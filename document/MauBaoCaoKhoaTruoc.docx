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97F185" w14:textId="77777777" w:rsidR="001C77DD" w:rsidRPr="00C50162" w:rsidRDefault="001C77DD" w:rsidP="001C77DD">
      <w:pPr>
        <w:pStyle w:val="Heading1"/>
        <w:numPr>
          <w:ilvl w:val="0"/>
          <w:numId w:val="0"/>
        </w:numPr>
      </w:pPr>
      <w:bookmarkStart w:id="0" w:name="_Toc518897421"/>
      <w:bookmarkStart w:id="1" w:name="_Toc169424238"/>
      <w:bookmarkStart w:id="2" w:name="_Toc169424237"/>
      <w:r w:rsidRPr="00C50162">
        <w:t>PHIẾU GIAO NHIỆM VỤ ĐỒ ÁN TỐT NGHIỆP</w:t>
      </w:r>
      <w:bookmarkEnd w:id="0"/>
    </w:p>
    <w:p w14:paraId="23193371" w14:textId="77777777" w:rsidR="001C77DD" w:rsidRPr="00337B4C" w:rsidRDefault="001C77DD" w:rsidP="001C77DD">
      <w:pPr>
        <w:ind w:firstLine="0"/>
        <w:rPr>
          <w:b/>
        </w:rPr>
      </w:pPr>
      <w:r w:rsidRPr="00337B4C">
        <w:rPr>
          <w:b/>
        </w:rPr>
        <w:t xml:space="preserve">1. Thông tin </w:t>
      </w:r>
      <w:proofErr w:type="gramStart"/>
      <w:r w:rsidRPr="00337B4C">
        <w:rPr>
          <w:b/>
        </w:rPr>
        <w:t>chung</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1EA269BB" w:rsidR="001C77DD" w:rsidRPr="00337B4C" w:rsidRDefault="00A04014" w:rsidP="0046767F">
            <w:pPr>
              <w:ind w:firstLine="0"/>
              <w:rPr>
                <w:highlight w:val="yellow"/>
              </w:rPr>
            </w:pPr>
            <w:r w:rsidRPr="00241CB3">
              <w:t>Xây dựng website bán điện thoại di động và phụ kiện</w:t>
            </w:r>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0808040C" w:rsidR="001C77DD" w:rsidRPr="00DA5DCA" w:rsidRDefault="00A04014" w:rsidP="0046767F">
            <w:pPr>
              <w:ind w:firstLine="0"/>
            </w:pPr>
            <w:r w:rsidRPr="00DA5DCA">
              <w:t>Trần Đức Huy</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4AA434C3" w:rsidR="001C77DD" w:rsidRPr="00DA5DCA" w:rsidRDefault="00A04014" w:rsidP="0046767F">
            <w:pPr>
              <w:ind w:firstLine="0"/>
            </w:pPr>
            <w:r w:rsidRPr="00DA5DCA">
              <w:t>0979348871</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46F92728" w:rsidR="001C77DD" w:rsidRPr="00DA5DCA" w:rsidRDefault="00F453EE" w:rsidP="0046767F">
            <w:pPr>
              <w:ind w:firstLine="0"/>
            </w:pPr>
            <w:hyperlink r:id="rId9" w:history="1">
              <w:r w:rsidR="00A04014" w:rsidRPr="00DA5DCA">
                <w:rPr>
                  <w:rStyle w:val="Hyperlink"/>
                  <w:color w:val="auto"/>
                  <w:u w:val="none"/>
                </w:rPr>
                <w:t>Huytduc1993@gmail.com</w:t>
              </w:r>
            </w:hyperlink>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2A5E717F" w:rsidR="001C77DD" w:rsidRDefault="005229D3" w:rsidP="0046767F">
            <w:pPr>
              <w:ind w:firstLine="0"/>
            </w:pPr>
            <w:r>
              <w:t>Liên thông Công nghệ thông tin K61</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0434CD90" w:rsidR="001C77DD" w:rsidRDefault="005229D3" w:rsidP="0046767F">
            <w:pPr>
              <w:ind w:firstLine="0"/>
            </w:pPr>
            <w:r>
              <w:t>Liên thông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8BEB82B" w:rsidR="001C77DD" w:rsidRDefault="005229D3"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47AC45ED" w:rsidR="001C77DD" w:rsidRDefault="005229D3" w:rsidP="0046767F">
            <w:pPr>
              <w:ind w:firstLine="0"/>
            </w:pPr>
            <w:r>
              <w:t>2018</w:t>
            </w:r>
          </w:p>
        </w:tc>
      </w:tr>
      <w:tr w:rsidR="005229D3" w14:paraId="50588194" w14:textId="77777777" w:rsidTr="0046767F">
        <w:tc>
          <w:tcPr>
            <w:tcW w:w="4233" w:type="dxa"/>
          </w:tcPr>
          <w:p w14:paraId="55E6A411" w14:textId="77777777" w:rsidR="005229D3" w:rsidRPr="005B4F51" w:rsidRDefault="005229D3" w:rsidP="0046767F">
            <w:pPr>
              <w:ind w:firstLine="0"/>
            </w:pPr>
          </w:p>
        </w:tc>
        <w:tc>
          <w:tcPr>
            <w:tcW w:w="3949" w:type="dxa"/>
          </w:tcPr>
          <w:p w14:paraId="0C3109FA" w14:textId="77777777" w:rsidR="005229D3" w:rsidRDefault="005229D3" w:rsidP="0046767F">
            <w:pPr>
              <w:ind w:firstLine="0"/>
            </w:pPr>
          </w:p>
        </w:tc>
      </w:tr>
    </w:tbl>
    <w:p w14:paraId="780E2039" w14:textId="77777777" w:rsidR="001C77DD" w:rsidRPr="00337B4C" w:rsidRDefault="001C77DD" w:rsidP="001C77DD">
      <w:pPr>
        <w:ind w:firstLine="0"/>
        <w:rPr>
          <w:b/>
        </w:rPr>
      </w:pPr>
      <w:r w:rsidRPr="00337B4C">
        <w:rPr>
          <w:b/>
        </w:rPr>
        <w:t>2. Mục tiêu của ĐATN</w:t>
      </w:r>
    </w:p>
    <w:p w14:paraId="082A7126" w14:textId="77777777" w:rsidR="00A04014" w:rsidRPr="00241CB3" w:rsidRDefault="00A04014" w:rsidP="00A04014">
      <w:pPr>
        <w:rPr>
          <w:szCs w:val="28"/>
        </w:rPr>
      </w:pPr>
      <w:r w:rsidRPr="00241CB3">
        <w:rPr>
          <w:szCs w:val="28"/>
        </w:rPr>
        <w:t xml:space="preserve">Mục tiêu của đồ </w:t>
      </w:r>
      <w:proofErr w:type="gramStart"/>
      <w:r w:rsidRPr="00241CB3">
        <w:rPr>
          <w:szCs w:val="28"/>
        </w:rPr>
        <w:t>án</w:t>
      </w:r>
      <w:proofErr w:type="gramEnd"/>
      <w:r w:rsidRPr="00241CB3">
        <w:rPr>
          <w:szCs w:val="28"/>
        </w:rPr>
        <w:t xml:space="preserve"> tốt nghiệp là một website hoàn chỉnh nhằm phục vụ mục đích kinh doanh điện thoại di động và phụ kiện cho cửa hàng bán điện thoại Quang Huy Mobile. </w:t>
      </w:r>
    </w:p>
    <w:p w14:paraId="79769781" w14:textId="777FADA9" w:rsidR="001C77DD" w:rsidRPr="00337B4C" w:rsidRDefault="001C77DD" w:rsidP="001C77DD">
      <w:pPr>
        <w:ind w:firstLine="0"/>
        <w:rPr>
          <w:b/>
        </w:rPr>
      </w:pPr>
      <w:r w:rsidRPr="00337B4C">
        <w:rPr>
          <w:b/>
        </w:rPr>
        <w:t>3. Các nhiệm vụ cụ thể của ĐATN</w:t>
      </w:r>
    </w:p>
    <w:p w14:paraId="1B955FF2" w14:textId="77777777" w:rsidR="006C26A9" w:rsidRDefault="006C26A9" w:rsidP="006C26A9">
      <w:pPr>
        <w:rPr>
          <w:szCs w:val="28"/>
        </w:rPr>
      </w:pPr>
      <w:r>
        <w:rPr>
          <w:szCs w:val="28"/>
        </w:rPr>
        <w:t xml:space="preserve">Để đạt được mục tiêu trên, đồ </w:t>
      </w:r>
      <w:proofErr w:type="gramStart"/>
      <w:r>
        <w:rPr>
          <w:szCs w:val="28"/>
        </w:rPr>
        <w:t>án</w:t>
      </w:r>
      <w:proofErr w:type="gramEnd"/>
      <w:r>
        <w:rPr>
          <w:szCs w:val="28"/>
        </w:rPr>
        <w:t xml:space="preserve"> đặt ra các nhiệm vụ cụ thể sau:</w:t>
      </w:r>
    </w:p>
    <w:p w14:paraId="06BF37C4" w14:textId="112DDDAD" w:rsidR="006C26A9" w:rsidRPr="00241CB3" w:rsidRDefault="006C26A9" w:rsidP="006C26A9">
      <w:pPr>
        <w:pStyle w:val="ListParagraph"/>
        <w:numPr>
          <w:ilvl w:val="0"/>
          <w:numId w:val="31"/>
        </w:numPr>
      </w:pPr>
      <w:r w:rsidRPr="00241CB3">
        <w:t>Lắng nghe ý kiến của khách hàng để xây dựng ra tài liệu đặc tả yêu cầu khách hàng.</w:t>
      </w:r>
    </w:p>
    <w:p w14:paraId="70CB158C" w14:textId="77777777" w:rsidR="006C26A9" w:rsidRPr="00241CB3" w:rsidRDefault="006C26A9" w:rsidP="006C26A9">
      <w:pPr>
        <w:pStyle w:val="ListParagraph"/>
        <w:numPr>
          <w:ilvl w:val="0"/>
          <w:numId w:val="31"/>
        </w:numPr>
      </w:pPr>
      <w:r w:rsidRPr="00241CB3">
        <w:t>Xác định các chức năng cần có của website, xây dựng các biểu đồ phân rã chức năng, biểu đồ luồng dữ liệu.</w:t>
      </w:r>
    </w:p>
    <w:p w14:paraId="3A06874C" w14:textId="77777777" w:rsidR="006C26A9" w:rsidRPr="00241CB3" w:rsidRDefault="006C26A9" w:rsidP="006C26A9">
      <w:pPr>
        <w:pStyle w:val="ListParagraph"/>
        <w:numPr>
          <w:ilvl w:val="0"/>
          <w:numId w:val="31"/>
        </w:numPr>
      </w:pPr>
      <w:r w:rsidRPr="00241CB3">
        <w:t>Xác định các thực thể và xây dựng cơ sở dữ liệu quan hệ.</w:t>
      </w:r>
    </w:p>
    <w:p w14:paraId="27814B73" w14:textId="77777777" w:rsidR="006C26A9" w:rsidRPr="00241CB3" w:rsidRDefault="006C26A9" w:rsidP="006C26A9">
      <w:pPr>
        <w:pStyle w:val="ListParagraph"/>
        <w:numPr>
          <w:ilvl w:val="0"/>
          <w:numId w:val="31"/>
        </w:numPr>
      </w:pPr>
      <w:r w:rsidRPr="00241CB3">
        <w:t>Xây dựng cơ sở dữ liệu bằng SQL.</w:t>
      </w:r>
    </w:p>
    <w:p w14:paraId="26383047" w14:textId="77777777" w:rsidR="006C26A9" w:rsidRPr="00241CB3" w:rsidRDefault="006C26A9" w:rsidP="006C26A9">
      <w:pPr>
        <w:pStyle w:val="ListParagraph"/>
        <w:numPr>
          <w:ilvl w:val="0"/>
          <w:numId w:val="31"/>
        </w:numPr>
      </w:pPr>
      <w:r w:rsidRPr="00241CB3">
        <w:t>Xây dựng các store procedure.</w:t>
      </w:r>
    </w:p>
    <w:p w14:paraId="54A0E1CB" w14:textId="77777777" w:rsidR="006C26A9" w:rsidRPr="00241CB3" w:rsidRDefault="006C26A9" w:rsidP="006C26A9">
      <w:pPr>
        <w:pStyle w:val="ListParagraph"/>
        <w:numPr>
          <w:ilvl w:val="0"/>
          <w:numId w:val="31"/>
        </w:numPr>
      </w:pPr>
      <w:r w:rsidRPr="00241CB3">
        <w:t>Viết các hàm cho hệ thống.</w:t>
      </w:r>
    </w:p>
    <w:p w14:paraId="3B0305F5" w14:textId="77777777" w:rsidR="006C26A9" w:rsidRPr="00241CB3" w:rsidRDefault="006C26A9" w:rsidP="006C26A9">
      <w:pPr>
        <w:pStyle w:val="ListParagraph"/>
        <w:numPr>
          <w:ilvl w:val="0"/>
          <w:numId w:val="31"/>
        </w:numPr>
      </w:pPr>
      <w:r w:rsidRPr="00241CB3">
        <w:t xml:space="preserve">Code </w:t>
      </w:r>
      <w:proofErr w:type="gramStart"/>
      <w:r w:rsidRPr="00241CB3">
        <w:t>theo</w:t>
      </w:r>
      <w:proofErr w:type="gramEnd"/>
      <w:r w:rsidRPr="00241CB3">
        <w:t xml:space="preserve"> các module và giao diện.</w:t>
      </w:r>
    </w:p>
    <w:p w14:paraId="7E086057" w14:textId="77777777" w:rsidR="006C26A9" w:rsidRPr="00241CB3" w:rsidRDefault="006C26A9" w:rsidP="006C26A9">
      <w:pPr>
        <w:pStyle w:val="ListParagraph"/>
        <w:numPr>
          <w:ilvl w:val="0"/>
          <w:numId w:val="31"/>
        </w:numPr>
      </w:pPr>
      <w:r w:rsidRPr="00241CB3">
        <w:t>Ghép nối các module.</w:t>
      </w:r>
      <w:r w:rsidRPr="00241CB3">
        <w:fldChar w:fldCharType="begin"/>
      </w:r>
      <w:r w:rsidRPr="00241CB3">
        <w:instrText xml:space="preserve"> </w:instrText>
      </w:r>
      <w:r w:rsidRPr="00241CB3">
        <w:rPr>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Pr="00241CB3">
        <w:instrText xml:space="preserve"> </w:instrText>
      </w:r>
      <w:r w:rsidRPr="00241CB3">
        <w:fldChar w:fldCharType="end"/>
      </w:r>
    </w:p>
    <w:p w14:paraId="5609B919" w14:textId="77777777" w:rsidR="001C77DD" w:rsidRPr="00337B4C" w:rsidRDefault="001C77DD" w:rsidP="001C77DD">
      <w:pPr>
        <w:ind w:firstLine="0"/>
        <w:rPr>
          <w:b/>
        </w:rPr>
      </w:pPr>
      <w:r w:rsidRPr="00337B4C">
        <w:rPr>
          <w:b/>
        </w:rPr>
        <w:t>4. Lời cam đoan của sinh viên:</w:t>
      </w:r>
    </w:p>
    <w:p w14:paraId="4E0EDABC" w14:textId="7AB8C4E1" w:rsidR="001C77DD" w:rsidRPr="00D950C8" w:rsidRDefault="001C77DD" w:rsidP="001C77DD">
      <w:proofErr w:type="gramStart"/>
      <w:r w:rsidRPr="00D950C8">
        <w:t xml:space="preserve">Tôi </w:t>
      </w:r>
      <w:r>
        <w:t>–</w:t>
      </w:r>
      <w:r w:rsidRPr="00D950C8">
        <w:t xml:space="preserve"> </w:t>
      </w:r>
      <w:r w:rsidR="00A04014">
        <w:t>Trần Đức Huy</w:t>
      </w:r>
      <w:r>
        <w:t xml:space="preserve"> – c</w:t>
      </w:r>
      <w:r w:rsidRPr="00D950C8">
        <w:t>am</w:t>
      </w:r>
      <w:r>
        <w:t xml:space="preserve"> </w:t>
      </w:r>
      <w:r w:rsidRPr="00D950C8">
        <w:t xml:space="preserve">kết ĐATN là công trình nghiên cứu của bản </w:t>
      </w:r>
      <w:r>
        <w:t xml:space="preserve">thân tôi dưới sự hướng dẫn của </w:t>
      </w:r>
      <w:r w:rsidR="00A04014" w:rsidRPr="00241CB3">
        <w:t>ThS. Phạm Văn Đồng.</w:t>
      </w:r>
      <w:proofErr w:type="gramEnd"/>
    </w:p>
    <w:p w14:paraId="2AEA324B" w14:textId="77777777" w:rsidR="001C77DD" w:rsidRPr="00F27DD3" w:rsidRDefault="001C77DD" w:rsidP="001C77DD">
      <w:proofErr w:type="gramStart"/>
      <w:r w:rsidRPr="00D950C8">
        <w:lastRenderedPageBreak/>
        <w:t>Các kết quả nêu trong ĐATN là trung thực, không phải là sao chép toàn văn của bất kỳ công trình nào khác.</w:t>
      </w:r>
      <w:proofErr w:type="gramEnd"/>
    </w:p>
    <w:tbl>
      <w:tblPr>
        <w:tblW w:w="0" w:type="auto"/>
        <w:tblLook w:val="01E0" w:firstRow="1" w:lastRow="1" w:firstColumn="1" w:lastColumn="1" w:noHBand="0" w:noVBand="0"/>
      </w:tblPr>
      <w:tblGrid>
        <w:gridCol w:w="4502"/>
        <w:gridCol w:w="4502"/>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40468403" w:rsidR="001C77DD" w:rsidRPr="00CB3FD8" w:rsidRDefault="005A1922" w:rsidP="0046767F">
            <w:pPr>
              <w:jc w:val="center"/>
              <w:rPr>
                <w:i/>
                <w:iCs/>
              </w:rPr>
            </w:pPr>
            <w:r>
              <w:rPr>
                <w:i/>
                <w:iCs/>
              </w:rPr>
              <w:t xml:space="preserve">Hà Nội, ngày 30 </w:t>
            </w:r>
            <w:r w:rsidR="001C77DD" w:rsidRPr="00CB3FD8">
              <w:rPr>
                <w:i/>
                <w:iCs/>
              </w:rPr>
              <w:t xml:space="preserve"> tháng </w:t>
            </w:r>
            <w:r>
              <w:rPr>
                <w:i/>
                <w:iCs/>
              </w:rPr>
              <w:t>06</w:t>
            </w:r>
            <w:r w:rsidR="00EA1A76">
              <w:rPr>
                <w:i/>
                <w:iCs/>
              </w:rPr>
              <w:t xml:space="preserve">  </w:t>
            </w:r>
            <w:r w:rsidR="001C77DD" w:rsidRPr="00CB3FD8">
              <w:rPr>
                <w:i/>
                <w:iCs/>
              </w:rPr>
              <w:t xml:space="preserve"> năm</w:t>
            </w:r>
            <w:r>
              <w:rPr>
                <w:i/>
                <w:iCs/>
              </w:rPr>
              <w:t xml:space="preserve"> 2018</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509041CB" w:rsidR="001C77DD" w:rsidRPr="00CB3FD8" w:rsidRDefault="005A1922" w:rsidP="0046767F">
            <w:pPr>
              <w:jc w:val="center"/>
              <w:rPr>
                <w:i/>
                <w:iCs/>
              </w:rPr>
            </w:pPr>
            <w:r>
              <w:t>Trần Đức Huy</w:t>
            </w:r>
          </w:p>
        </w:tc>
      </w:tr>
    </w:tbl>
    <w:p w14:paraId="7E200CD8" w14:textId="77777777"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501"/>
        <w:gridCol w:w="4502"/>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7F877AB3" w14:textId="04C5A61F" w:rsidR="001C77DD" w:rsidRPr="00CB3FD8" w:rsidRDefault="006C26A9" w:rsidP="006C26A9">
            <w:pPr>
              <w:jc w:val="center"/>
            </w:pPr>
            <w:r w:rsidRPr="00241CB3">
              <w:t>ThS. Phạm Văn Đồng.</w:t>
            </w:r>
          </w:p>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6BB33696" w14:textId="77777777" w:rsidR="008E5994" w:rsidRDefault="001C77DD" w:rsidP="008E5994">
      <w:pPr>
        <w:pStyle w:val="Heading1"/>
        <w:numPr>
          <w:ilvl w:val="0"/>
          <w:numId w:val="0"/>
        </w:numPr>
      </w:pPr>
      <w:bookmarkStart w:id="3" w:name="_Toc518897422"/>
      <w:r>
        <w:lastRenderedPageBreak/>
        <w:t>TÓM TẮT NỘI DUNG ĐỒ ÁN TỐT NGHIỆP</w:t>
      </w:r>
      <w:bookmarkEnd w:id="3"/>
    </w:p>
    <w:p w14:paraId="5C5E6E57" w14:textId="4DF22CD8" w:rsidR="008E5994" w:rsidRDefault="008E5994" w:rsidP="008E5994">
      <w:pPr>
        <w:jc w:val="left"/>
      </w:pPr>
      <w:r>
        <w:t xml:space="preserve">Trong thời đại công nghệ thông tin bùng nổ như hiện nay công nghệ dần được áp dụng cho mọi lĩnh vực phục vụ cho cuộc sống con người. Với nhiều tiện ích đem lại thì môi trường internet cũng mở ra những cơ hội việc làm và kinh doanh cho con người. </w:t>
      </w:r>
      <w:proofErr w:type="gramStart"/>
      <w:r>
        <w:t>Tiêu biểu là trong lĩnh vực thương mại, sự kết hợp giữa công nghệ và kinh doanh trở nên phát triển vượt bậc.</w:t>
      </w:r>
      <w:proofErr w:type="gramEnd"/>
      <w:r>
        <w:t xml:space="preserve"> Thương mại điện tử đưa việc kinh doanh trở nên đơn giản và phát triển hơn bao giờ hết.</w:t>
      </w:r>
    </w:p>
    <w:p w14:paraId="71798082" w14:textId="1D8DB668" w:rsidR="005A1922" w:rsidRDefault="008E5994" w:rsidP="008E5994">
      <w:pPr>
        <w:jc w:val="left"/>
      </w:pPr>
      <w:r>
        <w:t>Đề tài: “Xây dựng website bán điện thoại di động và phụ kiện.” là sản phẩm xây d</w:t>
      </w:r>
      <w:r w:rsidR="00AB5739">
        <w:t>ựng</w:t>
      </w:r>
      <w:r>
        <w:t xml:space="preserve"> nhằm mục đích kinh doanh những sản phẩm điện thoại di động, phụ kiện trên môi trường internet</w:t>
      </w:r>
      <w:r w:rsidR="005A1922">
        <w:t xml:space="preserve"> cho cửa hàng Quang Huy mobile, thích ứng với xu thế hiện tại.</w:t>
      </w:r>
    </w:p>
    <w:p w14:paraId="156B38A8" w14:textId="0EC80302" w:rsidR="009B107B" w:rsidRDefault="005A1922" w:rsidP="008E5994">
      <w:pPr>
        <w:jc w:val="left"/>
      </w:pPr>
      <w:proofErr w:type="gramStart"/>
      <w:r>
        <w:t>Nhiệm vụ của đề tài là xây dựng website bán hàng trực tuyến và quản lý được những thông tin cơ bản của sản phẩm tại cửa hàng.</w:t>
      </w:r>
      <w:proofErr w:type="gramEnd"/>
      <w:r w:rsidR="00DA3C83">
        <w:t xml:space="preserve"> Đồ án được t</w:t>
      </w:r>
      <w:r w:rsidR="009B107B">
        <w:t xml:space="preserve">riển khai qua các công </w:t>
      </w:r>
      <w:proofErr w:type="gramStart"/>
      <w:r w:rsidR="009B107B">
        <w:t>đoạn :</w:t>
      </w:r>
      <w:proofErr w:type="gramEnd"/>
      <w:r w:rsidR="009B107B">
        <w:t xml:space="preserve"> Tìm hiểu nhu cầu của khách hàng, phân tích chức năng cho website, thiết kế cơ sở dữ liệu và tiến hành xây dựng website theo hướng chức năng.</w:t>
      </w:r>
    </w:p>
    <w:p w14:paraId="74E5A996" w14:textId="77777777" w:rsidR="009B107B" w:rsidRDefault="009B107B" w:rsidP="008E5994">
      <w:pPr>
        <w:jc w:val="left"/>
      </w:pPr>
      <w:r>
        <w:t xml:space="preserve">Đồ </w:t>
      </w:r>
      <w:proofErr w:type="gramStart"/>
      <w:r>
        <w:t>án</w:t>
      </w:r>
      <w:proofErr w:type="gramEnd"/>
      <w:r>
        <w:t xml:space="preserve"> được xây dựng trên bố cục 3 chương:</w:t>
      </w:r>
    </w:p>
    <w:p w14:paraId="625BC000" w14:textId="77777777" w:rsidR="009B107B" w:rsidRDefault="009B107B" w:rsidP="00257AFB">
      <w:pPr>
        <w:pStyle w:val="ListParagraph"/>
        <w:numPr>
          <w:ilvl w:val="0"/>
          <w:numId w:val="32"/>
        </w:numPr>
        <w:ind w:left="426"/>
      </w:pPr>
      <w:r>
        <w:t>Chương 1: Cơ sở lí thuyết.</w:t>
      </w:r>
    </w:p>
    <w:p w14:paraId="0A402ED6" w14:textId="77777777" w:rsidR="009B107B" w:rsidRDefault="009B107B" w:rsidP="00257AFB">
      <w:pPr>
        <w:pStyle w:val="ListParagraph"/>
        <w:numPr>
          <w:ilvl w:val="0"/>
          <w:numId w:val="32"/>
        </w:numPr>
        <w:ind w:left="426"/>
      </w:pPr>
      <w:r>
        <w:t xml:space="preserve">Chương 2: Phân tích và thiết kế hệ thống. </w:t>
      </w:r>
    </w:p>
    <w:p w14:paraId="7FF0755F" w14:textId="77777777" w:rsidR="009B107B" w:rsidRDefault="009B107B" w:rsidP="00257AFB">
      <w:pPr>
        <w:pStyle w:val="ListParagraph"/>
        <w:numPr>
          <w:ilvl w:val="0"/>
          <w:numId w:val="32"/>
        </w:numPr>
        <w:ind w:left="426"/>
      </w:pPr>
      <w:r>
        <w:t>Chương 3: Cài đặt và thử nghiệm.</w:t>
      </w:r>
    </w:p>
    <w:p w14:paraId="167A0B79" w14:textId="77777777" w:rsidR="0059039C" w:rsidRDefault="009B107B" w:rsidP="0059039C">
      <w:pPr>
        <w:jc w:val="left"/>
        <w:rPr>
          <w:lang w:eastAsia="ko-KR"/>
        </w:rPr>
      </w:pPr>
      <w:r>
        <w:t xml:space="preserve">Kết luận: Đồ </w:t>
      </w:r>
      <w:proofErr w:type="gramStart"/>
      <w:r>
        <w:t>án</w:t>
      </w:r>
      <w:proofErr w:type="gramEnd"/>
      <w:r>
        <w:t xml:space="preserve"> đã giải quyết được những chức năng cơ bản cần có cho một website bán hàng trực tuyến bao gồm chức năng kinh doanh và quản trị. Phù hợp cho việc kinh doanh một số mặt hàng hay sản phẩm tương tự. So sánh với các tài liệu tham khảo thì Đồ </w:t>
      </w:r>
      <w:proofErr w:type="gramStart"/>
      <w:r>
        <w:t>án</w:t>
      </w:r>
      <w:proofErr w:type="gramEnd"/>
      <w:r>
        <w:t xml:space="preserve"> vẫn thua thiệt về cách xử lí chức năng, </w:t>
      </w:r>
      <w:r w:rsidR="00AB5739">
        <w:t xml:space="preserve">hay </w:t>
      </w:r>
      <w:r>
        <w:t>công ngh</w:t>
      </w:r>
      <w:r w:rsidR="00AB5739">
        <w:t>ệ tụt hậu…</w:t>
      </w:r>
    </w:p>
    <w:p w14:paraId="2D5EF4C5" w14:textId="6316D51B" w:rsidR="001C77DD" w:rsidRDefault="001C77DD" w:rsidP="0059039C">
      <w:pPr>
        <w:ind w:firstLine="0"/>
        <w:jc w:val="center"/>
      </w:pPr>
      <w:r w:rsidRPr="008E5994">
        <w:br w:type="page"/>
      </w:r>
      <w:r>
        <w:lastRenderedPageBreak/>
        <w:t>LỜI CẢM ƠN</w:t>
      </w:r>
    </w:p>
    <w:p w14:paraId="49D8FAD9" w14:textId="32A2EEDF" w:rsidR="00656AB6" w:rsidRPr="00241CB3" w:rsidRDefault="00656AB6" w:rsidP="00656AB6">
      <w:r w:rsidRPr="00241CB3">
        <w:t xml:space="preserve">Để đề tài: </w:t>
      </w:r>
      <w:r>
        <w:t xml:space="preserve">“Xây dựng </w:t>
      </w:r>
      <w:r w:rsidRPr="00241CB3">
        <w:t>Website bán điện thoại</w:t>
      </w:r>
      <w:r>
        <w:t xml:space="preserve"> di động v</w:t>
      </w:r>
      <w:r w:rsidR="006C26A9">
        <w:t>à</w:t>
      </w:r>
      <w:r>
        <w:t xml:space="preserve"> phụ kiện”</w:t>
      </w:r>
      <w:r w:rsidRPr="00241CB3">
        <w:t xml:space="preserve"> này đạt kết quả tốt đẹp, em đã nhận được sự hỗ trợ, giúp đỡ của nhiều cơ quan, tổ chức, cá nhân. </w:t>
      </w:r>
      <w:proofErr w:type="gramStart"/>
      <w:r w:rsidRPr="00241CB3">
        <w:t>Với tình cảm sâu sắc, chân thành, cho phép em được bày tỏ lòng biết ơn sâu sắc đến tất cả các cá nhân và cơ quan đã tạo điều kiện giúp đỡ trong quá trình học tập và nghiên cứu đề tài.</w:t>
      </w:r>
      <w:proofErr w:type="gramEnd"/>
    </w:p>
    <w:p w14:paraId="241C2F53" w14:textId="382947B4" w:rsidR="00656AB6" w:rsidRPr="00241CB3" w:rsidRDefault="00656AB6" w:rsidP="00656AB6">
      <w:r w:rsidRPr="00241CB3">
        <w:t>Trước hết em xin gởi tới các thầy cô khoa Công</w:t>
      </w:r>
      <w:r w:rsidR="008679CB">
        <w:t xml:space="preserve"> nghệ thông tin, Trường Đại học</w:t>
      </w:r>
      <w:r w:rsidRPr="00241CB3">
        <w:t xml:space="preserve"> Mỏ - Địa chất, lời chào trân trọng, lời chúc sức khỏe và lời cảm ơn sâu sắc. </w:t>
      </w:r>
    </w:p>
    <w:p w14:paraId="68504A7B" w14:textId="77777777" w:rsidR="00656AB6" w:rsidRPr="00241CB3" w:rsidRDefault="00656AB6" w:rsidP="00656AB6">
      <w:r w:rsidRPr="00241CB3">
        <w:t xml:space="preserve">Với sự quan tâm, dạy dỗ, chỉ bảo tận tình </w:t>
      </w:r>
      <w:proofErr w:type="gramStart"/>
      <w:r w:rsidRPr="00241CB3">
        <w:t>chu</w:t>
      </w:r>
      <w:proofErr w:type="gramEnd"/>
      <w:r w:rsidRPr="00241CB3">
        <w:t xml:space="preserve"> đáo của thầy cô, đến nay em đã có thể hoàn thành đề tài đúng dự định.</w:t>
      </w:r>
    </w:p>
    <w:p w14:paraId="6B464DE3" w14:textId="46B9628F" w:rsidR="00656AB6" w:rsidRPr="00241CB3" w:rsidRDefault="00656AB6" w:rsidP="00656AB6">
      <w:r w:rsidRPr="00241CB3">
        <w:t>Đặc biệt em xin gửi lời cảm ơn chân thành đến ThS.Phạm Văn Đồng, đã quan tâm giúp đỡ, hướng dẫn và chỉ bảo em về k</w:t>
      </w:r>
      <w:r w:rsidR="008679CB">
        <w:t xml:space="preserve">iến thức cũng như tinh thần để </w:t>
      </w:r>
      <w:r w:rsidRPr="00241CB3">
        <w:t>hoàn thành tốt đồ án tốt nghiệp trong thời gian qua.</w:t>
      </w:r>
    </w:p>
    <w:p w14:paraId="0326EB50" w14:textId="77777777" w:rsidR="00656AB6" w:rsidRPr="00241CB3" w:rsidRDefault="00656AB6" w:rsidP="00656AB6">
      <w:r w:rsidRPr="00241CB3">
        <w:t xml:space="preserve">Em xin bày tỏ lòng biết </w:t>
      </w:r>
      <w:r>
        <w:t xml:space="preserve">ơn đến lãnh đạo Trường Đại học </w:t>
      </w:r>
      <w:r w:rsidRPr="00241CB3">
        <w:t>Mỏ - Địa chất, các Khoa Phòng ban chức năng đã trực tiếp và gián tiếp giúp đỡ nhóm trong suốt quá trình học tập và nghiên cứu đề tài.</w:t>
      </w:r>
    </w:p>
    <w:p w14:paraId="071E1AA2" w14:textId="43B4BE7B" w:rsidR="00656AB6" w:rsidRPr="00241CB3" w:rsidRDefault="00656AB6" w:rsidP="00656AB6">
      <w:proofErr w:type="gramStart"/>
      <w:r w:rsidRPr="00241CB3">
        <w:t>Không thể không nhắc tới sự chỉ đạo của Ban lãnh đạo nhà trường</w:t>
      </w:r>
      <w:r w:rsidR="008679CB" w:rsidRPr="008679CB">
        <w:t>,</w:t>
      </w:r>
      <w:r w:rsidRPr="006C26A9">
        <w:rPr>
          <w:color w:val="FF0000"/>
        </w:rPr>
        <w:t xml:space="preserve"> </w:t>
      </w:r>
      <w:r w:rsidRPr="00241CB3">
        <w:t>đã tạo điều kiện thuận lợi nhất cho em trong suốt thời gian qua.</w:t>
      </w:r>
      <w:proofErr w:type="gramEnd"/>
    </w:p>
    <w:p w14:paraId="28F05FAB" w14:textId="77777777" w:rsidR="00656AB6" w:rsidRPr="00241CB3" w:rsidRDefault="00656AB6" w:rsidP="00656AB6">
      <w:proofErr w:type="gramStart"/>
      <w:r w:rsidRPr="00241CB3">
        <w:t>Với điều kiện thời gian cũng như kinh nghiệm còn hạn chế của em, đề tài này không thể tránh được những thiếu sót.</w:t>
      </w:r>
      <w:proofErr w:type="gramEnd"/>
      <w:r w:rsidRPr="00241CB3">
        <w:t xml:space="preserve"> Em rất mong nhận được sự chỉ bảo, đóng góp ý kiến của các thầy cô để em có điều kiện bổ sung, nâng cao ý thức của mình, phục vụ tốt hơn công tác thực tế sau này.</w:t>
      </w:r>
    </w:p>
    <w:p w14:paraId="06781F0C" w14:textId="2892F10A" w:rsidR="001C77DD" w:rsidRDefault="00656AB6" w:rsidP="00F453EE">
      <w:pPr>
        <w:jc w:val="left"/>
        <w:rPr>
          <w:rFonts w:cs="Arial"/>
          <w:bCs/>
          <w:kern w:val="32"/>
          <w:sz w:val="32"/>
          <w:szCs w:val="32"/>
        </w:rPr>
      </w:pPr>
      <w:r w:rsidRPr="00241CB3">
        <w:t>Em xin chân thành cảm ơn!</w:t>
      </w:r>
      <w:r w:rsidR="001C77DD" w:rsidRPr="00505902">
        <w:br w:type="page"/>
      </w:r>
    </w:p>
    <w:p w14:paraId="494BC515" w14:textId="77777777" w:rsidR="004B4BF6" w:rsidRDefault="004B4BF6" w:rsidP="004B4BF6">
      <w:pPr>
        <w:pStyle w:val="Heading1"/>
        <w:numPr>
          <w:ilvl w:val="0"/>
          <w:numId w:val="0"/>
        </w:numPr>
      </w:pPr>
      <w:bookmarkStart w:id="4" w:name="_Toc518897423"/>
      <w:r>
        <w:lastRenderedPageBreak/>
        <w:t>MỤC LỤC</w:t>
      </w:r>
      <w:bookmarkEnd w:id="1"/>
      <w:bookmarkEnd w:id="4"/>
    </w:p>
    <w:p w14:paraId="49E03FA5" w14:textId="77777777" w:rsidR="004D5783" w:rsidRDefault="00791320">
      <w:pPr>
        <w:pStyle w:val="TOC1"/>
        <w:rPr>
          <w:rFonts w:asciiTheme="minorHAnsi" w:hAnsiTheme="minorHAnsi" w:cstheme="minorBidi"/>
          <w:sz w:val="22"/>
          <w:szCs w:val="22"/>
          <w:lang w:eastAsia="ko-KR"/>
        </w:rPr>
      </w:pPr>
      <w:r>
        <w:rPr>
          <w:b/>
          <w:bCs/>
          <w:sz w:val="28"/>
        </w:rPr>
        <w:fldChar w:fldCharType="begin"/>
      </w:r>
      <w:r w:rsidR="00511681">
        <w:rPr>
          <w:b/>
          <w:bCs/>
          <w:sz w:val="28"/>
        </w:rPr>
        <w:instrText xml:space="preserve"> TOC \o "1-3" \h \z \u </w:instrText>
      </w:r>
      <w:r>
        <w:rPr>
          <w:b/>
          <w:bCs/>
          <w:sz w:val="28"/>
        </w:rPr>
        <w:fldChar w:fldCharType="separate"/>
      </w:r>
      <w:hyperlink w:anchor="_Toc518897421" w:history="1">
        <w:r w:rsidR="004D5783" w:rsidRPr="00D70867">
          <w:rPr>
            <w:rStyle w:val="Hyperlink"/>
          </w:rPr>
          <w:t>PHIẾU GIAO NHIỆM VỤ ĐỒ ÁN TỐT NGHIỆP</w:t>
        </w:r>
        <w:r w:rsidR="004D5783">
          <w:rPr>
            <w:webHidden/>
          </w:rPr>
          <w:tab/>
        </w:r>
        <w:r w:rsidR="004D5783">
          <w:rPr>
            <w:webHidden/>
          </w:rPr>
          <w:fldChar w:fldCharType="begin"/>
        </w:r>
        <w:r w:rsidR="004D5783">
          <w:rPr>
            <w:webHidden/>
          </w:rPr>
          <w:instrText xml:space="preserve"> PAGEREF _Toc518897421 \h </w:instrText>
        </w:r>
        <w:r w:rsidR="004D5783">
          <w:rPr>
            <w:webHidden/>
          </w:rPr>
        </w:r>
        <w:r w:rsidR="004D5783">
          <w:rPr>
            <w:webHidden/>
          </w:rPr>
          <w:fldChar w:fldCharType="separate"/>
        </w:r>
        <w:r w:rsidR="004D5783">
          <w:rPr>
            <w:webHidden/>
          </w:rPr>
          <w:t>I</w:t>
        </w:r>
        <w:r w:rsidR="004D5783">
          <w:rPr>
            <w:webHidden/>
          </w:rPr>
          <w:fldChar w:fldCharType="end"/>
        </w:r>
      </w:hyperlink>
    </w:p>
    <w:p w14:paraId="3AF66E77" w14:textId="77777777" w:rsidR="004D5783" w:rsidRDefault="00F453EE">
      <w:pPr>
        <w:pStyle w:val="TOC1"/>
        <w:rPr>
          <w:rFonts w:asciiTheme="minorHAnsi" w:hAnsiTheme="minorHAnsi" w:cstheme="minorBidi"/>
          <w:sz w:val="22"/>
          <w:szCs w:val="22"/>
          <w:lang w:eastAsia="ko-KR"/>
        </w:rPr>
      </w:pPr>
      <w:hyperlink w:anchor="_Toc518897422" w:history="1">
        <w:r w:rsidR="004D5783" w:rsidRPr="00D70867">
          <w:rPr>
            <w:rStyle w:val="Hyperlink"/>
          </w:rPr>
          <w:t>TÓM TẮT NỘI DUNG ĐỒ ÁN TỐT NGHIỆP</w:t>
        </w:r>
        <w:r w:rsidR="004D5783">
          <w:rPr>
            <w:webHidden/>
          </w:rPr>
          <w:tab/>
        </w:r>
        <w:r w:rsidR="004D5783">
          <w:rPr>
            <w:webHidden/>
          </w:rPr>
          <w:fldChar w:fldCharType="begin"/>
        </w:r>
        <w:r w:rsidR="004D5783">
          <w:rPr>
            <w:webHidden/>
          </w:rPr>
          <w:instrText xml:space="preserve"> PAGEREF _Toc518897422 \h </w:instrText>
        </w:r>
        <w:r w:rsidR="004D5783">
          <w:rPr>
            <w:webHidden/>
          </w:rPr>
        </w:r>
        <w:r w:rsidR="004D5783">
          <w:rPr>
            <w:webHidden/>
          </w:rPr>
          <w:fldChar w:fldCharType="separate"/>
        </w:r>
        <w:r w:rsidR="004D5783">
          <w:rPr>
            <w:webHidden/>
          </w:rPr>
          <w:t>III</w:t>
        </w:r>
        <w:r w:rsidR="004D5783">
          <w:rPr>
            <w:webHidden/>
          </w:rPr>
          <w:fldChar w:fldCharType="end"/>
        </w:r>
      </w:hyperlink>
    </w:p>
    <w:p w14:paraId="1AF896B0" w14:textId="77777777" w:rsidR="004D5783" w:rsidRDefault="00F453EE">
      <w:pPr>
        <w:pStyle w:val="TOC1"/>
        <w:rPr>
          <w:rFonts w:asciiTheme="minorHAnsi" w:hAnsiTheme="minorHAnsi" w:cstheme="minorBidi"/>
          <w:sz w:val="22"/>
          <w:szCs w:val="22"/>
          <w:lang w:eastAsia="ko-KR"/>
        </w:rPr>
      </w:pPr>
      <w:hyperlink w:anchor="_Toc518897423" w:history="1">
        <w:r w:rsidR="004D5783" w:rsidRPr="00D70867">
          <w:rPr>
            <w:rStyle w:val="Hyperlink"/>
          </w:rPr>
          <w:t>MỤC LỤC</w:t>
        </w:r>
        <w:r w:rsidR="004D5783">
          <w:rPr>
            <w:webHidden/>
          </w:rPr>
          <w:tab/>
        </w:r>
        <w:r w:rsidR="004D5783">
          <w:rPr>
            <w:webHidden/>
          </w:rPr>
          <w:fldChar w:fldCharType="begin"/>
        </w:r>
        <w:r w:rsidR="004D5783">
          <w:rPr>
            <w:webHidden/>
          </w:rPr>
          <w:instrText xml:space="preserve"> PAGEREF _Toc518897423 \h </w:instrText>
        </w:r>
        <w:r w:rsidR="004D5783">
          <w:rPr>
            <w:webHidden/>
          </w:rPr>
        </w:r>
        <w:r w:rsidR="004D5783">
          <w:rPr>
            <w:webHidden/>
          </w:rPr>
          <w:fldChar w:fldCharType="separate"/>
        </w:r>
        <w:r w:rsidR="004D5783">
          <w:rPr>
            <w:webHidden/>
          </w:rPr>
          <w:t>V</w:t>
        </w:r>
        <w:r w:rsidR="004D5783">
          <w:rPr>
            <w:webHidden/>
          </w:rPr>
          <w:fldChar w:fldCharType="end"/>
        </w:r>
      </w:hyperlink>
    </w:p>
    <w:p w14:paraId="4DB98E0A" w14:textId="77777777" w:rsidR="004D5783" w:rsidRDefault="00F453EE">
      <w:pPr>
        <w:pStyle w:val="TOC1"/>
        <w:rPr>
          <w:rFonts w:asciiTheme="minorHAnsi" w:hAnsiTheme="minorHAnsi" w:cstheme="minorBidi"/>
          <w:sz w:val="22"/>
          <w:szCs w:val="22"/>
          <w:lang w:eastAsia="ko-KR"/>
        </w:rPr>
      </w:pPr>
      <w:hyperlink w:anchor="_Toc518897424" w:history="1">
        <w:r w:rsidR="004D5783" w:rsidRPr="00D70867">
          <w:rPr>
            <w:rStyle w:val="Hyperlink"/>
          </w:rPr>
          <w:t>DANH MỤC CÁC HÌNH VẼ</w:t>
        </w:r>
        <w:r w:rsidR="004D5783">
          <w:rPr>
            <w:webHidden/>
          </w:rPr>
          <w:tab/>
        </w:r>
        <w:r w:rsidR="004D5783">
          <w:rPr>
            <w:webHidden/>
          </w:rPr>
          <w:fldChar w:fldCharType="begin"/>
        </w:r>
        <w:r w:rsidR="004D5783">
          <w:rPr>
            <w:webHidden/>
          </w:rPr>
          <w:instrText xml:space="preserve"> PAGEREF _Toc518897424 \h </w:instrText>
        </w:r>
        <w:r w:rsidR="004D5783">
          <w:rPr>
            <w:webHidden/>
          </w:rPr>
        </w:r>
        <w:r w:rsidR="004D5783">
          <w:rPr>
            <w:webHidden/>
          </w:rPr>
          <w:fldChar w:fldCharType="separate"/>
        </w:r>
        <w:r w:rsidR="004D5783">
          <w:rPr>
            <w:webHidden/>
          </w:rPr>
          <w:t>VII</w:t>
        </w:r>
        <w:r w:rsidR="004D5783">
          <w:rPr>
            <w:webHidden/>
          </w:rPr>
          <w:fldChar w:fldCharType="end"/>
        </w:r>
      </w:hyperlink>
    </w:p>
    <w:p w14:paraId="628B06FF" w14:textId="77777777" w:rsidR="004D5783" w:rsidRDefault="00F453EE">
      <w:pPr>
        <w:pStyle w:val="TOC1"/>
        <w:rPr>
          <w:rFonts w:asciiTheme="minorHAnsi" w:hAnsiTheme="minorHAnsi" w:cstheme="minorBidi"/>
          <w:sz w:val="22"/>
          <w:szCs w:val="22"/>
          <w:lang w:eastAsia="ko-KR"/>
        </w:rPr>
      </w:pPr>
      <w:hyperlink w:anchor="_Toc518897425" w:history="1">
        <w:r w:rsidR="004D5783" w:rsidRPr="00D70867">
          <w:rPr>
            <w:rStyle w:val="Hyperlink"/>
          </w:rPr>
          <w:t>DANH MỤC CÁC BẢNG BIỂU</w:t>
        </w:r>
        <w:r w:rsidR="004D5783">
          <w:rPr>
            <w:webHidden/>
          </w:rPr>
          <w:tab/>
        </w:r>
        <w:r w:rsidR="004D5783">
          <w:rPr>
            <w:webHidden/>
          </w:rPr>
          <w:fldChar w:fldCharType="begin"/>
        </w:r>
        <w:r w:rsidR="004D5783">
          <w:rPr>
            <w:webHidden/>
          </w:rPr>
          <w:instrText xml:space="preserve"> PAGEREF _Toc518897425 \h </w:instrText>
        </w:r>
        <w:r w:rsidR="004D5783">
          <w:rPr>
            <w:webHidden/>
          </w:rPr>
        </w:r>
        <w:r w:rsidR="004D5783">
          <w:rPr>
            <w:webHidden/>
          </w:rPr>
          <w:fldChar w:fldCharType="separate"/>
        </w:r>
        <w:r w:rsidR="004D5783">
          <w:rPr>
            <w:webHidden/>
          </w:rPr>
          <w:t>X</w:t>
        </w:r>
        <w:r w:rsidR="004D5783">
          <w:rPr>
            <w:webHidden/>
          </w:rPr>
          <w:fldChar w:fldCharType="end"/>
        </w:r>
      </w:hyperlink>
    </w:p>
    <w:p w14:paraId="0A985E06" w14:textId="77777777" w:rsidR="004D5783" w:rsidRDefault="00F453EE">
      <w:pPr>
        <w:pStyle w:val="TOC1"/>
        <w:rPr>
          <w:rFonts w:asciiTheme="minorHAnsi" w:hAnsiTheme="minorHAnsi" w:cstheme="minorBidi"/>
          <w:sz w:val="22"/>
          <w:szCs w:val="22"/>
          <w:lang w:eastAsia="ko-KR"/>
        </w:rPr>
      </w:pPr>
      <w:hyperlink w:anchor="_Toc518897426" w:history="1">
        <w:r w:rsidR="004D5783" w:rsidRPr="00D70867">
          <w:rPr>
            <w:rStyle w:val="Hyperlink"/>
          </w:rPr>
          <w:t>Danh mục các từ viết tắt</w:t>
        </w:r>
        <w:r w:rsidR="004D5783">
          <w:rPr>
            <w:webHidden/>
          </w:rPr>
          <w:tab/>
        </w:r>
        <w:r w:rsidR="004D5783">
          <w:rPr>
            <w:webHidden/>
          </w:rPr>
          <w:fldChar w:fldCharType="begin"/>
        </w:r>
        <w:r w:rsidR="004D5783">
          <w:rPr>
            <w:webHidden/>
          </w:rPr>
          <w:instrText xml:space="preserve"> PAGEREF _Toc518897426 \h </w:instrText>
        </w:r>
        <w:r w:rsidR="004D5783">
          <w:rPr>
            <w:webHidden/>
          </w:rPr>
        </w:r>
        <w:r w:rsidR="004D5783">
          <w:rPr>
            <w:webHidden/>
          </w:rPr>
          <w:fldChar w:fldCharType="separate"/>
        </w:r>
        <w:r w:rsidR="004D5783">
          <w:rPr>
            <w:webHidden/>
          </w:rPr>
          <w:t>XI</w:t>
        </w:r>
        <w:r w:rsidR="004D5783">
          <w:rPr>
            <w:webHidden/>
          </w:rPr>
          <w:fldChar w:fldCharType="end"/>
        </w:r>
      </w:hyperlink>
    </w:p>
    <w:p w14:paraId="125BC98D" w14:textId="77777777" w:rsidR="004D5783" w:rsidRDefault="00F453EE">
      <w:pPr>
        <w:pStyle w:val="TOC1"/>
        <w:rPr>
          <w:rFonts w:asciiTheme="minorHAnsi" w:hAnsiTheme="minorHAnsi" w:cstheme="minorBidi"/>
          <w:sz w:val="22"/>
          <w:szCs w:val="22"/>
          <w:lang w:eastAsia="ko-KR"/>
        </w:rPr>
      </w:pPr>
      <w:hyperlink w:anchor="_Toc518897427" w:history="1">
        <w:r w:rsidR="004D5783" w:rsidRPr="00D70867">
          <w:rPr>
            <w:rStyle w:val="Hyperlink"/>
          </w:rPr>
          <w:t>MỞ ĐẦU</w:t>
        </w:r>
        <w:r w:rsidR="004D5783">
          <w:rPr>
            <w:webHidden/>
          </w:rPr>
          <w:tab/>
        </w:r>
        <w:r w:rsidR="004D5783">
          <w:rPr>
            <w:webHidden/>
          </w:rPr>
          <w:fldChar w:fldCharType="begin"/>
        </w:r>
        <w:r w:rsidR="004D5783">
          <w:rPr>
            <w:webHidden/>
          </w:rPr>
          <w:instrText xml:space="preserve"> PAGEREF _Toc518897427 \h </w:instrText>
        </w:r>
        <w:r w:rsidR="004D5783">
          <w:rPr>
            <w:webHidden/>
          </w:rPr>
        </w:r>
        <w:r w:rsidR="004D5783">
          <w:rPr>
            <w:webHidden/>
          </w:rPr>
          <w:fldChar w:fldCharType="separate"/>
        </w:r>
        <w:r w:rsidR="004D5783">
          <w:rPr>
            <w:webHidden/>
          </w:rPr>
          <w:t>1</w:t>
        </w:r>
        <w:r w:rsidR="004D5783">
          <w:rPr>
            <w:webHidden/>
          </w:rPr>
          <w:fldChar w:fldCharType="end"/>
        </w:r>
      </w:hyperlink>
    </w:p>
    <w:p w14:paraId="664FD0A1" w14:textId="77777777" w:rsidR="004D5783" w:rsidRDefault="00F453EE">
      <w:pPr>
        <w:pStyle w:val="TOC1"/>
        <w:rPr>
          <w:rFonts w:asciiTheme="minorHAnsi" w:hAnsiTheme="minorHAnsi" w:cstheme="minorBidi"/>
          <w:sz w:val="22"/>
          <w:szCs w:val="22"/>
          <w:lang w:eastAsia="ko-KR"/>
        </w:rPr>
      </w:pPr>
      <w:hyperlink w:anchor="_Toc518897428" w:history="1">
        <w:r w:rsidR="004D5783" w:rsidRPr="00D70867">
          <w:rPr>
            <w:rStyle w:val="Hyperlink"/>
          </w:rPr>
          <w:t>CHƯƠNG 1 CƠ SỞ LÝ THUYẾT</w:t>
        </w:r>
        <w:r w:rsidR="004D5783">
          <w:rPr>
            <w:webHidden/>
          </w:rPr>
          <w:tab/>
        </w:r>
        <w:r w:rsidR="004D5783">
          <w:rPr>
            <w:webHidden/>
          </w:rPr>
          <w:fldChar w:fldCharType="begin"/>
        </w:r>
        <w:r w:rsidR="004D5783">
          <w:rPr>
            <w:webHidden/>
          </w:rPr>
          <w:instrText xml:space="preserve"> PAGEREF _Toc518897428 \h </w:instrText>
        </w:r>
        <w:r w:rsidR="004D5783">
          <w:rPr>
            <w:webHidden/>
          </w:rPr>
        </w:r>
        <w:r w:rsidR="004D5783">
          <w:rPr>
            <w:webHidden/>
          </w:rPr>
          <w:fldChar w:fldCharType="separate"/>
        </w:r>
        <w:r w:rsidR="004D5783">
          <w:rPr>
            <w:webHidden/>
          </w:rPr>
          <w:t>4</w:t>
        </w:r>
        <w:r w:rsidR="004D5783">
          <w:rPr>
            <w:webHidden/>
          </w:rPr>
          <w:fldChar w:fldCharType="end"/>
        </w:r>
      </w:hyperlink>
    </w:p>
    <w:p w14:paraId="1F03A95A" w14:textId="77777777" w:rsidR="004D5783" w:rsidRDefault="00F453EE">
      <w:pPr>
        <w:pStyle w:val="TOC2"/>
        <w:rPr>
          <w:rFonts w:asciiTheme="minorHAnsi" w:hAnsiTheme="minorHAnsi" w:cstheme="minorBidi"/>
          <w:noProof/>
          <w:sz w:val="22"/>
          <w:szCs w:val="22"/>
          <w:lang w:eastAsia="ko-KR"/>
        </w:rPr>
      </w:pPr>
      <w:hyperlink w:anchor="_Toc518897429" w:history="1">
        <w:r w:rsidR="004D5783" w:rsidRPr="00D70867">
          <w:rPr>
            <w:rStyle w:val="Hyperlink"/>
            <w:noProof/>
          </w:rPr>
          <w:t>1.1 Thương mại điện tử</w:t>
        </w:r>
        <w:r w:rsidR="004D5783">
          <w:rPr>
            <w:noProof/>
            <w:webHidden/>
          </w:rPr>
          <w:tab/>
        </w:r>
        <w:r w:rsidR="004D5783">
          <w:rPr>
            <w:noProof/>
            <w:webHidden/>
          </w:rPr>
          <w:fldChar w:fldCharType="begin"/>
        </w:r>
        <w:r w:rsidR="004D5783">
          <w:rPr>
            <w:noProof/>
            <w:webHidden/>
          </w:rPr>
          <w:instrText xml:space="preserve"> PAGEREF _Toc518897429 \h </w:instrText>
        </w:r>
        <w:r w:rsidR="004D5783">
          <w:rPr>
            <w:noProof/>
            <w:webHidden/>
          </w:rPr>
        </w:r>
        <w:r w:rsidR="004D5783">
          <w:rPr>
            <w:noProof/>
            <w:webHidden/>
          </w:rPr>
          <w:fldChar w:fldCharType="separate"/>
        </w:r>
        <w:r w:rsidR="004D5783">
          <w:rPr>
            <w:noProof/>
            <w:webHidden/>
          </w:rPr>
          <w:t>4</w:t>
        </w:r>
        <w:r w:rsidR="004D5783">
          <w:rPr>
            <w:noProof/>
            <w:webHidden/>
          </w:rPr>
          <w:fldChar w:fldCharType="end"/>
        </w:r>
      </w:hyperlink>
    </w:p>
    <w:p w14:paraId="6A8494A5" w14:textId="77777777" w:rsidR="004D5783" w:rsidRDefault="00F453EE">
      <w:pPr>
        <w:pStyle w:val="TOC2"/>
        <w:rPr>
          <w:rFonts w:asciiTheme="minorHAnsi" w:hAnsiTheme="minorHAnsi" w:cstheme="minorBidi"/>
          <w:noProof/>
          <w:sz w:val="22"/>
          <w:szCs w:val="22"/>
          <w:lang w:eastAsia="ko-KR"/>
        </w:rPr>
      </w:pPr>
      <w:hyperlink w:anchor="_Toc518897430" w:history="1">
        <w:r w:rsidR="004D5783" w:rsidRPr="00D70867">
          <w:rPr>
            <w:rStyle w:val="Hyperlink"/>
            <w:noProof/>
          </w:rPr>
          <w:t>1.2 Ngôn ngữ lập trình</w:t>
        </w:r>
        <w:r w:rsidR="004D5783">
          <w:rPr>
            <w:noProof/>
            <w:webHidden/>
          </w:rPr>
          <w:tab/>
        </w:r>
        <w:r w:rsidR="004D5783">
          <w:rPr>
            <w:noProof/>
            <w:webHidden/>
          </w:rPr>
          <w:fldChar w:fldCharType="begin"/>
        </w:r>
        <w:r w:rsidR="004D5783">
          <w:rPr>
            <w:noProof/>
            <w:webHidden/>
          </w:rPr>
          <w:instrText xml:space="preserve"> PAGEREF _Toc518897430 \h </w:instrText>
        </w:r>
        <w:r w:rsidR="004D5783">
          <w:rPr>
            <w:noProof/>
            <w:webHidden/>
          </w:rPr>
        </w:r>
        <w:r w:rsidR="004D5783">
          <w:rPr>
            <w:noProof/>
            <w:webHidden/>
          </w:rPr>
          <w:fldChar w:fldCharType="separate"/>
        </w:r>
        <w:r w:rsidR="004D5783">
          <w:rPr>
            <w:noProof/>
            <w:webHidden/>
          </w:rPr>
          <w:t>4</w:t>
        </w:r>
        <w:r w:rsidR="004D5783">
          <w:rPr>
            <w:noProof/>
            <w:webHidden/>
          </w:rPr>
          <w:fldChar w:fldCharType="end"/>
        </w:r>
      </w:hyperlink>
    </w:p>
    <w:p w14:paraId="7B476B8F"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31" w:history="1">
        <w:r w:rsidR="004D5783" w:rsidRPr="00D70867">
          <w:rPr>
            <w:rStyle w:val="Hyperlink"/>
            <w:noProof/>
          </w:rPr>
          <w:t>1.2.1 C#</w:t>
        </w:r>
        <w:r w:rsidR="004D5783">
          <w:rPr>
            <w:noProof/>
            <w:webHidden/>
          </w:rPr>
          <w:tab/>
        </w:r>
        <w:r w:rsidR="004D5783">
          <w:rPr>
            <w:noProof/>
            <w:webHidden/>
          </w:rPr>
          <w:fldChar w:fldCharType="begin"/>
        </w:r>
        <w:r w:rsidR="004D5783">
          <w:rPr>
            <w:noProof/>
            <w:webHidden/>
          </w:rPr>
          <w:instrText xml:space="preserve"> PAGEREF _Toc518897431 \h </w:instrText>
        </w:r>
        <w:r w:rsidR="004D5783">
          <w:rPr>
            <w:noProof/>
            <w:webHidden/>
          </w:rPr>
        </w:r>
        <w:r w:rsidR="004D5783">
          <w:rPr>
            <w:noProof/>
            <w:webHidden/>
          </w:rPr>
          <w:fldChar w:fldCharType="separate"/>
        </w:r>
        <w:r w:rsidR="004D5783">
          <w:rPr>
            <w:noProof/>
            <w:webHidden/>
          </w:rPr>
          <w:t>4</w:t>
        </w:r>
        <w:r w:rsidR="004D5783">
          <w:rPr>
            <w:noProof/>
            <w:webHidden/>
          </w:rPr>
          <w:fldChar w:fldCharType="end"/>
        </w:r>
      </w:hyperlink>
    </w:p>
    <w:p w14:paraId="7DF6432F"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32" w:history="1">
        <w:r w:rsidR="004D5783" w:rsidRPr="00D70867">
          <w:rPr>
            <w:rStyle w:val="Hyperlink"/>
            <w:noProof/>
          </w:rPr>
          <w:t>1.2.2 HTML/CSS/Javascrip</w:t>
        </w:r>
        <w:r w:rsidR="004D5783">
          <w:rPr>
            <w:noProof/>
            <w:webHidden/>
          </w:rPr>
          <w:tab/>
        </w:r>
        <w:r w:rsidR="004D5783">
          <w:rPr>
            <w:noProof/>
            <w:webHidden/>
          </w:rPr>
          <w:fldChar w:fldCharType="begin"/>
        </w:r>
        <w:r w:rsidR="004D5783">
          <w:rPr>
            <w:noProof/>
            <w:webHidden/>
          </w:rPr>
          <w:instrText xml:space="preserve"> PAGEREF _Toc518897432 \h </w:instrText>
        </w:r>
        <w:r w:rsidR="004D5783">
          <w:rPr>
            <w:noProof/>
            <w:webHidden/>
          </w:rPr>
        </w:r>
        <w:r w:rsidR="004D5783">
          <w:rPr>
            <w:noProof/>
            <w:webHidden/>
          </w:rPr>
          <w:fldChar w:fldCharType="separate"/>
        </w:r>
        <w:r w:rsidR="004D5783">
          <w:rPr>
            <w:noProof/>
            <w:webHidden/>
          </w:rPr>
          <w:t>5</w:t>
        </w:r>
        <w:r w:rsidR="004D5783">
          <w:rPr>
            <w:noProof/>
            <w:webHidden/>
          </w:rPr>
          <w:fldChar w:fldCharType="end"/>
        </w:r>
      </w:hyperlink>
    </w:p>
    <w:p w14:paraId="6B7C5430" w14:textId="77777777" w:rsidR="004D5783" w:rsidRDefault="00F453EE">
      <w:pPr>
        <w:pStyle w:val="TOC2"/>
        <w:rPr>
          <w:rFonts w:asciiTheme="minorHAnsi" w:hAnsiTheme="minorHAnsi" w:cstheme="minorBidi"/>
          <w:noProof/>
          <w:sz w:val="22"/>
          <w:szCs w:val="22"/>
          <w:lang w:eastAsia="ko-KR"/>
        </w:rPr>
      </w:pPr>
      <w:hyperlink w:anchor="_Toc518897433" w:history="1">
        <w:r w:rsidR="004D5783" w:rsidRPr="00D70867">
          <w:rPr>
            <w:rStyle w:val="Hyperlink"/>
            <w:noProof/>
          </w:rPr>
          <w:t>1.3 Mô hình và framework</w:t>
        </w:r>
        <w:r w:rsidR="004D5783">
          <w:rPr>
            <w:noProof/>
            <w:webHidden/>
          </w:rPr>
          <w:tab/>
        </w:r>
        <w:r w:rsidR="004D5783">
          <w:rPr>
            <w:noProof/>
            <w:webHidden/>
          </w:rPr>
          <w:fldChar w:fldCharType="begin"/>
        </w:r>
        <w:r w:rsidR="004D5783">
          <w:rPr>
            <w:noProof/>
            <w:webHidden/>
          </w:rPr>
          <w:instrText xml:space="preserve"> PAGEREF _Toc518897433 \h </w:instrText>
        </w:r>
        <w:r w:rsidR="004D5783">
          <w:rPr>
            <w:noProof/>
            <w:webHidden/>
          </w:rPr>
        </w:r>
        <w:r w:rsidR="004D5783">
          <w:rPr>
            <w:noProof/>
            <w:webHidden/>
          </w:rPr>
          <w:fldChar w:fldCharType="separate"/>
        </w:r>
        <w:r w:rsidR="004D5783">
          <w:rPr>
            <w:noProof/>
            <w:webHidden/>
          </w:rPr>
          <w:t>7</w:t>
        </w:r>
        <w:r w:rsidR="004D5783">
          <w:rPr>
            <w:noProof/>
            <w:webHidden/>
          </w:rPr>
          <w:fldChar w:fldCharType="end"/>
        </w:r>
      </w:hyperlink>
    </w:p>
    <w:p w14:paraId="1BB6A7DB"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34" w:history="1">
        <w:r w:rsidR="004D5783" w:rsidRPr="00D70867">
          <w:rPr>
            <w:rStyle w:val="Hyperlink"/>
            <w:noProof/>
          </w:rPr>
          <w:t>1.3.1 MVC</w:t>
        </w:r>
        <w:r w:rsidR="004D5783">
          <w:rPr>
            <w:noProof/>
            <w:webHidden/>
          </w:rPr>
          <w:tab/>
        </w:r>
        <w:r w:rsidR="004D5783">
          <w:rPr>
            <w:noProof/>
            <w:webHidden/>
          </w:rPr>
          <w:fldChar w:fldCharType="begin"/>
        </w:r>
        <w:r w:rsidR="004D5783">
          <w:rPr>
            <w:noProof/>
            <w:webHidden/>
          </w:rPr>
          <w:instrText xml:space="preserve"> PAGEREF _Toc518897434 \h </w:instrText>
        </w:r>
        <w:r w:rsidR="004D5783">
          <w:rPr>
            <w:noProof/>
            <w:webHidden/>
          </w:rPr>
        </w:r>
        <w:r w:rsidR="004D5783">
          <w:rPr>
            <w:noProof/>
            <w:webHidden/>
          </w:rPr>
          <w:fldChar w:fldCharType="separate"/>
        </w:r>
        <w:r w:rsidR="004D5783">
          <w:rPr>
            <w:noProof/>
            <w:webHidden/>
          </w:rPr>
          <w:t>7</w:t>
        </w:r>
        <w:r w:rsidR="004D5783">
          <w:rPr>
            <w:noProof/>
            <w:webHidden/>
          </w:rPr>
          <w:fldChar w:fldCharType="end"/>
        </w:r>
      </w:hyperlink>
    </w:p>
    <w:p w14:paraId="49523E1F"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35" w:history="1">
        <w:r w:rsidR="004D5783" w:rsidRPr="00D70867">
          <w:rPr>
            <w:rStyle w:val="Hyperlink"/>
            <w:noProof/>
          </w:rPr>
          <w:t>1.3.2 Entity Framework</w:t>
        </w:r>
        <w:r w:rsidR="004D5783">
          <w:rPr>
            <w:noProof/>
            <w:webHidden/>
          </w:rPr>
          <w:tab/>
        </w:r>
        <w:r w:rsidR="004D5783">
          <w:rPr>
            <w:noProof/>
            <w:webHidden/>
          </w:rPr>
          <w:fldChar w:fldCharType="begin"/>
        </w:r>
        <w:r w:rsidR="004D5783">
          <w:rPr>
            <w:noProof/>
            <w:webHidden/>
          </w:rPr>
          <w:instrText xml:space="preserve"> PAGEREF _Toc518897435 \h </w:instrText>
        </w:r>
        <w:r w:rsidR="004D5783">
          <w:rPr>
            <w:noProof/>
            <w:webHidden/>
          </w:rPr>
        </w:r>
        <w:r w:rsidR="004D5783">
          <w:rPr>
            <w:noProof/>
            <w:webHidden/>
          </w:rPr>
          <w:fldChar w:fldCharType="separate"/>
        </w:r>
        <w:r w:rsidR="004D5783">
          <w:rPr>
            <w:noProof/>
            <w:webHidden/>
          </w:rPr>
          <w:t>7</w:t>
        </w:r>
        <w:r w:rsidR="004D5783">
          <w:rPr>
            <w:noProof/>
            <w:webHidden/>
          </w:rPr>
          <w:fldChar w:fldCharType="end"/>
        </w:r>
      </w:hyperlink>
    </w:p>
    <w:p w14:paraId="732602A0" w14:textId="77777777" w:rsidR="004D5783" w:rsidRDefault="00F453EE">
      <w:pPr>
        <w:pStyle w:val="TOC2"/>
        <w:rPr>
          <w:rFonts w:asciiTheme="minorHAnsi" w:hAnsiTheme="minorHAnsi" w:cstheme="minorBidi"/>
          <w:noProof/>
          <w:sz w:val="22"/>
          <w:szCs w:val="22"/>
          <w:lang w:eastAsia="ko-KR"/>
        </w:rPr>
      </w:pPr>
      <w:hyperlink w:anchor="_Toc518897436" w:history="1">
        <w:r w:rsidR="004D5783" w:rsidRPr="00D70867">
          <w:rPr>
            <w:rStyle w:val="Hyperlink"/>
            <w:noProof/>
          </w:rPr>
          <w:t>1.4 Cơ sở dữ liệu SQL Server.</w:t>
        </w:r>
        <w:r w:rsidR="004D5783">
          <w:rPr>
            <w:noProof/>
            <w:webHidden/>
          </w:rPr>
          <w:tab/>
        </w:r>
        <w:r w:rsidR="004D5783">
          <w:rPr>
            <w:noProof/>
            <w:webHidden/>
          </w:rPr>
          <w:fldChar w:fldCharType="begin"/>
        </w:r>
        <w:r w:rsidR="004D5783">
          <w:rPr>
            <w:noProof/>
            <w:webHidden/>
          </w:rPr>
          <w:instrText xml:space="preserve"> PAGEREF _Toc518897436 \h </w:instrText>
        </w:r>
        <w:r w:rsidR="004D5783">
          <w:rPr>
            <w:noProof/>
            <w:webHidden/>
          </w:rPr>
        </w:r>
        <w:r w:rsidR="004D5783">
          <w:rPr>
            <w:noProof/>
            <w:webHidden/>
          </w:rPr>
          <w:fldChar w:fldCharType="separate"/>
        </w:r>
        <w:r w:rsidR="004D5783">
          <w:rPr>
            <w:noProof/>
            <w:webHidden/>
          </w:rPr>
          <w:t>8</w:t>
        </w:r>
        <w:r w:rsidR="004D5783">
          <w:rPr>
            <w:noProof/>
            <w:webHidden/>
          </w:rPr>
          <w:fldChar w:fldCharType="end"/>
        </w:r>
      </w:hyperlink>
    </w:p>
    <w:p w14:paraId="143FAC63" w14:textId="77777777" w:rsidR="004D5783" w:rsidRDefault="00F453EE">
      <w:pPr>
        <w:pStyle w:val="TOC2"/>
        <w:rPr>
          <w:rFonts w:asciiTheme="minorHAnsi" w:hAnsiTheme="minorHAnsi" w:cstheme="minorBidi"/>
          <w:noProof/>
          <w:sz w:val="22"/>
          <w:szCs w:val="22"/>
          <w:lang w:eastAsia="ko-KR"/>
        </w:rPr>
      </w:pPr>
      <w:hyperlink w:anchor="_Toc518897437" w:history="1">
        <w:r w:rsidR="004D5783" w:rsidRPr="00D70867">
          <w:rPr>
            <w:rStyle w:val="Hyperlink"/>
            <w:noProof/>
          </w:rPr>
          <w:t>1.5 Kết chương</w:t>
        </w:r>
        <w:r w:rsidR="004D5783">
          <w:rPr>
            <w:noProof/>
            <w:webHidden/>
          </w:rPr>
          <w:tab/>
        </w:r>
        <w:r w:rsidR="004D5783">
          <w:rPr>
            <w:noProof/>
            <w:webHidden/>
          </w:rPr>
          <w:fldChar w:fldCharType="begin"/>
        </w:r>
        <w:r w:rsidR="004D5783">
          <w:rPr>
            <w:noProof/>
            <w:webHidden/>
          </w:rPr>
          <w:instrText xml:space="preserve"> PAGEREF _Toc518897437 \h </w:instrText>
        </w:r>
        <w:r w:rsidR="004D5783">
          <w:rPr>
            <w:noProof/>
            <w:webHidden/>
          </w:rPr>
        </w:r>
        <w:r w:rsidR="004D5783">
          <w:rPr>
            <w:noProof/>
            <w:webHidden/>
          </w:rPr>
          <w:fldChar w:fldCharType="separate"/>
        </w:r>
        <w:r w:rsidR="004D5783">
          <w:rPr>
            <w:noProof/>
            <w:webHidden/>
          </w:rPr>
          <w:t>8</w:t>
        </w:r>
        <w:r w:rsidR="004D5783">
          <w:rPr>
            <w:noProof/>
            <w:webHidden/>
          </w:rPr>
          <w:fldChar w:fldCharType="end"/>
        </w:r>
      </w:hyperlink>
    </w:p>
    <w:p w14:paraId="69C519F8" w14:textId="77777777" w:rsidR="004D5783" w:rsidRDefault="00F453EE">
      <w:pPr>
        <w:pStyle w:val="TOC1"/>
        <w:rPr>
          <w:rFonts w:asciiTheme="minorHAnsi" w:hAnsiTheme="minorHAnsi" w:cstheme="minorBidi"/>
          <w:sz w:val="22"/>
          <w:szCs w:val="22"/>
          <w:lang w:eastAsia="ko-KR"/>
        </w:rPr>
      </w:pPr>
      <w:hyperlink w:anchor="_Toc518897438" w:history="1">
        <w:r w:rsidR="004D5783" w:rsidRPr="00D70867">
          <w:rPr>
            <w:rStyle w:val="Hyperlink"/>
          </w:rPr>
          <w:t>CHƯƠNG 2 PHÂN TÍCH THIẾT KẾ HỆ THỐNG</w:t>
        </w:r>
        <w:r w:rsidR="004D5783">
          <w:rPr>
            <w:webHidden/>
          </w:rPr>
          <w:tab/>
        </w:r>
        <w:r w:rsidR="004D5783">
          <w:rPr>
            <w:webHidden/>
          </w:rPr>
          <w:fldChar w:fldCharType="begin"/>
        </w:r>
        <w:r w:rsidR="004D5783">
          <w:rPr>
            <w:webHidden/>
          </w:rPr>
          <w:instrText xml:space="preserve"> PAGEREF _Toc518897438 \h </w:instrText>
        </w:r>
        <w:r w:rsidR="004D5783">
          <w:rPr>
            <w:webHidden/>
          </w:rPr>
        </w:r>
        <w:r w:rsidR="004D5783">
          <w:rPr>
            <w:webHidden/>
          </w:rPr>
          <w:fldChar w:fldCharType="separate"/>
        </w:r>
        <w:r w:rsidR="004D5783">
          <w:rPr>
            <w:webHidden/>
          </w:rPr>
          <w:t>9</w:t>
        </w:r>
        <w:r w:rsidR="004D5783">
          <w:rPr>
            <w:webHidden/>
          </w:rPr>
          <w:fldChar w:fldCharType="end"/>
        </w:r>
      </w:hyperlink>
    </w:p>
    <w:p w14:paraId="49822E49" w14:textId="77777777" w:rsidR="004D5783" w:rsidRDefault="00F453EE">
      <w:pPr>
        <w:pStyle w:val="TOC2"/>
        <w:rPr>
          <w:rFonts w:asciiTheme="minorHAnsi" w:hAnsiTheme="minorHAnsi" w:cstheme="minorBidi"/>
          <w:noProof/>
          <w:sz w:val="22"/>
          <w:szCs w:val="22"/>
          <w:lang w:eastAsia="ko-KR"/>
        </w:rPr>
      </w:pPr>
      <w:hyperlink w:anchor="_Toc518897439" w:history="1">
        <w:r w:rsidR="004D5783" w:rsidRPr="00D70867">
          <w:rPr>
            <w:rStyle w:val="Hyperlink"/>
            <w:noProof/>
          </w:rPr>
          <w:t>2.1 Chức năng và mô tả</w:t>
        </w:r>
        <w:r w:rsidR="004D5783">
          <w:rPr>
            <w:noProof/>
            <w:webHidden/>
          </w:rPr>
          <w:tab/>
        </w:r>
        <w:r w:rsidR="004D5783">
          <w:rPr>
            <w:noProof/>
            <w:webHidden/>
          </w:rPr>
          <w:fldChar w:fldCharType="begin"/>
        </w:r>
        <w:r w:rsidR="004D5783">
          <w:rPr>
            <w:noProof/>
            <w:webHidden/>
          </w:rPr>
          <w:instrText xml:space="preserve"> PAGEREF _Toc518897439 \h </w:instrText>
        </w:r>
        <w:r w:rsidR="004D5783">
          <w:rPr>
            <w:noProof/>
            <w:webHidden/>
          </w:rPr>
        </w:r>
        <w:r w:rsidR="004D5783">
          <w:rPr>
            <w:noProof/>
            <w:webHidden/>
          </w:rPr>
          <w:fldChar w:fldCharType="separate"/>
        </w:r>
        <w:r w:rsidR="004D5783">
          <w:rPr>
            <w:noProof/>
            <w:webHidden/>
          </w:rPr>
          <w:t>9</w:t>
        </w:r>
        <w:r w:rsidR="004D5783">
          <w:rPr>
            <w:noProof/>
            <w:webHidden/>
          </w:rPr>
          <w:fldChar w:fldCharType="end"/>
        </w:r>
      </w:hyperlink>
    </w:p>
    <w:p w14:paraId="223695A4" w14:textId="77777777" w:rsidR="004D5783" w:rsidRDefault="00F453EE">
      <w:pPr>
        <w:pStyle w:val="TOC2"/>
        <w:rPr>
          <w:rFonts w:asciiTheme="minorHAnsi" w:hAnsiTheme="minorHAnsi" w:cstheme="minorBidi"/>
          <w:noProof/>
          <w:sz w:val="22"/>
          <w:szCs w:val="22"/>
          <w:lang w:eastAsia="ko-KR"/>
        </w:rPr>
      </w:pPr>
      <w:hyperlink w:anchor="_Toc518897440" w:history="1">
        <w:r w:rsidR="004D5783" w:rsidRPr="00D70867">
          <w:rPr>
            <w:rStyle w:val="Hyperlink"/>
            <w:noProof/>
          </w:rPr>
          <w:t>2.2 Phân tích chức năng</w:t>
        </w:r>
        <w:r w:rsidR="004D5783">
          <w:rPr>
            <w:noProof/>
            <w:webHidden/>
          </w:rPr>
          <w:tab/>
        </w:r>
        <w:r w:rsidR="004D5783">
          <w:rPr>
            <w:noProof/>
            <w:webHidden/>
          </w:rPr>
          <w:fldChar w:fldCharType="begin"/>
        </w:r>
        <w:r w:rsidR="004D5783">
          <w:rPr>
            <w:noProof/>
            <w:webHidden/>
          </w:rPr>
          <w:instrText xml:space="preserve"> PAGEREF _Toc518897440 \h </w:instrText>
        </w:r>
        <w:r w:rsidR="004D5783">
          <w:rPr>
            <w:noProof/>
            <w:webHidden/>
          </w:rPr>
        </w:r>
        <w:r w:rsidR="004D5783">
          <w:rPr>
            <w:noProof/>
            <w:webHidden/>
          </w:rPr>
          <w:fldChar w:fldCharType="separate"/>
        </w:r>
        <w:r w:rsidR="004D5783">
          <w:rPr>
            <w:noProof/>
            <w:webHidden/>
          </w:rPr>
          <w:t>10</w:t>
        </w:r>
        <w:r w:rsidR="004D5783">
          <w:rPr>
            <w:noProof/>
            <w:webHidden/>
          </w:rPr>
          <w:fldChar w:fldCharType="end"/>
        </w:r>
      </w:hyperlink>
    </w:p>
    <w:p w14:paraId="2317765E"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41" w:history="1">
        <w:r w:rsidR="004D5783" w:rsidRPr="00D70867">
          <w:rPr>
            <w:rStyle w:val="Hyperlink"/>
            <w:noProof/>
          </w:rPr>
          <w:t>2.2.1 Mô hình phân rã chức năng</w:t>
        </w:r>
        <w:r w:rsidR="004D5783">
          <w:rPr>
            <w:noProof/>
            <w:webHidden/>
          </w:rPr>
          <w:tab/>
        </w:r>
        <w:r w:rsidR="004D5783">
          <w:rPr>
            <w:noProof/>
            <w:webHidden/>
          </w:rPr>
          <w:fldChar w:fldCharType="begin"/>
        </w:r>
        <w:r w:rsidR="004D5783">
          <w:rPr>
            <w:noProof/>
            <w:webHidden/>
          </w:rPr>
          <w:instrText xml:space="preserve"> PAGEREF _Toc518897441 \h </w:instrText>
        </w:r>
        <w:r w:rsidR="004D5783">
          <w:rPr>
            <w:noProof/>
            <w:webHidden/>
          </w:rPr>
        </w:r>
        <w:r w:rsidR="004D5783">
          <w:rPr>
            <w:noProof/>
            <w:webHidden/>
          </w:rPr>
          <w:fldChar w:fldCharType="separate"/>
        </w:r>
        <w:r w:rsidR="004D5783">
          <w:rPr>
            <w:noProof/>
            <w:webHidden/>
          </w:rPr>
          <w:t>10</w:t>
        </w:r>
        <w:r w:rsidR="004D5783">
          <w:rPr>
            <w:noProof/>
            <w:webHidden/>
          </w:rPr>
          <w:fldChar w:fldCharType="end"/>
        </w:r>
      </w:hyperlink>
    </w:p>
    <w:p w14:paraId="5624BA0E"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42" w:history="1">
        <w:r w:rsidR="004D5783" w:rsidRPr="00D70867">
          <w:rPr>
            <w:rStyle w:val="Hyperlink"/>
            <w:noProof/>
          </w:rPr>
          <w:t>2.2.2 Danh sách các hồ sơ dữ liệu</w:t>
        </w:r>
        <w:r w:rsidR="004D5783">
          <w:rPr>
            <w:noProof/>
            <w:webHidden/>
          </w:rPr>
          <w:tab/>
        </w:r>
        <w:r w:rsidR="004D5783">
          <w:rPr>
            <w:noProof/>
            <w:webHidden/>
          </w:rPr>
          <w:fldChar w:fldCharType="begin"/>
        </w:r>
        <w:r w:rsidR="004D5783">
          <w:rPr>
            <w:noProof/>
            <w:webHidden/>
          </w:rPr>
          <w:instrText xml:space="preserve"> PAGEREF _Toc518897442 \h </w:instrText>
        </w:r>
        <w:r w:rsidR="004D5783">
          <w:rPr>
            <w:noProof/>
            <w:webHidden/>
          </w:rPr>
        </w:r>
        <w:r w:rsidR="004D5783">
          <w:rPr>
            <w:noProof/>
            <w:webHidden/>
          </w:rPr>
          <w:fldChar w:fldCharType="separate"/>
        </w:r>
        <w:r w:rsidR="004D5783">
          <w:rPr>
            <w:noProof/>
            <w:webHidden/>
          </w:rPr>
          <w:t>10</w:t>
        </w:r>
        <w:r w:rsidR="004D5783">
          <w:rPr>
            <w:noProof/>
            <w:webHidden/>
          </w:rPr>
          <w:fldChar w:fldCharType="end"/>
        </w:r>
      </w:hyperlink>
    </w:p>
    <w:p w14:paraId="5A0296FB"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43" w:history="1">
        <w:r w:rsidR="004D5783" w:rsidRPr="00D70867">
          <w:rPr>
            <w:rStyle w:val="Hyperlink"/>
            <w:noProof/>
          </w:rPr>
          <w:t>2.2.3 Ma trận thực thể chức năng</w:t>
        </w:r>
        <w:r w:rsidR="004D5783">
          <w:rPr>
            <w:noProof/>
            <w:webHidden/>
          </w:rPr>
          <w:tab/>
        </w:r>
        <w:r w:rsidR="004D5783">
          <w:rPr>
            <w:noProof/>
            <w:webHidden/>
          </w:rPr>
          <w:fldChar w:fldCharType="begin"/>
        </w:r>
        <w:r w:rsidR="004D5783">
          <w:rPr>
            <w:noProof/>
            <w:webHidden/>
          </w:rPr>
          <w:instrText xml:space="preserve"> PAGEREF _Toc518897443 \h </w:instrText>
        </w:r>
        <w:r w:rsidR="004D5783">
          <w:rPr>
            <w:noProof/>
            <w:webHidden/>
          </w:rPr>
        </w:r>
        <w:r w:rsidR="004D5783">
          <w:rPr>
            <w:noProof/>
            <w:webHidden/>
          </w:rPr>
          <w:fldChar w:fldCharType="separate"/>
        </w:r>
        <w:r w:rsidR="004D5783">
          <w:rPr>
            <w:noProof/>
            <w:webHidden/>
          </w:rPr>
          <w:t>11</w:t>
        </w:r>
        <w:r w:rsidR="004D5783">
          <w:rPr>
            <w:noProof/>
            <w:webHidden/>
          </w:rPr>
          <w:fldChar w:fldCharType="end"/>
        </w:r>
      </w:hyperlink>
    </w:p>
    <w:p w14:paraId="30670A9A"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44" w:history="1">
        <w:r w:rsidR="004D5783" w:rsidRPr="00D70867">
          <w:rPr>
            <w:rStyle w:val="Hyperlink"/>
            <w:noProof/>
          </w:rPr>
          <w:t>2.2.4 Sơ đồ luồng dữ liệu</w:t>
        </w:r>
        <w:r w:rsidR="004D5783">
          <w:rPr>
            <w:noProof/>
            <w:webHidden/>
          </w:rPr>
          <w:tab/>
        </w:r>
        <w:r w:rsidR="004D5783">
          <w:rPr>
            <w:noProof/>
            <w:webHidden/>
          </w:rPr>
          <w:fldChar w:fldCharType="begin"/>
        </w:r>
        <w:r w:rsidR="004D5783">
          <w:rPr>
            <w:noProof/>
            <w:webHidden/>
          </w:rPr>
          <w:instrText xml:space="preserve"> PAGEREF _Toc518897444 \h </w:instrText>
        </w:r>
        <w:r w:rsidR="004D5783">
          <w:rPr>
            <w:noProof/>
            <w:webHidden/>
          </w:rPr>
        </w:r>
        <w:r w:rsidR="004D5783">
          <w:rPr>
            <w:noProof/>
            <w:webHidden/>
          </w:rPr>
          <w:fldChar w:fldCharType="separate"/>
        </w:r>
        <w:r w:rsidR="004D5783">
          <w:rPr>
            <w:noProof/>
            <w:webHidden/>
          </w:rPr>
          <w:t>11</w:t>
        </w:r>
        <w:r w:rsidR="004D5783">
          <w:rPr>
            <w:noProof/>
            <w:webHidden/>
          </w:rPr>
          <w:fldChar w:fldCharType="end"/>
        </w:r>
      </w:hyperlink>
    </w:p>
    <w:p w14:paraId="7C0E939A"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45" w:history="1">
        <w:r w:rsidR="004D5783" w:rsidRPr="00D70867">
          <w:rPr>
            <w:rStyle w:val="Hyperlink"/>
            <w:noProof/>
          </w:rPr>
          <w:t>2.2.5 Biểu đồ hoạt động</w:t>
        </w:r>
        <w:r w:rsidR="004D5783">
          <w:rPr>
            <w:noProof/>
            <w:webHidden/>
          </w:rPr>
          <w:tab/>
        </w:r>
        <w:r w:rsidR="004D5783">
          <w:rPr>
            <w:noProof/>
            <w:webHidden/>
          </w:rPr>
          <w:fldChar w:fldCharType="begin"/>
        </w:r>
        <w:r w:rsidR="004D5783">
          <w:rPr>
            <w:noProof/>
            <w:webHidden/>
          </w:rPr>
          <w:instrText xml:space="preserve"> PAGEREF _Toc518897445 \h </w:instrText>
        </w:r>
        <w:r w:rsidR="004D5783">
          <w:rPr>
            <w:noProof/>
            <w:webHidden/>
          </w:rPr>
        </w:r>
        <w:r w:rsidR="004D5783">
          <w:rPr>
            <w:noProof/>
            <w:webHidden/>
          </w:rPr>
          <w:fldChar w:fldCharType="separate"/>
        </w:r>
        <w:r w:rsidR="004D5783">
          <w:rPr>
            <w:noProof/>
            <w:webHidden/>
          </w:rPr>
          <w:t>20</w:t>
        </w:r>
        <w:r w:rsidR="004D5783">
          <w:rPr>
            <w:noProof/>
            <w:webHidden/>
          </w:rPr>
          <w:fldChar w:fldCharType="end"/>
        </w:r>
      </w:hyperlink>
    </w:p>
    <w:p w14:paraId="56417D18" w14:textId="77777777" w:rsidR="004D5783" w:rsidRDefault="00F453EE">
      <w:pPr>
        <w:pStyle w:val="TOC2"/>
        <w:rPr>
          <w:rFonts w:asciiTheme="minorHAnsi" w:hAnsiTheme="minorHAnsi" w:cstheme="minorBidi"/>
          <w:noProof/>
          <w:sz w:val="22"/>
          <w:szCs w:val="22"/>
          <w:lang w:eastAsia="ko-KR"/>
        </w:rPr>
      </w:pPr>
      <w:hyperlink w:anchor="_Toc518897446" w:history="1">
        <w:r w:rsidR="004D5783" w:rsidRPr="00D70867">
          <w:rPr>
            <w:rStyle w:val="Hyperlink"/>
            <w:noProof/>
          </w:rPr>
          <w:t>2.3 Các thực thể</w:t>
        </w:r>
        <w:r w:rsidR="004D5783">
          <w:rPr>
            <w:noProof/>
            <w:webHidden/>
          </w:rPr>
          <w:tab/>
        </w:r>
        <w:r w:rsidR="004D5783">
          <w:rPr>
            <w:noProof/>
            <w:webHidden/>
          </w:rPr>
          <w:fldChar w:fldCharType="begin"/>
        </w:r>
        <w:r w:rsidR="004D5783">
          <w:rPr>
            <w:noProof/>
            <w:webHidden/>
          </w:rPr>
          <w:instrText xml:space="preserve"> PAGEREF _Toc518897446 \h </w:instrText>
        </w:r>
        <w:r w:rsidR="004D5783">
          <w:rPr>
            <w:noProof/>
            <w:webHidden/>
          </w:rPr>
        </w:r>
        <w:r w:rsidR="004D5783">
          <w:rPr>
            <w:noProof/>
            <w:webHidden/>
          </w:rPr>
          <w:fldChar w:fldCharType="separate"/>
        </w:r>
        <w:r w:rsidR="004D5783">
          <w:rPr>
            <w:noProof/>
            <w:webHidden/>
          </w:rPr>
          <w:t>27</w:t>
        </w:r>
        <w:r w:rsidR="004D5783">
          <w:rPr>
            <w:noProof/>
            <w:webHidden/>
          </w:rPr>
          <w:fldChar w:fldCharType="end"/>
        </w:r>
      </w:hyperlink>
    </w:p>
    <w:p w14:paraId="2968EF31"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47" w:history="1">
        <w:r w:rsidR="004D5783" w:rsidRPr="00D70867">
          <w:rPr>
            <w:rStyle w:val="Hyperlink"/>
            <w:noProof/>
          </w:rPr>
          <w:t>2.3.1 Danh sách thực thể</w:t>
        </w:r>
        <w:r w:rsidR="004D5783">
          <w:rPr>
            <w:noProof/>
            <w:webHidden/>
          </w:rPr>
          <w:tab/>
        </w:r>
        <w:r w:rsidR="004D5783">
          <w:rPr>
            <w:noProof/>
            <w:webHidden/>
          </w:rPr>
          <w:fldChar w:fldCharType="begin"/>
        </w:r>
        <w:r w:rsidR="004D5783">
          <w:rPr>
            <w:noProof/>
            <w:webHidden/>
          </w:rPr>
          <w:instrText xml:space="preserve"> PAGEREF _Toc518897447 \h </w:instrText>
        </w:r>
        <w:r w:rsidR="004D5783">
          <w:rPr>
            <w:noProof/>
            <w:webHidden/>
          </w:rPr>
        </w:r>
        <w:r w:rsidR="004D5783">
          <w:rPr>
            <w:noProof/>
            <w:webHidden/>
          </w:rPr>
          <w:fldChar w:fldCharType="separate"/>
        </w:r>
        <w:r w:rsidR="004D5783">
          <w:rPr>
            <w:noProof/>
            <w:webHidden/>
          </w:rPr>
          <w:t>27</w:t>
        </w:r>
        <w:r w:rsidR="004D5783">
          <w:rPr>
            <w:noProof/>
            <w:webHidden/>
          </w:rPr>
          <w:fldChar w:fldCharType="end"/>
        </w:r>
      </w:hyperlink>
    </w:p>
    <w:p w14:paraId="39ACECBD" w14:textId="77777777" w:rsidR="004D5783" w:rsidRDefault="00F453EE">
      <w:pPr>
        <w:pStyle w:val="TOC2"/>
        <w:rPr>
          <w:rFonts w:asciiTheme="minorHAnsi" w:hAnsiTheme="minorHAnsi" w:cstheme="minorBidi"/>
          <w:noProof/>
          <w:sz w:val="22"/>
          <w:szCs w:val="22"/>
          <w:lang w:eastAsia="ko-KR"/>
        </w:rPr>
      </w:pPr>
      <w:hyperlink w:anchor="_Toc518897448" w:history="1">
        <w:r w:rsidR="004D5783" w:rsidRPr="00D70867">
          <w:rPr>
            <w:rStyle w:val="Hyperlink"/>
            <w:noProof/>
          </w:rPr>
          <w:t>2.4 Bảng dữ liệu</w:t>
        </w:r>
        <w:r w:rsidR="004D5783">
          <w:rPr>
            <w:noProof/>
            <w:webHidden/>
          </w:rPr>
          <w:tab/>
        </w:r>
        <w:r w:rsidR="004D5783">
          <w:rPr>
            <w:noProof/>
            <w:webHidden/>
          </w:rPr>
          <w:fldChar w:fldCharType="begin"/>
        </w:r>
        <w:r w:rsidR="004D5783">
          <w:rPr>
            <w:noProof/>
            <w:webHidden/>
          </w:rPr>
          <w:instrText xml:space="preserve"> PAGEREF _Toc518897448 \h </w:instrText>
        </w:r>
        <w:r w:rsidR="004D5783">
          <w:rPr>
            <w:noProof/>
            <w:webHidden/>
          </w:rPr>
        </w:r>
        <w:r w:rsidR="004D5783">
          <w:rPr>
            <w:noProof/>
            <w:webHidden/>
          </w:rPr>
          <w:fldChar w:fldCharType="separate"/>
        </w:r>
        <w:r w:rsidR="004D5783">
          <w:rPr>
            <w:noProof/>
            <w:webHidden/>
          </w:rPr>
          <w:t>31</w:t>
        </w:r>
        <w:r w:rsidR="004D5783">
          <w:rPr>
            <w:noProof/>
            <w:webHidden/>
          </w:rPr>
          <w:fldChar w:fldCharType="end"/>
        </w:r>
      </w:hyperlink>
    </w:p>
    <w:p w14:paraId="3A02E281"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49" w:history="1">
        <w:r w:rsidR="004D5783" w:rsidRPr="00D70867">
          <w:rPr>
            <w:rStyle w:val="Hyperlink"/>
            <w:noProof/>
          </w:rPr>
          <w:t>2.4.1 Danh sách bảng dữ liệu</w:t>
        </w:r>
        <w:r w:rsidR="004D5783">
          <w:rPr>
            <w:noProof/>
            <w:webHidden/>
          </w:rPr>
          <w:tab/>
        </w:r>
        <w:r w:rsidR="004D5783">
          <w:rPr>
            <w:noProof/>
            <w:webHidden/>
          </w:rPr>
          <w:fldChar w:fldCharType="begin"/>
        </w:r>
        <w:r w:rsidR="004D5783">
          <w:rPr>
            <w:noProof/>
            <w:webHidden/>
          </w:rPr>
          <w:instrText xml:space="preserve"> PAGEREF _Toc518897449 \h </w:instrText>
        </w:r>
        <w:r w:rsidR="004D5783">
          <w:rPr>
            <w:noProof/>
            <w:webHidden/>
          </w:rPr>
        </w:r>
        <w:r w:rsidR="004D5783">
          <w:rPr>
            <w:noProof/>
            <w:webHidden/>
          </w:rPr>
          <w:fldChar w:fldCharType="separate"/>
        </w:r>
        <w:r w:rsidR="004D5783">
          <w:rPr>
            <w:noProof/>
            <w:webHidden/>
          </w:rPr>
          <w:t>31</w:t>
        </w:r>
        <w:r w:rsidR="004D5783">
          <w:rPr>
            <w:noProof/>
            <w:webHidden/>
          </w:rPr>
          <w:fldChar w:fldCharType="end"/>
        </w:r>
      </w:hyperlink>
    </w:p>
    <w:p w14:paraId="1BB85285"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50" w:history="1">
        <w:r w:rsidR="004D5783" w:rsidRPr="00D70867">
          <w:rPr>
            <w:rStyle w:val="Hyperlink"/>
            <w:noProof/>
          </w:rPr>
          <w:t>2.4.2 Mô hình thực thể liên kết</w:t>
        </w:r>
        <w:r w:rsidR="004D5783">
          <w:rPr>
            <w:noProof/>
            <w:webHidden/>
          </w:rPr>
          <w:tab/>
        </w:r>
        <w:r w:rsidR="004D5783">
          <w:rPr>
            <w:noProof/>
            <w:webHidden/>
          </w:rPr>
          <w:fldChar w:fldCharType="begin"/>
        </w:r>
        <w:r w:rsidR="004D5783">
          <w:rPr>
            <w:noProof/>
            <w:webHidden/>
          </w:rPr>
          <w:instrText xml:space="preserve"> PAGEREF _Toc518897450 \h </w:instrText>
        </w:r>
        <w:r w:rsidR="004D5783">
          <w:rPr>
            <w:noProof/>
            <w:webHidden/>
          </w:rPr>
        </w:r>
        <w:r w:rsidR="004D5783">
          <w:rPr>
            <w:noProof/>
            <w:webHidden/>
          </w:rPr>
          <w:fldChar w:fldCharType="separate"/>
        </w:r>
        <w:r w:rsidR="004D5783">
          <w:rPr>
            <w:noProof/>
            <w:webHidden/>
          </w:rPr>
          <w:t>36</w:t>
        </w:r>
        <w:r w:rsidR="004D5783">
          <w:rPr>
            <w:noProof/>
            <w:webHidden/>
          </w:rPr>
          <w:fldChar w:fldCharType="end"/>
        </w:r>
      </w:hyperlink>
    </w:p>
    <w:p w14:paraId="09428220"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51" w:history="1">
        <w:r w:rsidR="004D5783" w:rsidRPr="00D70867">
          <w:rPr>
            <w:rStyle w:val="Hyperlink"/>
            <w:noProof/>
          </w:rPr>
          <w:t>2.4.3 Mô hình dữ liệu liên kết</w:t>
        </w:r>
        <w:r w:rsidR="004D5783">
          <w:rPr>
            <w:noProof/>
            <w:webHidden/>
          </w:rPr>
          <w:tab/>
        </w:r>
        <w:r w:rsidR="004D5783">
          <w:rPr>
            <w:noProof/>
            <w:webHidden/>
          </w:rPr>
          <w:fldChar w:fldCharType="begin"/>
        </w:r>
        <w:r w:rsidR="004D5783">
          <w:rPr>
            <w:noProof/>
            <w:webHidden/>
          </w:rPr>
          <w:instrText xml:space="preserve"> PAGEREF _Toc518897451 \h </w:instrText>
        </w:r>
        <w:r w:rsidR="004D5783">
          <w:rPr>
            <w:noProof/>
            <w:webHidden/>
          </w:rPr>
        </w:r>
        <w:r w:rsidR="004D5783">
          <w:rPr>
            <w:noProof/>
            <w:webHidden/>
          </w:rPr>
          <w:fldChar w:fldCharType="separate"/>
        </w:r>
        <w:r w:rsidR="004D5783">
          <w:rPr>
            <w:noProof/>
            <w:webHidden/>
          </w:rPr>
          <w:t>36</w:t>
        </w:r>
        <w:r w:rsidR="004D5783">
          <w:rPr>
            <w:noProof/>
            <w:webHidden/>
          </w:rPr>
          <w:fldChar w:fldCharType="end"/>
        </w:r>
      </w:hyperlink>
    </w:p>
    <w:p w14:paraId="5786B5E1" w14:textId="77777777" w:rsidR="004D5783" w:rsidRDefault="00F453EE">
      <w:pPr>
        <w:pStyle w:val="TOC2"/>
        <w:rPr>
          <w:rFonts w:asciiTheme="minorHAnsi" w:hAnsiTheme="minorHAnsi" w:cstheme="minorBidi"/>
          <w:noProof/>
          <w:sz w:val="22"/>
          <w:szCs w:val="22"/>
          <w:lang w:eastAsia="ko-KR"/>
        </w:rPr>
      </w:pPr>
      <w:hyperlink w:anchor="_Toc518897452" w:history="1">
        <w:r w:rsidR="004D5783" w:rsidRPr="00D70867">
          <w:rPr>
            <w:rStyle w:val="Hyperlink"/>
            <w:noProof/>
          </w:rPr>
          <w:t>2.5 Kết chương</w:t>
        </w:r>
        <w:r w:rsidR="004D5783">
          <w:rPr>
            <w:noProof/>
            <w:webHidden/>
          </w:rPr>
          <w:tab/>
        </w:r>
        <w:r w:rsidR="004D5783">
          <w:rPr>
            <w:noProof/>
            <w:webHidden/>
          </w:rPr>
          <w:fldChar w:fldCharType="begin"/>
        </w:r>
        <w:r w:rsidR="004D5783">
          <w:rPr>
            <w:noProof/>
            <w:webHidden/>
          </w:rPr>
          <w:instrText xml:space="preserve"> PAGEREF _Toc518897452 \h </w:instrText>
        </w:r>
        <w:r w:rsidR="004D5783">
          <w:rPr>
            <w:noProof/>
            <w:webHidden/>
          </w:rPr>
        </w:r>
        <w:r w:rsidR="004D5783">
          <w:rPr>
            <w:noProof/>
            <w:webHidden/>
          </w:rPr>
          <w:fldChar w:fldCharType="separate"/>
        </w:r>
        <w:r w:rsidR="004D5783">
          <w:rPr>
            <w:noProof/>
            <w:webHidden/>
          </w:rPr>
          <w:t>37</w:t>
        </w:r>
        <w:r w:rsidR="004D5783">
          <w:rPr>
            <w:noProof/>
            <w:webHidden/>
          </w:rPr>
          <w:fldChar w:fldCharType="end"/>
        </w:r>
      </w:hyperlink>
    </w:p>
    <w:p w14:paraId="65FC51AD" w14:textId="77777777" w:rsidR="004D5783" w:rsidRDefault="00F453EE">
      <w:pPr>
        <w:pStyle w:val="TOC1"/>
        <w:rPr>
          <w:rFonts w:asciiTheme="minorHAnsi" w:hAnsiTheme="minorHAnsi" w:cstheme="minorBidi"/>
          <w:sz w:val="22"/>
          <w:szCs w:val="22"/>
          <w:lang w:eastAsia="ko-KR"/>
        </w:rPr>
      </w:pPr>
      <w:hyperlink w:anchor="_Toc518897453" w:history="1">
        <w:r w:rsidR="004D5783" w:rsidRPr="00D70867">
          <w:rPr>
            <w:rStyle w:val="Hyperlink"/>
          </w:rPr>
          <w:t>CHƯƠNG 3 KẾT QUẢ CÀI ĐẶT, THỬ NGHIỆM  HOẶC KẾT QUẢ NGHIÊN CỨU</w:t>
        </w:r>
        <w:r w:rsidR="004D5783">
          <w:rPr>
            <w:webHidden/>
          </w:rPr>
          <w:tab/>
        </w:r>
        <w:r w:rsidR="004D5783">
          <w:rPr>
            <w:webHidden/>
          </w:rPr>
          <w:fldChar w:fldCharType="begin"/>
        </w:r>
        <w:r w:rsidR="004D5783">
          <w:rPr>
            <w:webHidden/>
          </w:rPr>
          <w:instrText xml:space="preserve"> PAGEREF _Toc518897453 \h </w:instrText>
        </w:r>
        <w:r w:rsidR="004D5783">
          <w:rPr>
            <w:webHidden/>
          </w:rPr>
        </w:r>
        <w:r w:rsidR="004D5783">
          <w:rPr>
            <w:webHidden/>
          </w:rPr>
          <w:fldChar w:fldCharType="separate"/>
        </w:r>
        <w:r w:rsidR="004D5783">
          <w:rPr>
            <w:webHidden/>
          </w:rPr>
          <w:t>38</w:t>
        </w:r>
        <w:r w:rsidR="004D5783">
          <w:rPr>
            <w:webHidden/>
          </w:rPr>
          <w:fldChar w:fldCharType="end"/>
        </w:r>
      </w:hyperlink>
    </w:p>
    <w:p w14:paraId="1BD64AFE" w14:textId="77777777" w:rsidR="004D5783" w:rsidRDefault="00F453EE">
      <w:pPr>
        <w:pStyle w:val="TOC2"/>
        <w:rPr>
          <w:rFonts w:asciiTheme="minorHAnsi" w:hAnsiTheme="minorHAnsi" w:cstheme="minorBidi"/>
          <w:noProof/>
          <w:sz w:val="22"/>
          <w:szCs w:val="22"/>
          <w:lang w:eastAsia="ko-KR"/>
        </w:rPr>
      </w:pPr>
      <w:hyperlink w:anchor="_Toc518897454" w:history="1">
        <w:r w:rsidR="004D5783" w:rsidRPr="00D70867">
          <w:rPr>
            <w:rStyle w:val="Hyperlink"/>
            <w:noProof/>
          </w:rPr>
          <w:t>3.1 Cài đặt</w:t>
        </w:r>
        <w:r w:rsidR="004D5783">
          <w:rPr>
            <w:noProof/>
            <w:webHidden/>
          </w:rPr>
          <w:tab/>
        </w:r>
        <w:r w:rsidR="004D5783">
          <w:rPr>
            <w:noProof/>
            <w:webHidden/>
          </w:rPr>
          <w:fldChar w:fldCharType="begin"/>
        </w:r>
        <w:r w:rsidR="004D5783">
          <w:rPr>
            <w:noProof/>
            <w:webHidden/>
          </w:rPr>
          <w:instrText xml:space="preserve"> PAGEREF _Toc518897454 \h </w:instrText>
        </w:r>
        <w:r w:rsidR="004D5783">
          <w:rPr>
            <w:noProof/>
            <w:webHidden/>
          </w:rPr>
        </w:r>
        <w:r w:rsidR="004D5783">
          <w:rPr>
            <w:noProof/>
            <w:webHidden/>
          </w:rPr>
          <w:fldChar w:fldCharType="separate"/>
        </w:r>
        <w:r w:rsidR="004D5783">
          <w:rPr>
            <w:noProof/>
            <w:webHidden/>
          </w:rPr>
          <w:t>38</w:t>
        </w:r>
        <w:r w:rsidR="004D5783">
          <w:rPr>
            <w:noProof/>
            <w:webHidden/>
          </w:rPr>
          <w:fldChar w:fldCharType="end"/>
        </w:r>
      </w:hyperlink>
    </w:p>
    <w:p w14:paraId="0707B065"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55" w:history="1">
        <w:r w:rsidR="004D5783" w:rsidRPr="00D70867">
          <w:rPr>
            <w:rStyle w:val="Hyperlink"/>
            <w:noProof/>
          </w:rPr>
          <w:t>3.1.1 Cài đặt SQL</w:t>
        </w:r>
        <w:r w:rsidR="004D5783" w:rsidRPr="00D70867">
          <w:rPr>
            <w:rStyle w:val="Hyperlink"/>
            <w:noProof/>
            <w:lang w:eastAsia="ko-KR"/>
          </w:rPr>
          <w:t xml:space="preserve"> Server</w:t>
        </w:r>
        <w:r w:rsidR="004D5783">
          <w:rPr>
            <w:noProof/>
            <w:webHidden/>
          </w:rPr>
          <w:tab/>
        </w:r>
        <w:r w:rsidR="004D5783">
          <w:rPr>
            <w:noProof/>
            <w:webHidden/>
          </w:rPr>
          <w:fldChar w:fldCharType="begin"/>
        </w:r>
        <w:r w:rsidR="004D5783">
          <w:rPr>
            <w:noProof/>
            <w:webHidden/>
          </w:rPr>
          <w:instrText xml:space="preserve"> PAGEREF _Toc518897455 \h </w:instrText>
        </w:r>
        <w:r w:rsidR="004D5783">
          <w:rPr>
            <w:noProof/>
            <w:webHidden/>
          </w:rPr>
        </w:r>
        <w:r w:rsidR="004D5783">
          <w:rPr>
            <w:noProof/>
            <w:webHidden/>
          </w:rPr>
          <w:fldChar w:fldCharType="separate"/>
        </w:r>
        <w:r w:rsidR="004D5783">
          <w:rPr>
            <w:noProof/>
            <w:webHidden/>
          </w:rPr>
          <w:t>38</w:t>
        </w:r>
        <w:r w:rsidR="004D5783">
          <w:rPr>
            <w:noProof/>
            <w:webHidden/>
          </w:rPr>
          <w:fldChar w:fldCharType="end"/>
        </w:r>
      </w:hyperlink>
    </w:p>
    <w:p w14:paraId="4D06B60F"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56" w:history="1">
        <w:r w:rsidR="004D5783" w:rsidRPr="00D70867">
          <w:rPr>
            <w:rStyle w:val="Hyperlink"/>
            <w:noProof/>
          </w:rPr>
          <w:t>3.1.2 Cài đặt Visual Studio</w:t>
        </w:r>
        <w:r w:rsidR="004D5783">
          <w:rPr>
            <w:noProof/>
            <w:webHidden/>
          </w:rPr>
          <w:tab/>
        </w:r>
        <w:r w:rsidR="004D5783">
          <w:rPr>
            <w:noProof/>
            <w:webHidden/>
          </w:rPr>
          <w:fldChar w:fldCharType="begin"/>
        </w:r>
        <w:r w:rsidR="004D5783">
          <w:rPr>
            <w:noProof/>
            <w:webHidden/>
          </w:rPr>
          <w:instrText xml:space="preserve"> PAGEREF _Toc518897456 \h </w:instrText>
        </w:r>
        <w:r w:rsidR="004D5783">
          <w:rPr>
            <w:noProof/>
            <w:webHidden/>
          </w:rPr>
        </w:r>
        <w:r w:rsidR="004D5783">
          <w:rPr>
            <w:noProof/>
            <w:webHidden/>
          </w:rPr>
          <w:fldChar w:fldCharType="separate"/>
        </w:r>
        <w:r w:rsidR="004D5783">
          <w:rPr>
            <w:noProof/>
            <w:webHidden/>
          </w:rPr>
          <w:t>39</w:t>
        </w:r>
        <w:r w:rsidR="004D5783">
          <w:rPr>
            <w:noProof/>
            <w:webHidden/>
          </w:rPr>
          <w:fldChar w:fldCharType="end"/>
        </w:r>
      </w:hyperlink>
    </w:p>
    <w:p w14:paraId="15832D1A" w14:textId="77777777" w:rsidR="004D5783" w:rsidRDefault="00F453EE">
      <w:pPr>
        <w:pStyle w:val="TOC2"/>
        <w:rPr>
          <w:rFonts w:asciiTheme="minorHAnsi" w:hAnsiTheme="minorHAnsi" w:cstheme="minorBidi"/>
          <w:noProof/>
          <w:sz w:val="22"/>
          <w:szCs w:val="22"/>
          <w:lang w:eastAsia="ko-KR"/>
        </w:rPr>
      </w:pPr>
      <w:hyperlink w:anchor="_Toc518897457" w:history="1">
        <w:r w:rsidR="004D5783" w:rsidRPr="00D70867">
          <w:rPr>
            <w:rStyle w:val="Hyperlink"/>
            <w:noProof/>
          </w:rPr>
          <w:t>3.2 Giao diện người dùng.</w:t>
        </w:r>
        <w:r w:rsidR="004D5783">
          <w:rPr>
            <w:noProof/>
            <w:webHidden/>
          </w:rPr>
          <w:tab/>
        </w:r>
        <w:r w:rsidR="004D5783">
          <w:rPr>
            <w:noProof/>
            <w:webHidden/>
          </w:rPr>
          <w:fldChar w:fldCharType="begin"/>
        </w:r>
        <w:r w:rsidR="004D5783">
          <w:rPr>
            <w:noProof/>
            <w:webHidden/>
          </w:rPr>
          <w:instrText xml:space="preserve"> PAGEREF _Toc518897457 \h </w:instrText>
        </w:r>
        <w:r w:rsidR="004D5783">
          <w:rPr>
            <w:noProof/>
            <w:webHidden/>
          </w:rPr>
        </w:r>
        <w:r w:rsidR="004D5783">
          <w:rPr>
            <w:noProof/>
            <w:webHidden/>
          </w:rPr>
          <w:fldChar w:fldCharType="separate"/>
        </w:r>
        <w:r w:rsidR="004D5783">
          <w:rPr>
            <w:noProof/>
            <w:webHidden/>
          </w:rPr>
          <w:t>39</w:t>
        </w:r>
        <w:r w:rsidR="004D5783">
          <w:rPr>
            <w:noProof/>
            <w:webHidden/>
          </w:rPr>
          <w:fldChar w:fldCharType="end"/>
        </w:r>
      </w:hyperlink>
    </w:p>
    <w:p w14:paraId="6465F524" w14:textId="77777777" w:rsidR="004D5783" w:rsidRDefault="00F453EE">
      <w:pPr>
        <w:pStyle w:val="TOC2"/>
        <w:rPr>
          <w:rFonts w:asciiTheme="minorHAnsi" w:hAnsiTheme="minorHAnsi" w:cstheme="minorBidi"/>
          <w:noProof/>
          <w:sz w:val="22"/>
          <w:szCs w:val="22"/>
          <w:lang w:eastAsia="ko-KR"/>
        </w:rPr>
      </w:pPr>
      <w:hyperlink w:anchor="_Toc518897458" w:history="1">
        <w:r w:rsidR="004D5783" w:rsidRPr="00D70867">
          <w:rPr>
            <w:rStyle w:val="Hyperlink"/>
            <w:noProof/>
          </w:rPr>
          <w:t>3.3 Giao diện quản trị</w:t>
        </w:r>
        <w:r w:rsidR="004D5783">
          <w:rPr>
            <w:noProof/>
            <w:webHidden/>
          </w:rPr>
          <w:tab/>
        </w:r>
        <w:r w:rsidR="004D5783">
          <w:rPr>
            <w:noProof/>
            <w:webHidden/>
          </w:rPr>
          <w:fldChar w:fldCharType="begin"/>
        </w:r>
        <w:r w:rsidR="004D5783">
          <w:rPr>
            <w:noProof/>
            <w:webHidden/>
          </w:rPr>
          <w:instrText xml:space="preserve"> PAGEREF _Toc518897458 \h </w:instrText>
        </w:r>
        <w:r w:rsidR="004D5783">
          <w:rPr>
            <w:noProof/>
            <w:webHidden/>
          </w:rPr>
        </w:r>
        <w:r w:rsidR="004D5783">
          <w:rPr>
            <w:noProof/>
            <w:webHidden/>
          </w:rPr>
          <w:fldChar w:fldCharType="separate"/>
        </w:r>
        <w:r w:rsidR="004D5783">
          <w:rPr>
            <w:noProof/>
            <w:webHidden/>
          </w:rPr>
          <w:t>43</w:t>
        </w:r>
        <w:r w:rsidR="004D5783">
          <w:rPr>
            <w:noProof/>
            <w:webHidden/>
          </w:rPr>
          <w:fldChar w:fldCharType="end"/>
        </w:r>
      </w:hyperlink>
    </w:p>
    <w:p w14:paraId="367A56D9"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59" w:history="1">
        <w:r w:rsidR="004D5783" w:rsidRPr="00D70867">
          <w:rPr>
            <w:rStyle w:val="Hyperlink"/>
            <w:noProof/>
            <w:lang w:eastAsia="ko-KR"/>
          </w:rPr>
          <w:t>3.3.1</w:t>
        </w:r>
        <w:r w:rsidR="004D5783" w:rsidRPr="00D70867">
          <w:rPr>
            <w:rStyle w:val="Hyperlink"/>
            <w:noProof/>
          </w:rPr>
          <w:t xml:space="preserve"> Nhóm chức năng thống kê.</w:t>
        </w:r>
        <w:r w:rsidR="004D5783">
          <w:rPr>
            <w:noProof/>
            <w:webHidden/>
          </w:rPr>
          <w:tab/>
        </w:r>
        <w:r w:rsidR="004D5783">
          <w:rPr>
            <w:noProof/>
            <w:webHidden/>
          </w:rPr>
          <w:fldChar w:fldCharType="begin"/>
        </w:r>
        <w:r w:rsidR="004D5783">
          <w:rPr>
            <w:noProof/>
            <w:webHidden/>
          </w:rPr>
          <w:instrText xml:space="preserve"> PAGEREF _Toc518897459 \h </w:instrText>
        </w:r>
        <w:r w:rsidR="004D5783">
          <w:rPr>
            <w:noProof/>
            <w:webHidden/>
          </w:rPr>
        </w:r>
        <w:r w:rsidR="004D5783">
          <w:rPr>
            <w:noProof/>
            <w:webHidden/>
          </w:rPr>
          <w:fldChar w:fldCharType="separate"/>
        </w:r>
        <w:r w:rsidR="004D5783">
          <w:rPr>
            <w:noProof/>
            <w:webHidden/>
          </w:rPr>
          <w:t>43</w:t>
        </w:r>
        <w:r w:rsidR="004D5783">
          <w:rPr>
            <w:noProof/>
            <w:webHidden/>
          </w:rPr>
          <w:fldChar w:fldCharType="end"/>
        </w:r>
      </w:hyperlink>
    </w:p>
    <w:p w14:paraId="0E628479"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60" w:history="1">
        <w:r w:rsidR="004D5783" w:rsidRPr="00D70867">
          <w:rPr>
            <w:rStyle w:val="Hyperlink"/>
            <w:noProof/>
            <w:lang w:eastAsia="ko-KR"/>
          </w:rPr>
          <w:t>3.3.2</w:t>
        </w:r>
        <w:r w:rsidR="004D5783" w:rsidRPr="00D70867">
          <w:rPr>
            <w:rStyle w:val="Hyperlink"/>
            <w:noProof/>
          </w:rPr>
          <w:t xml:space="preserve"> Chức năng quản lý sản phẩm</w:t>
        </w:r>
        <w:r w:rsidR="004D5783">
          <w:rPr>
            <w:noProof/>
            <w:webHidden/>
          </w:rPr>
          <w:tab/>
        </w:r>
        <w:r w:rsidR="004D5783">
          <w:rPr>
            <w:noProof/>
            <w:webHidden/>
          </w:rPr>
          <w:fldChar w:fldCharType="begin"/>
        </w:r>
        <w:r w:rsidR="004D5783">
          <w:rPr>
            <w:noProof/>
            <w:webHidden/>
          </w:rPr>
          <w:instrText xml:space="preserve"> PAGEREF _Toc518897460 \h </w:instrText>
        </w:r>
        <w:r w:rsidR="004D5783">
          <w:rPr>
            <w:noProof/>
            <w:webHidden/>
          </w:rPr>
        </w:r>
        <w:r w:rsidR="004D5783">
          <w:rPr>
            <w:noProof/>
            <w:webHidden/>
          </w:rPr>
          <w:fldChar w:fldCharType="separate"/>
        </w:r>
        <w:r w:rsidR="004D5783">
          <w:rPr>
            <w:noProof/>
            <w:webHidden/>
          </w:rPr>
          <w:t>44</w:t>
        </w:r>
        <w:r w:rsidR="004D5783">
          <w:rPr>
            <w:noProof/>
            <w:webHidden/>
          </w:rPr>
          <w:fldChar w:fldCharType="end"/>
        </w:r>
      </w:hyperlink>
    </w:p>
    <w:p w14:paraId="7480CDED"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61" w:history="1">
        <w:r w:rsidR="004D5783" w:rsidRPr="00D70867">
          <w:rPr>
            <w:rStyle w:val="Hyperlink"/>
            <w:noProof/>
            <w:lang w:eastAsia="ko-KR"/>
          </w:rPr>
          <w:t>3.3.3 Chức năng quản lý khuyến mại</w:t>
        </w:r>
        <w:r w:rsidR="004D5783">
          <w:rPr>
            <w:noProof/>
            <w:webHidden/>
          </w:rPr>
          <w:tab/>
        </w:r>
        <w:r w:rsidR="004D5783">
          <w:rPr>
            <w:noProof/>
            <w:webHidden/>
          </w:rPr>
          <w:fldChar w:fldCharType="begin"/>
        </w:r>
        <w:r w:rsidR="004D5783">
          <w:rPr>
            <w:noProof/>
            <w:webHidden/>
          </w:rPr>
          <w:instrText xml:space="preserve"> PAGEREF _Toc518897461 \h </w:instrText>
        </w:r>
        <w:r w:rsidR="004D5783">
          <w:rPr>
            <w:noProof/>
            <w:webHidden/>
          </w:rPr>
        </w:r>
        <w:r w:rsidR="004D5783">
          <w:rPr>
            <w:noProof/>
            <w:webHidden/>
          </w:rPr>
          <w:fldChar w:fldCharType="separate"/>
        </w:r>
        <w:r w:rsidR="004D5783">
          <w:rPr>
            <w:noProof/>
            <w:webHidden/>
          </w:rPr>
          <w:t>50</w:t>
        </w:r>
        <w:r w:rsidR="004D5783">
          <w:rPr>
            <w:noProof/>
            <w:webHidden/>
          </w:rPr>
          <w:fldChar w:fldCharType="end"/>
        </w:r>
      </w:hyperlink>
    </w:p>
    <w:p w14:paraId="0C68F13D"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62" w:history="1">
        <w:r w:rsidR="004D5783" w:rsidRPr="00D70867">
          <w:rPr>
            <w:rStyle w:val="Hyperlink"/>
            <w:noProof/>
            <w:lang w:eastAsia="ko-KR"/>
          </w:rPr>
          <w:t>3.3.4 Chức năng quản lý bình luận</w:t>
        </w:r>
        <w:r w:rsidR="004D5783">
          <w:rPr>
            <w:noProof/>
            <w:webHidden/>
          </w:rPr>
          <w:tab/>
        </w:r>
        <w:r w:rsidR="004D5783">
          <w:rPr>
            <w:noProof/>
            <w:webHidden/>
          </w:rPr>
          <w:fldChar w:fldCharType="begin"/>
        </w:r>
        <w:r w:rsidR="004D5783">
          <w:rPr>
            <w:noProof/>
            <w:webHidden/>
          </w:rPr>
          <w:instrText xml:space="preserve"> PAGEREF _Toc518897462 \h </w:instrText>
        </w:r>
        <w:r w:rsidR="004D5783">
          <w:rPr>
            <w:noProof/>
            <w:webHidden/>
          </w:rPr>
        </w:r>
        <w:r w:rsidR="004D5783">
          <w:rPr>
            <w:noProof/>
            <w:webHidden/>
          </w:rPr>
          <w:fldChar w:fldCharType="separate"/>
        </w:r>
        <w:r w:rsidR="004D5783">
          <w:rPr>
            <w:noProof/>
            <w:webHidden/>
          </w:rPr>
          <w:t>52</w:t>
        </w:r>
        <w:r w:rsidR="004D5783">
          <w:rPr>
            <w:noProof/>
            <w:webHidden/>
          </w:rPr>
          <w:fldChar w:fldCharType="end"/>
        </w:r>
      </w:hyperlink>
    </w:p>
    <w:p w14:paraId="30FB799E"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63" w:history="1">
        <w:r w:rsidR="004D5783" w:rsidRPr="00D70867">
          <w:rPr>
            <w:rStyle w:val="Hyperlink"/>
            <w:noProof/>
            <w:lang w:eastAsia="ko-KR"/>
          </w:rPr>
          <w:t>3.3.5</w:t>
        </w:r>
        <w:r w:rsidR="004D5783" w:rsidRPr="00D70867">
          <w:rPr>
            <w:rStyle w:val="Hyperlink"/>
            <w:noProof/>
          </w:rPr>
          <w:t xml:space="preserve"> Chức năng quản lí đơn hàng</w:t>
        </w:r>
        <w:r w:rsidR="004D5783">
          <w:rPr>
            <w:noProof/>
            <w:webHidden/>
          </w:rPr>
          <w:tab/>
        </w:r>
        <w:r w:rsidR="004D5783">
          <w:rPr>
            <w:noProof/>
            <w:webHidden/>
          </w:rPr>
          <w:fldChar w:fldCharType="begin"/>
        </w:r>
        <w:r w:rsidR="004D5783">
          <w:rPr>
            <w:noProof/>
            <w:webHidden/>
          </w:rPr>
          <w:instrText xml:space="preserve"> PAGEREF _Toc518897463 \h </w:instrText>
        </w:r>
        <w:r w:rsidR="004D5783">
          <w:rPr>
            <w:noProof/>
            <w:webHidden/>
          </w:rPr>
        </w:r>
        <w:r w:rsidR="004D5783">
          <w:rPr>
            <w:noProof/>
            <w:webHidden/>
          </w:rPr>
          <w:fldChar w:fldCharType="separate"/>
        </w:r>
        <w:r w:rsidR="004D5783">
          <w:rPr>
            <w:noProof/>
            <w:webHidden/>
          </w:rPr>
          <w:t>53</w:t>
        </w:r>
        <w:r w:rsidR="004D5783">
          <w:rPr>
            <w:noProof/>
            <w:webHidden/>
          </w:rPr>
          <w:fldChar w:fldCharType="end"/>
        </w:r>
      </w:hyperlink>
    </w:p>
    <w:p w14:paraId="3A756EAD" w14:textId="77777777" w:rsidR="004D5783" w:rsidRDefault="00F453EE">
      <w:pPr>
        <w:pStyle w:val="TOC3"/>
        <w:tabs>
          <w:tab w:val="right" w:leader="dot" w:pos="8778"/>
        </w:tabs>
        <w:rPr>
          <w:rFonts w:asciiTheme="minorHAnsi" w:hAnsiTheme="minorHAnsi" w:cstheme="minorBidi"/>
          <w:noProof/>
          <w:sz w:val="22"/>
          <w:szCs w:val="22"/>
          <w:lang w:eastAsia="ko-KR"/>
        </w:rPr>
      </w:pPr>
      <w:hyperlink w:anchor="_Toc518897464" w:history="1">
        <w:r w:rsidR="004D5783" w:rsidRPr="00D70867">
          <w:rPr>
            <w:rStyle w:val="Hyperlink"/>
            <w:noProof/>
          </w:rPr>
          <w:t>3.3.6 Chức năng quản lý tài khoản.</w:t>
        </w:r>
        <w:r w:rsidR="004D5783">
          <w:rPr>
            <w:noProof/>
            <w:webHidden/>
          </w:rPr>
          <w:tab/>
        </w:r>
        <w:r w:rsidR="004D5783">
          <w:rPr>
            <w:noProof/>
            <w:webHidden/>
          </w:rPr>
          <w:fldChar w:fldCharType="begin"/>
        </w:r>
        <w:r w:rsidR="004D5783">
          <w:rPr>
            <w:noProof/>
            <w:webHidden/>
          </w:rPr>
          <w:instrText xml:space="preserve"> PAGEREF _Toc518897464 \h </w:instrText>
        </w:r>
        <w:r w:rsidR="004D5783">
          <w:rPr>
            <w:noProof/>
            <w:webHidden/>
          </w:rPr>
        </w:r>
        <w:r w:rsidR="004D5783">
          <w:rPr>
            <w:noProof/>
            <w:webHidden/>
          </w:rPr>
          <w:fldChar w:fldCharType="separate"/>
        </w:r>
        <w:r w:rsidR="004D5783">
          <w:rPr>
            <w:noProof/>
            <w:webHidden/>
          </w:rPr>
          <w:t>56</w:t>
        </w:r>
        <w:r w:rsidR="004D5783">
          <w:rPr>
            <w:noProof/>
            <w:webHidden/>
          </w:rPr>
          <w:fldChar w:fldCharType="end"/>
        </w:r>
      </w:hyperlink>
    </w:p>
    <w:p w14:paraId="4623B93D" w14:textId="77777777" w:rsidR="004D5783" w:rsidRDefault="00F453EE">
      <w:pPr>
        <w:pStyle w:val="TOC2"/>
        <w:rPr>
          <w:rFonts w:asciiTheme="minorHAnsi" w:hAnsiTheme="minorHAnsi" w:cstheme="minorBidi"/>
          <w:noProof/>
          <w:sz w:val="22"/>
          <w:szCs w:val="22"/>
          <w:lang w:eastAsia="ko-KR"/>
        </w:rPr>
      </w:pPr>
      <w:hyperlink w:anchor="_Toc518897465" w:history="1">
        <w:r w:rsidR="004D5783" w:rsidRPr="00D70867">
          <w:rPr>
            <w:rStyle w:val="Hyperlink"/>
            <w:noProof/>
          </w:rPr>
          <w:t>3.4 Kết chương</w:t>
        </w:r>
        <w:r w:rsidR="004D5783">
          <w:rPr>
            <w:noProof/>
            <w:webHidden/>
          </w:rPr>
          <w:tab/>
        </w:r>
        <w:r w:rsidR="004D5783">
          <w:rPr>
            <w:noProof/>
            <w:webHidden/>
          </w:rPr>
          <w:fldChar w:fldCharType="begin"/>
        </w:r>
        <w:r w:rsidR="004D5783">
          <w:rPr>
            <w:noProof/>
            <w:webHidden/>
          </w:rPr>
          <w:instrText xml:space="preserve"> PAGEREF _Toc518897465 \h </w:instrText>
        </w:r>
        <w:r w:rsidR="004D5783">
          <w:rPr>
            <w:noProof/>
            <w:webHidden/>
          </w:rPr>
        </w:r>
        <w:r w:rsidR="004D5783">
          <w:rPr>
            <w:noProof/>
            <w:webHidden/>
          </w:rPr>
          <w:fldChar w:fldCharType="separate"/>
        </w:r>
        <w:r w:rsidR="004D5783">
          <w:rPr>
            <w:noProof/>
            <w:webHidden/>
          </w:rPr>
          <w:t>59</w:t>
        </w:r>
        <w:r w:rsidR="004D5783">
          <w:rPr>
            <w:noProof/>
            <w:webHidden/>
          </w:rPr>
          <w:fldChar w:fldCharType="end"/>
        </w:r>
      </w:hyperlink>
    </w:p>
    <w:p w14:paraId="6386438E" w14:textId="77777777" w:rsidR="004D5783" w:rsidRDefault="00F453EE">
      <w:pPr>
        <w:pStyle w:val="TOC1"/>
        <w:rPr>
          <w:rFonts w:asciiTheme="minorHAnsi" w:hAnsiTheme="minorHAnsi" w:cstheme="minorBidi"/>
          <w:sz w:val="22"/>
          <w:szCs w:val="22"/>
          <w:lang w:eastAsia="ko-KR"/>
        </w:rPr>
      </w:pPr>
      <w:hyperlink w:anchor="_Toc518897466" w:history="1">
        <w:r w:rsidR="004D5783" w:rsidRPr="00D70867">
          <w:rPr>
            <w:rStyle w:val="Hyperlink"/>
          </w:rPr>
          <w:t>KẾT LUẬN VÀ HƯỚNG PHÁT TRIỂN</w:t>
        </w:r>
        <w:r w:rsidR="004D5783">
          <w:rPr>
            <w:webHidden/>
          </w:rPr>
          <w:tab/>
        </w:r>
        <w:r w:rsidR="004D5783">
          <w:rPr>
            <w:webHidden/>
          </w:rPr>
          <w:fldChar w:fldCharType="begin"/>
        </w:r>
        <w:r w:rsidR="004D5783">
          <w:rPr>
            <w:webHidden/>
          </w:rPr>
          <w:instrText xml:space="preserve"> PAGEREF _Toc518897466 \h </w:instrText>
        </w:r>
        <w:r w:rsidR="004D5783">
          <w:rPr>
            <w:webHidden/>
          </w:rPr>
        </w:r>
        <w:r w:rsidR="004D5783">
          <w:rPr>
            <w:webHidden/>
          </w:rPr>
          <w:fldChar w:fldCharType="separate"/>
        </w:r>
        <w:r w:rsidR="004D5783">
          <w:rPr>
            <w:webHidden/>
          </w:rPr>
          <w:t>60</w:t>
        </w:r>
        <w:r w:rsidR="004D5783">
          <w:rPr>
            <w:webHidden/>
          </w:rPr>
          <w:fldChar w:fldCharType="end"/>
        </w:r>
      </w:hyperlink>
    </w:p>
    <w:p w14:paraId="30DA9C18" w14:textId="77777777" w:rsidR="004D5783" w:rsidRDefault="00F453EE">
      <w:pPr>
        <w:pStyle w:val="TOC1"/>
        <w:rPr>
          <w:rFonts w:asciiTheme="minorHAnsi" w:hAnsiTheme="minorHAnsi" w:cstheme="minorBidi"/>
          <w:sz w:val="22"/>
          <w:szCs w:val="22"/>
          <w:lang w:eastAsia="ko-KR"/>
        </w:rPr>
      </w:pPr>
      <w:hyperlink w:anchor="_Toc518897467" w:history="1">
        <w:r w:rsidR="004D5783" w:rsidRPr="00D70867">
          <w:rPr>
            <w:rStyle w:val="Hyperlink"/>
          </w:rPr>
          <w:t>PHỤ LỤC</w:t>
        </w:r>
        <w:r w:rsidR="004D5783">
          <w:rPr>
            <w:webHidden/>
          </w:rPr>
          <w:tab/>
        </w:r>
        <w:r w:rsidR="004D5783">
          <w:rPr>
            <w:webHidden/>
          </w:rPr>
          <w:fldChar w:fldCharType="begin"/>
        </w:r>
        <w:r w:rsidR="004D5783">
          <w:rPr>
            <w:webHidden/>
          </w:rPr>
          <w:instrText xml:space="preserve"> PAGEREF _Toc518897467 \h </w:instrText>
        </w:r>
        <w:r w:rsidR="004D5783">
          <w:rPr>
            <w:webHidden/>
          </w:rPr>
        </w:r>
        <w:r w:rsidR="004D5783">
          <w:rPr>
            <w:webHidden/>
          </w:rPr>
          <w:fldChar w:fldCharType="separate"/>
        </w:r>
        <w:r w:rsidR="004D5783">
          <w:rPr>
            <w:webHidden/>
          </w:rPr>
          <w:t>1</w:t>
        </w:r>
        <w:r w:rsidR="004D5783">
          <w:rPr>
            <w:webHidden/>
          </w:rPr>
          <w:fldChar w:fldCharType="end"/>
        </w:r>
      </w:hyperlink>
    </w:p>
    <w:p w14:paraId="17A57D01" w14:textId="77777777"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59A1D421" w14:textId="77777777" w:rsidR="00B43BD0" w:rsidRDefault="00511681" w:rsidP="00B43BD0">
      <w:pPr>
        <w:pStyle w:val="Heading1"/>
        <w:numPr>
          <w:ilvl w:val="0"/>
          <w:numId w:val="0"/>
        </w:numPr>
      </w:pPr>
      <w:bookmarkStart w:id="5" w:name="_Toc518897424"/>
      <w:r>
        <w:lastRenderedPageBreak/>
        <w:t>DANH MỤC CÁC HÌNH VẼ</w:t>
      </w:r>
      <w:bookmarkEnd w:id="5"/>
    </w:p>
    <w:p w14:paraId="36F6B4CD" w14:textId="77777777" w:rsidR="0059039C" w:rsidRDefault="00791320">
      <w:pPr>
        <w:pStyle w:val="TableofFigures"/>
        <w:tabs>
          <w:tab w:val="right" w:leader="dot" w:pos="8778"/>
        </w:tabs>
        <w:rPr>
          <w:rFonts w:asciiTheme="minorHAnsi" w:hAnsiTheme="minorHAnsi" w:cstheme="minorBidi"/>
          <w:noProof/>
          <w:sz w:val="22"/>
          <w:szCs w:val="22"/>
          <w:lang w:eastAsia="ko-KR"/>
        </w:rPr>
      </w:pPr>
      <w:r>
        <w:fldChar w:fldCharType="begin"/>
      </w:r>
      <w:r w:rsidR="00511681">
        <w:instrText xml:space="preserve"> TOC \h \z \c "Hình" </w:instrText>
      </w:r>
      <w:r>
        <w:fldChar w:fldCharType="separate"/>
      </w:r>
      <w:hyperlink w:anchor="_Toc518908275" w:history="1">
        <w:r w:rsidR="0059039C" w:rsidRPr="00313AF9">
          <w:rPr>
            <w:rStyle w:val="Hyperlink"/>
            <w:noProof/>
          </w:rPr>
          <w:t>Hình 2</w:t>
        </w:r>
        <w:r w:rsidR="0059039C" w:rsidRPr="00313AF9">
          <w:rPr>
            <w:rStyle w:val="Hyperlink"/>
            <w:noProof/>
          </w:rPr>
          <w:noBreakHyphen/>
          <w:t>1 Biểu đồ phân rã chức năng</w:t>
        </w:r>
        <w:r w:rsidR="0059039C">
          <w:rPr>
            <w:noProof/>
            <w:webHidden/>
          </w:rPr>
          <w:tab/>
        </w:r>
        <w:r w:rsidR="0059039C">
          <w:rPr>
            <w:noProof/>
            <w:webHidden/>
          </w:rPr>
          <w:fldChar w:fldCharType="begin"/>
        </w:r>
        <w:r w:rsidR="0059039C">
          <w:rPr>
            <w:noProof/>
            <w:webHidden/>
          </w:rPr>
          <w:instrText xml:space="preserve"> PAGEREF _Toc518908275 \h </w:instrText>
        </w:r>
        <w:r w:rsidR="0059039C">
          <w:rPr>
            <w:noProof/>
            <w:webHidden/>
          </w:rPr>
        </w:r>
        <w:r w:rsidR="0059039C">
          <w:rPr>
            <w:noProof/>
            <w:webHidden/>
          </w:rPr>
          <w:fldChar w:fldCharType="separate"/>
        </w:r>
        <w:r w:rsidR="0059039C">
          <w:rPr>
            <w:noProof/>
            <w:webHidden/>
          </w:rPr>
          <w:t>11</w:t>
        </w:r>
        <w:r w:rsidR="0059039C">
          <w:rPr>
            <w:noProof/>
            <w:webHidden/>
          </w:rPr>
          <w:fldChar w:fldCharType="end"/>
        </w:r>
      </w:hyperlink>
    </w:p>
    <w:p w14:paraId="3182E9CD"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76" w:history="1">
        <w:r w:rsidR="0059039C" w:rsidRPr="00313AF9">
          <w:rPr>
            <w:rStyle w:val="Hyperlink"/>
            <w:noProof/>
          </w:rPr>
          <w:t>Hình 2</w:t>
        </w:r>
        <w:r w:rsidR="0059039C" w:rsidRPr="00313AF9">
          <w:rPr>
            <w:rStyle w:val="Hyperlink"/>
            <w:noProof/>
          </w:rPr>
          <w:noBreakHyphen/>
          <w:t xml:space="preserve">2 </w:t>
        </w:r>
        <w:r w:rsidR="0059039C" w:rsidRPr="00313AF9">
          <w:rPr>
            <w:rStyle w:val="Hyperlink"/>
            <w:noProof/>
            <w:lang w:eastAsia="ko-KR"/>
          </w:rPr>
          <w:t>B</w:t>
        </w:r>
        <w:r w:rsidR="0059039C" w:rsidRPr="00313AF9">
          <w:rPr>
            <w:rStyle w:val="Hyperlink"/>
            <w:noProof/>
          </w:rPr>
          <w:t>iểu đồ luồng dữ liệu mức ngữ cảnh</w:t>
        </w:r>
        <w:r w:rsidR="0059039C">
          <w:rPr>
            <w:noProof/>
            <w:webHidden/>
          </w:rPr>
          <w:tab/>
        </w:r>
        <w:r w:rsidR="0059039C">
          <w:rPr>
            <w:noProof/>
            <w:webHidden/>
          </w:rPr>
          <w:fldChar w:fldCharType="begin"/>
        </w:r>
        <w:r w:rsidR="0059039C">
          <w:rPr>
            <w:noProof/>
            <w:webHidden/>
          </w:rPr>
          <w:instrText xml:space="preserve"> PAGEREF _Toc518908276 \h </w:instrText>
        </w:r>
        <w:r w:rsidR="0059039C">
          <w:rPr>
            <w:noProof/>
            <w:webHidden/>
          </w:rPr>
        </w:r>
        <w:r w:rsidR="0059039C">
          <w:rPr>
            <w:noProof/>
            <w:webHidden/>
          </w:rPr>
          <w:fldChar w:fldCharType="separate"/>
        </w:r>
        <w:r w:rsidR="0059039C">
          <w:rPr>
            <w:noProof/>
            <w:webHidden/>
          </w:rPr>
          <w:t>13</w:t>
        </w:r>
        <w:r w:rsidR="0059039C">
          <w:rPr>
            <w:noProof/>
            <w:webHidden/>
          </w:rPr>
          <w:fldChar w:fldCharType="end"/>
        </w:r>
      </w:hyperlink>
    </w:p>
    <w:p w14:paraId="06502256"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77" w:history="1">
        <w:r w:rsidR="0059039C" w:rsidRPr="00313AF9">
          <w:rPr>
            <w:rStyle w:val="Hyperlink"/>
            <w:noProof/>
          </w:rPr>
          <w:t>Hình 2</w:t>
        </w:r>
        <w:r w:rsidR="0059039C" w:rsidRPr="00313AF9">
          <w:rPr>
            <w:rStyle w:val="Hyperlink"/>
            <w:noProof/>
          </w:rPr>
          <w:noBreakHyphen/>
          <w:t>3 Biểu đồ luồng dữ liệu mức đỉnh</w:t>
        </w:r>
        <w:r w:rsidR="0059039C">
          <w:rPr>
            <w:noProof/>
            <w:webHidden/>
          </w:rPr>
          <w:tab/>
        </w:r>
        <w:r w:rsidR="0059039C">
          <w:rPr>
            <w:noProof/>
            <w:webHidden/>
          </w:rPr>
          <w:fldChar w:fldCharType="begin"/>
        </w:r>
        <w:r w:rsidR="0059039C">
          <w:rPr>
            <w:noProof/>
            <w:webHidden/>
          </w:rPr>
          <w:instrText xml:space="preserve"> PAGEREF _Toc518908277 \h </w:instrText>
        </w:r>
        <w:r w:rsidR="0059039C">
          <w:rPr>
            <w:noProof/>
            <w:webHidden/>
          </w:rPr>
        </w:r>
        <w:r w:rsidR="0059039C">
          <w:rPr>
            <w:noProof/>
            <w:webHidden/>
          </w:rPr>
          <w:fldChar w:fldCharType="separate"/>
        </w:r>
        <w:r w:rsidR="0059039C">
          <w:rPr>
            <w:noProof/>
            <w:webHidden/>
          </w:rPr>
          <w:t>14</w:t>
        </w:r>
        <w:r w:rsidR="0059039C">
          <w:rPr>
            <w:noProof/>
            <w:webHidden/>
          </w:rPr>
          <w:fldChar w:fldCharType="end"/>
        </w:r>
      </w:hyperlink>
    </w:p>
    <w:p w14:paraId="4B41EDF2"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78" w:history="1">
        <w:r w:rsidR="0059039C" w:rsidRPr="00313AF9">
          <w:rPr>
            <w:rStyle w:val="Hyperlink"/>
            <w:noProof/>
          </w:rPr>
          <w:t>Hình 2</w:t>
        </w:r>
        <w:r w:rsidR="0059039C" w:rsidRPr="00313AF9">
          <w:rPr>
            <w:rStyle w:val="Hyperlink"/>
            <w:noProof/>
          </w:rPr>
          <w:noBreakHyphen/>
          <w:t>4 Biểu đồ luồng dữ liệu mức quản lý truy cập</w:t>
        </w:r>
        <w:r w:rsidR="0059039C">
          <w:rPr>
            <w:noProof/>
            <w:webHidden/>
          </w:rPr>
          <w:tab/>
        </w:r>
        <w:r w:rsidR="0059039C">
          <w:rPr>
            <w:noProof/>
            <w:webHidden/>
          </w:rPr>
          <w:fldChar w:fldCharType="begin"/>
        </w:r>
        <w:r w:rsidR="0059039C">
          <w:rPr>
            <w:noProof/>
            <w:webHidden/>
          </w:rPr>
          <w:instrText xml:space="preserve"> PAGEREF _Toc518908278 \h </w:instrText>
        </w:r>
        <w:r w:rsidR="0059039C">
          <w:rPr>
            <w:noProof/>
            <w:webHidden/>
          </w:rPr>
        </w:r>
        <w:r w:rsidR="0059039C">
          <w:rPr>
            <w:noProof/>
            <w:webHidden/>
          </w:rPr>
          <w:fldChar w:fldCharType="separate"/>
        </w:r>
        <w:r w:rsidR="0059039C">
          <w:rPr>
            <w:noProof/>
            <w:webHidden/>
          </w:rPr>
          <w:t>15</w:t>
        </w:r>
        <w:r w:rsidR="0059039C">
          <w:rPr>
            <w:noProof/>
            <w:webHidden/>
          </w:rPr>
          <w:fldChar w:fldCharType="end"/>
        </w:r>
      </w:hyperlink>
    </w:p>
    <w:p w14:paraId="3B52394D"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79" w:history="1">
        <w:r w:rsidR="0059039C" w:rsidRPr="00313AF9">
          <w:rPr>
            <w:rStyle w:val="Hyperlink"/>
            <w:noProof/>
          </w:rPr>
          <w:t>Hình 2</w:t>
        </w:r>
        <w:r w:rsidR="0059039C" w:rsidRPr="00313AF9">
          <w:rPr>
            <w:rStyle w:val="Hyperlink"/>
            <w:noProof/>
          </w:rPr>
          <w:noBreakHyphen/>
          <w:t>5 Biểu đồ luồng dữ liệu mức đặt hàng</w:t>
        </w:r>
        <w:r w:rsidR="0059039C">
          <w:rPr>
            <w:noProof/>
            <w:webHidden/>
          </w:rPr>
          <w:tab/>
        </w:r>
        <w:r w:rsidR="0059039C">
          <w:rPr>
            <w:noProof/>
            <w:webHidden/>
          </w:rPr>
          <w:fldChar w:fldCharType="begin"/>
        </w:r>
        <w:r w:rsidR="0059039C">
          <w:rPr>
            <w:noProof/>
            <w:webHidden/>
          </w:rPr>
          <w:instrText xml:space="preserve"> PAGEREF _Toc518908279 \h </w:instrText>
        </w:r>
        <w:r w:rsidR="0059039C">
          <w:rPr>
            <w:noProof/>
            <w:webHidden/>
          </w:rPr>
        </w:r>
        <w:r w:rsidR="0059039C">
          <w:rPr>
            <w:noProof/>
            <w:webHidden/>
          </w:rPr>
          <w:fldChar w:fldCharType="separate"/>
        </w:r>
        <w:r w:rsidR="0059039C">
          <w:rPr>
            <w:noProof/>
            <w:webHidden/>
          </w:rPr>
          <w:t>17</w:t>
        </w:r>
        <w:r w:rsidR="0059039C">
          <w:rPr>
            <w:noProof/>
            <w:webHidden/>
          </w:rPr>
          <w:fldChar w:fldCharType="end"/>
        </w:r>
      </w:hyperlink>
    </w:p>
    <w:p w14:paraId="5C6D1763"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80" w:history="1">
        <w:r w:rsidR="0059039C" w:rsidRPr="00313AF9">
          <w:rPr>
            <w:rStyle w:val="Hyperlink"/>
            <w:noProof/>
          </w:rPr>
          <w:t>Hình 2</w:t>
        </w:r>
        <w:r w:rsidR="0059039C" w:rsidRPr="00313AF9">
          <w:rPr>
            <w:rStyle w:val="Hyperlink"/>
            <w:noProof/>
          </w:rPr>
          <w:noBreakHyphen/>
          <w:t>6 Biểu đồ luồng dữ liệu mức tìm kiếm</w:t>
        </w:r>
        <w:r w:rsidR="0059039C">
          <w:rPr>
            <w:noProof/>
            <w:webHidden/>
          </w:rPr>
          <w:tab/>
        </w:r>
        <w:r w:rsidR="0059039C">
          <w:rPr>
            <w:noProof/>
            <w:webHidden/>
          </w:rPr>
          <w:fldChar w:fldCharType="begin"/>
        </w:r>
        <w:r w:rsidR="0059039C">
          <w:rPr>
            <w:noProof/>
            <w:webHidden/>
          </w:rPr>
          <w:instrText xml:space="preserve"> PAGEREF _Toc518908280 \h </w:instrText>
        </w:r>
        <w:r w:rsidR="0059039C">
          <w:rPr>
            <w:noProof/>
            <w:webHidden/>
          </w:rPr>
        </w:r>
        <w:r w:rsidR="0059039C">
          <w:rPr>
            <w:noProof/>
            <w:webHidden/>
          </w:rPr>
          <w:fldChar w:fldCharType="separate"/>
        </w:r>
        <w:r w:rsidR="0059039C">
          <w:rPr>
            <w:noProof/>
            <w:webHidden/>
          </w:rPr>
          <w:t>19</w:t>
        </w:r>
        <w:r w:rsidR="0059039C">
          <w:rPr>
            <w:noProof/>
            <w:webHidden/>
          </w:rPr>
          <w:fldChar w:fldCharType="end"/>
        </w:r>
      </w:hyperlink>
    </w:p>
    <w:p w14:paraId="602717B1"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81" w:history="1">
        <w:r w:rsidR="0059039C" w:rsidRPr="00313AF9">
          <w:rPr>
            <w:rStyle w:val="Hyperlink"/>
            <w:noProof/>
          </w:rPr>
          <w:t>Hình 2</w:t>
        </w:r>
        <w:r w:rsidR="0059039C" w:rsidRPr="00313AF9">
          <w:rPr>
            <w:rStyle w:val="Hyperlink"/>
            <w:noProof/>
          </w:rPr>
          <w:noBreakHyphen/>
          <w:t>7 Biểu đồ luồng dữ liệu mức quản trị hệ thống</w:t>
        </w:r>
        <w:r w:rsidR="0059039C">
          <w:rPr>
            <w:noProof/>
            <w:webHidden/>
          </w:rPr>
          <w:tab/>
        </w:r>
        <w:r w:rsidR="0059039C">
          <w:rPr>
            <w:noProof/>
            <w:webHidden/>
          </w:rPr>
          <w:fldChar w:fldCharType="begin"/>
        </w:r>
        <w:r w:rsidR="0059039C">
          <w:rPr>
            <w:noProof/>
            <w:webHidden/>
          </w:rPr>
          <w:instrText xml:space="preserve"> PAGEREF _Toc518908281 \h </w:instrText>
        </w:r>
        <w:r w:rsidR="0059039C">
          <w:rPr>
            <w:noProof/>
            <w:webHidden/>
          </w:rPr>
        </w:r>
        <w:r w:rsidR="0059039C">
          <w:rPr>
            <w:noProof/>
            <w:webHidden/>
          </w:rPr>
          <w:fldChar w:fldCharType="separate"/>
        </w:r>
        <w:r w:rsidR="0059039C">
          <w:rPr>
            <w:noProof/>
            <w:webHidden/>
          </w:rPr>
          <w:t>20</w:t>
        </w:r>
        <w:r w:rsidR="0059039C">
          <w:rPr>
            <w:noProof/>
            <w:webHidden/>
          </w:rPr>
          <w:fldChar w:fldCharType="end"/>
        </w:r>
      </w:hyperlink>
    </w:p>
    <w:p w14:paraId="56C4BC43"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82" w:history="1">
        <w:r w:rsidR="0059039C" w:rsidRPr="00313AF9">
          <w:rPr>
            <w:rStyle w:val="Hyperlink"/>
            <w:noProof/>
          </w:rPr>
          <w:t>Hình 2</w:t>
        </w:r>
        <w:r w:rsidR="0059039C" w:rsidRPr="00313AF9">
          <w:rPr>
            <w:rStyle w:val="Hyperlink"/>
            <w:noProof/>
          </w:rPr>
          <w:noBreakHyphen/>
          <w:t>8 Biểu đồ luồng dữ liệu mức thống kê, báo cáo</w:t>
        </w:r>
        <w:r w:rsidR="0059039C">
          <w:rPr>
            <w:noProof/>
            <w:webHidden/>
          </w:rPr>
          <w:tab/>
        </w:r>
        <w:r w:rsidR="0059039C">
          <w:rPr>
            <w:noProof/>
            <w:webHidden/>
          </w:rPr>
          <w:fldChar w:fldCharType="begin"/>
        </w:r>
        <w:r w:rsidR="0059039C">
          <w:rPr>
            <w:noProof/>
            <w:webHidden/>
          </w:rPr>
          <w:instrText xml:space="preserve"> PAGEREF _Toc518908282 \h </w:instrText>
        </w:r>
        <w:r w:rsidR="0059039C">
          <w:rPr>
            <w:noProof/>
            <w:webHidden/>
          </w:rPr>
        </w:r>
        <w:r w:rsidR="0059039C">
          <w:rPr>
            <w:noProof/>
            <w:webHidden/>
          </w:rPr>
          <w:fldChar w:fldCharType="separate"/>
        </w:r>
        <w:r w:rsidR="0059039C">
          <w:rPr>
            <w:noProof/>
            <w:webHidden/>
          </w:rPr>
          <w:t>21</w:t>
        </w:r>
        <w:r w:rsidR="0059039C">
          <w:rPr>
            <w:noProof/>
            <w:webHidden/>
          </w:rPr>
          <w:fldChar w:fldCharType="end"/>
        </w:r>
      </w:hyperlink>
    </w:p>
    <w:p w14:paraId="547743CF"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83" w:history="1">
        <w:r w:rsidR="0059039C" w:rsidRPr="00313AF9">
          <w:rPr>
            <w:rStyle w:val="Hyperlink"/>
            <w:noProof/>
          </w:rPr>
          <w:t>Hình 2</w:t>
        </w:r>
        <w:r w:rsidR="0059039C" w:rsidRPr="00313AF9">
          <w:rPr>
            <w:rStyle w:val="Hyperlink"/>
            <w:noProof/>
          </w:rPr>
          <w:noBreakHyphen/>
          <w:t>9 Biểu đồ hoạt động chức năng đăng ký.</w:t>
        </w:r>
        <w:r w:rsidR="0059039C">
          <w:rPr>
            <w:noProof/>
            <w:webHidden/>
          </w:rPr>
          <w:tab/>
        </w:r>
        <w:r w:rsidR="0059039C">
          <w:rPr>
            <w:noProof/>
            <w:webHidden/>
          </w:rPr>
          <w:fldChar w:fldCharType="begin"/>
        </w:r>
        <w:r w:rsidR="0059039C">
          <w:rPr>
            <w:noProof/>
            <w:webHidden/>
          </w:rPr>
          <w:instrText xml:space="preserve"> PAGEREF _Toc518908283 \h </w:instrText>
        </w:r>
        <w:r w:rsidR="0059039C">
          <w:rPr>
            <w:noProof/>
            <w:webHidden/>
          </w:rPr>
        </w:r>
        <w:r w:rsidR="0059039C">
          <w:rPr>
            <w:noProof/>
            <w:webHidden/>
          </w:rPr>
          <w:fldChar w:fldCharType="separate"/>
        </w:r>
        <w:r w:rsidR="0059039C">
          <w:rPr>
            <w:noProof/>
            <w:webHidden/>
          </w:rPr>
          <w:t>22</w:t>
        </w:r>
        <w:r w:rsidR="0059039C">
          <w:rPr>
            <w:noProof/>
            <w:webHidden/>
          </w:rPr>
          <w:fldChar w:fldCharType="end"/>
        </w:r>
      </w:hyperlink>
    </w:p>
    <w:p w14:paraId="7E71447F"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84" w:history="1">
        <w:r w:rsidR="0059039C" w:rsidRPr="00313AF9">
          <w:rPr>
            <w:rStyle w:val="Hyperlink"/>
            <w:noProof/>
          </w:rPr>
          <w:t>Hình 2</w:t>
        </w:r>
        <w:r w:rsidR="0059039C" w:rsidRPr="00313AF9">
          <w:rPr>
            <w:rStyle w:val="Hyperlink"/>
            <w:noProof/>
          </w:rPr>
          <w:noBreakHyphen/>
          <w:t>10 Biểu đồ hoạt động chức năng Đăng nhập.</w:t>
        </w:r>
        <w:r w:rsidR="0059039C">
          <w:rPr>
            <w:noProof/>
            <w:webHidden/>
          </w:rPr>
          <w:tab/>
        </w:r>
        <w:r w:rsidR="0059039C">
          <w:rPr>
            <w:noProof/>
            <w:webHidden/>
          </w:rPr>
          <w:fldChar w:fldCharType="begin"/>
        </w:r>
        <w:r w:rsidR="0059039C">
          <w:rPr>
            <w:noProof/>
            <w:webHidden/>
          </w:rPr>
          <w:instrText xml:space="preserve"> PAGEREF _Toc518908284 \h </w:instrText>
        </w:r>
        <w:r w:rsidR="0059039C">
          <w:rPr>
            <w:noProof/>
            <w:webHidden/>
          </w:rPr>
        </w:r>
        <w:r w:rsidR="0059039C">
          <w:rPr>
            <w:noProof/>
            <w:webHidden/>
          </w:rPr>
          <w:fldChar w:fldCharType="separate"/>
        </w:r>
        <w:r w:rsidR="0059039C">
          <w:rPr>
            <w:noProof/>
            <w:webHidden/>
          </w:rPr>
          <w:t>22</w:t>
        </w:r>
        <w:r w:rsidR="0059039C">
          <w:rPr>
            <w:noProof/>
            <w:webHidden/>
          </w:rPr>
          <w:fldChar w:fldCharType="end"/>
        </w:r>
      </w:hyperlink>
    </w:p>
    <w:p w14:paraId="5A5DB658"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85" w:history="1">
        <w:r w:rsidR="0059039C" w:rsidRPr="00313AF9">
          <w:rPr>
            <w:rStyle w:val="Hyperlink"/>
            <w:noProof/>
          </w:rPr>
          <w:t>Hình 2</w:t>
        </w:r>
        <w:r w:rsidR="0059039C" w:rsidRPr="00313AF9">
          <w:rPr>
            <w:rStyle w:val="Hyperlink"/>
            <w:noProof/>
          </w:rPr>
          <w:noBreakHyphen/>
          <w:t>11 Biểu đồ hoạt động chức năng cập nhật thông tin.</w:t>
        </w:r>
        <w:r w:rsidR="0059039C">
          <w:rPr>
            <w:noProof/>
            <w:webHidden/>
          </w:rPr>
          <w:tab/>
        </w:r>
        <w:r w:rsidR="0059039C">
          <w:rPr>
            <w:noProof/>
            <w:webHidden/>
          </w:rPr>
          <w:fldChar w:fldCharType="begin"/>
        </w:r>
        <w:r w:rsidR="0059039C">
          <w:rPr>
            <w:noProof/>
            <w:webHidden/>
          </w:rPr>
          <w:instrText xml:space="preserve"> PAGEREF _Toc518908285 \h </w:instrText>
        </w:r>
        <w:r w:rsidR="0059039C">
          <w:rPr>
            <w:noProof/>
            <w:webHidden/>
          </w:rPr>
        </w:r>
        <w:r w:rsidR="0059039C">
          <w:rPr>
            <w:noProof/>
            <w:webHidden/>
          </w:rPr>
          <w:fldChar w:fldCharType="separate"/>
        </w:r>
        <w:r w:rsidR="0059039C">
          <w:rPr>
            <w:noProof/>
            <w:webHidden/>
          </w:rPr>
          <w:t>22</w:t>
        </w:r>
        <w:r w:rsidR="0059039C">
          <w:rPr>
            <w:noProof/>
            <w:webHidden/>
          </w:rPr>
          <w:fldChar w:fldCharType="end"/>
        </w:r>
      </w:hyperlink>
    </w:p>
    <w:p w14:paraId="582931B2"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86" w:history="1">
        <w:r w:rsidR="0059039C" w:rsidRPr="00313AF9">
          <w:rPr>
            <w:rStyle w:val="Hyperlink"/>
            <w:noProof/>
          </w:rPr>
          <w:t>Hình 2</w:t>
        </w:r>
        <w:r w:rsidR="0059039C" w:rsidRPr="00313AF9">
          <w:rPr>
            <w:rStyle w:val="Hyperlink"/>
            <w:noProof/>
          </w:rPr>
          <w:noBreakHyphen/>
          <w:t>12 Biểu đồ hoạt động chức năng xem giỏ hàng.</w:t>
        </w:r>
        <w:r w:rsidR="0059039C">
          <w:rPr>
            <w:noProof/>
            <w:webHidden/>
          </w:rPr>
          <w:tab/>
        </w:r>
        <w:r w:rsidR="0059039C">
          <w:rPr>
            <w:noProof/>
            <w:webHidden/>
          </w:rPr>
          <w:fldChar w:fldCharType="begin"/>
        </w:r>
        <w:r w:rsidR="0059039C">
          <w:rPr>
            <w:noProof/>
            <w:webHidden/>
          </w:rPr>
          <w:instrText xml:space="preserve"> PAGEREF _Toc518908286 \h </w:instrText>
        </w:r>
        <w:r w:rsidR="0059039C">
          <w:rPr>
            <w:noProof/>
            <w:webHidden/>
          </w:rPr>
        </w:r>
        <w:r w:rsidR="0059039C">
          <w:rPr>
            <w:noProof/>
            <w:webHidden/>
          </w:rPr>
          <w:fldChar w:fldCharType="separate"/>
        </w:r>
        <w:r w:rsidR="0059039C">
          <w:rPr>
            <w:noProof/>
            <w:webHidden/>
          </w:rPr>
          <w:t>22</w:t>
        </w:r>
        <w:r w:rsidR="0059039C">
          <w:rPr>
            <w:noProof/>
            <w:webHidden/>
          </w:rPr>
          <w:fldChar w:fldCharType="end"/>
        </w:r>
      </w:hyperlink>
    </w:p>
    <w:p w14:paraId="3F6470CD"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87" w:history="1">
        <w:r w:rsidR="0059039C" w:rsidRPr="00313AF9">
          <w:rPr>
            <w:rStyle w:val="Hyperlink"/>
            <w:noProof/>
          </w:rPr>
          <w:t>Hình 2</w:t>
        </w:r>
        <w:r w:rsidR="0059039C" w:rsidRPr="00313AF9">
          <w:rPr>
            <w:rStyle w:val="Hyperlink"/>
            <w:noProof/>
          </w:rPr>
          <w:noBreakHyphen/>
          <w:t>13 Biểu đồ hoạt động chức năng sửa giỏ hàng.</w:t>
        </w:r>
        <w:r w:rsidR="0059039C">
          <w:rPr>
            <w:noProof/>
            <w:webHidden/>
          </w:rPr>
          <w:tab/>
        </w:r>
        <w:r w:rsidR="0059039C">
          <w:rPr>
            <w:noProof/>
            <w:webHidden/>
          </w:rPr>
          <w:fldChar w:fldCharType="begin"/>
        </w:r>
        <w:r w:rsidR="0059039C">
          <w:rPr>
            <w:noProof/>
            <w:webHidden/>
          </w:rPr>
          <w:instrText xml:space="preserve"> PAGEREF _Toc518908287 \h </w:instrText>
        </w:r>
        <w:r w:rsidR="0059039C">
          <w:rPr>
            <w:noProof/>
            <w:webHidden/>
          </w:rPr>
        </w:r>
        <w:r w:rsidR="0059039C">
          <w:rPr>
            <w:noProof/>
            <w:webHidden/>
          </w:rPr>
          <w:fldChar w:fldCharType="separate"/>
        </w:r>
        <w:r w:rsidR="0059039C">
          <w:rPr>
            <w:noProof/>
            <w:webHidden/>
          </w:rPr>
          <w:t>23</w:t>
        </w:r>
        <w:r w:rsidR="0059039C">
          <w:rPr>
            <w:noProof/>
            <w:webHidden/>
          </w:rPr>
          <w:fldChar w:fldCharType="end"/>
        </w:r>
      </w:hyperlink>
    </w:p>
    <w:p w14:paraId="0B483AF9"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88" w:history="1">
        <w:r w:rsidR="0059039C" w:rsidRPr="00313AF9">
          <w:rPr>
            <w:rStyle w:val="Hyperlink"/>
            <w:noProof/>
          </w:rPr>
          <w:t>Hình 2</w:t>
        </w:r>
        <w:r w:rsidR="0059039C" w:rsidRPr="00313AF9">
          <w:rPr>
            <w:rStyle w:val="Hyperlink"/>
            <w:noProof/>
          </w:rPr>
          <w:noBreakHyphen/>
          <w:t>14 Biểu đồ hoạt động chức năng xóa giỏ hàng.</w:t>
        </w:r>
        <w:r w:rsidR="0059039C">
          <w:rPr>
            <w:noProof/>
            <w:webHidden/>
          </w:rPr>
          <w:tab/>
        </w:r>
        <w:r w:rsidR="0059039C">
          <w:rPr>
            <w:noProof/>
            <w:webHidden/>
          </w:rPr>
          <w:fldChar w:fldCharType="begin"/>
        </w:r>
        <w:r w:rsidR="0059039C">
          <w:rPr>
            <w:noProof/>
            <w:webHidden/>
          </w:rPr>
          <w:instrText xml:space="preserve"> PAGEREF _Toc518908288 \h </w:instrText>
        </w:r>
        <w:r w:rsidR="0059039C">
          <w:rPr>
            <w:noProof/>
            <w:webHidden/>
          </w:rPr>
        </w:r>
        <w:r w:rsidR="0059039C">
          <w:rPr>
            <w:noProof/>
            <w:webHidden/>
          </w:rPr>
          <w:fldChar w:fldCharType="separate"/>
        </w:r>
        <w:r w:rsidR="0059039C">
          <w:rPr>
            <w:noProof/>
            <w:webHidden/>
          </w:rPr>
          <w:t>23</w:t>
        </w:r>
        <w:r w:rsidR="0059039C">
          <w:rPr>
            <w:noProof/>
            <w:webHidden/>
          </w:rPr>
          <w:fldChar w:fldCharType="end"/>
        </w:r>
      </w:hyperlink>
    </w:p>
    <w:p w14:paraId="6D0B1568"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89" w:history="1">
        <w:r w:rsidR="0059039C" w:rsidRPr="00313AF9">
          <w:rPr>
            <w:rStyle w:val="Hyperlink"/>
            <w:noProof/>
          </w:rPr>
          <w:t>Hình 2</w:t>
        </w:r>
        <w:r w:rsidR="0059039C" w:rsidRPr="00313AF9">
          <w:rPr>
            <w:rStyle w:val="Hyperlink"/>
            <w:noProof/>
          </w:rPr>
          <w:noBreakHyphen/>
          <w:t>15 Biểu đồ hoạt động chức năng đặt hàng.</w:t>
        </w:r>
        <w:r w:rsidR="0059039C">
          <w:rPr>
            <w:noProof/>
            <w:webHidden/>
          </w:rPr>
          <w:tab/>
        </w:r>
        <w:r w:rsidR="0059039C">
          <w:rPr>
            <w:noProof/>
            <w:webHidden/>
          </w:rPr>
          <w:fldChar w:fldCharType="begin"/>
        </w:r>
        <w:r w:rsidR="0059039C">
          <w:rPr>
            <w:noProof/>
            <w:webHidden/>
          </w:rPr>
          <w:instrText xml:space="preserve"> PAGEREF _Toc518908289 \h </w:instrText>
        </w:r>
        <w:r w:rsidR="0059039C">
          <w:rPr>
            <w:noProof/>
            <w:webHidden/>
          </w:rPr>
        </w:r>
        <w:r w:rsidR="0059039C">
          <w:rPr>
            <w:noProof/>
            <w:webHidden/>
          </w:rPr>
          <w:fldChar w:fldCharType="separate"/>
        </w:r>
        <w:r w:rsidR="0059039C">
          <w:rPr>
            <w:noProof/>
            <w:webHidden/>
          </w:rPr>
          <w:t>23</w:t>
        </w:r>
        <w:r w:rsidR="0059039C">
          <w:rPr>
            <w:noProof/>
            <w:webHidden/>
          </w:rPr>
          <w:fldChar w:fldCharType="end"/>
        </w:r>
      </w:hyperlink>
    </w:p>
    <w:p w14:paraId="5D412466"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90" w:history="1">
        <w:r w:rsidR="0059039C" w:rsidRPr="00313AF9">
          <w:rPr>
            <w:rStyle w:val="Hyperlink"/>
            <w:noProof/>
          </w:rPr>
          <w:t>Hình 2</w:t>
        </w:r>
        <w:r w:rsidR="0059039C" w:rsidRPr="00313AF9">
          <w:rPr>
            <w:rStyle w:val="Hyperlink"/>
            <w:noProof/>
          </w:rPr>
          <w:noBreakHyphen/>
          <w:t>16 Biểu đồ hoạt động chức năng sửa đơn hàng.</w:t>
        </w:r>
        <w:r w:rsidR="0059039C">
          <w:rPr>
            <w:noProof/>
            <w:webHidden/>
          </w:rPr>
          <w:tab/>
        </w:r>
        <w:r w:rsidR="0059039C">
          <w:rPr>
            <w:noProof/>
            <w:webHidden/>
          </w:rPr>
          <w:fldChar w:fldCharType="begin"/>
        </w:r>
        <w:r w:rsidR="0059039C">
          <w:rPr>
            <w:noProof/>
            <w:webHidden/>
          </w:rPr>
          <w:instrText xml:space="preserve"> PAGEREF _Toc518908290 \h </w:instrText>
        </w:r>
        <w:r w:rsidR="0059039C">
          <w:rPr>
            <w:noProof/>
            <w:webHidden/>
          </w:rPr>
        </w:r>
        <w:r w:rsidR="0059039C">
          <w:rPr>
            <w:noProof/>
            <w:webHidden/>
          </w:rPr>
          <w:fldChar w:fldCharType="separate"/>
        </w:r>
        <w:r w:rsidR="0059039C">
          <w:rPr>
            <w:noProof/>
            <w:webHidden/>
          </w:rPr>
          <w:t>24</w:t>
        </w:r>
        <w:r w:rsidR="0059039C">
          <w:rPr>
            <w:noProof/>
            <w:webHidden/>
          </w:rPr>
          <w:fldChar w:fldCharType="end"/>
        </w:r>
      </w:hyperlink>
    </w:p>
    <w:p w14:paraId="271E535E"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91" w:history="1">
        <w:r w:rsidR="0059039C" w:rsidRPr="00313AF9">
          <w:rPr>
            <w:rStyle w:val="Hyperlink"/>
            <w:noProof/>
          </w:rPr>
          <w:t>Hình 2</w:t>
        </w:r>
        <w:r w:rsidR="0059039C" w:rsidRPr="00313AF9">
          <w:rPr>
            <w:rStyle w:val="Hyperlink"/>
            <w:noProof/>
          </w:rPr>
          <w:noBreakHyphen/>
          <w:t>17 Biểu đồ hoạt động chức năng tổng hợp đơn hàng.</w:t>
        </w:r>
        <w:r w:rsidR="0059039C">
          <w:rPr>
            <w:noProof/>
            <w:webHidden/>
          </w:rPr>
          <w:tab/>
        </w:r>
        <w:r w:rsidR="0059039C">
          <w:rPr>
            <w:noProof/>
            <w:webHidden/>
          </w:rPr>
          <w:fldChar w:fldCharType="begin"/>
        </w:r>
        <w:r w:rsidR="0059039C">
          <w:rPr>
            <w:noProof/>
            <w:webHidden/>
          </w:rPr>
          <w:instrText xml:space="preserve"> PAGEREF _Toc518908291 \h </w:instrText>
        </w:r>
        <w:r w:rsidR="0059039C">
          <w:rPr>
            <w:noProof/>
            <w:webHidden/>
          </w:rPr>
        </w:r>
        <w:r w:rsidR="0059039C">
          <w:rPr>
            <w:noProof/>
            <w:webHidden/>
          </w:rPr>
          <w:fldChar w:fldCharType="separate"/>
        </w:r>
        <w:r w:rsidR="0059039C">
          <w:rPr>
            <w:noProof/>
            <w:webHidden/>
          </w:rPr>
          <w:t>24</w:t>
        </w:r>
        <w:r w:rsidR="0059039C">
          <w:rPr>
            <w:noProof/>
            <w:webHidden/>
          </w:rPr>
          <w:fldChar w:fldCharType="end"/>
        </w:r>
      </w:hyperlink>
    </w:p>
    <w:p w14:paraId="51710FB8"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92" w:history="1">
        <w:r w:rsidR="0059039C" w:rsidRPr="00313AF9">
          <w:rPr>
            <w:rStyle w:val="Hyperlink"/>
            <w:noProof/>
          </w:rPr>
          <w:t>Hình 2</w:t>
        </w:r>
        <w:r w:rsidR="0059039C" w:rsidRPr="00313AF9">
          <w:rPr>
            <w:rStyle w:val="Hyperlink"/>
            <w:noProof/>
          </w:rPr>
          <w:noBreakHyphen/>
          <w:t>18 Biểu đồ hoạt động chức năng xử lý đơn hàng.</w:t>
        </w:r>
        <w:r w:rsidR="0059039C">
          <w:rPr>
            <w:noProof/>
            <w:webHidden/>
          </w:rPr>
          <w:tab/>
        </w:r>
        <w:r w:rsidR="0059039C">
          <w:rPr>
            <w:noProof/>
            <w:webHidden/>
          </w:rPr>
          <w:fldChar w:fldCharType="begin"/>
        </w:r>
        <w:r w:rsidR="0059039C">
          <w:rPr>
            <w:noProof/>
            <w:webHidden/>
          </w:rPr>
          <w:instrText xml:space="preserve"> PAGEREF _Toc518908292 \h </w:instrText>
        </w:r>
        <w:r w:rsidR="0059039C">
          <w:rPr>
            <w:noProof/>
            <w:webHidden/>
          </w:rPr>
        </w:r>
        <w:r w:rsidR="0059039C">
          <w:rPr>
            <w:noProof/>
            <w:webHidden/>
          </w:rPr>
          <w:fldChar w:fldCharType="separate"/>
        </w:r>
        <w:r w:rsidR="0059039C">
          <w:rPr>
            <w:noProof/>
            <w:webHidden/>
          </w:rPr>
          <w:t>24</w:t>
        </w:r>
        <w:r w:rsidR="0059039C">
          <w:rPr>
            <w:noProof/>
            <w:webHidden/>
          </w:rPr>
          <w:fldChar w:fldCharType="end"/>
        </w:r>
      </w:hyperlink>
    </w:p>
    <w:p w14:paraId="7974E620"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93" w:history="1">
        <w:r w:rsidR="0059039C" w:rsidRPr="00313AF9">
          <w:rPr>
            <w:rStyle w:val="Hyperlink"/>
            <w:noProof/>
          </w:rPr>
          <w:t>Hình 2</w:t>
        </w:r>
        <w:r w:rsidR="0059039C" w:rsidRPr="00313AF9">
          <w:rPr>
            <w:rStyle w:val="Hyperlink"/>
            <w:noProof/>
          </w:rPr>
          <w:noBreakHyphen/>
          <w:t>19 Biểu đồ hoạt động chức năng tìm kiếm.</w:t>
        </w:r>
        <w:r w:rsidR="0059039C">
          <w:rPr>
            <w:noProof/>
            <w:webHidden/>
          </w:rPr>
          <w:tab/>
        </w:r>
        <w:r w:rsidR="0059039C">
          <w:rPr>
            <w:noProof/>
            <w:webHidden/>
          </w:rPr>
          <w:fldChar w:fldCharType="begin"/>
        </w:r>
        <w:r w:rsidR="0059039C">
          <w:rPr>
            <w:noProof/>
            <w:webHidden/>
          </w:rPr>
          <w:instrText xml:space="preserve"> PAGEREF _Toc518908293 \h </w:instrText>
        </w:r>
        <w:r w:rsidR="0059039C">
          <w:rPr>
            <w:noProof/>
            <w:webHidden/>
          </w:rPr>
        </w:r>
        <w:r w:rsidR="0059039C">
          <w:rPr>
            <w:noProof/>
            <w:webHidden/>
          </w:rPr>
          <w:fldChar w:fldCharType="separate"/>
        </w:r>
        <w:r w:rsidR="0059039C">
          <w:rPr>
            <w:noProof/>
            <w:webHidden/>
          </w:rPr>
          <w:t>25</w:t>
        </w:r>
        <w:r w:rsidR="0059039C">
          <w:rPr>
            <w:noProof/>
            <w:webHidden/>
          </w:rPr>
          <w:fldChar w:fldCharType="end"/>
        </w:r>
      </w:hyperlink>
    </w:p>
    <w:p w14:paraId="14AD4321"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94" w:history="1">
        <w:r w:rsidR="0059039C" w:rsidRPr="00313AF9">
          <w:rPr>
            <w:rStyle w:val="Hyperlink"/>
            <w:noProof/>
          </w:rPr>
          <w:t>Hình 2</w:t>
        </w:r>
        <w:r w:rsidR="0059039C" w:rsidRPr="00313AF9">
          <w:rPr>
            <w:rStyle w:val="Hyperlink"/>
            <w:noProof/>
          </w:rPr>
          <w:noBreakHyphen/>
          <w:t>20 Biểu đồ hoạt động chức năng viết bài.</w:t>
        </w:r>
        <w:r w:rsidR="0059039C">
          <w:rPr>
            <w:noProof/>
            <w:webHidden/>
          </w:rPr>
          <w:tab/>
        </w:r>
        <w:r w:rsidR="0059039C">
          <w:rPr>
            <w:noProof/>
            <w:webHidden/>
          </w:rPr>
          <w:fldChar w:fldCharType="begin"/>
        </w:r>
        <w:r w:rsidR="0059039C">
          <w:rPr>
            <w:noProof/>
            <w:webHidden/>
          </w:rPr>
          <w:instrText xml:space="preserve"> PAGEREF _Toc518908294 \h </w:instrText>
        </w:r>
        <w:r w:rsidR="0059039C">
          <w:rPr>
            <w:noProof/>
            <w:webHidden/>
          </w:rPr>
        </w:r>
        <w:r w:rsidR="0059039C">
          <w:rPr>
            <w:noProof/>
            <w:webHidden/>
          </w:rPr>
          <w:fldChar w:fldCharType="separate"/>
        </w:r>
        <w:r w:rsidR="0059039C">
          <w:rPr>
            <w:noProof/>
            <w:webHidden/>
          </w:rPr>
          <w:t>25</w:t>
        </w:r>
        <w:r w:rsidR="0059039C">
          <w:rPr>
            <w:noProof/>
            <w:webHidden/>
          </w:rPr>
          <w:fldChar w:fldCharType="end"/>
        </w:r>
      </w:hyperlink>
    </w:p>
    <w:p w14:paraId="55F4F2DF"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95" w:history="1">
        <w:r w:rsidR="0059039C" w:rsidRPr="00313AF9">
          <w:rPr>
            <w:rStyle w:val="Hyperlink"/>
            <w:noProof/>
          </w:rPr>
          <w:t>Hình 2</w:t>
        </w:r>
        <w:r w:rsidR="0059039C" w:rsidRPr="00313AF9">
          <w:rPr>
            <w:rStyle w:val="Hyperlink"/>
            <w:noProof/>
          </w:rPr>
          <w:noBreakHyphen/>
          <w:t>21 Biểu đồ hoạt động chức năng quản lý phản hồi.</w:t>
        </w:r>
        <w:r w:rsidR="0059039C">
          <w:rPr>
            <w:noProof/>
            <w:webHidden/>
          </w:rPr>
          <w:tab/>
        </w:r>
        <w:r w:rsidR="0059039C">
          <w:rPr>
            <w:noProof/>
            <w:webHidden/>
          </w:rPr>
          <w:fldChar w:fldCharType="begin"/>
        </w:r>
        <w:r w:rsidR="0059039C">
          <w:rPr>
            <w:noProof/>
            <w:webHidden/>
          </w:rPr>
          <w:instrText xml:space="preserve"> PAGEREF _Toc518908295 \h </w:instrText>
        </w:r>
        <w:r w:rsidR="0059039C">
          <w:rPr>
            <w:noProof/>
            <w:webHidden/>
          </w:rPr>
        </w:r>
        <w:r w:rsidR="0059039C">
          <w:rPr>
            <w:noProof/>
            <w:webHidden/>
          </w:rPr>
          <w:fldChar w:fldCharType="separate"/>
        </w:r>
        <w:r w:rsidR="0059039C">
          <w:rPr>
            <w:noProof/>
            <w:webHidden/>
          </w:rPr>
          <w:t>25</w:t>
        </w:r>
        <w:r w:rsidR="0059039C">
          <w:rPr>
            <w:noProof/>
            <w:webHidden/>
          </w:rPr>
          <w:fldChar w:fldCharType="end"/>
        </w:r>
      </w:hyperlink>
    </w:p>
    <w:p w14:paraId="31164375"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96" w:history="1">
        <w:r w:rsidR="0059039C" w:rsidRPr="00313AF9">
          <w:rPr>
            <w:rStyle w:val="Hyperlink"/>
            <w:noProof/>
          </w:rPr>
          <w:t>Hình 2</w:t>
        </w:r>
        <w:r w:rsidR="0059039C" w:rsidRPr="00313AF9">
          <w:rPr>
            <w:rStyle w:val="Hyperlink"/>
            <w:noProof/>
          </w:rPr>
          <w:noBreakHyphen/>
          <w:t>22 Biểu đồ hoạt động chức năng phân quyền.</w:t>
        </w:r>
        <w:r w:rsidR="0059039C">
          <w:rPr>
            <w:noProof/>
            <w:webHidden/>
          </w:rPr>
          <w:tab/>
        </w:r>
        <w:r w:rsidR="0059039C">
          <w:rPr>
            <w:noProof/>
            <w:webHidden/>
          </w:rPr>
          <w:fldChar w:fldCharType="begin"/>
        </w:r>
        <w:r w:rsidR="0059039C">
          <w:rPr>
            <w:noProof/>
            <w:webHidden/>
          </w:rPr>
          <w:instrText xml:space="preserve"> PAGEREF _Toc518908296 \h </w:instrText>
        </w:r>
        <w:r w:rsidR="0059039C">
          <w:rPr>
            <w:noProof/>
            <w:webHidden/>
          </w:rPr>
        </w:r>
        <w:r w:rsidR="0059039C">
          <w:rPr>
            <w:noProof/>
            <w:webHidden/>
          </w:rPr>
          <w:fldChar w:fldCharType="separate"/>
        </w:r>
        <w:r w:rsidR="0059039C">
          <w:rPr>
            <w:noProof/>
            <w:webHidden/>
          </w:rPr>
          <w:t>26</w:t>
        </w:r>
        <w:r w:rsidR="0059039C">
          <w:rPr>
            <w:noProof/>
            <w:webHidden/>
          </w:rPr>
          <w:fldChar w:fldCharType="end"/>
        </w:r>
      </w:hyperlink>
    </w:p>
    <w:p w14:paraId="3E26AF4E"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97" w:history="1">
        <w:r w:rsidR="0059039C" w:rsidRPr="00313AF9">
          <w:rPr>
            <w:rStyle w:val="Hyperlink"/>
            <w:noProof/>
          </w:rPr>
          <w:t>Hình 2</w:t>
        </w:r>
        <w:r w:rsidR="0059039C" w:rsidRPr="00313AF9">
          <w:rPr>
            <w:rStyle w:val="Hyperlink"/>
            <w:noProof/>
          </w:rPr>
          <w:noBreakHyphen/>
          <w:t>23 Biểu đồ hoạt động chức năng xóa thành viên.</w:t>
        </w:r>
        <w:r w:rsidR="0059039C">
          <w:rPr>
            <w:noProof/>
            <w:webHidden/>
          </w:rPr>
          <w:tab/>
        </w:r>
        <w:r w:rsidR="0059039C">
          <w:rPr>
            <w:noProof/>
            <w:webHidden/>
          </w:rPr>
          <w:fldChar w:fldCharType="begin"/>
        </w:r>
        <w:r w:rsidR="0059039C">
          <w:rPr>
            <w:noProof/>
            <w:webHidden/>
          </w:rPr>
          <w:instrText xml:space="preserve"> PAGEREF _Toc518908297 \h </w:instrText>
        </w:r>
        <w:r w:rsidR="0059039C">
          <w:rPr>
            <w:noProof/>
            <w:webHidden/>
          </w:rPr>
        </w:r>
        <w:r w:rsidR="0059039C">
          <w:rPr>
            <w:noProof/>
            <w:webHidden/>
          </w:rPr>
          <w:fldChar w:fldCharType="separate"/>
        </w:r>
        <w:r w:rsidR="0059039C">
          <w:rPr>
            <w:noProof/>
            <w:webHidden/>
          </w:rPr>
          <w:t>26</w:t>
        </w:r>
        <w:r w:rsidR="0059039C">
          <w:rPr>
            <w:noProof/>
            <w:webHidden/>
          </w:rPr>
          <w:fldChar w:fldCharType="end"/>
        </w:r>
      </w:hyperlink>
    </w:p>
    <w:p w14:paraId="6D2007F8"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98" w:history="1">
        <w:r w:rsidR="0059039C" w:rsidRPr="00313AF9">
          <w:rPr>
            <w:rStyle w:val="Hyperlink"/>
            <w:noProof/>
          </w:rPr>
          <w:t>Hình 2</w:t>
        </w:r>
        <w:r w:rsidR="0059039C" w:rsidRPr="00313AF9">
          <w:rPr>
            <w:rStyle w:val="Hyperlink"/>
            <w:noProof/>
          </w:rPr>
          <w:noBreakHyphen/>
          <w:t>24 Biểu đồ hoạt động chức năng thêm sản phẩm.</w:t>
        </w:r>
        <w:r w:rsidR="0059039C">
          <w:rPr>
            <w:noProof/>
            <w:webHidden/>
          </w:rPr>
          <w:tab/>
        </w:r>
        <w:r w:rsidR="0059039C">
          <w:rPr>
            <w:noProof/>
            <w:webHidden/>
          </w:rPr>
          <w:fldChar w:fldCharType="begin"/>
        </w:r>
        <w:r w:rsidR="0059039C">
          <w:rPr>
            <w:noProof/>
            <w:webHidden/>
          </w:rPr>
          <w:instrText xml:space="preserve"> PAGEREF _Toc518908298 \h </w:instrText>
        </w:r>
        <w:r w:rsidR="0059039C">
          <w:rPr>
            <w:noProof/>
            <w:webHidden/>
          </w:rPr>
        </w:r>
        <w:r w:rsidR="0059039C">
          <w:rPr>
            <w:noProof/>
            <w:webHidden/>
          </w:rPr>
          <w:fldChar w:fldCharType="separate"/>
        </w:r>
        <w:r w:rsidR="0059039C">
          <w:rPr>
            <w:noProof/>
            <w:webHidden/>
          </w:rPr>
          <w:t>26</w:t>
        </w:r>
        <w:r w:rsidR="0059039C">
          <w:rPr>
            <w:noProof/>
            <w:webHidden/>
          </w:rPr>
          <w:fldChar w:fldCharType="end"/>
        </w:r>
      </w:hyperlink>
    </w:p>
    <w:p w14:paraId="00DE9D9F"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299" w:history="1">
        <w:r w:rsidR="0059039C" w:rsidRPr="00313AF9">
          <w:rPr>
            <w:rStyle w:val="Hyperlink"/>
            <w:noProof/>
          </w:rPr>
          <w:t>Hình 2</w:t>
        </w:r>
        <w:r w:rsidR="0059039C" w:rsidRPr="00313AF9">
          <w:rPr>
            <w:rStyle w:val="Hyperlink"/>
            <w:noProof/>
          </w:rPr>
          <w:noBreakHyphen/>
          <w:t>25 Biểu đồ hoạt động chức năng cập nhật sản phẩm.</w:t>
        </w:r>
        <w:r w:rsidR="0059039C">
          <w:rPr>
            <w:noProof/>
            <w:webHidden/>
          </w:rPr>
          <w:tab/>
        </w:r>
        <w:r w:rsidR="0059039C">
          <w:rPr>
            <w:noProof/>
            <w:webHidden/>
          </w:rPr>
          <w:fldChar w:fldCharType="begin"/>
        </w:r>
        <w:r w:rsidR="0059039C">
          <w:rPr>
            <w:noProof/>
            <w:webHidden/>
          </w:rPr>
          <w:instrText xml:space="preserve"> PAGEREF _Toc518908299 \h </w:instrText>
        </w:r>
        <w:r w:rsidR="0059039C">
          <w:rPr>
            <w:noProof/>
            <w:webHidden/>
          </w:rPr>
        </w:r>
        <w:r w:rsidR="0059039C">
          <w:rPr>
            <w:noProof/>
            <w:webHidden/>
          </w:rPr>
          <w:fldChar w:fldCharType="separate"/>
        </w:r>
        <w:r w:rsidR="0059039C">
          <w:rPr>
            <w:noProof/>
            <w:webHidden/>
          </w:rPr>
          <w:t>27</w:t>
        </w:r>
        <w:r w:rsidR="0059039C">
          <w:rPr>
            <w:noProof/>
            <w:webHidden/>
          </w:rPr>
          <w:fldChar w:fldCharType="end"/>
        </w:r>
      </w:hyperlink>
    </w:p>
    <w:p w14:paraId="77519F38"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00" w:history="1">
        <w:r w:rsidR="0059039C" w:rsidRPr="00313AF9">
          <w:rPr>
            <w:rStyle w:val="Hyperlink"/>
            <w:noProof/>
          </w:rPr>
          <w:t>Hình 2</w:t>
        </w:r>
        <w:r w:rsidR="0059039C" w:rsidRPr="00313AF9">
          <w:rPr>
            <w:rStyle w:val="Hyperlink"/>
            <w:noProof/>
          </w:rPr>
          <w:noBreakHyphen/>
          <w:t>26 Biểu đồ hoạt động chức năng tạo khuyến mại.</w:t>
        </w:r>
        <w:r w:rsidR="0059039C">
          <w:rPr>
            <w:noProof/>
            <w:webHidden/>
          </w:rPr>
          <w:tab/>
        </w:r>
        <w:r w:rsidR="0059039C">
          <w:rPr>
            <w:noProof/>
            <w:webHidden/>
          </w:rPr>
          <w:fldChar w:fldCharType="begin"/>
        </w:r>
        <w:r w:rsidR="0059039C">
          <w:rPr>
            <w:noProof/>
            <w:webHidden/>
          </w:rPr>
          <w:instrText xml:space="preserve"> PAGEREF _Toc518908300 \h </w:instrText>
        </w:r>
        <w:r w:rsidR="0059039C">
          <w:rPr>
            <w:noProof/>
            <w:webHidden/>
          </w:rPr>
        </w:r>
        <w:r w:rsidR="0059039C">
          <w:rPr>
            <w:noProof/>
            <w:webHidden/>
          </w:rPr>
          <w:fldChar w:fldCharType="separate"/>
        </w:r>
        <w:r w:rsidR="0059039C">
          <w:rPr>
            <w:noProof/>
            <w:webHidden/>
          </w:rPr>
          <w:t>27</w:t>
        </w:r>
        <w:r w:rsidR="0059039C">
          <w:rPr>
            <w:noProof/>
            <w:webHidden/>
          </w:rPr>
          <w:fldChar w:fldCharType="end"/>
        </w:r>
      </w:hyperlink>
    </w:p>
    <w:p w14:paraId="11562BF9"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01" w:history="1">
        <w:r w:rsidR="0059039C" w:rsidRPr="00313AF9">
          <w:rPr>
            <w:rStyle w:val="Hyperlink"/>
            <w:noProof/>
          </w:rPr>
          <w:t>Hình 2</w:t>
        </w:r>
        <w:r w:rsidR="0059039C" w:rsidRPr="00313AF9">
          <w:rPr>
            <w:rStyle w:val="Hyperlink"/>
            <w:noProof/>
          </w:rPr>
          <w:noBreakHyphen/>
          <w:t>27 Biểu đồ hoạt động chức năng thống kê.</w:t>
        </w:r>
        <w:r w:rsidR="0059039C">
          <w:rPr>
            <w:noProof/>
            <w:webHidden/>
          </w:rPr>
          <w:tab/>
        </w:r>
        <w:r w:rsidR="0059039C">
          <w:rPr>
            <w:noProof/>
            <w:webHidden/>
          </w:rPr>
          <w:fldChar w:fldCharType="begin"/>
        </w:r>
        <w:r w:rsidR="0059039C">
          <w:rPr>
            <w:noProof/>
            <w:webHidden/>
          </w:rPr>
          <w:instrText xml:space="preserve"> PAGEREF _Toc518908301 \h </w:instrText>
        </w:r>
        <w:r w:rsidR="0059039C">
          <w:rPr>
            <w:noProof/>
            <w:webHidden/>
          </w:rPr>
        </w:r>
        <w:r w:rsidR="0059039C">
          <w:rPr>
            <w:noProof/>
            <w:webHidden/>
          </w:rPr>
          <w:fldChar w:fldCharType="separate"/>
        </w:r>
        <w:r w:rsidR="0059039C">
          <w:rPr>
            <w:noProof/>
            <w:webHidden/>
          </w:rPr>
          <w:t>28</w:t>
        </w:r>
        <w:r w:rsidR="0059039C">
          <w:rPr>
            <w:noProof/>
            <w:webHidden/>
          </w:rPr>
          <w:fldChar w:fldCharType="end"/>
        </w:r>
      </w:hyperlink>
    </w:p>
    <w:p w14:paraId="31E19B71"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02" w:history="1">
        <w:r w:rsidR="0059039C" w:rsidRPr="00313AF9">
          <w:rPr>
            <w:rStyle w:val="Hyperlink"/>
            <w:noProof/>
          </w:rPr>
          <w:t>Hình 2</w:t>
        </w:r>
        <w:r w:rsidR="0059039C" w:rsidRPr="00313AF9">
          <w:rPr>
            <w:rStyle w:val="Hyperlink"/>
            <w:noProof/>
          </w:rPr>
          <w:noBreakHyphen/>
          <w:t>28 Thực thể User</w:t>
        </w:r>
        <w:r w:rsidR="0059039C">
          <w:rPr>
            <w:noProof/>
            <w:webHidden/>
          </w:rPr>
          <w:tab/>
        </w:r>
        <w:r w:rsidR="0059039C">
          <w:rPr>
            <w:noProof/>
            <w:webHidden/>
          </w:rPr>
          <w:fldChar w:fldCharType="begin"/>
        </w:r>
        <w:r w:rsidR="0059039C">
          <w:rPr>
            <w:noProof/>
            <w:webHidden/>
          </w:rPr>
          <w:instrText xml:space="preserve"> PAGEREF _Toc518908302 \h </w:instrText>
        </w:r>
        <w:r w:rsidR="0059039C">
          <w:rPr>
            <w:noProof/>
            <w:webHidden/>
          </w:rPr>
        </w:r>
        <w:r w:rsidR="0059039C">
          <w:rPr>
            <w:noProof/>
            <w:webHidden/>
          </w:rPr>
          <w:fldChar w:fldCharType="separate"/>
        </w:r>
        <w:r w:rsidR="0059039C">
          <w:rPr>
            <w:noProof/>
            <w:webHidden/>
          </w:rPr>
          <w:t>28</w:t>
        </w:r>
        <w:r w:rsidR="0059039C">
          <w:rPr>
            <w:noProof/>
            <w:webHidden/>
          </w:rPr>
          <w:fldChar w:fldCharType="end"/>
        </w:r>
      </w:hyperlink>
    </w:p>
    <w:p w14:paraId="3715096E"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03" w:history="1">
        <w:r w:rsidR="0059039C" w:rsidRPr="00313AF9">
          <w:rPr>
            <w:rStyle w:val="Hyperlink"/>
            <w:noProof/>
          </w:rPr>
          <w:t>Hình 2</w:t>
        </w:r>
        <w:r w:rsidR="0059039C" w:rsidRPr="00313AF9">
          <w:rPr>
            <w:rStyle w:val="Hyperlink"/>
            <w:noProof/>
          </w:rPr>
          <w:noBreakHyphen/>
          <w:t>29 Thực thể loại Sản phẩm</w:t>
        </w:r>
        <w:r w:rsidR="0059039C">
          <w:rPr>
            <w:noProof/>
            <w:webHidden/>
          </w:rPr>
          <w:tab/>
        </w:r>
        <w:r w:rsidR="0059039C">
          <w:rPr>
            <w:noProof/>
            <w:webHidden/>
          </w:rPr>
          <w:fldChar w:fldCharType="begin"/>
        </w:r>
        <w:r w:rsidR="0059039C">
          <w:rPr>
            <w:noProof/>
            <w:webHidden/>
          </w:rPr>
          <w:instrText xml:space="preserve"> PAGEREF _Toc518908303 \h </w:instrText>
        </w:r>
        <w:r w:rsidR="0059039C">
          <w:rPr>
            <w:noProof/>
            <w:webHidden/>
          </w:rPr>
        </w:r>
        <w:r w:rsidR="0059039C">
          <w:rPr>
            <w:noProof/>
            <w:webHidden/>
          </w:rPr>
          <w:fldChar w:fldCharType="separate"/>
        </w:r>
        <w:r w:rsidR="0059039C">
          <w:rPr>
            <w:noProof/>
            <w:webHidden/>
          </w:rPr>
          <w:t>28</w:t>
        </w:r>
        <w:r w:rsidR="0059039C">
          <w:rPr>
            <w:noProof/>
            <w:webHidden/>
          </w:rPr>
          <w:fldChar w:fldCharType="end"/>
        </w:r>
      </w:hyperlink>
    </w:p>
    <w:p w14:paraId="3D179076"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04" w:history="1">
        <w:r w:rsidR="0059039C" w:rsidRPr="00313AF9">
          <w:rPr>
            <w:rStyle w:val="Hyperlink"/>
            <w:noProof/>
          </w:rPr>
          <w:t>Hình 2</w:t>
        </w:r>
        <w:r w:rsidR="0059039C" w:rsidRPr="00313AF9">
          <w:rPr>
            <w:rStyle w:val="Hyperlink"/>
            <w:noProof/>
          </w:rPr>
          <w:noBreakHyphen/>
          <w:t>30 Thực thể sản phẩm</w:t>
        </w:r>
        <w:r w:rsidR="0059039C">
          <w:rPr>
            <w:noProof/>
            <w:webHidden/>
          </w:rPr>
          <w:tab/>
        </w:r>
        <w:r w:rsidR="0059039C">
          <w:rPr>
            <w:noProof/>
            <w:webHidden/>
          </w:rPr>
          <w:fldChar w:fldCharType="begin"/>
        </w:r>
        <w:r w:rsidR="0059039C">
          <w:rPr>
            <w:noProof/>
            <w:webHidden/>
          </w:rPr>
          <w:instrText xml:space="preserve"> PAGEREF _Toc518908304 \h </w:instrText>
        </w:r>
        <w:r w:rsidR="0059039C">
          <w:rPr>
            <w:noProof/>
            <w:webHidden/>
          </w:rPr>
        </w:r>
        <w:r w:rsidR="0059039C">
          <w:rPr>
            <w:noProof/>
            <w:webHidden/>
          </w:rPr>
          <w:fldChar w:fldCharType="separate"/>
        </w:r>
        <w:r w:rsidR="0059039C">
          <w:rPr>
            <w:noProof/>
            <w:webHidden/>
          </w:rPr>
          <w:t>29</w:t>
        </w:r>
        <w:r w:rsidR="0059039C">
          <w:rPr>
            <w:noProof/>
            <w:webHidden/>
          </w:rPr>
          <w:fldChar w:fldCharType="end"/>
        </w:r>
      </w:hyperlink>
    </w:p>
    <w:p w14:paraId="4C0DCDFE"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05" w:history="1">
        <w:r w:rsidR="0059039C" w:rsidRPr="00313AF9">
          <w:rPr>
            <w:rStyle w:val="Hyperlink"/>
            <w:noProof/>
          </w:rPr>
          <w:t>Hình 2</w:t>
        </w:r>
        <w:r w:rsidR="0059039C" w:rsidRPr="00313AF9">
          <w:rPr>
            <w:rStyle w:val="Hyperlink"/>
            <w:noProof/>
          </w:rPr>
          <w:noBreakHyphen/>
          <w:t xml:space="preserve">31 </w:t>
        </w:r>
        <w:r w:rsidR="0059039C" w:rsidRPr="00313AF9">
          <w:rPr>
            <w:rStyle w:val="Hyperlink"/>
            <w:noProof/>
            <w:lang w:eastAsia="ko-KR"/>
          </w:rPr>
          <w:t>T</w:t>
        </w:r>
        <w:r w:rsidR="0059039C" w:rsidRPr="00313AF9">
          <w:rPr>
            <w:rStyle w:val="Hyperlink"/>
            <w:noProof/>
          </w:rPr>
          <w:t>hực thể chi tiết sản phẩm</w:t>
        </w:r>
        <w:r w:rsidR="0059039C">
          <w:rPr>
            <w:noProof/>
            <w:webHidden/>
          </w:rPr>
          <w:tab/>
        </w:r>
        <w:r w:rsidR="0059039C">
          <w:rPr>
            <w:noProof/>
            <w:webHidden/>
          </w:rPr>
          <w:fldChar w:fldCharType="begin"/>
        </w:r>
        <w:r w:rsidR="0059039C">
          <w:rPr>
            <w:noProof/>
            <w:webHidden/>
          </w:rPr>
          <w:instrText xml:space="preserve"> PAGEREF _Toc518908305 \h </w:instrText>
        </w:r>
        <w:r w:rsidR="0059039C">
          <w:rPr>
            <w:noProof/>
            <w:webHidden/>
          </w:rPr>
        </w:r>
        <w:r w:rsidR="0059039C">
          <w:rPr>
            <w:noProof/>
            <w:webHidden/>
          </w:rPr>
          <w:fldChar w:fldCharType="separate"/>
        </w:r>
        <w:r w:rsidR="0059039C">
          <w:rPr>
            <w:noProof/>
            <w:webHidden/>
          </w:rPr>
          <w:t>29</w:t>
        </w:r>
        <w:r w:rsidR="0059039C">
          <w:rPr>
            <w:noProof/>
            <w:webHidden/>
          </w:rPr>
          <w:fldChar w:fldCharType="end"/>
        </w:r>
      </w:hyperlink>
    </w:p>
    <w:p w14:paraId="48A45BEB"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06" w:history="1">
        <w:r w:rsidR="0059039C" w:rsidRPr="00313AF9">
          <w:rPr>
            <w:rStyle w:val="Hyperlink"/>
            <w:noProof/>
          </w:rPr>
          <w:t>Hình 2</w:t>
        </w:r>
        <w:r w:rsidR="0059039C" w:rsidRPr="00313AF9">
          <w:rPr>
            <w:rStyle w:val="Hyperlink"/>
            <w:noProof/>
          </w:rPr>
          <w:noBreakHyphen/>
          <w:t>32</w:t>
        </w:r>
        <w:r w:rsidR="0059039C" w:rsidRPr="00313AF9">
          <w:rPr>
            <w:rStyle w:val="Hyperlink"/>
            <w:noProof/>
            <w:lang w:eastAsia="ko-KR"/>
          </w:rPr>
          <w:t xml:space="preserve"> Thực thể Bảo hành</w:t>
        </w:r>
        <w:r w:rsidR="0059039C">
          <w:rPr>
            <w:noProof/>
            <w:webHidden/>
          </w:rPr>
          <w:tab/>
        </w:r>
        <w:r w:rsidR="0059039C">
          <w:rPr>
            <w:noProof/>
            <w:webHidden/>
          </w:rPr>
          <w:fldChar w:fldCharType="begin"/>
        </w:r>
        <w:r w:rsidR="0059039C">
          <w:rPr>
            <w:noProof/>
            <w:webHidden/>
          </w:rPr>
          <w:instrText xml:space="preserve"> PAGEREF _Toc518908306 \h </w:instrText>
        </w:r>
        <w:r w:rsidR="0059039C">
          <w:rPr>
            <w:noProof/>
            <w:webHidden/>
          </w:rPr>
        </w:r>
        <w:r w:rsidR="0059039C">
          <w:rPr>
            <w:noProof/>
            <w:webHidden/>
          </w:rPr>
          <w:fldChar w:fldCharType="separate"/>
        </w:r>
        <w:r w:rsidR="0059039C">
          <w:rPr>
            <w:noProof/>
            <w:webHidden/>
          </w:rPr>
          <w:t>29</w:t>
        </w:r>
        <w:r w:rsidR="0059039C">
          <w:rPr>
            <w:noProof/>
            <w:webHidden/>
          </w:rPr>
          <w:fldChar w:fldCharType="end"/>
        </w:r>
      </w:hyperlink>
    </w:p>
    <w:p w14:paraId="64672D9F"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07" w:history="1">
        <w:r w:rsidR="0059039C" w:rsidRPr="00313AF9">
          <w:rPr>
            <w:rStyle w:val="Hyperlink"/>
            <w:noProof/>
          </w:rPr>
          <w:t>Hình 2</w:t>
        </w:r>
        <w:r w:rsidR="0059039C" w:rsidRPr="00313AF9">
          <w:rPr>
            <w:rStyle w:val="Hyperlink"/>
            <w:noProof/>
          </w:rPr>
          <w:noBreakHyphen/>
          <w:t>33</w:t>
        </w:r>
        <w:r w:rsidR="0059039C" w:rsidRPr="00313AF9">
          <w:rPr>
            <w:rStyle w:val="Hyperlink"/>
            <w:noProof/>
            <w:lang w:eastAsia="ko-KR"/>
          </w:rPr>
          <w:t xml:space="preserve"> Thực thể khuyến mại</w:t>
        </w:r>
        <w:r w:rsidR="0059039C">
          <w:rPr>
            <w:noProof/>
            <w:webHidden/>
          </w:rPr>
          <w:tab/>
        </w:r>
        <w:r w:rsidR="0059039C">
          <w:rPr>
            <w:noProof/>
            <w:webHidden/>
          </w:rPr>
          <w:fldChar w:fldCharType="begin"/>
        </w:r>
        <w:r w:rsidR="0059039C">
          <w:rPr>
            <w:noProof/>
            <w:webHidden/>
          </w:rPr>
          <w:instrText xml:space="preserve"> PAGEREF _Toc518908307 \h </w:instrText>
        </w:r>
        <w:r w:rsidR="0059039C">
          <w:rPr>
            <w:noProof/>
            <w:webHidden/>
          </w:rPr>
        </w:r>
        <w:r w:rsidR="0059039C">
          <w:rPr>
            <w:noProof/>
            <w:webHidden/>
          </w:rPr>
          <w:fldChar w:fldCharType="separate"/>
        </w:r>
        <w:r w:rsidR="0059039C">
          <w:rPr>
            <w:noProof/>
            <w:webHidden/>
          </w:rPr>
          <w:t>30</w:t>
        </w:r>
        <w:r w:rsidR="0059039C">
          <w:rPr>
            <w:noProof/>
            <w:webHidden/>
          </w:rPr>
          <w:fldChar w:fldCharType="end"/>
        </w:r>
      </w:hyperlink>
    </w:p>
    <w:p w14:paraId="654E1223"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08" w:history="1">
        <w:r w:rsidR="0059039C" w:rsidRPr="00313AF9">
          <w:rPr>
            <w:rStyle w:val="Hyperlink"/>
            <w:noProof/>
          </w:rPr>
          <w:t>Hình 2</w:t>
        </w:r>
        <w:r w:rsidR="0059039C" w:rsidRPr="00313AF9">
          <w:rPr>
            <w:rStyle w:val="Hyperlink"/>
            <w:noProof/>
          </w:rPr>
          <w:noBreakHyphen/>
          <w:t>34 Thực thể đơn hàng</w:t>
        </w:r>
        <w:r w:rsidR="0059039C">
          <w:rPr>
            <w:noProof/>
            <w:webHidden/>
          </w:rPr>
          <w:tab/>
        </w:r>
        <w:r w:rsidR="0059039C">
          <w:rPr>
            <w:noProof/>
            <w:webHidden/>
          </w:rPr>
          <w:fldChar w:fldCharType="begin"/>
        </w:r>
        <w:r w:rsidR="0059039C">
          <w:rPr>
            <w:noProof/>
            <w:webHidden/>
          </w:rPr>
          <w:instrText xml:space="preserve"> PAGEREF _Toc518908308 \h </w:instrText>
        </w:r>
        <w:r w:rsidR="0059039C">
          <w:rPr>
            <w:noProof/>
            <w:webHidden/>
          </w:rPr>
        </w:r>
        <w:r w:rsidR="0059039C">
          <w:rPr>
            <w:noProof/>
            <w:webHidden/>
          </w:rPr>
          <w:fldChar w:fldCharType="separate"/>
        </w:r>
        <w:r w:rsidR="0059039C">
          <w:rPr>
            <w:noProof/>
            <w:webHidden/>
          </w:rPr>
          <w:t>30</w:t>
        </w:r>
        <w:r w:rsidR="0059039C">
          <w:rPr>
            <w:noProof/>
            <w:webHidden/>
          </w:rPr>
          <w:fldChar w:fldCharType="end"/>
        </w:r>
      </w:hyperlink>
    </w:p>
    <w:p w14:paraId="7F1ABFB3"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09" w:history="1">
        <w:r w:rsidR="0059039C" w:rsidRPr="00313AF9">
          <w:rPr>
            <w:rStyle w:val="Hyperlink"/>
            <w:noProof/>
          </w:rPr>
          <w:t>Hình 2</w:t>
        </w:r>
        <w:r w:rsidR="0059039C" w:rsidRPr="00313AF9">
          <w:rPr>
            <w:rStyle w:val="Hyperlink"/>
            <w:noProof/>
          </w:rPr>
          <w:noBreakHyphen/>
          <w:t>35</w:t>
        </w:r>
        <w:r w:rsidR="0059039C" w:rsidRPr="00313AF9">
          <w:rPr>
            <w:rStyle w:val="Hyperlink"/>
            <w:noProof/>
            <w:vertAlign w:val="superscript"/>
          </w:rPr>
          <w:t xml:space="preserve"> </w:t>
        </w:r>
        <w:r w:rsidR="0059039C" w:rsidRPr="00313AF9">
          <w:rPr>
            <w:rStyle w:val="Hyperlink"/>
            <w:noProof/>
          </w:rPr>
          <w:t>Thực thể chi tiết đơn hàng</w:t>
        </w:r>
        <w:r w:rsidR="0059039C">
          <w:rPr>
            <w:noProof/>
            <w:webHidden/>
          </w:rPr>
          <w:tab/>
        </w:r>
        <w:r w:rsidR="0059039C">
          <w:rPr>
            <w:noProof/>
            <w:webHidden/>
          </w:rPr>
          <w:fldChar w:fldCharType="begin"/>
        </w:r>
        <w:r w:rsidR="0059039C">
          <w:rPr>
            <w:noProof/>
            <w:webHidden/>
          </w:rPr>
          <w:instrText xml:space="preserve"> PAGEREF _Toc518908309 \h </w:instrText>
        </w:r>
        <w:r w:rsidR="0059039C">
          <w:rPr>
            <w:noProof/>
            <w:webHidden/>
          </w:rPr>
        </w:r>
        <w:r w:rsidR="0059039C">
          <w:rPr>
            <w:noProof/>
            <w:webHidden/>
          </w:rPr>
          <w:fldChar w:fldCharType="separate"/>
        </w:r>
        <w:r w:rsidR="0059039C">
          <w:rPr>
            <w:noProof/>
            <w:webHidden/>
          </w:rPr>
          <w:t>31</w:t>
        </w:r>
        <w:r w:rsidR="0059039C">
          <w:rPr>
            <w:noProof/>
            <w:webHidden/>
          </w:rPr>
          <w:fldChar w:fldCharType="end"/>
        </w:r>
      </w:hyperlink>
    </w:p>
    <w:p w14:paraId="403920F3"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10" w:history="1">
        <w:r w:rsidR="0059039C" w:rsidRPr="00313AF9">
          <w:rPr>
            <w:rStyle w:val="Hyperlink"/>
            <w:noProof/>
          </w:rPr>
          <w:t>Hình 2</w:t>
        </w:r>
        <w:r w:rsidR="0059039C" w:rsidRPr="00313AF9">
          <w:rPr>
            <w:rStyle w:val="Hyperlink"/>
            <w:noProof/>
          </w:rPr>
          <w:noBreakHyphen/>
          <w:t>36 Thực thể Bài Viết</w:t>
        </w:r>
        <w:r w:rsidR="0059039C">
          <w:rPr>
            <w:noProof/>
            <w:webHidden/>
          </w:rPr>
          <w:tab/>
        </w:r>
        <w:r w:rsidR="0059039C">
          <w:rPr>
            <w:noProof/>
            <w:webHidden/>
          </w:rPr>
          <w:fldChar w:fldCharType="begin"/>
        </w:r>
        <w:r w:rsidR="0059039C">
          <w:rPr>
            <w:noProof/>
            <w:webHidden/>
          </w:rPr>
          <w:instrText xml:space="preserve"> PAGEREF _Toc518908310 \h </w:instrText>
        </w:r>
        <w:r w:rsidR="0059039C">
          <w:rPr>
            <w:noProof/>
            <w:webHidden/>
          </w:rPr>
        </w:r>
        <w:r w:rsidR="0059039C">
          <w:rPr>
            <w:noProof/>
            <w:webHidden/>
          </w:rPr>
          <w:fldChar w:fldCharType="separate"/>
        </w:r>
        <w:r w:rsidR="0059039C">
          <w:rPr>
            <w:noProof/>
            <w:webHidden/>
          </w:rPr>
          <w:t>31</w:t>
        </w:r>
        <w:r w:rsidR="0059039C">
          <w:rPr>
            <w:noProof/>
            <w:webHidden/>
          </w:rPr>
          <w:fldChar w:fldCharType="end"/>
        </w:r>
      </w:hyperlink>
    </w:p>
    <w:p w14:paraId="6AB1EBE8"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11" w:history="1">
        <w:r w:rsidR="0059039C" w:rsidRPr="00313AF9">
          <w:rPr>
            <w:rStyle w:val="Hyperlink"/>
            <w:noProof/>
          </w:rPr>
          <w:t>Hình 2</w:t>
        </w:r>
        <w:r w:rsidR="0059039C" w:rsidRPr="00313AF9">
          <w:rPr>
            <w:rStyle w:val="Hyperlink"/>
            <w:noProof/>
          </w:rPr>
          <w:noBreakHyphen/>
          <w:t>37 Thực thể phản hồi</w:t>
        </w:r>
        <w:r w:rsidR="0059039C">
          <w:rPr>
            <w:noProof/>
            <w:webHidden/>
          </w:rPr>
          <w:tab/>
        </w:r>
        <w:r w:rsidR="0059039C">
          <w:rPr>
            <w:noProof/>
            <w:webHidden/>
          </w:rPr>
          <w:fldChar w:fldCharType="begin"/>
        </w:r>
        <w:r w:rsidR="0059039C">
          <w:rPr>
            <w:noProof/>
            <w:webHidden/>
          </w:rPr>
          <w:instrText xml:space="preserve"> PAGEREF _Toc518908311 \h </w:instrText>
        </w:r>
        <w:r w:rsidR="0059039C">
          <w:rPr>
            <w:noProof/>
            <w:webHidden/>
          </w:rPr>
        </w:r>
        <w:r w:rsidR="0059039C">
          <w:rPr>
            <w:noProof/>
            <w:webHidden/>
          </w:rPr>
          <w:fldChar w:fldCharType="separate"/>
        </w:r>
        <w:r w:rsidR="0059039C">
          <w:rPr>
            <w:noProof/>
            <w:webHidden/>
          </w:rPr>
          <w:t>31</w:t>
        </w:r>
        <w:r w:rsidR="0059039C">
          <w:rPr>
            <w:noProof/>
            <w:webHidden/>
          </w:rPr>
          <w:fldChar w:fldCharType="end"/>
        </w:r>
      </w:hyperlink>
    </w:p>
    <w:p w14:paraId="46B4171F"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12" w:history="1">
        <w:r w:rsidR="0059039C" w:rsidRPr="00313AF9">
          <w:rPr>
            <w:rStyle w:val="Hyperlink"/>
            <w:noProof/>
          </w:rPr>
          <w:t>Hình 2</w:t>
        </w:r>
        <w:r w:rsidR="0059039C" w:rsidRPr="00313AF9">
          <w:rPr>
            <w:rStyle w:val="Hyperlink"/>
            <w:noProof/>
          </w:rPr>
          <w:noBreakHyphen/>
          <w:t>38</w:t>
        </w:r>
        <w:r w:rsidR="0059039C" w:rsidRPr="00313AF9">
          <w:rPr>
            <w:rStyle w:val="Hyperlink"/>
            <w:noProof/>
            <w:lang w:eastAsia="ko-KR"/>
          </w:rPr>
          <w:t xml:space="preserve"> Thực thể</w:t>
        </w:r>
        <w:r w:rsidR="0059039C" w:rsidRPr="00313AF9">
          <w:rPr>
            <w:rStyle w:val="Hyperlink"/>
            <w:noProof/>
          </w:rPr>
          <w:t xml:space="preserve"> Nhóm quyền</w:t>
        </w:r>
        <w:r w:rsidR="0059039C">
          <w:rPr>
            <w:noProof/>
            <w:webHidden/>
          </w:rPr>
          <w:tab/>
        </w:r>
        <w:r w:rsidR="0059039C">
          <w:rPr>
            <w:noProof/>
            <w:webHidden/>
          </w:rPr>
          <w:fldChar w:fldCharType="begin"/>
        </w:r>
        <w:r w:rsidR="0059039C">
          <w:rPr>
            <w:noProof/>
            <w:webHidden/>
          </w:rPr>
          <w:instrText xml:space="preserve"> PAGEREF _Toc518908312 \h </w:instrText>
        </w:r>
        <w:r w:rsidR="0059039C">
          <w:rPr>
            <w:noProof/>
            <w:webHidden/>
          </w:rPr>
        </w:r>
        <w:r w:rsidR="0059039C">
          <w:rPr>
            <w:noProof/>
            <w:webHidden/>
          </w:rPr>
          <w:fldChar w:fldCharType="separate"/>
        </w:r>
        <w:r w:rsidR="0059039C">
          <w:rPr>
            <w:noProof/>
            <w:webHidden/>
          </w:rPr>
          <w:t>32</w:t>
        </w:r>
        <w:r w:rsidR="0059039C">
          <w:rPr>
            <w:noProof/>
            <w:webHidden/>
          </w:rPr>
          <w:fldChar w:fldCharType="end"/>
        </w:r>
      </w:hyperlink>
    </w:p>
    <w:p w14:paraId="05E7D310"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13" w:history="1">
        <w:r w:rsidR="0059039C" w:rsidRPr="00313AF9">
          <w:rPr>
            <w:rStyle w:val="Hyperlink"/>
            <w:noProof/>
          </w:rPr>
          <w:t>Hình 2</w:t>
        </w:r>
        <w:r w:rsidR="0059039C" w:rsidRPr="00313AF9">
          <w:rPr>
            <w:rStyle w:val="Hyperlink"/>
            <w:noProof/>
          </w:rPr>
          <w:noBreakHyphen/>
          <w:t xml:space="preserve">39 </w:t>
        </w:r>
        <w:r w:rsidR="0059039C" w:rsidRPr="00313AF9">
          <w:rPr>
            <w:rStyle w:val="Hyperlink"/>
            <w:noProof/>
            <w:lang w:eastAsia="ko-KR"/>
          </w:rPr>
          <w:t xml:space="preserve">Thực thể </w:t>
        </w:r>
        <w:r w:rsidR="0059039C" w:rsidRPr="00313AF9">
          <w:rPr>
            <w:rStyle w:val="Hyperlink"/>
            <w:noProof/>
          </w:rPr>
          <w:t>Chi tiết quyền</w:t>
        </w:r>
        <w:r w:rsidR="0059039C">
          <w:rPr>
            <w:noProof/>
            <w:webHidden/>
          </w:rPr>
          <w:tab/>
        </w:r>
        <w:r w:rsidR="0059039C">
          <w:rPr>
            <w:noProof/>
            <w:webHidden/>
          </w:rPr>
          <w:fldChar w:fldCharType="begin"/>
        </w:r>
        <w:r w:rsidR="0059039C">
          <w:rPr>
            <w:noProof/>
            <w:webHidden/>
          </w:rPr>
          <w:instrText xml:space="preserve"> PAGEREF _Toc518908313 \h </w:instrText>
        </w:r>
        <w:r w:rsidR="0059039C">
          <w:rPr>
            <w:noProof/>
            <w:webHidden/>
          </w:rPr>
        </w:r>
        <w:r w:rsidR="0059039C">
          <w:rPr>
            <w:noProof/>
            <w:webHidden/>
          </w:rPr>
          <w:fldChar w:fldCharType="separate"/>
        </w:r>
        <w:r w:rsidR="0059039C">
          <w:rPr>
            <w:noProof/>
            <w:webHidden/>
          </w:rPr>
          <w:t>32</w:t>
        </w:r>
        <w:r w:rsidR="0059039C">
          <w:rPr>
            <w:noProof/>
            <w:webHidden/>
          </w:rPr>
          <w:fldChar w:fldCharType="end"/>
        </w:r>
      </w:hyperlink>
    </w:p>
    <w:p w14:paraId="2998B547"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14" w:history="1">
        <w:r w:rsidR="0059039C" w:rsidRPr="00313AF9">
          <w:rPr>
            <w:rStyle w:val="Hyperlink"/>
            <w:noProof/>
          </w:rPr>
          <w:t>Hình 2</w:t>
        </w:r>
        <w:r w:rsidR="0059039C" w:rsidRPr="00313AF9">
          <w:rPr>
            <w:rStyle w:val="Hyperlink"/>
            <w:noProof/>
          </w:rPr>
          <w:noBreakHyphen/>
          <w:t>40 Mô hình thực thể liên kết</w:t>
        </w:r>
        <w:r w:rsidR="0059039C">
          <w:rPr>
            <w:noProof/>
            <w:webHidden/>
          </w:rPr>
          <w:tab/>
        </w:r>
        <w:r w:rsidR="0059039C">
          <w:rPr>
            <w:noProof/>
            <w:webHidden/>
          </w:rPr>
          <w:fldChar w:fldCharType="begin"/>
        </w:r>
        <w:r w:rsidR="0059039C">
          <w:rPr>
            <w:noProof/>
            <w:webHidden/>
          </w:rPr>
          <w:instrText xml:space="preserve"> PAGEREF _Toc518908314 \h </w:instrText>
        </w:r>
        <w:r w:rsidR="0059039C">
          <w:rPr>
            <w:noProof/>
            <w:webHidden/>
          </w:rPr>
        </w:r>
        <w:r w:rsidR="0059039C">
          <w:rPr>
            <w:noProof/>
            <w:webHidden/>
          </w:rPr>
          <w:fldChar w:fldCharType="separate"/>
        </w:r>
        <w:r w:rsidR="0059039C">
          <w:rPr>
            <w:noProof/>
            <w:webHidden/>
          </w:rPr>
          <w:t>37</w:t>
        </w:r>
        <w:r w:rsidR="0059039C">
          <w:rPr>
            <w:noProof/>
            <w:webHidden/>
          </w:rPr>
          <w:fldChar w:fldCharType="end"/>
        </w:r>
      </w:hyperlink>
    </w:p>
    <w:p w14:paraId="626F1B90"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15" w:history="1">
        <w:r w:rsidR="0059039C" w:rsidRPr="00313AF9">
          <w:rPr>
            <w:rStyle w:val="Hyperlink"/>
            <w:noProof/>
          </w:rPr>
          <w:t>Hình 3</w:t>
        </w:r>
        <w:r w:rsidR="0059039C" w:rsidRPr="00313AF9">
          <w:rPr>
            <w:rStyle w:val="Hyperlink"/>
            <w:noProof/>
          </w:rPr>
          <w:noBreakHyphen/>
          <w:t>1 Cài đặt SQL Server 2014</w:t>
        </w:r>
        <w:r w:rsidR="0059039C">
          <w:rPr>
            <w:noProof/>
            <w:webHidden/>
          </w:rPr>
          <w:tab/>
        </w:r>
        <w:r w:rsidR="0059039C">
          <w:rPr>
            <w:noProof/>
            <w:webHidden/>
          </w:rPr>
          <w:fldChar w:fldCharType="begin"/>
        </w:r>
        <w:r w:rsidR="0059039C">
          <w:rPr>
            <w:noProof/>
            <w:webHidden/>
          </w:rPr>
          <w:instrText xml:space="preserve"> PAGEREF _Toc518908315 \h </w:instrText>
        </w:r>
        <w:r w:rsidR="0059039C">
          <w:rPr>
            <w:noProof/>
            <w:webHidden/>
          </w:rPr>
        </w:r>
        <w:r w:rsidR="0059039C">
          <w:rPr>
            <w:noProof/>
            <w:webHidden/>
          </w:rPr>
          <w:fldChar w:fldCharType="separate"/>
        </w:r>
        <w:r w:rsidR="0059039C">
          <w:rPr>
            <w:noProof/>
            <w:webHidden/>
          </w:rPr>
          <w:t>39</w:t>
        </w:r>
        <w:r w:rsidR="0059039C">
          <w:rPr>
            <w:noProof/>
            <w:webHidden/>
          </w:rPr>
          <w:fldChar w:fldCharType="end"/>
        </w:r>
      </w:hyperlink>
    </w:p>
    <w:p w14:paraId="5B815B0C"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16" w:history="1">
        <w:r w:rsidR="0059039C" w:rsidRPr="00313AF9">
          <w:rPr>
            <w:rStyle w:val="Hyperlink"/>
            <w:noProof/>
          </w:rPr>
          <w:t>Hình 3</w:t>
        </w:r>
        <w:r w:rsidR="0059039C" w:rsidRPr="00313AF9">
          <w:rPr>
            <w:rStyle w:val="Hyperlink"/>
            <w:noProof/>
          </w:rPr>
          <w:noBreakHyphen/>
          <w:t>2 Cài đặt Visual Studi</w:t>
        </w:r>
        <w:r w:rsidR="0059039C" w:rsidRPr="00313AF9">
          <w:rPr>
            <w:rStyle w:val="Hyperlink"/>
            <w:noProof/>
            <w:lang w:eastAsia="ko-KR"/>
          </w:rPr>
          <w:t>o</w:t>
        </w:r>
        <w:r w:rsidR="0059039C" w:rsidRPr="00313AF9">
          <w:rPr>
            <w:rStyle w:val="Hyperlink"/>
            <w:noProof/>
          </w:rPr>
          <w:t xml:space="preserve"> 2017.</w:t>
        </w:r>
        <w:r w:rsidR="0059039C">
          <w:rPr>
            <w:noProof/>
            <w:webHidden/>
          </w:rPr>
          <w:tab/>
        </w:r>
        <w:r w:rsidR="0059039C">
          <w:rPr>
            <w:noProof/>
            <w:webHidden/>
          </w:rPr>
          <w:fldChar w:fldCharType="begin"/>
        </w:r>
        <w:r w:rsidR="0059039C">
          <w:rPr>
            <w:noProof/>
            <w:webHidden/>
          </w:rPr>
          <w:instrText xml:space="preserve"> PAGEREF _Toc518908316 \h </w:instrText>
        </w:r>
        <w:r w:rsidR="0059039C">
          <w:rPr>
            <w:noProof/>
            <w:webHidden/>
          </w:rPr>
        </w:r>
        <w:r w:rsidR="0059039C">
          <w:rPr>
            <w:noProof/>
            <w:webHidden/>
          </w:rPr>
          <w:fldChar w:fldCharType="separate"/>
        </w:r>
        <w:r w:rsidR="0059039C">
          <w:rPr>
            <w:noProof/>
            <w:webHidden/>
          </w:rPr>
          <w:t>40</w:t>
        </w:r>
        <w:r w:rsidR="0059039C">
          <w:rPr>
            <w:noProof/>
            <w:webHidden/>
          </w:rPr>
          <w:fldChar w:fldCharType="end"/>
        </w:r>
      </w:hyperlink>
    </w:p>
    <w:p w14:paraId="0C8EBF3E"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17" w:history="1">
        <w:r w:rsidR="0059039C" w:rsidRPr="00313AF9">
          <w:rPr>
            <w:rStyle w:val="Hyperlink"/>
            <w:noProof/>
          </w:rPr>
          <w:t>Hình 3</w:t>
        </w:r>
        <w:r w:rsidR="0059039C" w:rsidRPr="00313AF9">
          <w:rPr>
            <w:rStyle w:val="Hyperlink"/>
            <w:noProof/>
          </w:rPr>
          <w:noBreakHyphen/>
          <w:t>3</w:t>
        </w:r>
        <w:r w:rsidR="0059039C" w:rsidRPr="00313AF9">
          <w:rPr>
            <w:rStyle w:val="Hyperlink"/>
            <w:noProof/>
            <w:lang w:eastAsia="ko-KR"/>
          </w:rPr>
          <w:t xml:space="preserve"> Giao diện trang chủ</w:t>
        </w:r>
        <w:r w:rsidR="0059039C">
          <w:rPr>
            <w:noProof/>
            <w:webHidden/>
          </w:rPr>
          <w:tab/>
        </w:r>
        <w:r w:rsidR="0059039C">
          <w:rPr>
            <w:noProof/>
            <w:webHidden/>
          </w:rPr>
          <w:fldChar w:fldCharType="begin"/>
        </w:r>
        <w:r w:rsidR="0059039C">
          <w:rPr>
            <w:noProof/>
            <w:webHidden/>
          </w:rPr>
          <w:instrText xml:space="preserve"> PAGEREF _Toc518908317 \h </w:instrText>
        </w:r>
        <w:r w:rsidR="0059039C">
          <w:rPr>
            <w:noProof/>
            <w:webHidden/>
          </w:rPr>
        </w:r>
        <w:r w:rsidR="0059039C">
          <w:rPr>
            <w:noProof/>
            <w:webHidden/>
          </w:rPr>
          <w:fldChar w:fldCharType="separate"/>
        </w:r>
        <w:r w:rsidR="0059039C">
          <w:rPr>
            <w:noProof/>
            <w:webHidden/>
          </w:rPr>
          <w:t>41</w:t>
        </w:r>
        <w:r w:rsidR="0059039C">
          <w:rPr>
            <w:noProof/>
            <w:webHidden/>
          </w:rPr>
          <w:fldChar w:fldCharType="end"/>
        </w:r>
      </w:hyperlink>
    </w:p>
    <w:p w14:paraId="5B4B65DE"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18" w:history="1">
        <w:r w:rsidR="0059039C" w:rsidRPr="00313AF9">
          <w:rPr>
            <w:rStyle w:val="Hyperlink"/>
            <w:noProof/>
          </w:rPr>
          <w:t>Hình 3</w:t>
        </w:r>
        <w:r w:rsidR="0059039C" w:rsidRPr="00313AF9">
          <w:rPr>
            <w:rStyle w:val="Hyperlink"/>
            <w:noProof/>
          </w:rPr>
          <w:noBreakHyphen/>
          <w:t>4 Kết quả tìm kiếm trả về.</w:t>
        </w:r>
        <w:r w:rsidR="0059039C">
          <w:rPr>
            <w:noProof/>
            <w:webHidden/>
          </w:rPr>
          <w:tab/>
        </w:r>
        <w:r w:rsidR="0059039C">
          <w:rPr>
            <w:noProof/>
            <w:webHidden/>
          </w:rPr>
          <w:fldChar w:fldCharType="begin"/>
        </w:r>
        <w:r w:rsidR="0059039C">
          <w:rPr>
            <w:noProof/>
            <w:webHidden/>
          </w:rPr>
          <w:instrText xml:space="preserve"> PAGEREF _Toc518908318 \h </w:instrText>
        </w:r>
        <w:r w:rsidR="0059039C">
          <w:rPr>
            <w:noProof/>
            <w:webHidden/>
          </w:rPr>
        </w:r>
        <w:r w:rsidR="0059039C">
          <w:rPr>
            <w:noProof/>
            <w:webHidden/>
          </w:rPr>
          <w:fldChar w:fldCharType="separate"/>
        </w:r>
        <w:r w:rsidR="0059039C">
          <w:rPr>
            <w:noProof/>
            <w:webHidden/>
          </w:rPr>
          <w:t>42</w:t>
        </w:r>
        <w:r w:rsidR="0059039C">
          <w:rPr>
            <w:noProof/>
            <w:webHidden/>
          </w:rPr>
          <w:fldChar w:fldCharType="end"/>
        </w:r>
      </w:hyperlink>
    </w:p>
    <w:p w14:paraId="768FE643"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19" w:history="1">
        <w:r w:rsidR="0059039C" w:rsidRPr="00313AF9">
          <w:rPr>
            <w:rStyle w:val="Hyperlink"/>
            <w:noProof/>
          </w:rPr>
          <w:t>Hình 3</w:t>
        </w:r>
        <w:r w:rsidR="0059039C" w:rsidRPr="00313AF9">
          <w:rPr>
            <w:rStyle w:val="Hyperlink"/>
            <w:noProof/>
          </w:rPr>
          <w:noBreakHyphen/>
          <w:t>5 Giỏ hàng.</w:t>
        </w:r>
        <w:r w:rsidR="0059039C">
          <w:rPr>
            <w:noProof/>
            <w:webHidden/>
          </w:rPr>
          <w:tab/>
        </w:r>
        <w:r w:rsidR="0059039C">
          <w:rPr>
            <w:noProof/>
            <w:webHidden/>
          </w:rPr>
          <w:fldChar w:fldCharType="begin"/>
        </w:r>
        <w:r w:rsidR="0059039C">
          <w:rPr>
            <w:noProof/>
            <w:webHidden/>
          </w:rPr>
          <w:instrText xml:space="preserve"> PAGEREF _Toc518908319 \h </w:instrText>
        </w:r>
        <w:r w:rsidR="0059039C">
          <w:rPr>
            <w:noProof/>
            <w:webHidden/>
          </w:rPr>
        </w:r>
        <w:r w:rsidR="0059039C">
          <w:rPr>
            <w:noProof/>
            <w:webHidden/>
          </w:rPr>
          <w:fldChar w:fldCharType="separate"/>
        </w:r>
        <w:r w:rsidR="0059039C">
          <w:rPr>
            <w:noProof/>
            <w:webHidden/>
          </w:rPr>
          <w:t>42</w:t>
        </w:r>
        <w:r w:rsidR="0059039C">
          <w:rPr>
            <w:noProof/>
            <w:webHidden/>
          </w:rPr>
          <w:fldChar w:fldCharType="end"/>
        </w:r>
      </w:hyperlink>
    </w:p>
    <w:p w14:paraId="098198C5"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20" w:history="1">
        <w:r w:rsidR="0059039C" w:rsidRPr="00313AF9">
          <w:rPr>
            <w:rStyle w:val="Hyperlink"/>
            <w:noProof/>
          </w:rPr>
          <w:t>Hình 3</w:t>
        </w:r>
        <w:r w:rsidR="0059039C" w:rsidRPr="00313AF9">
          <w:rPr>
            <w:rStyle w:val="Hyperlink"/>
            <w:noProof/>
          </w:rPr>
          <w:noBreakHyphen/>
          <w:t>6 Nhóm sản phẩm.</w:t>
        </w:r>
        <w:r w:rsidR="0059039C">
          <w:rPr>
            <w:noProof/>
            <w:webHidden/>
          </w:rPr>
          <w:tab/>
        </w:r>
        <w:r w:rsidR="0059039C">
          <w:rPr>
            <w:noProof/>
            <w:webHidden/>
          </w:rPr>
          <w:fldChar w:fldCharType="begin"/>
        </w:r>
        <w:r w:rsidR="0059039C">
          <w:rPr>
            <w:noProof/>
            <w:webHidden/>
          </w:rPr>
          <w:instrText xml:space="preserve"> PAGEREF _Toc518908320 \h </w:instrText>
        </w:r>
        <w:r w:rsidR="0059039C">
          <w:rPr>
            <w:noProof/>
            <w:webHidden/>
          </w:rPr>
        </w:r>
        <w:r w:rsidR="0059039C">
          <w:rPr>
            <w:noProof/>
            <w:webHidden/>
          </w:rPr>
          <w:fldChar w:fldCharType="separate"/>
        </w:r>
        <w:r w:rsidR="0059039C">
          <w:rPr>
            <w:noProof/>
            <w:webHidden/>
          </w:rPr>
          <w:t>43</w:t>
        </w:r>
        <w:r w:rsidR="0059039C">
          <w:rPr>
            <w:noProof/>
            <w:webHidden/>
          </w:rPr>
          <w:fldChar w:fldCharType="end"/>
        </w:r>
      </w:hyperlink>
    </w:p>
    <w:p w14:paraId="4BCE7DEE"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21" w:history="1">
        <w:r w:rsidR="0059039C" w:rsidRPr="00313AF9">
          <w:rPr>
            <w:rStyle w:val="Hyperlink"/>
            <w:noProof/>
          </w:rPr>
          <w:t>Hình 3</w:t>
        </w:r>
        <w:r w:rsidR="0059039C" w:rsidRPr="00313AF9">
          <w:rPr>
            <w:rStyle w:val="Hyperlink"/>
            <w:noProof/>
          </w:rPr>
          <w:noBreakHyphen/>
          <w:t>7 Chi tiết sản phẩm.</w:t>
        </w:r>
        <w:r w:rsidR="0059039C">
          <w:rPr>
            <w:noProof/>
            <w:webHidden/>
          </w:rPr>
          <w:tab/>
        </w:r>
        <w:r w:rsidR="0059039C">
          <w:rPr>
            <w:noProof/>
            <w:webHidden/>
          </w:rPr>
          <w:fldChar w:fldCharType="begin"/>
        </w:r>
        <w:r w:rsidR="0059039C">
          <w:rPr>
            <w:noProof/>
            <w:webHidden/>
          </w:rPr>
          <w:instrText xml:space="preserve"> PAGEREF _Toc518908321 \h </w:instrText>
        </w:r>
        <w:r w:rsidR="0059039C">
          <w:rPr>
            <w:noProof/>
            <w:webHidden/>
          </w:rPr>
        </w:r>
        <w:r w:rsidR="0059039C">
          <w:rPr>
            <w:noProof/>
            <w:webHidden/>
          </w:rPr>
          <w:fldChar w:fldCharType="separate"/>
        </w:r>
        <w:r w:rsidR="0059039C">
          <w:rPr>
            <w:noProof/>
            <w:webHidden/>
          </w:rPr>
          <w:t>44</w:t>
        </w:r>
        <w:r w:rsidR="0059039C">
          <w:rPr>
            <w:noProof/>
            <w:webHidden/>
          </w:rPr>
          <w:fldChar w:fldCharType="end"/>
        </w:r>
      </w:hyperlink>
    </w:p>
    <w:p w14:paraId="4BC1EE6C"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22" w:history="1">
        <w:r w:rsidR="0059039C" w:rsidRPr="00313AF9">
          <w:rPr>
            <w:rStyle w:val="Hyperlink"/>
            <w:noProof/>
          </w:rPr>
          <w:t>Hình 3</w:t>
        </w:r>
        <w:r w:rsidR="0059039C" w:rsidRPr="00313AF9">
          <w:rPr>
            <w:rStyle w:val="Hyperlink"/>
            <w:noProof/>
          </w:rPr>
          <w:noBreakHyphen/>
          <w:t>8 Biểu đồ thống kê</w:t>
        </w:r>
        <w:r w:rsidR="0059039C">
          <w:rPr>
            <w:noProof/>
            <w:webHidden/>
          </w:rPr>
          <w:tab/>
        </w:r>
        <w:r w:rsidR="0059039C">
          <w:rPr>
            <w:noProof/>
            <w:webHidden/>
          </w:rPr>
          <w:fldChar w:fldCharType="begin"/>
        </w:r>
        <w:r w:rsidR="0059039C">
          <w:rPr>
            <w:noProof/>
            <w:webHidden/>
          </w:rPr>
          <w:instrText xml:space="preserve"> PAGEREF _Toc518908322 \h </w:instrText>
        </w:r>
        <w:r w:rsidR="0059039C">
          <w:rPr>
            <w:noProof/>
            <w:webHidden/>
          </w:rPr>
        </w:r>
        <w:r w:rsidR="0059039C">
          <w:rPr>
            <w:noProof/>
            <w:webHidden/>
          </w:rPr>
          <w:fldChar w:fldCharType="separate"/>
        </w:r>
        <w:r w:rsidR="0059039C">
          <w:rPr>
            <w:noProof/>
            <w:webHidden/>
          </w:rPr>
          <w:t>45</w:t>
        </w:r>
        <w:r w:rsidR="0059039C">
          <w:rPr>
            <w:noProof/>
            <w:webHidden/>
          </w:rPr>
          <w:fldChar w:fldCharType="end"/>
        </w:r>
      </w:hyperlink>
    </w:p>
    <w:p w14:paraId="69E492B4"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23" w:history="1">
        <w:r w:rsidR="0059039C" w:rsidRPr="00313AF9">
          <w:rPr>
            <w:rStyle w:val="Hyperlink"/>
            <w:noProof/>
          </w:rPr>
          <w:t>Hình 3</w:t>
        </w:r>
        <w:r w:rsidR="0059039C" w:rsidRPr="00313AF9">
          <w:rPr>
            <w:rStyle w:val="Hyperlink"/>
            <w:noProof/>
          </w:rPr>
          <w:noBreakHyphen/>
          <w:t>9</w:t>
        </w:r>
        <w:r w:rsidR="0059039C" w:rsidRPr="00313AF9">
          <w:rPr>
            <w:rStyle w:val="Hyperlink"/>
            <w:noProof/>
            <w:lang w:eastAsia="ko-KR"/>
          </w:rPr>
          <w:t xml:space="preserve"> Danh sách sản phẩm quản lí</w:t>
        </w:r>
        <w:r w:rsidR="0059039C">
          <w:rPr>
            <w:noProof/>
            <w:webHidden/>
          </w:rPr>
          <w:tab/>
        </w:r>
        <w:r w:rsidR="0059039C">
          <w:rPr>
            <w:noProof/>
            <w:webHidden/>
          </w:rPr>
          <w:fldChar w:fldCharType="begin"/>
        </w:r>
        <w:r w:rsidR="0059039C">
          <w:rPr>
            <w:noProof/>
            <w:webHidden/>
          </w:rPr>
          <w:instrText xml:space="preserve"> PAGEREF _Toc518908323 \h </w:instrText>
        </w:r>
        <w:r w:rsidR="0059039C">
          <w:rPr>
            <w:noProof/>
            <w:webHidden/>
          </w:rPr>
        </w:r>
        <w:r w:rsidR="0059039C">
          <w:rPr>
            <w:noProof/>
            <w:webHidden/>
          </w:rPr>
          <w:fldChar w:fldCharType="separate"/>
        </w:r>
        <w:r w:rsidR="0059039C">
          <w:rPr>
            <w:noProof/>
            <w:webHidden/>
          </w:rPr>
          <w:t>46</w:t>
        </w:r>
        <w:r w:rsidR="0059039C">
          <w:rPr>
            <w:noProof/>
            <w:webHidden/>
          </w:rPr>
          <w:fldChar w:fldCharType="end"/>
        </w:r>
      </w:hyperlink>
    </w:p>
    <w:p w14:paraId="00DCEBB2"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24" w:history="1">
        <w:r w:rsidR="0059039C" w:rsidRPr="00313AF9">
          <w:rPr>
            <w:rStyle w:val="Hyperlink"/>
            <w:noProof/>
          </w:rPr>
          <w:t>Hình 3</w:t>
        </w:r>
        <w:r w:rsidR="0059039C" w:rsidRPr="00313AF9">
          <w:rPr>
            <w:rStyle w:val="Hyperlink"/>
            <w:noProof/>
          </w:rPr>
          <w:noBreakHyphen/>
          <w:t>10 Thêm mới sản phẩm.</w:t>
        </w:r>
        <w:r w:rsidR="0059039C">
          <w:rPr>
            <w:noProof/>
            <w:webHidden/>
          </w:rPr>
          <w:tab/>
        </w:r>
        <w:r w:rsidR="0059039C">
          <w:rPr>
            <w:noProof/>
            <w:webHidden/>
          </w:rPr>
          <w:fldChar w:fldCharType="begin"/>
        </w:r>
        <w:r w:rsidR="0059039C">
          <w:rPr>
            <w:noProof/>
            <w:webHidden/>
          </w:rPr>
          <w:instrText xml:space="preserve"> PAGEREF _Toc518908324 \h </w:instrText>
        </w:r>
        <w:r w:rsidR="0059039C">
          <w:rPr>
            <w:noProof/>
            <w:webHidden/>
          </w:rPr>
        </w:r>
        <w:r w:rsidR="0059039C">
          <w:rPr>
            <w:noProof/>
            <w:webHidden/>
          </w:rPr>
          <w:fldChar w:fldCharType="separate"/>
        </w:r>
        <w:r w:rsidR="0059039C">
          <w:rPr>
            <w:noProof/>
            <w:webHidden/>
          </w:rPr>
          <w:t>47</w:t>
        </w:r>
        <w:r w:rsidR="0059039C">
          <w:rPr>
            <w:noProof/>
            <w:webHidden/>
          </w:rPr>
          <w:fldChar w:fldCharType="end"/>
        </w:r>
      </w:hyperlink>
    </w:p>
    <w:p w14:paraId="364AB925"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25" w:history="1">
        <w:r w:rsidR="0059039C" w:rsidRPr="00313AF9">
          <w:rPr>
            <w:rStyle w:val="Hyperlink"/>
            <w:noProof/>
          </w:rPr>
          <w:t>Hình 3</w:t>
        </w:r>
        <w:r w:rsidR="0059039C" w:rsidRPr="00313AF9">
          <w:rPr>
            <w:rStyle w:val="Hyperlink"/>
            <w:noProof/>
          </w:rPr>
          <w:noBreakHyphen/>
          <w:t>11 Chỉnh sửa sản phẩm.</w:t>
        </w:r>
        <w:r w:rsidR="0059039C">
          <w:rPr>
            <w:noProof/>
            <w:webHidden/>
          </w:rPr>
          <w:tab/>
        </w:r>
        <w:r w:rsidR="0059039C">
          <w:rPr>
            <w:noProof/>
            <w:webHidden/>
          </w:rPr>
          <w:fldChar w:fldCharType="begin"/>
        </w:r>
        <w:r w:rsidR="0059039C">
          <w:rPr>
            <w:noProof/>
            <w:webHidden/>
          </w:rPr>
          <w:instrText xml:space="preserve"> PAGEREF _Toc518908325 \h </w:instrText>
        </w:r>
        <w:r w:rsidR="0059039C">
          <w:rPr>
            <w:noProof/>
            <w:webHidden/>
          </w:rPr>
        </w:r>
        <w:r w:rsidR="0059039C">
          <w:rPr>
            <w:noProof/>
            <w:webHidden/>
          </w:rPr>
          <w:fldChar w:fldCharType="separate"/>
        </w:r>
        <w:r w:rsidR="0059039C">
          <w:rPr>
            <w:noProof/>
            <w:webHidden/>
          </w:rPr>
          <w:t>48</w:t>
        </w:r>
        <w:r w:rsidR="0059039C">
          <w:rPr>
            <w:noProof/>
            <w:webHidden/>
          </w:rPr>
          <w:fldChar w:fldCharType="end"/>
        </w:r>
      </w:hyperlink>
    </w:p>
    <w:p w14:paraId="6BADA418"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26" w:history="1">
        <w:r w:rsidR="0059039C" w:rsidRPr="00313AF9">
          <w:rPr>
            <w:rStyle w:val="Hyperlink"/>
            <w:noProof/>
          </w:rPr>
          <w:t>Hình 3</w:t>
        </w:r>
        <w:r w:rsidR="0059039C" w:rsidRPr="00313AF9">
          <w:rPr>
            <w:rStyle w:val="Hyperlink"/>
            <w:noProof/>
          </w:rPr>
          <w:noBreakHyphen/>
          <w:t>12</w:t>
        </w:r>
        <w:r w:rsidR="0059039C" w:rsidRPr="00313AF9">
          <w:rPr>
            <w:rStyle w:val="Hyperlink"/>
            <w:noProof/>
            <w:lang w:eastAsia="ko-KR"/>
          </w:rPr>
          <w:t xml:space="preserve"> </w:t>
        </w:r>
        <w:r w:rsidR="0059039C" w:rsidRPr="00313AF9">
          <w:rPr>
            <w:rStyle w:val="Hyperlink"/>
            <w:noProof/>
          </w:rPr>
          <w:t>Sửa chi tiết sản phẩm.</w:t>
        </w:r>
        <w:r w:rsidR="0059039C">
          <w:rPr>
            <w:noProof/>
            <w:webHidden/>
          </w:rPr>
          <w:tab/>
        </w:r>
        <w:r w:rsidR="0059039C">
          <w:rPr>
            <w:noProof/>
            <w:webHidden/>
          </w:rPr>
          <w:fldChar w:fldCharType="begin"/>
        </w:r>
        <w:r w:rsidR="0059039C">
          <w:rPr>
            <w:noProof/>
            <w:webHidden/>
          </w:rPr>
          <w:instrText xml:space="preserve"> PAGEREF _Toc518908326 \h </w:instrText>
        </w:r>
        <w:r w:rsidR="0059039C">
          <w:rPr>
            <w:noProof/>
            <w:webHidden/>
          </w:rPr>
        </w:r>
        <w:r w:rsidR="0059039C">
          <w:rPr>
            <w:noProof/>
            <w:webHidden/>
          </w:rPr>
          <w:fldChar w:fldCharType="separate"/>
        </w:r>
        <w:r w:rsidR="0059039C">
          <w:rPr>
            <w:noProof/>
            <w:webHidden/>
          </w:rPr>
          <w:t>49</w:t>
        </w:r>
        <w:r w:rsidR="0059039C">
          <w:rPr>
            <w:noProof/>
            <w:webHidden/>
          </w:rPr>
          <w:fldChar w:fldCharType="end"/>
        </w:r>
      </w:hyperlink>
    </w:p>
    <w:p w14:paraId="7F7D2859"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27" w:history="1">
        <w:r w:rsidR="0059039C" w:rsidRPr="00313AF9">
          <w:rPr>
            <w:rStyle w:val="Hyperlink"/>
            <w:noProof/>
          </w:rPr>
          <w:t>Hình 3</w:t>
        </w:r>
        <w:r w:rsidR="0059039C" w:rsidRPr="00313AF9">
          <w:rPr>
            <w:rStyle w:val="Hyperlink"/>
            <w:noProof/>
          </w:rPr>
          <w:noBreakHyphen/>
          <w:t>13 thêm nhóm sản phẩm.</w:t>
        </w:r>
        <w:r w:rsidR="0059039C">
          <w:rPr>
            <w:noProof/>
            <w:webHidden/>
          </w:rPr>
          <w:tab/>
        </w:r>
        <w:r w:rsidR="0059039C">
          <w:rPr>
            <w:noProof/>
            <w:webHidden/>
          </w:rPr>
          <w:fldChar w:fldCharType="begin"/>
        </w:r>
        <w:r w:rsidR="0059039C">
          <w:rPr>
            <w:noProof/>
            <w:webHidden/>
          </w:rPr>
          <w:instrText xml:space="preserve"> PAGEREF _Toc518908327 \h </w:instrText>
        </w:r>
        <w:r w:rsidR="0059039C">
          <w:rPr>
            <w:noProof/>
            <w:webHidden/>
          </w:rPr>
        </w:r>
        <w:r w:rsidR="0059039C">
          <w:rPr>
            <w:noProof/>
            <w:webHidden/>
          </w:rPr>
          <w:fldChar w:fldCharType="separate"/>
        </w:r>
        <w:r w:rsidR="0059039C">
          <w:rPr>
            <w:noProof/>
            <w:webHidden/>
          </w:rPr>
          <w:t>50</w:t>
        </w:r>
        <w:r w:rsidR="0059039C">
          <w:rPr>
            <w:noProof/>
            <w:webHidden/>
          </w:rPr>
          <w:fldChar w:fldCharType="end"/>
        </w:r>
      </w:hyperlink>
    </w:p>
    <w:p w14:paraId="7F81D371"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28" w:history="1">
        <w:r w:rsidR="0059039C" w:rsidRPr="00313AF9">
          <w:rPr>
            <w:rStyle w:val="Hyperlink"/>
            <w:noProof/>
          </w:rPr>
          <w:t>Hình 3</w:t>
        </w:r>
        <w:r w:rsidR="0059039C" w:rsidRPr="00313AF9">
          <w:rPr>
            <w:rStyle w:val="Hyperlink"/>
            <w:noProof/>
          </w:rPr>
          <w:noBreakHyphen/>
          <w:t>14 Thêm nhà sản xuất.</w:t>
        </w:r>
        <w:r w:rsidR="0059039C">
          <w:rPr>
            <w:noProof/>
            <w:webHidden/>
          </w:rPr>
          <w:tab/>
        </w:r>
        <w:r w:rsidR="0059039C">
          <w:rPr>
            <w:noProof/>
            <w:webHidden/>
          </w:rPr>
          <w:fldChar w:fldCharType="begin"/>
        </w:r>
        <w:r w:rsidR="0059039C">
          <w:rPr>
            <w:noProof/>
            <w:webHidden/>
          </w:rPr>
          <w:instrText xml:space="preserve"> PAGEREF _Toc518908328 \h </w:instrText>
        </w:r>
        <w:r w:rsidR="0059039C">
          <w:rPr>
            <w:noProof/>
            <w:webHidden/>
          </w:rPr>
        </w:r>
        <w:r w:rsidR="0059039C">
          <w:rPr>
            <w:noProof/>
            <w:webHidden/>
          </w:rPr>
          <w:fldChar w:fldCharType="separate"/>
        </w:r>
        <w:r w:rsidR="0059039C">
          <w:rPr>
            <w:noProof/>
            <w:webHidden/>
          </w:rPr>
          <w:t>51</w:t>
        </w:r>
        <w:r w:rsidR="0059039C">
          <w:rPr>
            <w:noProof/>
            <w:webHidden/>
          </w:rPr>
          <w:fldChar w:fldCharType="end"/>
        </w:r>
      </w:hyperlink>
    </w:p>
    <w:p w14:paraId="329992A8"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29" w:history="1">
        <w:r w:rsidR="0059039C" w:rsidRPr="00313AF9">
          <w:rPr>
            <w:rStyle w:val="Hyperlink"/>
            <w:noProof/>
          </w:rPr>
          <w:t>Hình 3</w:t>
        </w:r>
        <w:r w:rsidR="0059039C" w:rsidRPr="00313AF9">
          <w:rPr>
            <w:rStyle w:val="Hyperlink"/>
            <w:noProof/>
          </w:rPr>
          <w:noBreakHyphen/>
          <w:t>15 Danh sách khuyến mại.</w:t>
        </w:r>
        <w:r w:rsidR="0059039C">
          <w:rPr>
            <w:noProof/>
            <w:webHidden/>
          </w:rPr>
          <w:tab/>
        </w:r>
        <w:r w:rsidR="0059039C">
          <w:rPr>
            <w:noProof/>
            <w:webHidden/>
          </w:rPr>
          <w:fldChar w:fldCharType="begin"/>
        </w:r>
        <w:r w:rsidR="0059039C">
          <w:rPr>
            <w:noProof/>
            <w:webHidden/>
          </w:rPr>
          <w:instrText xml:space="preserve"> PAGEREF _Toc518908329 \h </w:instrText>
        </w:r>
        <w:r w:rsidR="0059039C">
          <w:rPr>
            <w:noProof/>
            <w:webHidden/>
          </w:rPr>
        </w:r>
        <w:r w:rsidR="0059039C">
          <w:rPr>
            <w:noProof/>
            <w:webHidden/>
          </w:rPr>
          <w:fldChar w:fldCharType="separate"/>
        </w:r>
        <w:r w:rsidR="0059039C">
          <w:rPr>
            <w:noProof/>
            <w:webHidden/>
          </w:rPr>
          <w:t>52</w:t>
        </w:r>
        <w:r w:rsidR="0059039C">
          <w:rPr>
            <w:noProof/>
            <w:webHidden/>
          </w:rPr>
          <w:fldChar w:fldCharType="end"/>
        </w:r>
      </w:hyperlink>
    </w:p>
    <w:p w14:paraId="489C1391"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30" w:history="1">
        <w:r w:rsidR="0059039C" w:rsidRPr="00313AF9">
          <w:rPr>
            <w:rStyle w:val="Hyperlink"/>
            <w:noProof/>
          </w:rPr>
          <w:t>Hình 3</w:t>
        </w:r>
        <w:r w:rsidR="0059039C" w:rsidRPr="00313AF9">
          <w:rPr>
            <w:rStyle w:val="Hyperlink"/>
            <w:noProof/>
          </w:rPr>
          <w:noBreakHyphen/>
          <w:t>16 Thêm khuyến mại.</w:t>
        </w:r>
        <w:r w:rsidR="0059039C">
          <w:rPr>
            <w:noProof/>
            <w:webHidden/>
          </w:rPr>
          <w:tab/>
        </w:r>
        <w:r w:rsidR="0059039C">
          <w:rPr>
            <w:noProof/>
            <w:webHidden/>
          </w:rPr>
          <w:fldChar w:fldCharType="begin"/>
        </w:r>
        <w:r w:rsidR="0059039C">
          <w:rPr>
            <w:noProof/>
            <w:webHidden/>
          </w:rPr>
          <w:instrText xml:space="preserve"> PAGEREF _Toc518908330 \h </w:instrText>
        </w:r>
        <w:r w:rsidR="0059039C">
          <w:rPr>
            <w:noProof/>
            <w:webHidden/>
          </w:rPr>
        </w:r>
        <w:r w:rsidR="0059039C">
          <w:rPr>
            <w:noProof/>
            <w:webHidden/>
          </w:rPr>
          <w:fldChar w:fldCharType="separate"/>
        </w:r>
        <w:r w:rsidR="0059039C">
          <w:rPr>
            <w:noProof/>
            <w:webHidden/>
          </w:rPr>
          <w:t>53</w:t>
        </w:r>
        <w:r w:rsidR="0059039C">
          <w:rPr>
            <w:noProof/>
            <w:webHidden/>
          </w:rPr>
          <w:fldChar w:fldCharType="end"/>
        </w:r>
      </w:hyperlink>
    </w:p>
    <w:p w14:paraId="26A78808"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31" w:history="1">
        <w:r w:rsidR="0059039C" w:rsidRPr="00313AF9">
          <w:rPr>
            <w:rStyle w:val="Hyperlink"/>
            <w:noProof/>
          </w:rPr>
          <w:t>Hình 3</w:t>
        </w:r>
        <w:r w:rsidR="0059039C" w:rsidRPr="00313AF9">
          <w:rPr>
            <w:rStyle w:val="Hyperlink"/>
            <w:noProof/>
          </w:rPr>
          <w:noBreakHyphen/>
          <w:t>17 Quản lý bình luận.</w:t>
        </w:r>
        <w:r w:rsidR="0059039C">
          <w:rPr>
            <w:noProof/>
            <w:webHidden/>
          </w:rPr>
          <w:tab/>
        </w:r>
        <w:r w:rsidR="0059039C">
          <w:rPr>
            <w:noProof/>
            <w:webHidden/>
          </w:rPr>
          <w:fldChar w:fldCharType="begin"/>
        </w:r>
        <w:r w:rsidR="0059039C">
          <w:rPr>
            <w:noProof/>
            <w:webHidden/>
          </w:rPr>
          <w:instrText xml:space="preserve"> PAGEREF _Toc518908331 \h </w:instrText>
        </w:r>
        <w:r w:rsidR="0059039C">
          <w:rPr>
            <w:noProof/>
            <w:webHidden/>
          </w:rPr>
        </w:r>
        <w:r w:rsidR="0059039C">
          <w:rPr>
            <w:noProof/>
            <w:webHidden/>
          </w:rPr>
          <w:fldChar w:fldCharType="separate"/>
        </w:r>
        <w:r w:rsidR="0059039C">
          <w:rPr>
            <w:noProof/>
            <w:webHidden/>
          </w:rPr>
          <w:t>54</w:t>
        </w:r>
        <w:r w:rsidR="0059039C">
          <w:rPr>
            <w:noProof/>
            <w:webHidden/>
          </w:rPr>
          <w:fldChar w:fldCharType="end"/>
        </w:r>
      </w:hyperlink>
    </w:p>
    <w:p w14:paraId="041A5308"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32" w:history="1">
        <w:r w:rsidR="0059039C" w:rsidRPr="00313AF9">
          <w:rPr>
            <w:rStyle w:val="Hyperlink"/>
            <w:noProof/>
          </w:rPr>
          <w:t>Hình 3</w:t>
        </w:r>
        <w:r w:rsidR="0059039C" w:rsidRPr="00313AF9">
          <w:rPr>
            <w:rStyle w:val="Hyperlink"/>
            <w:noProof/>
          </w:rPr>
          <w:noBreakHyphen/>
          <w:t>18 Đơn hàng mới.</w:t>
        </w:r>
        <w:r w:rsidR="0059039C">
          <w:rPr>
            <w:noProof/>
            <w:webHidden/>
          </w:rPr>
          <w:tab/>
        </w:r>
        <w:r w:rsidR="0059039C">
          <w:rPr>
            <w:noProof/>
            <w:webHidden/>
          </w:rPr>
          <w:fldChar w:fldCharType="begin"/>
        </w:r>
        <w:r w:rsidR="0059039C">
          <w:rPr>
            <w:noProof/>
            <w:webHidden/>
          </w:rPr>
          <w:instrText xml:space="preserve"> PAGEREF _Toc518908332 \h </w:instrText>
        </w:r>
        <w:r w:rsidR="0059039C">
          <w:rPr>
            <w:noProof/>
            <w:webHidden/>
          </w:rPr>
        </w:r>
        <w:r w:rsidR="0059039C">
          <w:rPr>
            <w:noProof/>
            <w:webHidden/>
          </w:rPr>
          <w:fldChar w:fldCharType="separate"/>
        </w:r>
        <w:r w:rsidR="0059039C">
          <w:rPr>
            <w:noProof/>
            <w:webHidden/>
          </w:rPr>
          <w:t>55</w:t>
        </w:r>
        <w:r w:rsidR="0059039C">
          <w:rPr>
            <w:noProof/>
            <w:webHidden/>
          </w:rPr>
          <w:fldChar w:fldCharType="end"/>
        </w:r>
      </w:hyperlink>
    </w:p>
    <w:p w14:paraId="00F00F42"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33" w:history="1">
        <w:r w:rsidR="0059039C" w:rsidRPr="00313AF9">
          <w:rPr>
            <w:rStyle w:val="Hyperlink"/>
            <w:noProof/>
          </w:rPr>
          <w:t>Hình 3</w:t>
        </w:r>
        <w:r w:rsidR="0059039C" w:rsidRPr="00313AF9">
          <w:rPr>
            <w:rStyle w:val="Hyperlink"/>
            <w:noProof/>
          </w:rPr>
          <w:noBreakHyphen/>
          <w:t>19 Đơn hàng chưa gửi.</w:t>
        </w:r>
        <w:r w:rsidR="0059039C">
          <w:rPr>
            <w:noProof/>
            <w:webHidden/>
          </w:rPr>
          <w:tab/>
        </w:r>
        <w:r w:rsidR="0059039C">
          <w:rPr>
            <w:noProof/>
            <w:webHidden/>
          </w:rPr>
          <w:fldChar w:fldCharType="begin"/>
        </w:r>
        <w:r w:rsidR="0059039C">
          <w:rPr>
            <w:noProof/>
            <w:webHidden/>
          </w:rPr>
          <w:instrText xml:space="preserve"> PAGEREF _Toc518908333 \h </w:instrText>
        </w:r>
        <w:r w:rsidR="0059039C">
          <w:rPr>
            <w:noProof/>
            <w:webHidden/>
          </w:rPr>
        </w:r>
        <w:r w:rsidR="0059039C">
          <w:rPr>
            <w:noProof/>
            <w:webHidden/>
          </w:rPr>
          <w:fldChar w:fldCharType="separate"/>
        </w:r>
        <w:r w:rsidR="0059039C">
          <w:rPr>
            <w:noProof/>
            <w:webHidden/>
          </w:rPr>
          <w:t>55</w:t>
        </w:r>
        <w:r w:rsidR="0059039C">
          <w:rPr>
            <w:noProof/>
            <w:webHidden/>
          </w:rPr>
          <w:fldChar w:fldCharType="end"/>
        </w:r>
      </w:hyperlink>
    </w:p>
    <w:p w14:paraId="1486170B"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34" w:history="1">
        <w:r w:rsidR="0059039C" w:rsidRPr="00313AF9">
          <w:rPr>
            <w:rStyle w:val="Hyperlink"/>
            <w:noProof/>
          </w:rPr>
          <w:t>Hình 3</w:t>
        </w:r>
        <w:r w:rsidR="0059039C" w:rsidRPr="00313AF9">
          <w:rPr>
            <w:rStyle w:val="Hyperlink"/>
            <w:noProof/>
          </w:rPr>
          <w:noBreakHyphen/>
          <w:t>20 Đơn hàng đang gửi.</w:t>
        </w:r>
        <w:r w:rsidR="0059039C">
          <w:rPr>
            <w:noProof/>
            <w:webHidden/>
          </w:rPr>
          <w:tab/>
        </w:r>
        <w:r w:rsidR="0059039C">
          <w:rPr>
            <w:noProof/>
            <w:webHidden/>
          </w:rPr>
          <w:fldChar w:fldCharType="begin"/>
        </w:r>
        <w:r w:rsidR="0059039C">
          <w:rPr>
            <w:noProof/>
            <w:webHidden/>
          </w:rPr>
          <w:instrText xml:space="preserve"> PAGEREF _Toc518908334 \h </w:instrText>
        </w:r>
        <w:r w:rsidR="0059039C">
          <w:rPr>
            <w:noProof/>
            <w:webHidden/>
          </w:rPr>
        </w:r>
        <w:r w:rsidR="0059039C">
          <w:rPr>
            <w:noProof/>
            <w:webHidden/>
          </w:rPr>
          <w:fldChar w:fldCharType="separate"/>
        </w:r>
        <w:r w:rsidR="0059039C">
          <w:rPr>
            <w:noProof/>
            <w:webHidden/>
          </w:rPr>
          <w:t>56</w:t>
        </w:r>
        <w:r w:rsidR="0059039C">
          <w:rPr>
            <w:noProof/>
            <w:webHidden/>
          </w:rPr>
          <w:fldChar w:fldCharType="end"/>
        </w:r>
      </w:hyperlink>
    </w:p>
    <w:p w14:paraId="772EC015"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35" w:history="1">
        <w:r w:rsidR="0059039C" w:rsidRPr="00313AF9">
          <w:rPr>
            <w:rStyle w:val="Hyperlink"/>
            <w:noProof/>
          </w:rPr>
          <w:t>Hình 3</w:t>
        </w:r>
        <w:r w:rsidR="0059039C" w:rsidRPr="00313AF9">
          <w:rPr>
            <w:rStyle w:val="Hyperlink"/>
            <w:noProof/>
          </w:rPr>
          <w:noBreakHyphen/>
          <w:t>21 Tất cả đơn hàng.</w:t>
        </w:r>
        <w:r w:rsidR="0059039C">
          <w:rPr>
            <w:noProof/>
            <w:webHidden/>
          </w:rPr>
          <w:tab/>
        </w:r>
        <w:r w:rsidR="0059039C">
          <w:rPr>
            <w:noProof/>
            <w:webHidden/>
          </w:rPr>
          <w:fldChar w:fldCharType="begin"/>
        </w:r>
        <w:r w:rsidR="0059039C">
          <w:rPr>
            <w:noProof/>
            <w:webHidden/>
          </w:rPr>
          <w:instrText xml:space="preserve"> PAGEREF _Toc518908335 \h </w:instrText>
        </w:r>
        <w:r w:rsidR="0059039C">
          <w:rPr>
            <w:noProof/>
            <w:webHidden/>
          </w:rPr>
        </w:r>
        <w:r w:rsidR="0059039C">
          <w:rPr>
            <w:noProof/>
            <w:webHidden/>
          </w:rPr>
          <w:fldChar w:fldCharType="separate"/>
        </w:r>
        <w:r w:rsidR="0059039C">
          <w:rPr>
            <w:noProof/>
            <w:webHidden/>
          </w:rPr>
          <w:t>56</w:t>
        </w:r>
        <w:r w:rsidR="0059039C">
          <w:rPr>
            <w:noProof/>
            <w:webHidden/>
          </w:rPr>
          <w:fldChar w:fldCharType="end"/>
        </w:r>
      </w:hyperlink>
    </w:p>
    <w:p w14:paraId="578BEF15"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36" w:history="1">
        <w:r w:rsidR="0059039C" w:rsidRPr="00313AF9">
          <w:rPr>
            <w:rStyle w:val="Hyperlink"/>
            <w:noProof/>
          </w:rPr>
          <w:t>Hình 3</w:t>
        </w:r>
        <w:r w:rsidR="0059039C" w:rsidRPr="00313AF9">
          <w:rPr>
            <w:rStyle w:val="Hyperlink"/>
            <w:noProof/>
          </w:rPr>
          <w:noBreakHyphen/>
          <w:t>22</w:t>
        </w:r>
        <w:r w:rsidR="0059039C" w:rsidRPr="00313AF9">
          <w:rPr>
            <w:rStyle w:val="Hyperlink"/>
            <w:noProof/>
            <w:lang w:eastAsia="ko-KR"/>
          </w:rPr>
          <w:t xml:space="preserve"> Danh sách tài khoản khách hàng.</w:t>
        </w:r>
        <w:r w:rsidR="0059039C">
          <w:rPr>
            <w:noProof/>
            <w:webHidden/>
          </w:rPr>
          <w:tab/>
        </w:r>
        <w:r w:rsidR="0059039C">
          <w:rPr>
            <w:noProof/>
            <w:webHidden/>
          </w:rPr>
          <w:fldChar w:fldCharType="begin"/>
        </w:r>
        <w:r w:rsidR="0059039C">
          <w:rPr>
            <w:noProof/>
            <w:webHidden/>
          </w:rPr>
          <w:instrText xml:space="preserve"> PAGEREF _Toc518908336 \h </w:instrText>
        </w:r>
        <w:r w:rsidR="0059039C">
          <w:rPr>
            <w:noProof/>
            <w:webHidden/>
          </w:rPr>
        </w:r>
        <w:r w:rsidR="0059039C">
          <w:rPr>
            <w:noProof/>
            <w:webHidden/>
          </w:rPr>
          <w:fldChar w:fldCharType="separate"/>
        </w:r>
        <w:r w:rsidR="0059039C">
          <w:rPr>
            <w:noProof/>
            <w:webHidden/>
          </w:rPr>
          <w:t>57</w:t>
        </w:r>
        <w:r w:rsidR="0059039C">
          <w:rPr>
            <w:noProof/>
            <w:webHidden/>
          </w:rPr>
          <w:fldChar w:fldCharType="end"/>
        </w:r>
      </w:hyperlink>
    </w:p>
    <w:p w14:paraId="2E5FEE31"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37" w:history="1">
        <w:r w:rsidR="0059039C" w:rsidRPr="00313AF9">
          <w:rPr>
            <w:rStyle w:val="Hyperlink"/>
            <w:noProof/>
          </w:rPr>
          <w:t>Hình 3</w:t>
        </w:r>
        <w:r w:rsidR="0059039C" w:rsidRPr="00313AF9">
          <w:rPr>
            <w:rStyle w:val="Hyperlink"/>
            <w:noProof/>
          </w:rPr>
          <w:noBreakHyphen/>
          <w:t>23</w:t>
        </w:r>
        <w:r w:rsidR="0059039C" w:rsidRPr="00313AF9">
          <w:rPr>
            <w:rStyle w:val="Hyperlink"/>
            <w:noProof/>
            <w:lang w:eastAsia="ko-KR"/>
          </w:rPr>
          <w:t xml:space="preserve"> Danh sách tài khoản nhân viên.</w:t>
        </w:r>
        <w:r w:rsidR="0059039C">
          <w:rPr>
            <w:noProof/>
            <w:webHidden/>
          </w:rPr>
          <w:tab/>
        </w:r>
        <w:r w:rsidR="0059039C">
          <w:rPr>
            <w:noProof/>
            <w:webHidden/>
          </w:rPr>
          <w:fldChar w:fldCharType="begin"/>
        </w:r>
        <w:r w:rsidR="0059039C">
          <w:rPr>
            <w:noProof/>
            <w:webHidden/>
          </w:rPr>
          <w:instrText xml:space="preserve"> PAGEREF _Toc518908337 \h </w:instrText>
        </w:r>
        <w:r w:rsidR="0059039C">
          <w:rPr>
            <w:noProof/>
            <w:webHidden/>
          </w:rPr>
        </w:r>
        <w:r w:rsidR="0059039C">
          <w:rPr>
            <w:noProof/>
            <w:webHidden/>
          </w:rPr>
          <w:fldChar w:fldCharType="separate"/>
        </w:r>
        <w:r w:rsidR="0059039C">
          <w:rPr>
            <w:noProof/>
            <w:webHidden/>
          </w:rPr>
          <w:t>58</w:t>
        </w:r>
        <w:r w:rsidR="0059039C">
          <w:rPr>
            <w:noProof/>
            <w:webHidden/>
          </w:rPr>
          <w:fldChar w:fldCharType="end"/>
        </w:r>
      </w:hyperlink>
    </w:p>
    <w:p w14:paraId="3141A76B"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38" w:history="1">
        <w:r w:rsidR="0059039C" w:rsidRPr="00313AF9">
          <w:rPr>
            <w:rStyle w:val="Hyperlink"/>
            <w:noProof/>
          </w:rPr>
          <w:t>Hình 3</w:t>
        </w:r>
        <w:r w:rsidR="0059039C" w:rsidRPr="00313AF9">
          <w:rPr>
            <w:rStyle w:val="Hyperlink"/>
            <w:noProof/>
          </w:rPr>
          <w:noBreakHyphen/>
          <w:t>24</w:t>
        </w:r>
        <w:r w:rsidR="0059039C" w:rsidRPr="00313AF9">
          <w:rPr>
            <w:rStyle w:val="Hyperlink"/>
            <w:noProof/>
            <w:lang w:eastAsia="ko-KR"/>
          </w:rPr>
          <w:t xml:space="preserve"> Thêm nhân viên.</w:t>
        </w:r>
        <w:r w:rsidR="0059039C">
          <w:rPr>
            <w:noProof/>
            <w:webHidden/>
          </w:rPr>
          <w:tab/>
        </w:r>
        <w:r w:rsidR="0059039C">
          <w:rPr>
            <w:noProof/>
            <w:webHidden/>
          </w:rPr>
          <w:fldChar w:fldCharType="begin"/>
        </w:r>
        <w:r w:rsidR="0059039C">
          <w:rPr>
            <w:noProof/>
            <w:webHidden/>
          </w:rPr>
          <w:instrText xml:space="preserve"> PAGEREF _Toc518908338 \h </w:instrText>
        </w:r>
        <w:r w:rsidR="0059039C">
          <w:rPr>
            <w:noProof/>
            <w:webHidden/>
          </w:rPr>
        </w:r>
        <w:r w:rsidR="0059039C">
          <w:rPr>
            <w:noProof/>
            <w:webHidden/>
          </w:rPr>
          <w:fldChar w:fldCharType="separate"/>
        </w:r>
        <w:r w:rsidR="0059039C">
          <w:rPr>
            <w:noProof/>
            <w:webHidden/>
          </w:rPr>
          <w:t>58</w:t>
        </w:r>
        <w:r w:rsidR="0059039C">
          <w:rPr>
            <w:noProof/>
            <w:webHidden/>
          </w:rPr>
          <w:fldChar w:fldCharType="end"/>
        </w:r>
      </w:hyperlink>
    </w:p>
    <w:p w14:paraId="3EC070A3"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39" w:history="1">
        <w:r w:rsidR="0059039C" w:rsidRPr="00313AF9">
          <w:rPr>
            <w:rStyle w:val="Hyperlink"/>
            <w:noProof/>
          </w:rPr>
          <w:t>Hình 3</w:t>
        </w:r>
        <w:r w:rsidR="0059039C" w:rsidRPr="00313AF9">
          <w:rPr>
            <w:rStyle w:val="Hyperlink"/>
            <w:noProof/>
          </w:rPr>
          <w:noBreakHyphen/>
          <w:t>25</w:t>
        </w:r>
        <w:r w:rsidR="0059039C" w:rsidRPr="00313AF9">
          <w:rPr>
            <w:rStyle w:val="Hyperlink"/>
            <w:noProof/>
            <w:lang w:eastAsia="ko-KR"/>
          </w:rPr>
          <w:t xml:space="preserve"> Sửa thông tin nhân viên.</w:t>
        </w:r>
        <w:r w:rsidR="0059039C">
          <w:rPr>
            <w:noProof/>
            <w:webHidden/>
          </w:rPr>
          <w:tab/>
        </w:r>
        <w:r w:rsidR="0059039C">
          <w:rPr>
            <w:noProof/>
            <w:webHidden/>
          </w:rPr>
          <w:fldChar w:fldCharType="begin"/>
        </w:r>
        <w:r w:rsidR="0059039C">
          <w:rPr>
            <w:noProof/>
            <w:webHidden/>
          </w:rPr>
          <w:instrText xml:space="preserve"> PAGEREF _Toc518908339 \h </w:instrText>
        </w:r>
        <w:r w:rsidR="0059039C">
          <w:rPr>
            <w:noProof/>
            <w:webHidden/>
          </w:rPr>
        </w:r>
        <w:r w:rsidR="0059039C">
          <w:rPr>
            <w:noProof/>
            <w:webHidden/>
          </w:rPr>
          <w:fldChar w:fldCharType="separate"/>
        </w:r>
        <w:r w:rsidR="0059039C">
          <w:rPr>
            <w:noProof/>
            <w:webHidden/>
          </w:rPr>
          <w:t>59</w:t>
        </w:r>
        <w:r w:rsidR="0059039C">
          <w:rPr>
            <w:noProof/>
            <w:webHidden/>
          </w:rPr>
          <w:fldChar w:fldCharType="end"/>
        </w:r>
      </w:hyperlink>
    </w:p>
    <w:p w14:paraId="77AE02F7"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40" w:history="1">
        <w:r w:rsidR="0059039C" w:rsidRPr="00313AF9">
          <w:rPr>
            <w:rStyle w:val="Hyperlink"/>
            <w:noProof/>
          </w:rPr>
          <w:t>Hình 3</w:t>
        </w:r>
        <w:r w:rsidR="0059039C" w:rsidRPr="00313AF9">
          <w:rPr>
            <w:rStyle w:val="Hyperlink"/>
            <w:noProof/>
          </w:rPr>
          <w:noBreakHyphen/>
          <w:t>26</w:t>
        </w:r>
        <w:r w:rsidR="0059039C" w:rsidRPr="00313AF9">
          <w:rPr>
            <w:rStyle w:val="Hyperlink"/>
            <w:noProof/>
            <w:lang w:eastAsia="ko-KR"/>
          </w:rPr>
          <w:t xml:space="preserve"> Xem danh sách quyền theo nhân viên.</w:t>
        </w:r>
        <w:r w:rsidR="0059039C">
          <w:rPr>
            <w:noProof/>
            <w:webHidden/>
          </w:rPr>
          <w:tab/>
        </w:r>
        <w:r w:rsidR="0059039C">
          <w:rPr>
            <w:noProof/>
            <w:webHidden/>
          </w:rPr>
          <w:fldChar w:fldCharType="begin"/>
        </w:r>
        <w:r w:rsidR="0059039C">
          <w:rPr>
            <w:noProof/>
            <w:webHidden/>
          </w:rPr>
          <w:instrText xml:space="preserve"> PAGEREF _Toc518908340 \h </w:instrText>
        </w:r>
        <w:r w:rsidR="0059039C">
          <w:rPr>
            <w:noProof/>
            <w:webHidden/>
          </w:rPr>
        </w:r>
        <w:r w:rsidR="0059039C">
          <w:rPr>
            <w:noProof/>
            <w:webHidden/>
          </w:rPr>
          <w:fldChar w:fldCharType="separate"/>
        </w:r>
        <w:r w:rsidR="0059039C">
          <w:rPr>
            <w:noProof/>
            <w:webHidden/>
          </w:rPr>
          <w:t>59</w:t>
        </w:r>
        <w:r w:rsidR="0059039C">
          <w:rPr>
            <w:noProof/>
            <w:webHidden/>
          </w:rPr>
          <w:fldChar w:fldCharType="end"/>
        </w:r>
      </w:hyperlink>
    </w:p>
    <w:p w14:paraId="69B4B131" w14:textId="77777777" w:rsidR="0059039C" w:rsidRDefault="00F453EE">
      <w:pPr>
        <w:pStyle w:val="TableofFigures"/>
        <w:tabs>
          <w:tab w:val="right" w:leader="dot" w:pos="8778"/>
        </w:tabs>
        <w:rPr>
          <w:rFonts w:asciiTheme="minorHAnsi" w:hAnsiTheme="minorHAnsi" w:cstheme="minorBidi"/>
          <w:noProof/>
          <w:sz w:val="22"/>
          <w:szCs w:val="22"/>
          <w:lang w:eastAsia="ko-KR"/>
        </w:rPr>
      </w:pPr>
      <w:hyperlink w:anchor="_Toc518908341" w:history="1">
        <w:r w:rsidR="0059039C" w:rsidRPr="00313AF9">
          <w:rPr>
            <w:rStyle w:val="Hyperlink"/>
            <w:noProof/>
          </w:rPr>
          <w:t>Hình 3</w:t>
        </w:r>
        <w:r w:rsidR="0059039C" w:rsidRPr="00313AF9">
          <w:rPr>
            <w:rStyle w:val="Hyperlink"/>
            <w:noProof/>
          </w:rPr>
          <w:noBreakHyphen/>
          <w:t>27</w:t>
        </w:r>
        <w:r w:rsidR="0059039C" w:rsidRPr="00313AF9">
          <w:rPr>
            <w:rStyle w:val="Hyperlink"/>
            <w:noProof/>
            <w:lang w:eastAsia="ko-KR"/>
          </w:rPr>
          <w:t xml:space="preserve"> Thêm quyền.</w:t>
        </w:r>
        <w:r w:rsidR="0059039C">
          <w:rPr>
            <w:noProof/>
            <w:webHidden/>
          </w:rPr>
          <w:tab/>
        </w:r>
        <w:r w:rsidR="0059039C">
          <w:rPr>
            <w:noProof/>
            <w:webHidden/>
          </w:rPr>
          <w:fldChar w:fldCharType="begin"/>
        </w:r>
        <w:r w:rsidR="0059039C">
          <w:rPr>
            <w:noProof/>
            <w:webHidden/>
          </w:rPr>
          <w:instrText xml:space="preserve"> PAGEREF _Toc518908341 \h </w:instrText>
        </w:r>
        <w:r w:rsidR="0059039C">
          <w:rPr>
            <w:noProof/>
            <w:webHidden/>
          </w:rPr>
        </w:r>
        <w:r w:rsidR="0059039C">
          <w:rPr>
            <w:noProof/>
            <w:webHidden/>
          </w:rPr>
          <w:fldChar w:fldCharType="separate"/>
        </w:r>
        <w:r w:rsidR="0059039C">
          <w:rPr>
            <w:noProof/>
            <w:webHidden/>
          </w:rPr>
          <w:t>60</w:t>
        </w:r>
        <w:r w:rsidR="0059039C">
          <w:rPr>
            <w:noProof/>
            <w:webHidden/>
          </w:rPr>
          <w:fldChar w:fldCharType="end"/>
        </w:r>
      </w:hyperlink>
    </w:p>
    <w:p w14:paraId="44236631" w14:textId="77777777" w:rsidR="00511681" w:rsidRDefault="0079132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6" w:name="_Toc518897425"/>
      <w:r>
        <w:lastRenderedPageBreak/>
        <w:t>DANH MỤC CÁC BẢNG BIỂU</w:t>
      </w:r>
      <w:bookmarkEnd w:id="6"/>
    </w:p>
    <w:p w14:paraId="4441BDCB" w14:textId="77777777" w:rsidR="002A2095" w:rsidRDefault="00791320">
      <w:pPr>
        <w:pStyle w:val="TableofFigures"/>
        <w:tabs>
          <w:tab w:val="right" w:leader="dot" w:pos="8778"/>
        </w:tabs>
        <w:rPr>
          <w:rFonts w:asciiTheme="minorHAnsi" w:hAnsiTheme="minorHAnsi" w:cstheme="minorBidi"/>
          <w:noProof/>
          <w:sz w:val="22"/>
          <w:szCs w:val="22"/>
          <w:lang w:eastAsia="ko-KR"/>
        </w:rPr>
      </w:pPr>
      <w:r>
        <w:fldChar w:fldCharType="begin"/>
      </w:r>
      <w:r w:rsidR="00511681">
        <w:instrText xml:space="preserve"> TOC \h \z \c "Bảng" </w:instrText>
      </w:r>
      <w:r>
        <w:fldChar w:fldCharType="separate"/>
      </w:r>
      <w:hyperlink w:anchor="_Toc518832140" w:history="1">
        <w:r w:rsidR="002A2095" w:rsidRPr="000D1BD2">
          <w:rPr>
            <w:rStyle w:val="Hyperlink"/>
            <w:noProof/>
          </w:rPr>
          <w:t>Bảng 2</w:t>
        </w:r>
        <w:r w:rsidR="002A2095" w:rsidRPr="000D1BD2">
          <w:rPr>
            <w:rStyle w:val="Hyperlink"/>
            <w:noProof/>
          </w:rPr>
          <w:noBreakHyphen/>
          <w:t>1 Danh sách chức năng và mô tả</w:t>
        </w:r>
        <w:r w:rsidR="002A2095">
          <w:rPr>
            <w:noProof/>
            <w:webHidden/>
          </w:rPr>
          <w:tab/>
        </w:r>
        <w:r w:rsidR="002A2095">
          <w:rPr>
            <w:noProof/>
            <w:webHidden/>
          </w:rPr>
          <w:fldChar w:fldCharType="begin"/>
        </w:r>
        <w:r w:rsidR="002A2095">
          <w:rPr>
            <w:noProof/>
            <w:webHidden/>
          </w:rPr>
          <w:instrText xml:space="preserve"> PAGEREF _Toc518832140 \h </w:instrText>
        </w:r>
        <w:r w:rsidR="002A2095">
          <w:rPr>
            <w:noProof/>
            <w:webHidden/>
          </w:rPr>
        </w:r>
        <w:r w:rsidR="002A2095">
          <w:rPr>
            <w:noProof/>
            <w:webHidden/>
          </w:rPr>
          <w:fldChar w:fldCharType="separate"/>
        </w:r>
        <w:r w:rsidR="002A2095">
          <w:rPr>
            <w:noProof/>
            <w:webHidden/>
          </w:rPr>
          <w:t>10</w:t>
        </w:r>
        <w:r w:rsidR="002A2095">
          <w:rPr>
            <w:noProof/>
            <w:webHidden/>
          </w:rPr>
          <w:fldChar w:fldCharType="end"/>
        </w:r>
      </w:hyperlink>
    </w:p>
    <w:p w14:paraId="291ADD94"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41" w:history="1">
        <w:r w:rsidR="002A2095" w:rsidRPr="000D1BD2">
          <w:rPr>
            <w:rStyle w:val="Hyperlink"/>
            <w:noProof/>
          </w:rPr>
          <w:t>Bảng 2</w:t>
        </w:r>
        <w:r w:rsidR="002A2095" w:rsidRPr="000D1BD2">
          <w:rPr>
            <w:rStyle w:val="Hyperlink"/>
            <w:noProof/>
          </w:rPr>
          <w:noBreakHyphen/>
          <w:t>2 Ma trận thực thể chức năng</w:t>
        </w:r>
        <w:r w:rsidR="002A2095">
          <w:rPr>
            <w:noProof/>
            <w:webHidden/>
          </w:rPr>
          <w:tab/>
        </w:r>
        <w:r w:rsidR="002A2095">
          <w:rPr>
            <w:noProof/>
            <w:webHidden/>
          </w:rPr>
          <w:fldChar w:fldCharType="begin"/>
        </w:r>
        <w:r w:rsidR="002A2095">
          <w:rPr>
            <w:noProof/>
            <w:webHidden/>
          </w:rPr>
          <w:instrText xml:space="preserve"> PAGEREF _Toc518832141 \h </w:instrText>
        </w:r>
        <w:r w:rsidR="002A2095">
          <w:rPr>
            <w:noProof/>
            <w:webHidden/>
          </w:rPr>
        </w:r>
        <w:r w:rsidR="002A2095">
          <w:rPr>
            <w:noProof/>
            <w:webHidden/>
          </w:rPr>
          <w:fldChar w:fldCharType="separate"/>
        </w:r>
        <w:r w:rsidR="002A2095">
          <w:rPr>
            <w:noProof/>
            <w:webHidden/>
          </w:rPr>
          <w:t>11</w:t>
        </w:r>
        <w:r w:rsidR="002A2095">
          <w:rPr>
            <w:noProof/>
            <w:webHidden/>
          </w:rPr>
          <w:fldChar w:fldCharType="end"/>
        </w:r>
      </w:hyperlink>
    </w:p>
    <w:p w14:paraId="06B33F86"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42" w:history="1">
        <w:r w:rsidR="002A2095" w:rsidRPr="000D1BD2">
          <w:rPr>
            <w:rStyle w:val="Hyperlink"/>
            <w:noProof/>
          </w:rPr>
          <w:t>Bảng 2</w:t>
        </w:r>
        <w:r w:rsidR="002A2095" w:rsidRPr="000D1BD2">
          <w:rPr>
            <w:rStyle w:val="Hyperlink"/>
            <w:noProof/>
          </w:rPr>
          <w:noBreakHyphen/>
          <w:t>3 Khách hàng</w:t>
        </w:r>
        <w:r w:rsidR="002A2095">
          <w:rPr>
            <w:noProof/>
            <w:webHidden/>
          </w:rPr>
          <w:tab/>
        </w:r>
        <w:r w:rsidR="002A2095">
          <w:rPr>
            <w:noProof/>
            <w:webHidden/>
          </w:rPr>
          <w:fldChar w:fldCharType="begin"/>
        </w:r>
        <w:r w:rsidR="002A2095">
          <w:rPr>
            <w:noProof/>
            <w:webHidden/>
          </w:rPr>
          <w:instrText xml:space="preserve"> PAGEREF _Toc518832142 \h </w:instrText>
        </w:r>
        <w:r w:rsidR="002A2095">
          <w:rPr>
            <w:noProof/>
            <w:webHidden/>
          </w:rPr>
        </w:r>
        <w:r w:rsidR="002A2095">
          <w:rPr>
            <w:noProof/>
            <w:webHidden/>
          </w:rPr>
          <w:fldChar w:fldCharType="separate"/>
        </w:r>
        <w:r w:rsidR="002A2095">
          <w:rPr>
            <w:noProof/>
            <w:webHidden/>
          </w:rPr>
          <w:t>31</w:t>
        </w:r>
        <w:r w:rsidR="002A2095">
          <w:rPr>
            <w:noProof/>
            <w:webHidden/>
          </w:rPr>
          <w:fldChar w:fldCharType="end"/>
        </w:r>
      </w:hyperlink>
    </w:p>
    <w:p w14:paraId="2598B978"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43" w:history="1">
        <w:r w:rsidR="002A2095" w:rsidRPr="000D1BD2">
          <w:rPr>
            <w:rStyle w:val="Hyperlink"/>
            <w:noProof/>
          </w:rPr>
          <w:t>Bảng 2</w:t>
        </w:r>
        <w:r w:rsidR="002A2095" w:rsidRPr="000D1BD2">
          <w:rPr>
            <w:rStyle w:val="Hyperlink"/>
            <w:noProof/>
          </w:rPr>
          <w:noBreakHyphen/>
          <w:t>4 Sản phẩm</w:t>
        </w:r>
        <w:r w:rsidR="002A2095">
          <w:rPr>
            <w:noProof/>
            <w:webHidden/>
          </w:rPr>
          <w:tab/>
        </w:r>
        <w:r w:rsidR="002A2095">
          <w:rPr>
            <w:noProof/>
            <w:webHidden/>
          </w:rPr>
          <w:fldChar w:fldCharType="begin"/>
        </w:r>
        <w:r w:rsidR="002A2095">
          <w:rPr>
            <w:noProof/>
            <w:webHidden/>
          </w:rPr>
          <w:instrText xml:space="preserve"> PAGEREF _Toc518832143 \h </w:instrText>
        </w:r>
        <w:r w:rsidR="002A2095">
          <w:rPr>
            <w:noProof/>
            <w:webHidden/>
          </w:rPr>
        </w:r>
        <w:r w:rsidR="002A2095">
          <w:rPr>
            <w:noProof/>
            <w:webHidden/>
          </w:rPr>
          <w:fldChar w:fldCharType="separate"/>
        </w:r>
        <w:r w:rsidR="002A2095">
          <w:rPr>
            <w:noProof/>
            <w:webHidden/>
          </w:rPr>
          <w:t>32</w:t>
        </w:r>
        <w:r w:rsidR="002A2095">
          <w:rPr>
            <w:noProof/>
            <w:webHidden/>
          </w:rPr>
          <w:fldChar w:fldCharType="end"/>
        </w:r>
      </w:hyperlink>
    </w:p>
    <w:p w14:paraId="6F0FF680"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44" w:history="1">
        <w:r w:rsidR="002A2095" w:rsidRPr="000D1BD2">
          <w:rPr>
            <w:rStyle w:val="Hyperlink"/>
            <w:noProof/>
          </w:rPr>
          <w:t>Bảng 2</w:t>
        </w:r>
        <w:r w:rsidR="002A2095" w:rsidRPr="000D1BD2">
          <w:rPr>
            <w:rStyle w:val="Hyperlink"/>
            <w:noProof/>
          </w:rPr>
          <w:noBreakHyphen/>
          <w:t>5 Chi tiết Sản Phẩm</w:t>
        </w:r>
        <w:r w:rsidR="002A2095">
          <w:rPr>
            <w:noProof/>
            <w:webHidden/>
          </w:rPr>
          <w:tab/>
        </w:r>
        <w:r w:rsidR="002A2095">
          <w:rPr>
            <w:noProof/>
            <w:webHidden/>
          </w:rPr>
          <w:fldChar w:fldCharType="begin"/>
        </w:r>
        <w:r w:rsidR="002A2095">
          <w:rPr>
            <w:noProof/>
            <w:webHidden/>
          </w:rPr>
          <w:instrText xml:space="preserve"> PAGEREF _Toc518832144 \h </w:instrText>
        </w:r>
        <w:r w:rsidR="002A2095">
          <w:rPr>
            <w:noProof/>
            <w:webHidden/>
          </w:rPr>
        </w:r>
        <w:r w:rsidR="002A2095">
          <w:rPr>
            <w:noProof/>
            <w:webHidden/>
          </w:rPr>
          <w:fldChar w:fldCharType="separate"/>
        </w:r>
        <w:r w:rsidR="002A2095">
          <w:rPr>
            <w:noProof/>
            <w:webHidden/>
          </w:rPr>
          <w:t>33</w:t>
        </w:r>
        <w:r w:rsidR="002A2095">
          <w:rPr>
            <w:noProof/>
            <w:webHidden/>
          </w:rPr>
          <w:fldChar w:fldCharType="end"/>
        </w:r>
      </w:hyperlink>
    </w:p>
    <w:p w14:paraId="52707865"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45" w:history="1">
        <w:r w:rsidR="002A2095" w:rsidRPr="000D1BD2">
          <w:rPr>
            <w:rStyle w:val="Hyperlink"/>
            <w:noProof/>
          </w:rPr>
          <w:t>Bảng 2</w:t>
        </w:r>
        <w:r w:rsidR="002A2095" w:rsidRPr="000D1BD2">
          <w:rPr>
            <w:rStyle w:val="Hyperlink"/>
            <w:noProof/>
          </w:rPr>
          <w:noBreakHyphen/>
          <w:t>6 Loại Sản Phẩm</w:t>
        </w:r>
        <w:r w:rsidR="002A2095">
          <w:rPr>
            <w:noProof/>
            <w:webHidden/>
          </w:rPr>
          <w:tab/>
        </w:r>
        <w:r w:rsidR="002A2095">
          <w:rPr>
            <w:noProof/>
            <w:webHidden/>
          </w:rPr>
          <w:fldChar w:fldCharType="begin"/>
        </w:r>
        <w:r w:rsidR="002A2095">
          <w:rPr>
            <w:noProof/>
            <w:webHidden/>
          </w:rPr>
          <w:instrText xml:space="preserve"> PAGEREF _Toc518832145 \h </w:instrText>
        </w:r>
        <w:r w:rsidR="002A2095">
          <w:rPr>
            <w:noProof/>
            <w:webHidden/>
          </w:rPr>
        </w:r>
        <w:r w:rsidR="002A2095">
          <w:rPr>
            <w:noProof/>
            <w:webHidden/>
          </w:rPr>
          <w:fldChar w:fldCharType="separate"/>
        </w:r>
        <w:r w:rsidR="002A2095">
          <w:rPr>
            <w:noProof/>
            <w:webHidden/>
          </w:rPr>
          <w:t>33</w:t>
        </w:r>
        <w:r w:rsidR="002A2095">
          <w:rPr>
            <w:noProof/>
            <w:webHidden/>
          </w:rPr>
          <w:fldChar w:fldCharType="end"/>
        </w:r>
      </w:hyperlink>
    </w:p>
    <w:p w14:paraId="3FC7AA1C"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46" w:history="1">
        <w:r w:rsidR="002A2095" w:rsidRPr="000D1BD2">
          <w:rPr>
            <w:rStyle w:val="Hyperlink"/>
            <w:noProof/>
          </w:rPr>
          <w:t>Bảng 2</w:t>
        </w:r>
        <w:r w:rsidR="002A2095" w:rsidRPr="000D1BD2">
          <w:rPr>
            <w:rStyle w:val="Hyperlink"/>
            <w:noProof/>
          </w:rPr>
          <w:noBreakHyphen/>
          <w:t>7 Khuyến mại</w:t>
        </w:r>
        <w:r w:rsidR="002A2095">
          <w:rPr>
            <w:noProof/>
            <w:webHidden/>
          </w:rPr>
          <w:tab/>
        </w:r>
        <w:r w:rsidR="002A2095">
          <w:rPr>
            <w:noProof/>
            <w:webHidden/>
          </w:rPr>
          <w:fldChar w:fldCharType="begin"/>
        </w:r>
        <w:r w:rsidR="002A2095">
          <w:rPr>
            <w:noProof/>
            <w:webHidden/>
          </w:rPr>
          <w:instrText xml:space="preserve"> PAGEREF _Toc518832146 \h </w:instrText>
        </w:r>
        <w:r w:rsidR="002A2095">
          <w:rPr>
            <w:noProof/>
            <w:webHidden/>
          </w:rPr>
        </w:r>
        <w:r w:rsidR="002A2095">
          <w:rPr>
            <w:noProof/>
            <w:webHidden/>
          </w:rPr>
          <w:fldChar w:fldCharType="separate"/>
        </w:r>
        <w:r w:rsidR="002A2095">
          <w:rPr>
            <w:noProof/>
            <w:webHidden/>
          </w:rPr>
          <w:t>33</w:t>
        </w:r>
        <w:r w:rsidR="002A2095">
          <w:rPr>
            <w:noProof/>
            <w:webHidden/>
          </w:rPr>
          <w:fldChar w:fldCharType="end"/>
        </w:r>
      </w:hyperlink>
    </w:p>
    <w:p w14:paraId="69D5D1D4"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47" w:history="1">
        <w:r w:rsidR="002A2095" w:rsidRPr="000D1BD2">
          <w:rPr>
            <w:rStyle w:val="Hyperlink"/>
            <w:noProof/>
          </w:rPr>
          <w:t>Bảng 2</w:t>
        </w:r>
        <w:r w:rsidR="002A2095" w:rsidRPr="000D1BD2">
          <w:rPr>
            <w:rStyle w:val="Hyperlink"/>
            <w:noProof/>
          </w:rPr>
          <w:noBreakHyphen/>
          <w:t>8 Đơn Hàng</w:t>
        </w:r>
        <w:r w:rsidR="002A2095">
          <w:rPr>
            <w:noProof/>
            <w:webHidden/>
          </w:rPr>
          <w:tab/>
        </w:r>
        <w:r w:rsidR="002A2095">
          <w:rPr>
            <w:noProof/>
            <w:webHidden/>
          </w:rPr>
          <w:fldChar w:fldCharType="begin"/>
        </w:r>
        <w:r w:rsidR="002A2095">
          <w:rPr>
            <w:noProof/>
            <w:webHidden/>
          </w:rPr>
          <w:instrText xml:space="preserve"> PAGEREF _Toc518832147 \h </w:instrText>
        </w:r>
        <w:r w:rsidR="002A2095">
          <w:rPr>
            <w:noProof/>
            <w:webHidden/>
          </w:rPr>
        </w:r>
        <w:r w:rsidR="002A2095">
          <w:rPr>
            <w:noProof/>
            <w:webHidden/>
          </w:rPr>
          <w:fldChar w:fldCharType="separate"/>
        </w:r>
        <w:r w:rsidR="002A2095">
          <w:rPr>
            <w:noProof/>
            <w:webHidden/>
          </w:rPr>
          <w:t>34</w:t>
        </w:r>
        <w:r w:rsidR="002A2095">
          <w:rPr>
            <w:noProof/>
            <w:webHidden/>
          </w:rPr>
          <w:fldChar w:fldCharType="end"/>
        </w:r>
      </w:hyperlink>
    </w:p>
    <w:p w14:paraId="4ADFB42A"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48" w:history="1">
        <w:r w:rsidR="002A2095" w:rsidRPr="000D1BD2">
          <w:rPr>
            <w:rStyle w:val="Hyperlink"/>
            <w:noProof/>
          </w:rPr>
          <w:t>Bảng 2</w:t>
        </w:r>
        <w:r w:rsidR="002A2095" w:rsidRPr="000D1BD2">
          <w:rPr>
            <w:rStyle w:val="Hyperlink"/>
            <w:noProof/>
          </w:rPr>
          <w:noBreakHyphen/>
          <w:t>9 Chi tiết đơn</w:t>
        </w:r>
        <w:r w:rsidR="002A2095">
          <w:rPr>
            <w:noProof/>
            <w:webHidden/>
          </w:rPr>
          <w:tab/>
        </w:r>
        <w:r w:rsidR="002A2095">
          <w:rPr>
            <w:noProof/>
            <w:webHidden/>
          </w:rPr>
          <w:fldChar w:fldCharType="begin"/>
        </w:r>
        <w:r w:rsidR="002A2095">
          <w:rPr>
            <w:noProof/>
            <w:webHidden/>
          </w:rPr>
          <w:instrText xml:space="preserve"> PAGEREF _Toc518832148 \h </w:instrText>
        </w:r>
        <w:r w:rsidR="002A2095">
          <w:rPr>
            <w:noProof/>
            <w:webHidden/>
          </w:rPr>
        </w:r>
        <w:r w:rsidR="002A2095">
          <w:rPr>
            <w:noProof/>
            <w:webHidden/>
          </w:rPr>
          <w:fldChar w:fldCharType="separate"/>
        </w:r>
        <w:r w:rsidR="002A2095">
          <w:rPr>
            <w:noProof/>
            <w:webHidden/>
          </w:rPr>
          <w:t>34</w:t>
        </w:r>
        <w:r w:rsidR="002A2095">
          <w:rPr>
            <w:noProof/>
            <w:webHidden/>
          </w:rPr>
          <w:fldChar w:fldCharType="end"/>
        </w:r>
      </w:hyperlink>
    </w:p>
    <w:p w14:paraId="030F9CA8"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49" w:history="1">
        <w:r w:rsidR="002A2095" w:rsidRPr="000D1BD2">
          <w:rPr>
            <w:rStyle w:val="Hyperlink"/>
            <w:noProof/>
          </w:rPr>
          <w:t>Bảng 2</w:t>
        </w:r>
        <w:r w:rsidR="002A2095" w:rsidRPr="000D1BD2">
          <w:rPr>
            <w:rStyle w:val="Hyperlink"/>
            <w:noProof/>
          </w:rPr>
          <w:noBreakHyphen/>
          <w:t>10 Đánh Giá</w:t>
        </w:r>
        <w:r w:rsidR="002A2095">
          <w:rPr>
            <w:noProof/>
            <w:webHidden/>
          </w:rPr>
          <w:tab/>
        </w:r>
        <w:r w:rsidR="002A2095">
          <w:rPr>
            <w:noProof/>
            <w:webHidden/>
          </w:rPr>
          <w:fldChar w:fldCharType="begin"/>
        </w:r>
        <w:r w:rsidR="002A2095">
          <w:rPr>
            <w:noProof/>
            <w:webHidden/>
          </w:rPr>
          <w:instrText xml:space="preserve"> PAGEREF _Toc518832149 \h </w:instrText>
        </w:r>
        <w:r w:rsidR="002A2095">
          <w:rPr>
            <w:noProof/>
            <w:webHidden/>
          </w:rPr>
        </w:r>
        <w:r w:rsidR="002A2095">
          <w:rPr>
            <w:noProof/>
            <w:webHidden/>
          </w:rPr>
          <w:fldChar w:fldCharType="separate"/>
        </w:r>
        <w:r w:rsidR="002A2095">
          <w:rPr>
            <w:noProof/>
            <w:webHidden/>
          </w:rPr>
          <w:t>35</w:t>
        </w:r>
        <w:r w:rsidR="002A2095">
          <w:rPr>
            <w:noProof/>
            <w:webHidden/>
          </w:rPr>
          <w:fldChar w:fldCharType="end"/>
        </w:r>
      </w:hyperlink>
    </w:p>
    <w:p w14:paraId="08F99401"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50" w:history="1">
        <w:r w:rsidR="002A2095" w:rsidRPr="000D1BD2">
          <w:rPr>
            <w:rStyle w:val="Hyperlink"/>
            <w:noProof/>
          </w:rPr>
          <w:t>Bảng 2</w:t>
        </w:r>
        <w:r w:rsidR="002A2095" w:rsidRPr="000D1BD2">
          <w:rPr>
            <w:rStyle w:val="Hyperlink"/>
            <w:noProof/>
          </w:rPr>
          <w:noBreakHyphen/>
          <w:t>11 Bài viết</w:t>
        </w:r>
        <w:r w:rsidR="002A2095">
          <w:rPr>
            <w:noProof/>
            <w:webHidden/>
          </w:rPr>
          <w:tab/>
        </w:r>
        <w:r w:rsidR="002A2095">
          <w:rPr>
            <w:noProof/>
            <w:webHidden/>
          </w:rPr>
          <w:fldChar w:fldCharType="begin"/>
        </w:r>
        <w:r w:rsidR="002A2095">
          <w:rPr>
            <w:noProof/>
            <w:webHidden/>
          </w:rPr>
          <w:instrText xml:space="preserve"> PAGEREF _Toc518832150 \h </w:instrText>
        </w:r>
        <w:r w:rsidR="002A2095">
          <w:rPr>
            <w:noProof/>
            <w:webHidden/>
          </w:rPr>
        </w:r>
        <w:r w:rsidR="002A2095">
          <w:rPr>
            <w:noProof/>
            <w:webHidden/>
          </w:rPr>
          <w:fldChar w:fldCharType="separate"/>
        </w:r>
        <w:r w:rsidR="002A2095">
          <w:rPr>
            <w:noProof/>
            <w:webHidden/>
          </w:rPr>
          <w:t>35</w:t>
        </w:r>
        <w:r w:rsidR="002A2095">
          <w:rPr>
            <w:noProof/>
            <w:webHidden/>
          </w:rPr>
          <w:fldChar w:fldCharType="end"/>
        </w:r>
      </w:hyperlink>
    </w:p>
    <w:p w14:paraId="69AF9BF7"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51" w:history="1">
        <w:r w:rsidR="002A2095" w:rsidRPr="000D1BD2">
          <w:rPr>
            <w:rStyle w:val="Hyperlink"/>
            <w:noProof/>
          </w:rPr>
          <w:t>Bảng 2</w:t>
        </w:r>
        <w:r w:rsidR="002A2095" w:rsidRPr="000D1BD2">
          <w:rPr>
            <w:rStyle w:val="Hyperlink"/>
            <w:noProof/>
          </w:rPr>
          <w:noBreakHyphen/>
          <w:t>12 Bảo hành</w:t>
        </w:r>
        <w:r w:rsidR="002A2095">
          <w:rPr>
            <w:noProof/>
            <w:webHidden/>
          </w:rPr>
          <w:tab/>
        </w:r>
        <w:r w:rsidR="002A2095">
          <w:rPr>
            <w:noProof/>
            <w:webHidden/>
          </w:rPr>
          <w:fldChar w:fldCharType="begin"/>
        </w:r>
        <w:r w:rsidR="002A2095">
          <w:rPr>
            <w:noProof/>
            <w:webHidden/>
          </w:rPr>
          <w:instrText xml:space="preserve"> PAGEREF _Toc518832151 \h </w:instrText>
        </w:r>
        <w:r w:rsidR="002A2095">
          <w:rPr>
            <w:noProof/>
            <w:webHidden/>
          </w:rPr>
        </w:r>
        <w:r w:rsidR="002A2095">
          <w:rPr>
            <w:noProof/>
            <w:webHidden/>
          </w:rPr>
          <w:fldChar w:fldCharType="separate"/>
        </w:r>
        <w:r w:rsidR="002A2095">
          <w:rPr>
            <w:noProof/>
            <w:webHidden/>
          </w:rPr>
          <w:t>35</w:t>
        </w:r>
        <w:r w:rsidR="002A2095">
          <w:rPr>
            <w:noProof/>
            <w:webHidden/>
          </w:rPr>
          <w:fldChar w:fldCharType="end"/>
        </w:r>
      </w:hyperlink>
    </w:p>
    <w:p w14:paraId="10FF4D02"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52" w:history="1">
        <w:r w:rsidR="002A2095" w:rsidRPr="000D1BD2">
          <w:rPr>
            <w:rStyle w:val="Hyperlink"/>
            <w:noProof/>
          </w:rPr>
          <w:t>Bảng 2</w:t>
        </w:r>
        <w:r w:rsidR="002A2095" w:rsidRPr="000D1BD2">
          <w:rPr>
            <w:rStyle w:val="Hyperlink"/>
            <w:noProof/>
          </w:rPr>
          <w:noBreakHyphen/>
          <w:t>13 Nhóm Quyền</w:t>
        </w:r>
        <w:r w:rsidR="002A2095">
          <w:rPr>
            <w:noProof/>
            <w:webHidden/>
          </w:rPr>
          <w:tab/>
        </w:r>
        <w:r w:rsidR="002A2095">
          <w:rPr>
            <w:noProof/>
            <w:webHidden/>
          </w:rPr>
          <w:fldChar w:fldCharType="begin"/>
        </w:r>
        <w:r w:rsidR="002A2095">
          <w:rPr>
            <w:noProof/>
            <w:webHidden/>
          </w:rPr>
          <w:instrText xml:space="preserve"> PAGEREF _Toc518832152 \h </w:instrText>
        </w:r>
        <w:r w:rsidR="002A2095">
          <w:rPr>
            <w:noProof/>
            <w:webHidden/>
          </w:rPr>
        </w:r>
        <w:r w:rsidR="002A2095">
          <w:rPr>
            <w:noProof/>
            <w:webHidden/>
          </w:rPr>
          <w:fldChar w:fldCharType="separate"/>
        </w:r>
        <w:r w:rsidR="002A2095">
          <w:rPr>
            <w:noProof/>
            <w:webHidden/>
          </w:rPr>
          <w:t>36</w:t>
        </w:r>
        <w:r w:rsidR="002A2095">
          <w:rPr>
            <w:noProof/>
            <w:webHidden/>
          </w:rPr>
          <w:fldChar w:fldCharType="end"/>
        </w:r>
      </w:hyperlink>
    </w:p>
    <w:p w14:paraId="2D39FAB4" w14:textId="77777777" w:rsidR="002A2095" w:rsidRDefault="00F453EE">
      <w:pPr>
        <w:pStyle w:val="TableofFigures"/>
        <w:tabs>
          <w:tab w:val="right" w:leader="dot" w:pos="8778"/>
        </w:tabs>
        <w:rPr>
          <w:rFonts w:asciiTheme="minorHAnsi" w:hAnsiTheme="minorHAnsi" w:cstheme="minorBidi"/>
          <w:noProof/>
          <w:sz w:val="22"/>
          <w:szCs w:val="22"/>
          <w:lang w:eastAsia="ko-KR"/>
        </w:rPr>
      </w:pPr>
      <w:hyperlink w:anchor="_Toc518832153" w:history="1">
        <w:r w:rsidR="002A2095" w:rsidRPr="000D1BD2">
          <w:rPr>
            <w:rStyle w:val="Hyperlink"/>
            <w:noProof/>
          </w:rPr>
          <w:t>Bảng 2</w:t>
        </w:r>
        <w:r w:rsidR="002A2095" w:rsidRPr="000D1BD2">
          <w:rPr>
            <w:rStyle w:val="Hyperlink"/>
            <w:noProof/>
          </w:rPr>
          <w:noBreakHyphen/>
          <w:t>15 Chi tiết quyền</w:t>
        </w:r>
        <w:r w:rsidR="002A2095">
          <w:rPr>
            <w:noProof/>
            <w:webHidden/>
          </w:rPr>
          <w:tab/>
        </w:r>
        <w:r w:rsidR="002A2095">
          <w:rPr>
            <w:noProof/>
            <w:webHidden/>
          </w:rPr>
          <w:fldChar w:fldCharType="begin"/>
        </w:r>
        <w:r w:rsidR="002A2095">
          <w:rPr>
            <w:noProof/>
            <w:webHidden/>
          </w:rPr>
          <w:instrText xml:space="preserve"> PAGEREF _Toc518832153 \h </w:instrText>
        </w:r>
        <w:r w:rsidR="002A2095">
          <w:rPr>
            <w:noProof/>
            <w:webHidden/>
          </w:rPr>
        </w:r>
        <w:r w:rsidR="002A2095">
          <w:rPr>
            <w:noProof/>
            <w:webHidden/>
          </w:rPr>
          <w:fldChar w:fldCharType="separate"/>
        </w:r>
        <w:r w:rsidR="002A2095">
          <w:rPr>
            <w:noProof/>
            <w:webHidden/>
          </w:rPr>
          <w:t>36</w:t>
        </w:r>
        <w:r w:rsidR="002A2095">
          <w:rPr>
            <w:noProof/>
            <w:webHidden/>
          </w:rPr>
          <w:fldChar w:fldCharType="end"/>
        </w:r>
      </w:hyperlink>
    </w:p>
    <w:p w14:paraId="18A904CB" w14:textId="247A325E" w:rsidR="003F5546" w:rsidRDefault="00791320" w:rsidP="00531F29">
      <w:r>
        <w:fldChar w:fldCharType="end"/>
      </w:r>
      <w:bookmarkStart w:id="7" w:name="_Ref262310752"/>
    </w:p>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Heading1"/>
        <w:numPr>
          <w:ilvl w:val="0"/>
          <w:numId w:val="0"/>
        </w:numPr>
      </w:pPr>
      <w:bookmarkStart w:id="8" w:name="_Toc518897426"/>
      <w:r>
        <w:lastRenderedPageBreak/>
        <w:t>Danh mục các từ viết tắt</w:t>
      </w:r>
      <w:bookmarkEnd w:id="8"/>
    </w:p>
    <w:tbl>
      <w:tblPr>
        <w:tblStyle w:val="TableGrid"/>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77777777" w:rsidR="00C63B19" w:rsidRDefault="00C63B19" w:rsidP="00531F29">
            <w:pPr>
              <w:ind w:firstLine="0"/>
            </w:pPr>
          </w:p>
        </w:tc>
        <w:tc>
          <w:tcPr>
            <w:tcW w:w="0" w:type="auto"/>
          </w:tcPr>
          <w:p w14:paraId="189AA569" w14:textId="77777777" w:rsidR="00C63B19" w:rsidRDefault="00C63B19" w:rsidP="00531F29">
            <w:pPr>
              <w:ind w:firstLine="0"/>
            </w:pPr>
          </w:p>
        </w:tc>
        <w:tc>
          <w:tcPr>
            <w:tcW w:w="3163" w:type="dxa"/>
          </w:tcPr>
          <w:p w14:paraId="7FC876F2" w14:textId="77777777" w:rsidR="00C63B19" w:rsidRDefault="00C63B19" w:rsidP="00531F29">
            <w:pPr>
              <w:ind w:firstLine="0"/>
            </w:pPr>
          </w:p>
        </w:tc>
        <w:tc>
          <w:tcPr>
            <w:tcW w:w="2835" w:type="dxa"/>
          </w:tcPr>
          <w:p w14:paraId="48881EE5" w14:textId="77777777" w:rsidR="00C63B19" w:rsidRDefault="00C63B19" w:rsidP="00531F29">
            <w:pPr>
              <w:ind w:firstLine="0"/>
            </w:pPr>
          </w:p>
        </w:tc>
      </w:tr>
      <w:tr w:rsidR="00C63B19" w14:paraId="51F07688" w14:textId="77777777" w:rsidTr="00C61E4C">
        <w:tc>
          <w:tcPr>
            <w:tcW w:w="0" w:type="auto"/>
          </w:tcPr>
          <w:p w14:paraId="4E75B321" w14:textId="77777777" w:rsidR="00C63B19" w:rsidRDefault="00C63B19" w:rsidP="00531F29">
            <w:pPr>
              <w:ind w:firstLine="0"/>
            </w:pPr>
          </w:p>
        </w:tc>
        <w:tc>
          <w:tcPr>
            <w:tcW w:w="0" w:type="auto"/>
          </w:tcPr>
          <w:p w14:paraId="1465DD78" w14:textId="77777777" w:rsidR="00C63B19" w:rsidRDefault="00C63B19" w:rsidP="00531F29">
            <w:pPr>
              <w:ind w:firstLine="0"/>
            </w:pPr>
          </w:p>
        </w:tc>
        <w:tc>
          <w:tcPr>
            <w:tcW w:w="3163" w:type="dxa"/>
          </w:tcPr>
          <w:p w14:paraId="22EE0E53" w14:textId="77777777" w:rsidR="00C63B19" w:rsidRDefault="00C63B19" w:rsidP="00531F29">
            <w:pPr>
              <w:ind w:firstLine="0"/>
            </w:pP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77777777" w:rsidR="00C63B19" w:rsidRDefault="00C63B19" w:rsidP="00531F29">
            <w:pPr>
              <w:ind w:firstLine="0"/>
            </w:pPr>
          </w:p>
        </w:tc>
        <w:tc>
          <w:tcPr>
            <w:tcW w:w="0" w:type="auto"/>
          </w:tcPr>
          <w:p w14:paraId="4F44EFFC" w14:textId="77777777" w:rsidR="00C63B19" w:rsidRDefault="00C63B19" w:rsidP="00531F29">
            <w:pPr>
              <w:ind w:firstLine="0"/>
            </w:pPr>
          </w:p>
        </w:tc>
        <w:tc>
          <w:tcPr>
            <w:tcW w:w="3163" w:type="dxa"/>
          </w:tcPr>
          <w:p w14:paraId="22B774E2" w14:textId="77777777" w:rsidR="00C63B19" w:rsidRDefault="00C63B19" w:rsidP="00531F29">
            <w:pPr>
              <w:ind w:firstLine="0"/>
            </w:pP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8679CB">
          <w:headerReference w:type="default" r:id="rId10"/>
          <w:footerReference w:type="even" r:id="rId11"/>
          <w:footerReference w:type="default" r:id="rId12"/>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Heading1"/>
        <w:numPr>
          <w:ilvl w:val="0"/>
          <w:numId w:val="0"/>
        </w:numPr>
      </w:pPr>
      <w:bookmarkStart w:id="9" w:name="_Toc518897427"/>
      <w:r w:rsidRPr="00597ACF">
        <w:lastRenderedPageBreak/>
        <w:t>MỞ</w:t>
      </w:r>
      <w:r>
        <w:t xml:space="preserve"> ĐẦU</w:t>
      </w:r>
      <w:bookmarkEnd w:id="2"/>
      <w:bookmarkEnd w:id="7"/>
      <w:bookmarkEnd w:id="9"/>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74C15265" w14:textId="77777777" w:rsidR="00656AB6" w:rsidRPr="00656AB6" w:rsidRDefault="00656AB6" w:rsidP="00656AB6">
      <w:r w:rsidRPr="00656AB6">
        <w:t>Xã hội ngày càng phát triển, việc áp dụng công nghệ thông tin trong mọi lĩnh vực hoạt động của con người, từ đơn giản cho tới phức tạp. Giúp cuộc sống trở nên dễ dàng và nhanh chóng hơn.</w:t>
      </w:r>
    </w:p>
    <w:p w14:paraId="3484C1D7" w14:textId="79DB7859" w:rsidR="00656AB6" w:rsidRPr="00656AB6" w:rsidRDefault="00656AB6" w:rsidP="00656AB6">
      <w:r w:rsidRPr="00656AB6">
        <w:t xml:space="preserve">Ngày nay không chỉ các doanh nghiệp, tổ chức, cá nhân quan tâm đến việc ứng dụng công nghệ thông tin phục vụ cho công việc, mà nó còn là một kênh hỗ trợ đắc lực cho sự phát triển của đơn vị mình. Thông qua mạng lưới internet, mua sắm chưa bao giờ dễ dàng đến vậy, chỉ vài thao tác đơn giản. </w:t>
      </w:r>
      <w:proofErr w:type="gramStart"/>
      <w:r w:rsidRPr="00656AB6">
        <w:t>Nhấc điện thoại lên hoặc vài lần nhấp chuột trên những website thương mại điện tử trực tuyến là có thể được phục vụ đến tận nhà.</w:t>
      </w:r>
      <w:proofErr w:type="gramEnd"/>
      <w:r>
        <w:t xml:space="preserve"> </w:t>
      </w:r>
      <w:proofErr w:type="gramStart"/>
      <w:r w:rsidRPr="00656AB6">
        <w:t>Ưu việt hơn khi website bán hàng giúp cho việc giao dịch giữa khách hàng và doanh nghiệp, trở nên tiện lợi và thân thiện hơn, rút ngắn thời gian mua sắm hơn.</w:t>
      </w:r>
      <w:proofErr w:type="gramEnd"/>
      <w:r w:rsidRPr="00656AB6">
        <w:t xml:space="preserve"> </w:t>
      </w:r>
    </w:p>
    <w:p w14:paraId="640D1A30" w14:textId="77777777" w:rsidR="00656AB6" w:rsidRPr="00656AB6" w:rsidRDefault="00656AB6" w:rsidP="00656AB6">
      <w:r w:rsidRPr="00656AB6">
        <w:t>Ngoài ra, website bán hàng còn hỗ trợ các công ty dù là lớn, vừa hay nhỏ có thể tiết kiệm kinh phí kinh doanh, quảng cáo của công ty mình, nhưng vẫn thu hút nhiều khách hàng tiềm năng, giới thiệu và quảng bá các sản phầm của công ty hay khảo sát, thống kê thị hiếu của khách hàng, mà không tốn quá nhiều thời gian và tiền bạc.</w:t>
      </w:r>
    </w:p>
    <w:p w14:paraId="65B28F68" w14:textId="77777777" w:rsidR="00656AB6" w:rsidRPr="00656AB6" w:rsidRDefault="00656AB6" w:rsidP="00656AB6">
      <w:proofErr w:type="gramStart"/>
      <w:r w:rsidRPr="00656AB6">
        <w:t>Trong số các mặt hàng được ưa chuộng hiện nay.</w:t>
      </w:r>
      <w:proofErr w:type="gramEnd"/>
      <w:r w:rsidRPr="00656AB6">
        <w:t xml:space="preserve"> Sự xuất hiện của điện thoại di động làm thay đổi cuộc sống con người, giúp chúng ta gần nhau hơn. </w:t>
      </w:r>
      <w:proofErr w:type="gramStart"/>
      <w:r w:rsidRPr="00656AB6">
        <w:t>Dù là điện thoại mới hay đã qua sử dụng.</w:t>
      </w:r>
      <w:proofErr w:type="gramEnd"/>
      <w:r w:rsidRPr="00656AB6">
        <w:t xml:space="preserve"> Chiếc điện thoại di động như một vật bất li thân vậy, đáp ứng đủ tất cả mọi nhu cầu thiết yếu của bao bạn trẻ như liên lạc với nhau, giải trí, chụp ảnh, quay phim, lướt web, trao đổi các thông tin và cập nhật trên các mạng xã hội.</w:t>
      </w:r>
    </w:p>
    <w:p w14:paraId="0E347F2C" w14:textId="77777777" w:rsidR="00656AB6" w:rsidRPr="00656AB6" w:rsidRDefault="00656AB6" w:rsidP="00656AB6">
      <w:r w:rsidRPr="00656AB6">
        <w:t>Điện thoại di động đã mang đến cho con người chúng ta hàng loạt ứng dụng thông minh mới đáp ứng nhu cầu cuộc sống trong nhiều lĩnh vực như dùng để trao đổi thông tin, làm việc, và có tính năng giải trí mọi lúc mọi nơi…</w:t>
      </w:r>
    </w:p>
    <w:p w14:paraId="0EFF6E2A" w14:textId="77777777" w:rsidR="00656AB6" w:rsidRPr="00656AB6" w:rsidRDefault="00656AB6" w:rsidP="00656AB6">
      <w:r w:rsidRPr="00656AB6">
        <w:tab/>
        <w:t>Nhằm nghiên cứu và góp phần phát triển mạng lưới mua sắm dễ dàng, em đã tìm hiểu và thực hiện đề tài: “</w:t>
      </w:r>
      <w:r w:rsidRPr="00656AB6">
        <w:rPr>
          <w:b/>
        </w:rPr>
        <w:t>Xây dựng website bán điện thoại di động và phụ kiện</w:t>
      </w:r>
      <w:r w:rsidRPr="00656AB6">
        <w:t>”.</w:t>
      </w:r>
    </w:p>
    <w:p w14:paraId="766B8EB4" w14:textId="77777777" w:rsidR="004B4BF6" w:rsidRDefault="001D730B" w:rsidP="001D730B">
      <w:pPr>
        <w:pStyle w:val="Like-Numbering"/>
      </w:pPr>
      <w:r>
        <w:t xml:space="preserve">2. </w:t>
      </w:r>
      <w:r w:rsidR="00243BE7" w:rsidRPr="00243BE7">
        <w:t>Tính cấp thiết, ý nghĩa khoa học và thực tiễn của đề tài</w:t>
      </w:r>
    </w:p>
    <w:p w14:paraId="20A04A9A" w14:textId="77777777" w:rsidR="00656AB6" w:rsidRPr="00241CB3" w:rsidRDefault="00656AB6" w:rsidP="00656AB6">
      <w:r w:rsidRPr="00241CB3">
        <w:t>Từ những đánh giá, phân tích trên về thị trường, việc xây dựng một website bán điện thoại di động và phụ kiện cho cửa hàng Quang Huy Mobile là hoàn toàn đúng đắn và phù hợp với xu hướng cuộc sống, việc bán hàng sẽ trở nên đơn giản và đa dạng hơn. Giá trị hàng hóa sẽ được tăng cao, người tiêu dùng sẽ tiếp cận với những sản phẩm chất lượng và giá cả hợp lí nhất.</w:t>
      </w:r>
    </w:p>
    <w:p w14:paraId="405ABC61" w14:textId="77777777" w:rsidR="00656AB6" w:rsidRPr="00241CB3" w:rsidRDefault="00656AB6" w:rsidP="00656AB6">
      <w:pPr>
        <w:rPr>
          <w:szCs w:val="26"/>
        </w:rPr>
      </w:pPr>
      <w:r w:rsidRPr="00241CB3">
        <w:rPr>
          <w:szCs w:val="26"/>
        </w:rPr>
        <w:lastRenderedPageBreak/>
        <w:tab/>
      </w:r>
      <w:proofErr w:type="gramStart"/>
      <w:r w:rsidRPr="00241CB3">
        <w:rPr>
          <w:szCs w:val="26"/>
        </w:rPr>
        <w:t>Đề tài tập trung chủ yếu vào nghiên cứu và xây dựng một sản phẩm website tương thích với các trình duyệt khác nhau.</w:t>
      </w:r>
      <w:proofErr w:type="gramEnd"/>
      <w:r w:rsidRPr="00241CB3">
        <w:rPr>
          <w:szCs w:val="26"/>
        </w:rPr>
        <w:t xml:space="preserve"> Tập trung triển khai dự </w:t>
      </w:r>
      <w:proofErr w:type="gramStart"/>
      <w:r w:rsidRPr="00241CB3">
        <w:rPr>
          <w:szCs w:val="26"/>
        </w:rPr>
        <w:t>án</w:t>
      </w:r>
      <w:proofErr w:type="gramEnd"/>
      <w:r w:rsidRPr="00241CB3">
        <w:rPr>
          <w:szCs w:val="26"/>
        </w:rPr>
        <w:t xml:space="preserve"> nhanh chóng đáp ứng dược nhiều yêu cầu của khách hàng, khách hàng khi mua trên website sẽ nhận được sự thoải mái và an tâm tối đa với sản phẩm và cửa hàng. </w:t>
      </w:r>
    </w:p>
    <w:p w14:paraId="73F9A52F" w14:textId="6F22AC67" w:rsidR="00656AB6" w:rsidRPr="00241CB3" w:rsidRDefault="00656AB6" w:rsidP="00656AB6">
      <w:r w:rsidRPr="00241CB3">
        <w:rPr>
          <w:szCs w:val="26"/>
        </w:rPr>
        <w:tab/>
        <w:t xml:space="preserve">Đây là một dự án không mới trước sự phát triển công nghệ nhanh như hiện </w:t>
      </w:r>
      <w:proofErr w:type="gramStart"/>
      <w:r w:rsidRPr="00241CB3">
        <w:rPr>
          <w:szCs w:val="26"/>
        </w:rPr>
        <w:t>tại ,nhưng</w:t>
      </w:r>
      <w:proofErr w:type="gramEnd"/>
      <w:r w:rsidRPr="00241CB3">
        <w:rPr>
          <w:szCs w:val="26"/>
        </w:rPr>
        <w:t xml:space="preserve"> nó là sự cần thiết gần như bắt buộc để phát triển. Do không mới đối với thị trường nên phải tạo ưu thế bằng sự tiện lợi khi sử dụng cho khách hàng. Do khả năng của em còn hạn chế, kiến thức còn hạn hẹp nên sản phẩm chưa đạt được chất lượng tốt nhất</w:t>
      </w:r>
      <w:proofErr w:type="gramStart"/>
      <w:r w:rsidRPr="00241CB3">
        <w:rPr>
          <w:szCs w:val="26"/>
        </w:rPr>
        <w:t>,em</w:t>
      </w:r>
      <w:proofErr w:type="gramEnd"/>
      <w:r w:rsidRPr="00241CB3">
        <w:rPr>
          <w:szCs w:val="26"/>
        </w:rPr>
        <w:t xml:space="preserve"> mong được sự giúp đỡ của thầy cô để sản  phẩm đạt được hoàn thiện.</w:t>
      </w:r>
    </w:p>
    <w:p w14:paraId="77786306" w14:textId="5E2B47DE" w:rsidR="00553A2E" w:rsidRDefault="00937510" w:rsidP="00DA5DCA">
      <w:pPr>
        <w:pStyle w:val="Like-Numbering"/>
        <w:rPr>
          <w:lang w:eastAsia="ko-KR"/>
        </w:rPr>
      </w:pPr>
      <w:r>
        <w:t>Mô tả quy trình</w:t>
      </w:r>
      <w:r w:rsidR="00553A2E">
        <w:t xml:space="preserve"> bài toán</w:t>
      </w:r>
    </w:p>
    <w:p w14:paraId="76CC40AD" w14:textId="14DA13A7" w:rsidR="00320C28" w:rsidRPr="00910C4E" w:rsidRDefault="00320C28" w:rsidP="00320C28">
      <w:pPr>
        <w:rPr>
          <w:b/>
        </w:rPr>
      </w:pPr>
      <w:r w:rsidRPr="00910C4E">
        <w:rPr>
          <w:b/>
        </w:rPr>
        <w:t>Mô tả bằng mô hình:</w:t>
      </w:r>
    </w:p>
    <w:p w14:paraId="0592C69F" w14:textId="77777777" w:rsidR="00C92463" w:rsidRDefault="00C92463" w:rsidP="00C92463">
      <w:pPr>
        <w:keepNext/>
      </w:pPr>
      <w:r>
        <w:object w:dxaOrig="9165" w:dyaOrig="3405" w14:anchorId="58391D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9pt;height:162.6pt" o:ole="">
            <v:imagedata r:id="rId13" o:title=""/>
          </v:shape>
          <o:OLEObject Type="Embed" ProgID="Visio.Drawing.15" ShapeID="_x0000_i1025" DrawAspect="Content" ObjectID="_1592992448" r:id="rId14"/>
        </w:object>
      </w:r>
    </w:p>
    <w:p w14:paraId="04EB04F8" w14:textId="5F1DA476" w:rsidR="00910C4E" w:rsidRDefault="00C92463" w:rsidP="00C92463">
      <w:pPr>
        <w:pStyle w:val="Caption"/>
        <w:rPr>
          <w:lang w:eastAsia="ko-KR"/>
        </w:rPr>
      </w:pPr>
      <w:proofErr w:type="gramStart"/>
      <w:r>
        <w:t xml:space="preserve">Hình </w:t>
      </w:r>
      <w:r w:rsidR="0059039C">
        <w:fldChar w:fldCharType="begin"/>
      </w:r>
      <w:r w:rsidR="0059039C">
        <w:instrText xml:space="preserve"> STYLEREF 1 \s </w:instrText>
      </w:r>
      <w:r w:rsidR="0059039C">
        <w:fldChar w:fldCharType="separate"/>
      </w:r>
      <w:r w:rsidR="0059039C">
        <w:rPr>
          <w:noProof/>
        </w:rPr>
        <w:t>0</w:t>
      </w:r>
      <w:r w:rsidR="0059039C">
        <w:fldChar w:fldCharType="end"/>
      </w:r>
      <w:r w:rsidR="0059039C">
        <w:noBreakHyphen/>
      </w:r>
      <w:r w:rsidR="0059039C">
        <w:fldChar w:fldCharType="begin"/>
      </w:r>
      <w:r w:rsidR="0059039C">
        <w:instrText xml:space="preserve"> SEQ Hình \* ARABIC \s 1 </w:instrText>
      </w:r>
      <w:r w:rsidR="0059039C">
        <w:fldChar w:fldCharType="separate"/>
      </w:r>
      <w:r w:rsidR="0059039C">
        <w:rPr>
          <w:noProof/>
        </w:rPr>
        <w:t>1</w:t>
      </w:r>
      <w:r w:rsidR="0059039C">
        <w:fldChar w:fldCharType="end"/>
      </w:r>
      <w:r>
        <w:rPr>
          <w:rFonts w:hint="eastAsia"/>
          <w:lang w:eastAsia="ko-KR"/>
        </w:rPr>
        <w:t xml:space="preserve"> </w:t>
      </w:r>
      <w:r>
        <w:t>Quy trình hoạt động mua bán của cửa hàng</w:t>
      </w:r>
      <w:r>
        <w:rPr>
          <w:rFonts w:hint="eastAsia"/>
          <w:lang w:eastAsia="ko-KR"/>
        </w:rPr>
        <w:t>.</w:t>
      </w:r>
      <w:proofErr w:type="gramEnd"/>
    </w:p>
    <w:p w14:paraId="4F2FD015" w14:textId="34C4D804" w:rsidR="00A006B6" w:rsidRPr="00910C4E" w:rsidRDefault="00A006B6" w:rsidP="00DA5DCA">
      <w:pPr>
        <w:pStyle w:val="Like-Numbering"/>
        <w:rPr>
          <w:lang w:eastAsia="ko-KR"/>
        </w:rPr>
      </w:pPr>
      <w:r w:rsidRPr="00910C4E">
        <w:t>Mô tả bằng lờ</w:t>
      </w:r>
      <w:r w:rsidR="00DA5DCA">
        <w:t>i</w:t>
      </w:r>
    </w:p>
    <w:p w14:paraId="2222B43A" w14:textId="11D8FB7A" w:rsidR="003706C5" w:rsidRDefault="003706C5" w:rsidP="00320C28">
      <w:r>
        <w:t xml:space="preserve">Cửa hàng Quang Huy Mobile buôn bán và kinh doanh các loại điện thoại di động, máy tính bảng và phụ kiện </w:t>
      </w:r>
      <w:proofErr w:type="gramStart"/>
      <w:r>
        <w:t>theo</w:t>
      </w:r>
      <w:proofErr w:type="gramEnd"/>
      <w:r>
        <w:t xml:space="preserve"> 2 phương pháp đặt hàng qua website và bán trực tiếp tại cửa hàng. </w:t>
      </w:r>
      <w:proofErr w:type="gramStart"/>
      <w:r>
        <w:t>Khách hàng mua hàng qua website cần đăng ký tài khoản trên hệ thống, sau khi có tài khoản khách hàng tiến hành đăng nhập vào website.</w:t>
      </w:r>
      <w:proofErr w:type="gramEnd"/>
      <w:r>
        <w:t xml:space="preserve"> </w:t>
      </w:r>
      <w:proofErr w:type="gramStart"/>
      <w:r>
        <w:t>Khách hàng tìm kiếm và lựa chọn sản phẩm và đưa vào giỏ hàng cá nhân nếu những sản phẩm đó còn hàng.</w:t>
      </w:r>
      <w:proofErr w:type="gramEnd"/>
      <w:r>
        <w:t xml:space="preserve"> Khách hàng sau khi kiểm tra thông tin giao hàng cần thay đổi thì điền thông tin vào phần đặt hàng, nếu không có thay đổi sản phẩm sẽ được gửi </w:t>
      </w:r>
      <w:proofErr w:type="gramStart"/>
      <w:r>
        <w:t>theo</w:t>
      </w:r>
      <w:proofErr w:type="gramEnd"/>
      <w:r>
        <w:t xml:space="preserve"> địa chỉ mặc định theo tài khoản</w:t>
      </w:r>
      <w:r w:rsidR="00320C28">
        <w:t>.</w:t>
      </w:r>
    </w:p>
    <w:p w14:paraId="4C343762" w14:textId="0A3D900F" w:rsidR="00320C28" w:rsidRDefault="00320C28" w:rsidP="00320C28">
      <w:pPr>
        <w:rPr>
          <w:rFonts w:hint="eastAsia"/>
          <w:lang w:eastAsia="ko-KR"/>
        </w:rPr>
      </w:pPr>
      <w:r>
        <w:t xml:space="preserve">Sau khi có đơn đặt hàng, nhân viên của cửa hàng sẽ kiểm tra đơn đặt hàng nếu không có gì bất thường thì sẽ xác nhận đơn hàng và chuyển cho đơn vị giao hàng. Khách hàng sẽ nhận hàng và thanh toán trực tiếp cho đơn vị giao hàng </w:t>
      </w:r>
      <w:proofErr w:type="gramStart"/>
      <w:r>
        <w:t>theo</w:t>
      </w:r>
      <w:proofErr w:type="gramEnd"/>
      <w:r>
        <w:t xml:space="preserve"> giá đã đặt hàng.</w:t>
      </w:r>
    </w:p>
    <w:p w14:paraId="42976EC4" w14:textId="77777777" w:rsidR="007A14EA" w:rsidRDefault="007A14EA" w:rsidP="00320C28">
      <w:pPr>
        <w:rPr>
          <w:rFonts w:hint="eastAsia"/>
          <w:lang w:eastAsia="ko-KR"/>
        </w:rPr>
      </w:pPr>
    </w:p>
    <w:p w14:paraId="713B1B8C" w14:textId="78EC5510" w:rsidR="003510E3" w:rsidRDefault="00405704" w:rsidP="00DA5DCA">
      <w:pPr>
        <w:pStyle w:val="Like-Numbering"/>
        <w:rPr>
          <w:lang w:eastAsia="ko-KR"/>
        </w:rPr>
      </w:pPr>
      <w:r>
        <w:lastRenderedPageBreak/>
        <w:t>Mụ</w:t>
      </w:r>
      <w:r w:rsidR="00DA5DCA">
        <w:t xml:space="preserve">c </w:t>
      </w:r>
      <w:r w:rsidR="00DA5DCA">
        <w:rPr>
          <w:rFonts w:hint="eastAsia"/>
          <w:lang w:eastAsia="ko-KR"/>
        </w:rPr>
        <w:t>t</w:t>
      </w:r>
      <w:r>
        <w:t>iêu</w:t>
      </w:r>
    </w:p>
    <w:p w14:paraId="493E4AE6" w14:textId="77777777" w:rsidR="00405704" w:rsidRPr="00241CB3" w:rsidRDefault="00405704" w:rsidP="003C53DD">
      <w:pPr>
        <w:pStyle w:val="ListParagraph"/>
        <w:ind w:left="426" w:firstLine="141"/>
      </w:pPr>
      <w:r w:rsidRPr="00241CB3">
        <w:t xml:space="preserve">Mục đích của việc xây dựng “Website bán điện thoại di động và phụ kiện Quang Huy Mobile” nhằm đáp ứng các mục tiêu chính sau: </w:t>
      </w:r>
    </w:p>
    <w:p w14:paraId="75CC26CE" w14:textId="77777777" w:rsidR="00405704" w:rsidRPr="00241CB3" w:rsidRDefault="00405704" w:rsidP="003C53DD">
      <w:pPr>
        <w:pStyle w:val="ListParagraph"/>
        <w:numPr>
          <w:ilvl w:val="0"/>
          <w:numId w:val="33"/>
        </w:numPr>
        <w:ind w:left="426"/>
      </w:pPr>
      <w:r w:rsidRPr="00241CB3">
        <w:t>Đáp ứng phục vụ cho mục tiêu mua bán của công ty, nhằm cung cấp những thông tin đầy đủ, chính xác, nhanh chóng cho công ty.</w:t>
      </w:r>
    </w:p>
    <w:p w14:paraId="093F6C52" w14:textId="77043529" w:rsidR="00553A2E" w:rsidRDefault="00405704" w:rsidP="003C53DD">
      <w:pPr>
        <w:pStyle w:val="ListParagraph"/>
        <w:numPr>
          <w:ilvl w:val="0"/>
          <w:numId w:val="33"/>
        </w:numPr>
        <w:ind w:left="426"/>
      </w:pPr>
      <w:r w:rsidRPr="00241CB3">
        <w:t xml:space="preserve">Đáp ứng nhu cầu mua hàng tiện lợi, chính xác, nhanh </w:t>
      </w:r>
      <w:proofErr w:type="gramStart"/>
      <w:r w:rsidRPr="00241CB3">
        <w:t>chóng  cho</w:t>
      </w:r>
      <w:proofErr w:type="gramEnd"/>
      <w:r w:rsidRPr="00241CB3">
        <w:t xml:space="preserve"> người tiêu dùng.</w:t>
      </w:r>
    </w:p>
    <w:p w14:paraId="7B005DFD" w14:textId="7DADF580" w:rsidR="005B463E" w:rsidRDefault="005B463E" w:rsidP="00DA5DCA">
      <w:pPr>
        <w:pStyle w:val="Like-Numbering"/>
      </w:pPr>
      <w:r>
        <w:t>Phạ</w:t>
      </w:r>
      <w:r w:rsidR="00DA5DCA">
        <w:t xml:space="preserve">m </w:t>
      </w:r>
      <w:proofErr w:type="gramStart"/>
      <w:r w:rsidR="00DA5DCA">
        <w:rPr>
          <w:rFonts w:hint="eastAsia"/>
          <w:lang w:eastAsia="ko-KR"/>
        </w:rPr>
        <w:t>v</w:t>
      </w:r>
      <w:r>
        <w:t>i</w:t>
      </w:r>
      <w:proofErr w:type="gramEnd"/>
    </w:p>
    <w:p w14:paraId="404CBB0B" w14:textId="2FFA72C1" w:rsidR="005B463E" w:rsidRPr="00241CB3" w:rsidRDefault="005B463E" w:rsidP="00DA5DCA">
      <w:pPr>
        <w:pStyle w:val="ListParagraph"/>
        <w:numPr>
          <w:ilvl w:val="0"/>
          <w:numId w:val="33"/>
        </w:numPr>
        <w:ind w:left="426"/>
      </w:pPr>
      <w:r w:rsidRPr="00241CB3">
        <w:t>Qua quá trình khảo sát hiện trạng bằng việc đi thực tế đến cửa hàng Quang Huy Mobile và tham khảo một số trang web bán hang trực tuyến như</w:t>
      </w:r>
      <w:r>
        <w:t>:</w:t>
      </w:r>
    </w:p>
    <w:p w14:paraId="5AB05E0D" w14:textId="25743B36" w:rsidR="005B463E" w:rsidRPr="003C53DD" w:rsidRDefault="003C53DD" w:rsidP="003C53DD">
      <w:pPr>
        <w:pStyle w:val="ListParagraph"/>
        <w:numPr>
          <w:ilvl w:val="1"/>
          <w:numId w:val="33"/>
        </w:numPr>
        <w:ind w:left="567"/>
      </w:pPr>
      <w:r w:rsidRPr="003C53DD">
        <w:t>https://www.thegioididong.com</w:t>
      </w:r>
    </w:p>
    <w:p w14:paraId="08EFE229" w14:textId="3F9AE7C8" w:rsidR="003C53DD" w:rsidRPr="003C53DD" w:rsidRDefault="003C53DD" w:rsidP="003C53DD">
      <w:pPr>
        <w:pStyle w:val="ListParagraph"/>
        <w:numPr>
          <w:ilvl w:val="1"/>
          <w:numId w:val="33"/>
        </w:numPr>
        <w:ind w:left="567"/>
      </w:pPr>
      <w:r w:rsidRPr="003C53DD">
        <w:t>https://didongthongminh.vn</w:t>
      </w:r>
    </w:p>
    <w:p w14:paraId="3B14F662" w14:textId="77777777" w:rsidR="005B463E" w:rsidRDefault="005B463E" w:rsidP="00DA5DCA">
      <w:pPr>
        <w:pStyle w:val="ListParagraph"/>
        <w:numPr>
          <w:ilvl w:val="0"/>
          <w:numId w:val="33"/>
        </w:numPr>
        <w:ind w:left="426"/>
      </w:pPr>
      <w:r w:rsidRPr="00241CB3">
        <w:t xml:space="preserve">Nội dung tài liệu này là kết quả của việc khảo sát yêu cầu, tìm hiểu các tài liệu liên quan. </w:t>
      </w:r>
    </w:p>
    <w:p w14:paraId="2E3CE964" w14:textId="77777777" w:rsidR="005B463E" w:rsidRPr="00241CB3" w:rsidRDefault="005B463E" w:rsidP="00DA5DCA">
      <w:pPr>
        <w:pStyle w:val="ListParagraph"/>
        <w:numPr>
          <w:ilvl w:val="0"/>
          <w:numId w:val="33"/>
        </w:numPr>
        <w:ind w:left="426"/>
      </w:pPr>
      <w:r>
        <w:t>Xây dựng hệ thống dữ liệu lữu trữ bằng SQl server</w:t>
      </w:r>
    </w:p>
    <w:p w14:paraId="71D2685C" w14:textId="388D8012" w:rsidR="00CB08C3" w:rsidRDefault="005B463E" w:rsidP="00DA5DCA">
      <w:pPr>
        <w:pStyle w:val="ListParagraph"/>
        <w:numPr>
          <w:ilvl w:val="0"/>
          <w:numId w:val="33"/>
        </w:numPr>
        <w:ind w:left="426"/>
      </w:pPr>
      <w:r>
        <w:t>Xây dựng trang web bằng mô hình M</w:t>
      </w:r>
      <w:r w:rsidR="00DA5DCA">
        <w:rPr>
          <w:rFonts w:hint="eastAsia"/>
          <w:lang w:eastAsia="ko-KR"/>
        </w:rPr>
        <w:t>V</w:t>
      </w:r>
      <w:r w:rsidR="00DA5DCA">
        <w:t>C</w:t>
      </w:r>
      <w:r>
        <w:t xml:space="preserve"> và Entity framework,</w:t>
      </w:r>
      <w:r w:rsidRPr="00241CB3">
        <w:t xml:space="preserve"> công nghệ mới đáp ứng nhu cầu thực tế của cửa hàng</w:t>
      </w:r>
      <w:r>
        <w:t>.</w:t>
      </w:r>
    </w:p>
    <w:p w14:paraId="08AA3C64" w14:textId="77777777" w:rsidR="00CB08C3" w:rsidRDefault="00CB08C3">
      <w:pPr>
        <w:spacing w:before="0" w:line="240" w:lineRule="auto"/>
        <w:ind w:firstLine="0"/>
        <w:jc w:val="left"/>
      </w:pPr>
      <w:r>
        <w:br w:type="page"/>
      </w:r>
    </w:p>
    <w:p w14:paraId="1B852004" w14:textId="69B37C76" w:rsidR="002254C6" w:rsidRDefault="00CB08C3" w:rsidP="0014594F">
      <w:pPr>
        <w:pStyle w:val="Heading1"/>
      </w:pPr>
      <w:r>
        <w:lastRenderedPageBreak/>
        <w:t xml:space="preserve"> </w:t>
      </w:r>
      <w:bookmarkStart w:id="10" w:name="_Toc518897428"/>
      <w:r w:rsidR="002D5C16">
        <w:t>CƠ SỞ LÝ THUYẾT</w:t>
      </w:r>
      <w:bookmarkEnd w:id="10"/>
      <w:r w:rsidR="002254C6">
        <w:t xml:space="preserve"> </w:t>
      </w:r>
    </w:p>
    <w:p w14:paraId="215AEEC8" w14:textId="21057703" w:rsidR="00EF3A6C" w:rsidRPr="00241CB3" w:rsidRDefault="00EF3A6C" w:rsidP="00EF3A6C">
      <w:r w:rsidRPr="00241CB3">
        <w:t>Trong chương này chúng ta làm rõ các công nghệ cần thiết, các nội dung lý thuyết để phục vụ công việc nghiên cứu dự án, các lý thuyết làm rõ kh</w:t>
      </w:r>
      <w:r w:rsidR="00CB08C3">
        <w:t>ả năng xử lý các yêu cầu đã đưa ra</w:t>
      </w:r>
    </w:p>
    <w:p w14:paraId="3371B850" w14:textId="288E0076" w:rsidR="00EF3A6C" w:rsidRPr="00241CB3" w:rsidRDefault="00EF3A6C" w:rsidP="00EF3A6C">
      <w:pPr>
        <w:pStyle w:val="Heading2"/>
      </w:pPr>
      <w:bookmarkStart w:id="11" w:name="_Toc512370192"/>
      <w:bookmarkStart w:id="12" w:name="_Toc518897429"/>
      <w:r w:rsidRPr="00241CB3">
        <w:t>Thương mại điện tử</w:t>
      </w:r>
      <w:bookmarkEnd w:id="11"/>
      <w:bookmarkEnd w:id="12"/>
    </w:p>
    <w:p w14:paraId="413506F5" w14:textId="5B5A119B" w:rsidR="00EF3A6C" w:rsidRPr="00873A68" w:rsidRDefault="00873A68" w:rsidP="004A6AEE">
      <w:proofErr w:type="gramStart"/>
      <w:r w:rsidRPr="00873A68">
        <w:t xml:space="preserve">Theo </w:t>
      </w:r>
      <w:sdt>
        <w:sdtPr>
          <w:id w:val="-76673841"/>
          <w:citation/>
        </w:sdtPr>
        <w:sdtContent>
          <w:r w:rsidRPr="00873A68">
            <w:fldChar w:fldCharType="begin"/>
          </w:r>
          <w:r w:rsidRPr="00873A68">
            <w:rPr>
              <w:rFonts w:eastAsia="Batang"/>
              <w:lang w:eastAsia="ko-KR"/>
            </w:rPr>
            <w:instrText xml:space="preserve"> </w:instrText>
          </w:r>
          <w:r w:rsidRPr="00873A68">
            <w:rPr>
              <w:rFonts w:eastAsia="Batang" w:hint="eastAsia"/>
              <w:lang w:eastAsia="ko-KR"/>
            </w:rPr>
            <w:instrText>CITATION Như15 \l 1042</w:instrText>
          </w:r>
          <w:r w:rsidRPr="00873A68">
            <w:rPr>
              <w:rFonts w:eastAsia="Batang"/>
              <w:lang w:eastAsia="ko-KR"/>
            </w:rPr>
            <w:instrText xml:space="preserve"> </w:instrText>
          </w:r>
          <w:r w:rsidRPr="00873A68">
            <w:fldChar w:fldCharType="separate"/>
          </w:r>
          <w:r w:rsidRPr="00873A68">
            <w:rPr>
              <w:rFonts w:eastAsia="Batang"/>
              <w:noProof/>
              <w:lang w:eastAsia="ko-KR"/>
            </w:rPr>
            <w:t>[1]</w:t>
          </w:r>
          <w:r w:rsidRPr="00873A68">
            <w:fldChar w:fldCharType="end"/>
          </w:r>
        </w:sdtContent>
      </w:sdt>
      <w:r w:rsidRPr="00873A68">
        <w:t xml:space="preserve">, </w:t>
      </w:r>
      <w:r w:rsidR="00EF3A6C" w:rsidRPr="00873A68">
        <w:t>Thương mại điện tử là việc mua bán các sản phẩm hay dịch vụ trên các hệ thống điện tử như internet và các mạng máy tính.</w:t>
      </w:r>
      <w:proofErr w:type="gramEnd"/>
      <w:r w:rsidR="00EF3A6C" w:rsidRPr="00873A68">
        <w:t xml:space="preserve"> </w:t>
      </w:r>
      <w:proofErr w:type="gramStart"/>
      <w:r w:rsidR="00EF3A6C" w:rsidRPr="00873A68">
        <w:t>Các giao dịch này bao gồm tất cả các h</w:t>
      </w:r>
      <w:r w:rsidR="008679CB" w:rsidRPr="00873A68">
        <w:t>oạt động như giao dịch, mua bán</w:t>
      </w:r>
      <w:r w:rsidR="00EF3A6C" w:rsidRPr="00873A68">
        <w:t>, thanh toán, giao hàng.</w:t>
      </w:r>
      <w:proofErr w:type="gramEnd"/>
      <w:r w:rsidR="00EF3A6C" w:rsidRPr="00873A68">
        <w:t xml:space="preserve"> </w:t>
      </w:r>
      <w:proofErr w:type="gramStart"/>
      <w:r w:rsidR="00EF3A6C" w:rsidRPr="00873A68">
        <w:t xml:space="preserve">Thế giới ngày càng bùng nổ về mạng máy tính, con người có thể nhanh chóng kết nối </w:t>
      </w:r>
      <w:r w:rsidR="008679CB" w:rsidRPr="00873A68">
        <w:t>với nhau qua các ứng dụng</w:t>
      </w:r>
      <w:r w:rsidR="00EF3A6C" w:rsidRPr="00873A68">
        <w:t>, dịch vụ trên internet.</w:t>
      </w:r>
      <w:proofErr w:type="gramEnd"/>
      <w:r w:rsidR="00EF3A6C" w:rsidRPr="00873A68">
        <w:t xml:space="preserve"> </w:t>
      </w:r>
      <w:proofErr w:type="gramStart"/>
      <w:r w:rsidR="00EF3A6C" w:rsidRPr="00873A68">
        <w:t>Đây chính là điều kiện thuận lợi để Thương mại điện tử phát triển mạnh mẽ hơn.</w:t>
      </w:r>
      <w:proofErr w:type="gramEnd"/>
      <w:r w:rsidR="00EF3A6C" w:rsidRPr="00873A68">
        <w:t xml:space="preserve"> </w:t>
      </w:r>
      <w:proofErr w:type="gramStart"/>
      <w:r w:rsidR="00EF3A6C" w:rsidRPr="00873A68">
        <w:t>Hiện nay thương mại điện tử trở thành một phương tiện giao dịch quen thuộc của nhiều người, nhiều công ty lớn nhỏ khác nhau mà người dùng khách hàng là người hưởng lợi l</w:t>
      </w:r>
      <w:r w:rsidR="008679CB" w:rsidRPr="00873A68">
        <w:t>ớn nhất.</w:t>
      </w:r>
      <w:proofErr w:type="gramEnd"/>
      <w:r w:rsidR="008679CB" w:rsidRPr="00873A68">
        <w:t xml:space="preserve"> </w:t>
      </w:r>
      <w:proofErr w:type="gramStart"/>
      <w:r w:rsidR="008679CB" w:rsidRPr="00873A68">
        <w:t>Khách hàng sẽ được mua</w:t>
      </w:r>
      <w:r w:rsidR="00EF3A6C" w:rsidRPr="00873A68">
        <w:t xml:space="preserve"> những sản phẩm rẻ hơn, nhanh hơn, hiệu quả và thuận lợi hơn.</w:t>
      </w:r>
      <w:proofErr w:type="gramEnd"/>
      <w:r w:rsidR="00EF3A6C" w:rsidRPr="00873A68">
        <w:t xml:space="preserve"> </w:t>
      </w:r>
      <w:proofErr w:type="gramStart"/>
      <w:r w:rsidR="00EF3A6C" w:rsidRPr="00873A68">
        <w:t>Còn các doanh nghiệp có thể đưa sản phẩm của mình ra thị trường nhanh hơn, không qua các khâu trung gian, bán hàng với số lượng lớn hơn.</w:t>
      </w:r>
      <w:proofErr w:type="gramEnd"/>
    </w:p>
    <w:p w14:paraId="27E949CD" w14:textId="25BABAEC" w:rsidR="00EF3A6C" w:rsidRDefault="00EF3A6C" w:rsidP="00EF3A6C">
      <w:pPr>
        <w:pStyle w:val="Heading2"/>
      </w:pPr>
      <w:bookmarkStart w:id="13" w:name="_Toc512370193"/>
      <w:bookmarkStart w:id="14" w:name="_Toc518897430"/>
      <w:r w:rsidRPr="00241CB3">
        <w:t>Ngôn ngữ</w:t>
      </w:r>
      <w:bookmarkEnd w:id="13"/>
      <w:r w:rsidR="00CB08C3">
        <w:t xml:space="preserve"> lập trình</w:t>
      </w:r>
      <w:bookmarkEnd w:id="14"/>
    </w:p>
    <w:p w14:paraId="75B042C6" w14:textId="77777777" w:rsidR="004D6703" w:rsidRPr="007B6708" w:rsidRDefault="004D6703" w:rsidP="004D6703">
      <w:pPr>
        <w:pStyle w:val="bodytext0"/>
        <w:spacing w:before="120" w:beforeAutospacing="0" w:after="0" w:afterAutospacing="0" w:line="312" w:lineRule="auto"/>
        <w:rPr>
          <w:color w:val="000000"/>
        </w:rPr>
      </w:pPr>
      <w:bookmarkStart w:id="15" w:name="_Toc512370195"/>
      <w:r>
        <w:rPr>
          <w:color w:val="000000"/>
        </w:rPr>
        <w:t>Các lý do cần</w:t>
      </w:r>
      <w:r w:rsidRPr="007B6708">
        <w:rPr>
          <w:color w:val="000000"/>
        </w:rPr>
        <w:t xml:space="preserve"> xây dựng các</w:t>
      </w:r>
      <w:r>
        <w:rPr>
          <w:color w:val="000000"/>
        </w:rPr>
        <w:t xml:space="preserve"> chương trình bằng</w:t>
      </w:r>
      <w:r w:rsidRPr="007B6708">
        <w:rPr>
          <w:color w:val="000000"/>
        </w:rPr>
        <w:t xml:space="preserve"> ngôn ngữ lập trình bậc cao:</w:t>
      </w:r>
    </w:p>
    <w:p w14:paraId="05FEA53D" w14:textId="77777777" w:rsidR="004D6703" w:rsidRPr="006601BE" w:rsidRDefault="004D6703" w:rsidP="006601BE">
      <w:pPr>
        <w:pStyle w:val="ListParagraph"/>
        <w:numPr>
          <w:ilvl w:val="0"/>
          <w:numId w:val="33"/>
        </w:numPr>
        <w:ind w:left="426"/>
      </w:pPr>
      <w:r w:rsidRPr="006601BE">
        <w:t>Ngôn ngữ lập trình bậc cao gần với ngôn ngữ tự nhiên hơn, thuận tiện cho đông đảo người lập trình (không cho cho những người lập trình chuyên nghiệp).</w:t>
      </w:r>
    </w:p>
    <w:p w14:paraId="1515B9A7" w14:textId="77777777" w:rsidR="004D6703" w:rsidRPr="006601BE" w:rsidRDefault="004D6703" w:rsidP="006601BE">
      <w:pPr>
        <w:pStyle w:val="ListParagraph"/>
        <w:numPr>
          <w:ilvl w:val="0"/>
          <w:numId w:val="33"/>
        </w:numPr>
        <w:ind w:left="426"/>
      </w:pPr>
      <w:r w:rsidRPr="006601BE">
        <w:t xml:space="preserve">Ngôn ngữ lập trình bậc cao nói </w:t>
      </w:r>
      <w:proofErr w:type="gramStart"/>
      <w:r w:rsidRPr="006601BE">
        <w:t>chung</w:t>
      </w:r>
      <w:proofErr w:type="gramEnd"/>
      <w:r w:rsidRPr="006601BE">
        <w:t xml:space="preserve"> không phụ thuộc vào loại máy, cùng một chương trình có thê thực hiện trên nhiều loại máy khác nhau.</w:t>
      </w:r>
    </w:p>
    <w:p w14:paraId="7D8000C0" w14:textId="77777777" w:rsidR="004D6703" w:rsidRPr="006601BE" w:rsidRDefault="004D6703" w:rsidP="006601BE">
      <w:pPr>
        <w:pStyle w:val="ListParagraph"/>
        <w:numPr>
          <w:ilvl w:val="0"/>
          <w:numId w:val="33"/>
        </w:numPr>
        <w:ind w:left="426"/>
      </w:pPr>
      <w:r w:rsidRPr="006601BE">
        <w:t>Chương trình viết bằng ngôn ngữ bậc cao dễ hiểu, dễ hiệu chỉnh và dễ nâng cấp hơn.</w:t>
      </w:r>
    </w:p>
    <w:p w14:paraId="32A9B1B9" w14:textId="77777777" w:rsidR="004D6703" w:rsidRPr="006601BE" w:rsidRDefault="004D6703" w:rsidP="006601BE">
      <w:pPr>
        <w:pStyle w:val="ListParagraph"/>
        <w:numPr>
          <w:ilvl w:val="0"/>
          <w:numId w:val="33"/>
        </w:numPr>
        <w:ind w:left="426"/>
      </w:pPr>
      <w:r w:rsidRPr="006601BE">
        <w:t>Ngôn ngữ lập trình bậc cao cho phép làm việc với nhiều kiểu dữ liệu và cách tổ chức dữ liệu đa dạng, thuận tiện cho mô tả thuật toán.</w:t>
      </w:r>
    </w:p>
    <w:p w14:paraId="3313D64E" w14:textId="77777777" w:rsidR="004D6703" w:rsidRPr="00241CB3" w:rsidRDefault="004D6703" w:rsidP="004D6703">
      <w:pPr>
        <w:pStyle w:val="Heading3"/>
      </w:pPr>
      <w:bookmarkStart w:id="16" w:name="_Toc512370194"/>
      <w:bookmarkStart w:id="17" w:name="_Toc518897431"/>
      <w:r w:rsidRPr="00241CB3">
        <w:t>C#</w:t>
      </w:r>
      <w:bookmarkEnd w:id="16"/>
      <w:bookmarkEnd w:id="17"/>
    </w:p>
    <w:p w14:paraId="1B114ED9" w14:textId="106123FC" w:rsidR="004D6703" w:rsidRPr="00086E22" w:rsidRDefault="00086E22" w:rsidP="004D6703">
      <w:proofErr w:type="gramStart"/>
      <w:r w:rsidRPr="00086E22">
        <w:t xml:space="preserve">Theo </w:t>
      </w:r>
      <w:sdt>
        <w:sdtPr>
          <w:id w:val="1039017804"/>
          <w:citation/>
        </w:sdtPr>
        <w:sdtContent>
          <w:r w:rsidR="00EA019A" w:rsidRPr="00086E22">
            <w:fldChar w:fldCharType="begin"/>
          </w:r>
          <w:r w:rsidR="00EA019A" w:rsidRPr="00086E22">
            <w:rPr>
              <w:rFonts w:eastAsia="Batang"/>
              <w:bCs/>
              <w:lang w:eastAsia="ko-KR"/>
            </w:rPr>
            <w:instrText xml:space="preserve"> </w:instrText>
          </w:r>
          <w:r w:rsidR="00EA019A" w:rsidRPr="00086E22">
            <w:rPr>
              <w:rFonts w:eastAsia="Batang" w:hint="eastAsia"/>
              <w:bCs/>
              <w:lang w:eastAsia="ko-KR"/>
            </w:rPr>
            <w:instrText>CITATION Mon17 \l 1042</w:instrText>
          </w:r>
          <w:r w:rsidR="00EA019A" w:rsidRPr="00086E22">
            <w:rPr>
              <w:rFonts w:eastAsia="Batang"/>
              <w:bCs/>
              <w:lang w:eastAsia="ko-KR"/>
            </w:rPr>
            <w:instrText xml:space="preserve"> </w:instrText>
          </w:r>
          <w:r w:rsidR="00EA019A" w:rsidRPr="00086E22">
            <w:fldChar w:fldCharType="separate"/>
          </w:r>
          <w:r w:rsidR="00EA019A" w:rsidRPr="00086E22">
            <w:rPr>
              <w:rFonts w:eastAsia="Batang"/>
              <w:noProof/>
              <w:lang w:eastAsia="ko-KR"/>
            </w:rPr>
            <w:t>[2]</w:t>
          </w:r>
          <w:r w:rsidR="00EA019A" w:rsidRPr="00086E22">
            <w:fldChar w:fldCharType="end"/>
          </w:r>
        </w:sdtContent>
      </w:sdt>
      <w:r w:rsidRPr="00086E22">
        <w:t xml:space="preserve">, </w:t>
      </w:r>
      <w:r w:rsidR="004D6703" w:rsidRPr="00086E22">
        <w:t>khởi đầu cho kế hoạch</w:t>
      </w:r>
      <w:r w:rsidR="004D6703" w:rsidRPr="00086E22">
        <w:rPr>
          <w:rStyle w:val="apple-converted-space"/>
          <w:szCs w:val="26"/>
        </w:rPr>
        <w:t> </w:t>
      </w:r>
      <w:r w:rsidR="004D6703" w:rsidRPr="00086E22">
        <w:t>.NET</w:t>
      </w:r>
      <w:r w:rsidR="004D6703" w:rsidRPr="00086E22">
        <w:rPr>
          <w:rStyle w:val="apple-converted-space"/>
          <w:szCs w:val="26"/>
        </w:rPr>
        <w:t> </w:t>
      </w:r>
      <w:r w:rsidR="004D6703" w:rsidRPr="00086E22">
        <w:t>của họ.</w:t>
      </w:r>
      <w:proofErr w:type="gramEnd"/>
      <w:r w:rsidR="004D6703" w:rsidRPr="00086E22">
        <w:t xml:space="preserve"> Tên của ngôn ngữ bao gồm ký tự thăng </w:t>
      </w:r>
      <w:proofErr w:type="gramStart"/>
      <w:r w:rsidR="004D6703" w:rsidRPr="00086E22">
        <w:t>theo</w:t>
      </w:r>
      <w:proofErr w:type="gramEnd"/>
      <w:r w:rsidR="004D6703" w:rsidRPr="00086E22">
        <w:t xml:space="preserve"> Microsoft nhưng theo</w:t>
      </w:r>
      <w:r w:rsidR="004D6703" w:rsidRPr="00086E22">
        <w:rPr>
          <w:rStyle w:val="apple-converted-space"/>
          <w:szCs w:val="26"/>
        </w:rPr>
        <w:t> </w:t>
      </w:r>
      <w:r w:rsidR="004D6703" w:rsidRPr="00086E22">
        <w:t>ECMA</w:t>
      </w:r>
      <w:r w:rsidR="004D6703" w:rsidRPr="00086E22">
        <w:rPr>
          <w:rStyle w:val="apple-converted-space"/>
          <w:szCs w:val="26"/>
        </w:rPr>
        <w:t> </w:t>
      </w:r>
      <w:r w:rsidR="004D6703" w:rsidRPr="00086E22">
        <w:t>là</w:t>
      </w:r>
      <w:r w:rsidR="004D6703" w:rsidRPr="00086E22">
        <w:rPr>
          <w:rStyle w:val="apple-converted-space"/>
          <w:szCs w:val="26"/>
        </w:rPr>
        <w:t> </w:t>
      </w:r>
      <w:r w:rsidR="004D6703" w:rsidRPr="00086E22">
        <w:rPr>
          <w:bCs/>
        </w:rPr>
        <w:t>C</w:t>
      </w:r>
      <w:r w:rsidR="004D6703" w:rsidRPr="00086E22">
        <w:rPr>
          <w:b/>
          <w:bCs/>
        </w:rPr>
        <w:t>#</w:t>
      </w:r>
      <w:r w:rsidR="004D6703" w:rsidRPr="00086E22">
        <w:t xml:space="preserve">, chỉ bao gồm dấu số thường. </w:t>
      </w:r>
      <w:proofErr w:type="gramStart"/>
      <w:r w:rsidR="004D6703" w:rsidRPr="00086E22">
        <w:t>Microsoft phát triển C# dựa trênC++</w:t>
      </w:r>
      <w:r w:rsidR="004D6703" w:rsidRPr="00086E22">
        <w:rPr>
          <w:rStyle w:val="apple-converted-space"/>
          <w:szCs w:val="26"/>
        </w:rPr>
        <w:t> </w:t>
      </w:r>
      <w:r w:rsidR="004D6703" w:rsidRPr="00086E22">
        <w:t>và</w:t>
      </w:r>
      <w:r w:rsidR="004D6703" w:rsidRPr="00086E22">
        <w:rPr>
          <w:rStyle w:val="apple-converted-space"/>
          <w:szCs w:val="26"/>
        </w:rPr>
        <w:t> </w:t>
      </w:r>
      <w:r w:rsidR="004D6703" w:rsidRPr="00086E22">
        <w:t>Java.</w:t>
      </w:r>
      <w:proofErr w:type="gramEnd"/>
      <w:r w:rsidR="004D6703" w:rsidRPr="00086E22">
        <w:t xml:space="preserve"> C# được miêu tả là ngôn ngữ có được sự cân bằng giữa C++,</w:t>
      </w:r>
      <w:r w:rsidR="004D6703" w:rsidRPr="00086E22">
        <w:rPr>
          <w:rStyle w:val="apple-converted-space"/>
          <w:szCs w:val="26"/>
        </w:rPr>
        <w:t> </w:t>
      </w:r>
      <w:r w:rsidR="004D6703" w:rsidRPr="00086E22">
        <w:t>Visual Basic,</w:t>
      </w:r>
      <w:r w:rsidR="004D6703" w:rsidRPr="00086E22">
        <w:rPr>
          <w:rStyle w:val="apple-converted-space"/>
          <w:szCs w:val="26"/>
        </w:rPr>
        <w:t> </w:t>
      </w:r>
      <w:r w:rsidR="004D6703" w:rsidRPr="00086E22">
        <w:t>Delphi</w:t>
      </w:r>
      <w:r w:rsidR="004D6703" w:rsidRPr="00086E22">
        <w:rPr>
          <w:rStyle w:val="apple-converted-space"/>
          <w:szCs w:val="26"/>
        </w:rPr>
        <w:t> </w:t>
      </w:r>
      <w:r w:rsidR="004D6703" w:rsidRPr="00086E22">
        <w:t>và Java.</w:t>
      </w:r>
    </w:p>
    <w:p w14:paraId="020A8C83" w14:textId="77777777" w:rsidR="004D6703" w:rsidRPr="00086E22" w:rsidRDefault="004D6703" w:rsidP="004D6703">
      <w:proofErr w:type="gramStart"/>
      <w:r w:rsidRPr="00086E22">
        <w:t>C# được thiết kế chủ yếu bởi</w:t>
      </w:r>
      <w:r w:rsidRPr="00086E22">
        <w:rPr>
          <w:rStyle w:val="apple-converted-space"/>
          <w:szCs w:val="26"/>
        </w:rPr>
        <w:t> </w:t>
      </w:r>
      <w:r w:rsidRPr="00086E22">
        <w:t>Anders Hejlsberg</w:t>
      </w:r>
      <w:r w:rsidRPr="00086E22">
        <w:rPr>
          <w:rStyle w:val="apple-converted-space"/>
          <w:szCs w:val="26"/>
        </w:rPr>
        <w:t> </w:t>
      </w:r>
      <w:r w:rsidRPr="00086E22">
        <w:t>kiến trúc sư phần mềm nổi tiếng với các sản phẩm</w:t>
      </w:r>
      <w:r w:rsidRPr="00086E22">
        <w:rPr>
          <w:rStyle w:val="apple-converted-space"/>
          <w:szCs w:val="26"/>
        </w:rPr>
        <w:t> </w:t>
      </w:r>
      <w:r w:rsidRPr="00086E22">
        <w:t>Turbo Pascal,</w:t>
      </w:r>
      <w:r w:rsidRPr="00086E22">
        <w:rPr>
          <w:rStyle w:val="apple-converted-space"/>
          <w:szCs w:val="26"/>
        </w:rPr>
        <w:t> </w:t>
      </w:r>
      <w:r w:rsidRPr="00086E22">
        <w:t>Delphi, J++, WFC.</w:t>
      </w:r>
      <w:proofErr w:type="gramEnd"/>
    </w:p>
    <w:p w14:paraId="69BD4179" w14:textId="1DB043D4" w:rsidR="004D6703" w:rsidRPr="00EA019A" w:rsidRDefault="00873A68" w:rsidP="004D6703">
      <w:pPr>
        <w:ind w:firstLine="0"/>
        <w:rPr>
          <w:shd w:val="clear" w:color="auto" w:fill="FFFFFF"/>
        </w:rPr>
      </w:pPr>
      <w:r w:rsidRPr="00EA019A">
        <w:rPr>
          <w:shd w:val="clear" w:color="auto" w:fill="FFFFFF"/>
        </w:rPr>
        <w:t>Theo</w:t>
      </w:r>
      <w:r w:rsidR="00EA019A">
        <w:rPr>
          <w:shd w:val="clear" w:color="auto" w:fill="FFFFFF"/>
        </w:rPr>
        <w:t xml:space="preserve"> </w:t>
      </w:r>
      <w:sdt>
        <w:sdtPr>
          <w:rPr>
            <w:shd w:val="clear" w:color="auto" w:fill="FFFFFF"/>
          </w:rPr>
          <w:id w:val="38486612"/>
          <w:citation/>
        </w:sdtPr>
        <w:sdtContent>
          <w:r w:rsidR="00EA019A">
            <w:rPr>
              <w:shd w:val="clear" w:color="auto" w:fill="FFFFFF"/>
            </w:rPr>
            <w:fldChar w:fldCharType="begin"/>
          </w:r>
          <w:r w:rsidR="00EA019A">
            <w:rPr>
              <w:rFonts w:eastAsia="Batang"/>
              <w:shd w:val="clear" w:color="auto" w:fill="FFFFFF"/>
              <w:lang w:eastAsia="ko-KR"/>
            </w:rPr>
            <w:instrText xml:space="preserve"> </w:instrText>
          </w:r>
          <w:r w:rsidR="00EA019A">
            <w:rPr>
              <w:rFonts w:eastAsia="Batang" w:hint="eastAsia"/>
              <w:shd w:val="clear" w:color="auto" w:fill="FFFFFF"/>
              <w:lang w:eastAsia="ko-KR"/>
            </w:rPr>
            <w:instrText>CITATION Phạ15 \l 1042</w:instrText>
          </w:r>
          <w:r w:rsidR="00EA019A">
            <w:rPr>
              <w:rFonts w:eastAsia="Batang"/>
              <w:shd w:val="clear" w:color="auto" w:fill="FFFFFF"/>
              <w:lang w:eastAsia="ko-KR"/>
            </w:rPr>
            <w:instrText xml:space="preserve"> </w:instrText>
          </w:r>
          <w:r w:rsidR="00EA019A">
            <w:rPr>
              <w:shd w:val="clear" w:color="auto" w:fill="FFFFFF"/>
            </w:rPr>
            <w:fldChar w:fldCharType="separate"/>
          </w:r>
          <w:r w:rsidR="00D20911" w:rsidRPr="00D20911">
            <w:rPr>
              <w:rFonts w:eastAsia="Batang"/>
              <w:noProof/>
              <w:shd w:val="clear" w:color="auto" w:fill="FFFFFF"/>
              <w:lang w:eastAsia="ko-KR"/>
            </w:rPr>
            <w:t>[3]</w:t>
          </w:r>
          <w:r w:rsidR="00EA019A">
            <w:rPr>
              <w:shd w:val="clear" w:color="auto" w:fill="FFFFFF"/>
            </w:rPr>
            <w:fldChar w:fldCharType="end"/>
          </w:r>
        </w:sdtContent>
      </w:sdt>
      <w:r w:rsidR="00EA019A" w:rsidRPr="00EA019A">
        <w:rPr>
          <w:shd w:val="clear" w:color="auto" w:fill="FFFFFF"/>
        </w:rPr>
        <w:t xml:space="preserve">, </w:t>
      </w:r>
      <w:r w:rsidR="004D6703" w:rsidRPr="00EA019A">
        <w:rPr>
          <w:shd w:val="clear" w:color="auto" w:fill="FFFFFF"/>
        </w:rPr>
        <w:t>Bản thân ngôn ngữ C# có vô số điều </w:t>
      </w:r>
      <w:hyperlink r:id="rId15" w:history="1">
        <w:r w:rsidR="004D6703" w:rsidRPr="00EA019A">
          <w:rPr>
            <w:rStyle w:val="Hyperlink"/>
            <w:color w:val="auto"/>
            <w:u w:val="none"/>
            <w:bdr w:val="none" w:sz="0" w:space="0" w:color="auto" w:frame="1"/>
            <w:shd w:val="clear" w:color="auto" w:fill="FFFFFF"/>
          </w:rPr>
          <w:t>thú vị</w:t>
        </w:r>
      </w:hyperlink>
      <w:r w:rsidR="004D6703" w:rsidRPr="00EA019A">
        <w:rPr>
          <w:shd w:val="clear" w:color="auto" w:fill="FFFFFF"/>
        </w:rPr>
        <w:t xml:space="preserve">: </w:t>
      </w:r>
    </w:p>
    <w:p w14:paraId="1C85AE88" w14:textId="77777777" w:rsidR="004D6703" w:rsidRPr="006601BE" w:rsidRDefault="004D6703" w:rsidP="006601BE">
      <w:pPr>
        <w:pStyle w:val="ListParagraph"/>
        <w:numPr>
          <w:ilvl w:val="0"/>
          <w:numId w:val="33"/>
        </w:numPr>
        <w:ind w:left="426"/>
      </w:pPr>
      <w:r w:rsidRPr="006601BE">
        <w:lastRenderedPageBreak/>
        <w:t>Static method, partial class, </w:t>
      </w:r>
      <w:hyperlink r:id="rId16" w:history="1">
        <w:r w:rsidRPr="006601BE">
          <w:t>delegate</w:t>
        </w:r>
      </w:hyperlink>
      <w:r w:rsidRPr="006601BE">
        <w:t>, </w:t>
      </w:r>
      <w:hyperlink r:id="rId17" w:history="1">
        <w:r w:rsidRPr="006601BE">
          <w:t>LINQ</w:t>
        </w:r>
      </w:hyperlink>
      <w:r w:rsidRPr="006601BE">
        <w:t>, </w:t>
      </w:r>
      <w:hyperlink r:id="rId18" w:history="1">
        <w:r w:rsidRPr="006601BE">
          <w:t>lambda expression</w:t>
        </w:r>
      </w:hyperlink>
      <w:r w:rsidRPr="006601BE">
        <w:t>.</w:t>
      </w:r>
    </w:p>
    <w:p w14:paraId="4F854D47" w14:textId="77777777" w:rsidR="004D6703" w:rsidRPr="00EA019A" w:rsidRDefault="004D6703" w:rsidP="006601BE">
      <w:pPr>
        <w:pStyle w:val="ListParagraph"/>
        <w:numPr>
          <w:ilvl w:val="0"/>
          <w:numId w:val="33"/>
        </w:numPr>
        <w:ind w:left="426"/>
      </w:pPr>
      <w:r w:rsidRPr="00EA019A">
        <w:t>C# là ngôn ngữ strong-typed: Các tham số, kết quả trả về của hàm đều là một object. Mọi lỗi phát sinh như đánh nhầm tên trường, tên hàm, nhầm kiểu class đều được báo trong lúc viết code, không phải chờ đến lúc chạy mới phát hiện lỗi sai.</w:t>
      </w:r>
    </w:p>
    <w:p w14:paraId="47F28DA3" w14:textId="77777777" w:rsidR="004D6703" w:rsidRPr="006601BE" w:rsidRDefault="004D6703" w:rsidP="006601BE">
      <w:pPr>
        <w:pStyle w:val="ListParagraph"/>
        <w:numPr>
          <w:ilvl w:val="0"/>
          <w:numId w:val="33"/>
        </w:numPr>
        <w:ind w:left="426"/>
      </w:pPr>
      <w:r w:rsidRPr="006601BE">
        <w:t>C# đi kèm với framework .NET, hỗ trợ nhiều thứ: Tạo ứng dụng Window với WinForm, WPF; Tạo website bằng WebForm, MVC.NET… </w:t>
      </w:r>
    </w:p>
    <w:p w14:paraId="3F306ED2" w14:textId="1049D326" w:rsidR="004D6703" w:rsidRPr="00EA019A" w:rsidRDefault="004D6703" w:rsidP="006601BE">
      <w:pPr>
        <w:pStyle w:val="ListParagraph"/>
        <w:numPr>
          <w:ilvl w:val="0"/>
          <w:numId w:val="33"/>
        </w:numPr>
        <w:ind w:left="426"/>
      </w:pPr>
      <w:r w:rsidRPr="006601BE">
        <w:t>C# có IDE Visual Studio cùng</w:t>
      </w:r>
      <w:r w:rsidR="000A6E18" w:rsidRPr="006601BE">
        <w:t xml:space="preserve"> nhiều plug-in vô cùng mạnh mẽ.</w:t>
      </w:r>
    </w:p>
    <w:p w14:paraId="67C90797" w14:textId="77777777" w:rsidR="00EF3A6C" w:rsidRPr="00241CB3" w:rsidRDefault="00EF3A6C" w:rsidP="00EF3A6C">
      <w:pPr>
        <w:pStyle w:val="Heading3"/>
      </w:pPr>
      <w:bookmarkStart w:id="18" w:name="_Toc518897432"/>
      <w:r w:rsidRPr="00241CB3">
        <w:t>HTML/CSS/Javascrip</w:t>
      </w:r>
      <w:bookmarkEnd w:id="15"/>
      <w:bookmarkEnd w:id="18"/>
    </w:p>
    <w:p w14:paraId="5BA6C9A5" w14:textId="77777777" w:rsidR="00EF3A6C" w:rsidRPr="00241CB3" w:rsidRDefault="00EF3A6C" w:rsidP="00C3736B">
      <w:pPr>
        <w:pStyle w:val="Heading4"/>
      </w:pPr>
      <w:r w:rsidRPr="00241CB3">
        <w:t>HTML</w:t>
      </w:r>
    </w:p>
    <w:p w14:paraId="2150F183" w14:textId="3CF784C6" w:rsidR="00EF3A6C" w:rsidRPr="00086E22" w:rsidRDefault="00086E22" w:rsidP="00EF3A6C">
      <w:proofErr w:type="gramStart"/>
      <w:r w:rsidRPr="00086E22">
        <w:rPr>
          <w:bCs/>
        </w:rPr>
        <w:t xml:space="preserve">Theo </w:t>
      </w:r>
      <w:sdt>
        <w:sdtPr>
          <w:rPr>
            <w:bCs/>
          </w:rPr>
          <w:id w:val="-1252654972"/>
          <w:citation/>
        </w:sdtPr>
        <w:sdtContent>
          <w:r w:rsidRPr="00086E22">
            <w:rPr>
              <w:bCs/>
            </w:rPr>
            <w:fldChar w:fldCharType="begin"/>
          </w:r>
          <w:r w:rsidRPr="00086E22">
            <w:rPr>
              <w:rFonts w:eastAsia="Batang"/>
              <w:bCs/>
              <w:lang w:eastAsia="ko-KR"/>
            </w:rPr>
            <w:instrText xml:space="preserve"> </w:instrText>
          </w:r>
          <w:r w:rsidRPr="00086E22">
            <w:rPr>
              <w:rFonts w:eastAsia="Batang" w:hint="eastAsia"/>
              <w:bCs/>
              <w:lang w:eastAsia="ko-KR"/>
            </w:rPr>
            <w:instrText>CITATION Hoà18 \l 1042</w:instrText>
          </w:r>
          <w:r w:rsidRPr="00086E22">
            <w:rPr>
              <w:rFonts w:eastAsia="Batang"/>
              <w:bCs/>
              <w:lang w:eastAsia="ko-KR"/>
            </w:rPr>
            <w:instrText xml:space="preserve"> </w:instrText>
          </w:r>
          <w:r w:rsidRPr="00086E22">
            <w:rPr>
              <w:bCs/>
            </w:rPr>
            <w:fldChar w:fldCharType="separate"/>
          </w:r>
          <w:r w:rsidR="00D20911" w:rsidRPr="00D20911">
            <w:rPr>
              <w:rFonts w:eastAsia="Batang"/>
              <w:noProof/>
              <w:lang w:eastAsia="ko-KR"/>
            </w:rPr>
            <w:t>[4]</w:t>
          </w:r>
          <w:r w:rsidRPr="00086E22">
            <w:rPr>
              <w:bCs/>
            </w:rPr>
            <w:fldChar w:fldCharType="end"/>
          </w:r>
        </w:sdtContent>
      </w:sdt>
      <w:r w:rsidRPr="00086E22">
        <w:rPr>
          <w:bCs/>
        </w:rPr>
        <w:t xml:space="preserve">, </w:t>
      </w:r>
      <w:r w:rsidR="00EF3A6C" w:rsidRPr="00086E22">
        <w:rPr>
          <w:bCs/>
        </w:rPr>
        <w:t>HTML</w:t>
      </w:r>
      <w:r w:rsidR="00EF3A6C" w:rsidRPr="00086E22">
        <w:t> (tiếng Anh, viết tắt cho </w:t>
      </w:r>
      <w:r w:rsidR="00EF3A6C" w:rsidRPr="00086E22">
        <w:rPr>
          <w:iCs/>
        </w:rPr>
        <w:t>HyperText Markup Language</w:t>
      </w:r>
      <w:r w:rsidR="00EF3A6C" w:rsidRPr="00086E22">
        <w:t>, hay là "Ngôn ngữ Đánh dấu Siêu văn bản") là một ngôn ngữ đánh dấu được thiết kế ra để tạo nên các trang web với các mẩu thông tin được trình bày trên World Wide Web.</w:t>
      </w:r>
      <w:proofErr w:type="gramEnd"/>
      <w:r w:rsidR="00EF3A6C" w:rsidRPr="00086E22">
        <w:t xml:space="preserve"> </w:t>
      </w:r>
      <w:proofErr w:type="gramStart"/>
      <w:r w:rsidR="00EF3A6C" w:rsidRPr="00086E22">
        <w:t>Cùng với CSS và JavaScript, HTML tạo ra bộ ba nền tảng kỹ thuật cho World Wide Web.</w:t>
      </w:r>
      <w:proofErr w:type="gramEnd"/>
      <w:r w:rsidR="00EF3A6C" w:rsidRPr="00086E22">
        <w:t xml:space="preserve">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w:t>
      </w:r>
      <w:proofErr w:type="gramStart"/>
      <w:r w:rsidR="00EF3A6C" w:rsidRPr="00086E22">
        <w:t>Phiên bản chính thức mới nhất của HTML là HTML 4.01 (1999).</w:t>
      </w:r>
      <w:proofErr w:type="gramEnd"/>
      <w:r w:rsidR="00EF3A6C" w:rsidRPr="00086E22">
        <w:t xml:space="preserve"> </w:t>
      </w:r>
      <w:proofErr w:type="gramStart"/>
      <w:r w:rsidR="00EF3A6C" w:rsidRPr="00086E22">
        <w:t>Sau đó, các nhà phát triển đã thay thế nó bằng XHTML.</w:t>
      </w:r>
      <w:proofErr w:type="gramEnd"/>
      <w:r w:rsidR="00EF3A6C" w:rsidRPr="00086E22">
        <w:t xml:space="preserve"> </w:t>
      </w:r>
      <w:proofErr w:type="gramStart"/>
      <w:r w:rsidR="00EF3A6C" w:rsidRPr="00086E22">
        <w:t>Hiện nay, HTML đang được phát triển tiếp với phiên bản HTML5 hứa hẹn mang lại diện mạo mới cho Web.</w:t>
      </w:r>
      <w:proofErr w:type="gramEnd"/>
    </w:p>
    <w:p w14:paraId="7C1475C6" w14:textId="77777777" w:rsidR="00EF3A6C" w:rsidRPr="00241CB3" w:rsidRDefault="00EF3A6C" w:rsidP="00C3736B">
      <w:pPr>
        <w:pStyle w:val="Heading4"/>
      </w:pPr>
      <w:r w:rsidRPr="00241CB3">
        <w:t>CSS</w:t>
      </w:r>
    </w:p>
    <w:p w14:paraId="5095DB1B" w14:textId="6007B3D0" w:rsidR="00EF3A6C" w:rsidRPr="00241CB3" w:rsidRDefault="00F251CA" w:rsidP="00EF3A6C">
      <w:proofErr w:type="gramStart"/>
      <w:r>
        <w:rPr>
          <w:bCs/>
        </w:rPr>
        <w:t xml:space="preserve">Theo </w:t>
      </w:r>
      <w:sdt>
        <w:sdtPr>
          <w:rPr>
            <w:bCs/>
          </w:rPr>
          <w:id w:val="-1016230135"/>
          <w:citation/>
        </w:sdtPr>
        <w:sdtContent>
          <w:r w:rsidR="00A66BB2">
            <w:rPr>
              <w:bCs/>
            </w:rPr>
            <w:fldChar w:fldCharType="begin"/>
          </w:r>
          <w:r w:rsidR="00A66BB2">
            <w:rPr>
              <w:bCs/>
            </w:rPr>
            <w:instrText xml:space="preserve"> CITATION Vie18 \l 1033 </w:instrText>
          </w:r>
          <w:r w:rsidR="00A66BB2">
            <w:rPr>
              <w:bCs/>
            </w:rPr>
            <w:fldChar w:fldCharType="separate"/>
          </w:r>
          <w:r w:rsidR="00D20911">
            <w:rPr>
              <w:noProof/>
            </w:rPr>
            <w:t>[5]</w:t>
          </w:r>
          <w:r w:rsidR="00A66BB2">
            <w:rPr>
              <w:bCs/>
            </w:rPr>
            <w:fldChar w:fldCharType="end"/>
          </w:r>
        </w:sdtContent>
      </w:sdt>
      <w:r w:rsidR="00CB08C3">
        <w:rPr>
          <w:bCs/>
        </w:rPr>
        <w:t xml:space="preserve">, </w:t>
      </w:r>
      <w:r w:rsidR="00EF3A6C" w:rsidRPr="00D64F2D">
        <w:rPr>
          <w:bCs/>
        </w:rPr>
        <w:t>CSS</w:t>
      </w:r>
      <w:r w:rsidR="00EF3A6C">
        <w:t> (</w:t>
      </w:r>
      <w:r w:rsidR="00EF3A6C" w:rsidRPr="00D64F2D">
        <w:rPr>
          <w:bCs/>
        </w:rPr>
        <w:t>Cascading Style Sheets</w:t>
      </w:r>
      <w:r w:rsidR="00EF3A6C">
        <w:rPr>
          <w:bCs/>
        </w:rPr>
        <w:t>)</w:t>
      </w:r>
      <w:r w:rsidR="00EF3A6C">
        <w:t> </w:t>
      </w:r>
      <w:r w:rsidR="00EF3A6C" w:rsidRPr="00241CB3">
        <w:t>giúp xác định sự trình diễn của các yếu tố HTML như là một file riêng biệt mà được biết như là tệp CSS có đuôi mở rộng là </w:t>
      </w:r>
      <w:r w:rsidR="00EF3A6C" w:rsidRPr="00241CB3">
        <w:rPr>
          <w:b/>
          <w:bCs/>
        </w:rPr>
        <w:t>.css</w:t>
      </w:r>
      <w:r w:rsidR="00EF3A6C" w:rsidRPr="00241CB3">
        <w:t>.</w:t>
      </w:r>
      <w:proofErr w:type="gramEnd"/>
    </w:p>
    <w:p w14:paraId="20036E0E" w14:textId="77777777" w:rsidR="00EF3A6C" w:rsidRPr="00241CB3" w:rsidRDefault="00EF3A6C" w:rsidP="00EF3A6C">
      <w:proofErr w:type="gramStart"/>
      <w:r w:rsidRPr="00241CB3">
        <w:t>CSS giúp thay đổi định dạng của bất kỳ yếu tố nào chỉ bởi tạo các thay đổi tại một vị trí.</w:t>
      </w:r>
      <w:proofErr w:type="gramEnd"/>
      <w:r w:rsidRPr="00241CB3">
        <w:t xml:space="preserve"> </w:t>
      </w:r>
      <w:proofErr w:type="gramStart"/>
      <w:r w:rsidRPr="00241CB3">
        <w:t>Tất cả thay đổi được tạo sẽ được phản ánh tự động tới tất cả các trang web của website mà trong đó yếu tố xuất hiện.</w:t>
      </w:r>
      <w:proofErr w:type="gramEnd"/>
    </w:p>
    <w:p w14:paraId="3EA1E15C" w14:textId="77777777" w:rsidR="00EF3A6C" w:rsidRPr="00241CB3" w:rsidRDefault="00EF3A6C" w:rsidP="00EF3A6C">
      <w:proofErr w:type="gramStart"/>
      <w:r w:rsidRPr="00241CB3">
        <w:t>Thông thường chúng ta nên chọn cách thứ 3 vì cách này giúp chúng ta dễ dàng cập nhật lại CSS cho hàng loạt các trang mỗi lần có thay đổi, tất cả các trang đã chèn file CSS sẽ được áp dụng hiệu ứng đã được cập nhật.</w:t>
      </w:r>
      <w:proofErr w:type="gramEnd"/>
      <w:r w:rsidRPr="00241CB3">
        <w:t xml:space="preserve"> </w:t>
      </w:r>
      <w:proofErr w:type="gramStart"/>
      <w:r w:rsidRPr="00241CB3">
        <w:t>Bên cạnh đó việc áp dụng cách thứ 3 sẽ giúp cho website thân thiện hơn với các search engine.</w:t>
      </w:r>
      <w:proofErr w:type="gramEnd"/>
    </w:p>
    <w:p w14:paraId="634F4AD4" w14:textId="77777777" w:rsidR="00EF3A6C" w:rsidRPr="00620C0F" w:rsidRDefault="00EF3A6C" w:rsidP="00EF3A6C">
      <w:pPr>
        <w:pStyle w:val="NormalWeb"/>
        <w:shd w:val="clear" w:color="auto" w:fill="FFFFFF"/>
        <w:spacing w:before="0" w:beforeAutospacing="0" w:after="120" w:afterAutospacing="0" w:line="312" w:lineRule="auto"/>
        <w:ind w:firstLine="567"/>
        <w:jc w:val="both"/>
      </w:pPr>
      <w:r w:rsidRPr="00620C0F">
        <w:rPr>
          <w:rStyle w:val="Strong"/>
        </w:rPr>
        <w:t>Cú pháp viết CSS:</w:t>
      </w:r>
    </w:p>
    <w:p w14:paraId="73F6A0FF" w14:textId="7EA4124F" w:rsidR="00EF3A6C" w:rsidRPr="00241CB3" w:rsidRDefault="00F251CA" w:rsidP="00EF3A6C">
      <w:r>
        <w:rPr>
          <w:bCs/>
        </w:rPr>
        <w:t>Theo</w:t>
      </w:r>
      <w:sdt>
        <w:sdtPr>
          <w:id w:val="1688561345"/>
          <w:citation/>
        </w:sdtPr>
        <w:sdtContent>
          <w:r w:rsidR="00A66BB2">
            <w:fldChar w:fldCharType="begin"/>
          </w:r>
          <w:r w:rsidR="00A66BB2">
            <w:instrText xml:space="preserve"> CITATION eCo \l 1033 </w:instrText>
          </w:r>
          <w:r w:rsidR="00A66BB2">
            <w:fldChar w:fldCharType="separate"/>
          </w:r>
          <w:r w:rsidR="00D20911">
            <w:rPr>
              <w:noProof/>
            </w:rPr>
            <w:t xml:space="preserve"> [6]</w:t>
          </w:r>
          <w:r w:rsidR="00A66BB2">
            <w:fldChar w:fldCharType="end"/>
          </w:r>
        </w:sdtContent>
      </w:sdt>
      <w:r w:rsidR="00CB08C3">
        <w:t>,</w:t>
      </w:r>
      <w:r>
        <w:t xml:space="preserve"> </w:t>
      </w:r>
      <w:r w:rsidR="00EF3A6C" w:rsidRPr="00241CB3">
        <w:t>CSS gồm 3 phần: CSS selector (cách chúng ta chọn ra phần tử HTML sẽ áp dụng hiệu ứng), property (thuộc tính CSS), value (giá trị CSS).</w:t>
      </w:r>
    </w:p>
    <w:p w14:paraId="578B4BC0" w14:textId="7261A1EE" w:rsidR="00EF3A6C" w:rsidRPr="00FC2BE8" w:rsidRDefault="00EF3A6C" w:rsidP="00EF3A6C">
      <w:pPr>
        <w:rPr>
          <w:b/>
        </w:rPr>
      </w:pPr>
      <w:r w:rsidRPr="00241CB3">
        <w:t>Khi chúng ta chèn CSS bằng cách 1 hoặc cách 3 chúng ta viết CSS như sau: </w:t>
      </w:r>
      <w:r w:rsidRPr="00FC2BE8">
        <w:rPr>
          <w:rStyle w:val="Strong"/>
          <w:b w:val="0"/>
          <w:szCs w:val="26"/>
        </w:rPr>
        <w:t>css selector</w:t>
      </w:r>
      <w:r w:rsidR="00EA019A">
        <w:rPr>
          <w:rStyle w:val="Strong"/>
          <w:b w:val="0"/>
          <w:szCs w:val="26"/>
        </w:rPr>
        <w:t xml:space="preserve"> </w:t>
      </w:r>
      <w:r w:rsidRPr="00FC2BE8">
        <w:rPr>
          <w:rStyle w:val="Strong"/>
          <w:b w:val="0"/>
          <w:szCs w:val="26"/>
        </w:rPr>
        <w:t>{property: value}</w:t>
      </w:r>
    </w:p>
    <w:p w14:paraId="15E5DAFF" w14:textId="77777777" w:rsidR="00EF3A6C" w:rsidRPr="00241CB3" w:rsidRDefault="00EF3A6C" w:rsidP="00EF3A6C">
      <w:r w:rsidRPr="00241CB3">
        <w:lastRenderedPageBreak/>
        <w:t>Còn khi chúng ta chèn bằng cách 2 (trong thuộc tính style của phần tử HTML) chúng ta viết như sau: </w:t>
      </w:r>
      <w:r w:rsidRPr="00FC2BE8">
        <w:rPr>
          <w:rStyle w:val="Strong"/>
          <w:b w:val="0"/>
          <w:szCs w:val="26"/>
        </w:rPr>
        <w:t>property</w:t>
      </w:r>
      <w:proofErr w:type="gramStart"/>
      <w:r w:rsidRPr="00FC2BE8">
        <w:rPr>
          <w:rStyle w:val="Strong"/>
          <w:b w:val="0"/>
          <w:szCs w:val="26"/>
        </w:rPr>
        <w:t>:value</w:t>
      </w:r>
      <w:proofErr w:type="gramEnd"/>
    </w:p>
    <w:p w14:paraId="7D0B9C7B" w14:textId="5BD95452" w:rsidR="00EF3A6C" w:rsidRPr="00A66BB2" w:rsidRDefault="00EF3A6C" w:rsidP="00A66BB2">
      <w:pPr>
        <w:rPr>
          <w:rStyle w:val="Hyperlink"/>
          <w:color w:val="auto"/>
          <w:u w:val="none"/>
        </w:rPr>
      </w:pPr>
      <w:r w:rsidRPr="00241CB3">
        <w:t>Trong trường hợp có nhiều thuộc tính CSS thì các thuộc tính sẽ ngăn cách với nhau bằng dấu </w:t>
      </w:r>
      <w:proofErr w:type="gramStart"/>
      <w:r w:rsidR="00EA019A">
        <w:t xml:space="preserve">“ </w:t>
      </w:r>
      <w:r w:rsidRPr="00FC2BE8">
        <w:rPr>
          <w:rStyle w:val="Strong"/>
          <w:b w:val="0"/>
          <w:szCs w:val="26"/>
        </w:rPr>
        <w:t>;</w:t>
      </w:r>
      <w:proofErr w:type="gramEnd"/>
      <w:r w:rsidR="00FC2BE8">
        <w:rPr>
          <w:rStyle w:val="Strong"/>
          <w:b w:val="0"/>
          <w:szCs w:val="26"/>
        </w:rPr>
        <w:t xml:space="preserve"> ”</w:t>
      </w:r>
    </w:p>
    <w:p w14:paraId="304916C5" w14:textId="77777777" w:rsidR="00EF3A6C" w:rsidRDefault="00EF3A6C" w:rsidP="00C3736B">
      <w:pPr>
        <w:pStyle w:val="Heading4"/>
      </w:pPr>
      <w:r w:rsidRPr="00EF3A6C">
        <w:t>Javascript </w:t>
      </w:r>
    </w:p>
    <w:p w14:paraId="5F83F6BB" w14:textId="14E7073E" w:rsidR="00EF3A6C" w:rsidRPr="00241CB3" w:rsidRDefault="00EF3A6C" w:rsidP="00EF3A6C">
      <w:pPr>
        <w:rPr>
          <w:szCs w:val="26"/>
        </w:rPr>
      </w:pPr>
      <w:r w:rsidRPr="00D64F2D">
        <w:rPr>
          <w:bCs/>
          <w:szCs w:val="26"/>
          <w:shd w:val="clear" w:color="auto" w:fill="FFFFFF"/>
        </w:rPr>
        <w:t>JavaScript</w:t>
      </w:r>
      <w:r w:rsidRPr="00241CB3">
        <w:rPr>
          <w:szCs w:val="26"/>
          <w:shd w:val="clear" w:color="auto" w:fill="FFFFFF"/>
        </w:rPr>
        <w:t>, theo phiên bản hiện hành, là một </w:t>
      </w:r>
      <w:hyperlink r:id="rId19" w:tooltip="Ngôn ngữ lập trình kịch bản" w:history="1">
        <w:r w:rsidRPr="00241CB3">
          <w:rPr>
            <w:rStyle w:val="Hyperlink"/>
            <w:color w:val="auto"/>
            <w:szCs w:val="26"/>
            <w:u w:val="none"/>
            <w:shd w:val="clear" w:color="auto" w:fill="FFFFFF"/>
          </w:rPr>
          <w:t>ngôn ngữ lập trình kịch bản</w:t>
        </w:r>
      </w:hyperlink>
      <w:r w:rsidRPr="00241CB3">
        <w:rPr>
          <w:szCs w:val="26"/>
          <w:shd w:val="clear" w:color="auto" w:fill="FFFFFF"/>
        </w:rPr>
        <w:t> </w:t>
      </w:r>
      <w:hyperlink r:id="rId20" w:tooltip="Lập trình hướng đối tượng" w:history="1">
        <w:r w:rsidRPr="00241CB3">
          <w:rPr>
            <w:rStyle w:val="Hyperlink"/>
            <w:color w:val="auto"/>
            <w:szCs w:val="26"/>
            <w:u w:val="none"/>
            <w:shd w:val="clear" w:color="auto" w:fill="FFFFFF"/>
          </w:rPr>
          <w:t>dựa trên đối tượng</w:t>
        </w:r>
      </w:hyperlink>
      <w:r w:rsidRPr="00241CB3">
        <w:rPr>
          <w:szCs w:val="26"/>
          <w:shd w:val="clear" w:color="auto" w:fill="FFFFFF"/>
        </w:rPr>
        <w:t> được phát triển từ các ý niệm </w:t>
      </w:r>
      <w:hyperlink r:id="rId21" w:tooltip="Lập trình dựa trên nguyên mẫu (trang chưa được viết)" w:history="1">
        <w:r w:rsidRPr="00241CB3">
          <w:rPr>
            <w:rStyle w:val="Hyperlink"/>
            <w:color w:val="auto"/>
            <w:szCs w:val="26"/>
            <w:u w:val="none"/>
            <w:shd w:val="clear" w:color="auto" w:fill="FFFFFF"/>
          </w:rPr>
          <w:t>nguyên mẫu</w:t>
        </w:r>
      </w:hyperlink>
      <w:r w:rsidRPr="00241CB3">
        <w:rPr>
          <w:szCs w:val="26"/>
          <w:shd w:val="clear" w:color="auto" w:fill="FFFFFF"/>
        </w:rPr>
        <w:t xml:space="preserve">. </w:t>
      </w:r>
      <w:proofErr w:type="gramStart"/>
      <w:r w:rsidRPr="00241CB3">
        <w:rPr>
          <w:szCs w:val="26"/>
          <w:shd w:val="clear" w:color="auto" w:fill="FFFFFF"/>
        </w:rPr>
        <w:t>Ngôn ngữ này được dùng rộng rãi cho các </w:t>
      </w:r>
      <w:hyperlink r:id="rId22" w:tooltip="Website" w:history="1">
        <w:r w:rsidRPr="00241CB3">
          <w:rPr>
            <w:rStyle w:val="Hyperlink"/>
            <w:color w:val="auto"/>
            <w:szCs w:val="26"/>
            <w:u w:val="none"/>
            <w:shd w:val="clear" w:color="auto" w:fill="FFFFFF"/>
          </w:rPr>
          <w:t>trang web</w:t>
        </w:r>
      </w:hyperlink>
      <w:r w:rsidRPr="00241CB3">
        <w:rPr>
          <w:szCs w:val="26"/>
          <w:shd w:val="clear" w:color="auto" w:fill="FFFFFF"/>
        </w:rPr>
        <w:t>, nhưng cũng được dùng để tạo khả năng viết script sử dụng các đối tượng nằm sẵn trong các ứng dụng.</w:t>
      </w:r>
      <w:proofErr w:type="gramEnd"/>
      <w:r w:rsidRPr="00241CB3">
        <w:rPr>
          <w:szCs w:val="26"/>
          <w:shd w:val="clear" w:color="auto" w:fill="FFFFFF"/>
        </w:rPr>
        <w:t xml:space="preserve"> </w:t>
      </w:r>
      <w:proofErr w:type="gramStart"/>
      <w:r w:rsidRPr="00241CB3">
        <w:rPr>
          <w:szCs w:val="26"/>
          <w:shd w:val="clear" w:color="auto" w:fill="FFFFFF"/>
        </w:rPr>
        <w:t>Nó vốn được phát triển bởi </w:t>
      </w:r>
      <w:hyperlink r:id="rId23" w:tooltip="Brendan Eich (trang chưa được viết)" w:history="1">
        <w:r w:rsidRPr="00241CB3">
          <w:rPr>
            <w:rStyle w:val="Hyperlink"/>
            <w:color w:val="auto"/>
            <w:szCs w:val="26"/>
            <w:u w:val="none"/>
            <w:shd w:val="clear" w:color="auto" w:fill="FFFFFF"/>
          </w:rPr>
          <w:t>Brendan Eich</w:t>
        </w:r>
      </w:hyperlink>
      <w:r w:rsidRPr="00241CB3">
        <w:rPr>
          <w:szCs w:val="26"/>
          <w:shd w:val="clear" w:color="auto" w:fill="FFFFFF"/>
        </w:rPr>
        <w:t> tại </w:t>
      </w:r>
      <w:hyperlink r:id="rId24" w:tooltip="Netscape" w:history="1">
        <w:r w:rsidRPr="00241CB3">
          <w:rPr>
            <w:rStyle w:val="Hyperlink"/>
            <w:color w:val="auto"/>
            <w:szCs w:val="26"/>
            <w:u w:val="none"/>
            <w:shd w:val="clear" w:color="auto" w:fill="FFFFFF"/>
          </w:rPr>
          <w:t>Hãng truyền thông Netscape</w:t>
        </w:r>
      </w:hyperlink>
      <w:r w:rsidRPr="00241CB3">
        <w:rPr>
          <w:szCs w:val="26"/>
          <w:shd w:val="clear" w:color="auto" w:fill="FFFFFF"/>
        </w:rPr>
        <w:t> với cái tên đầu tiên </w:t>
      </w:r>
      <w:r w:rsidRPr="00FC2BE8">
        <w:rPr>
          <w:iCs/>
          <w:szCs w:val="26"/>
          <w:shd w:val="clear" w:color="auto" w:fill="FFFFFF"/>
        </w:rPr>
        <w:t>Mocha</w:t>
      </w:r>
      <w:r w:rsidRPr="00241CB3">
        <w:rPr>
          <w:szCs w:val="26"/>
          <w:shd w:val="clear" w:color="auto" w:fill="FFFFFF"/>
        </w:rPr>
        <w:t>, rồi sau đó đổi tên thành </w:t>
      </w:r>
      <w:r w:rsidRPr="00D64F2D">
        <w:rPr>
          <w:iCs/>
          <w:szCs w:val="26"/>
          <w:shd w:val="clear" w:color="auto" w:fill="FFFFFF"/>
        </w:rPr>
        <w:t>LiveScript</w:t>
      </w:r>
      <w:r w:rsidRPr="00241CB3">
        <w:rPr>
          <w:szCs w:val="26"/>
          <w:shd w:val="clear" w:color="auto" w:fill="FFFFFF"/>
        </w:rPr>
        <w:t>, và cuối cùng thành JavaScript.</w:t>
      </w:r>
      <w:proofErr w:type="gramEnd"/>
      <w:r w:rsidRPr="00241CB3">
        <w:rPr>
          <w:szCs w:val="26"/>
          <w:shd w:val="clear" w:color="auto" w:fill="FFFFFF"/>
        </w:rPr>
        <w:t xml:space="preserve"> Giống </w:t>
      </w:r>
      <w:hyperlink r:id="rId25" w:tooltip="Java (ngôn ngữ lập trình)" w:history="1">
        <w:r w:rsidRPr="00241CB3">
          <w:rPr>
            <w:rStyle w:val="Hyperlink"/>
            <w:color w:val="auto"/>
            <w:szCs w:val="26"/>
            <w:u w:val="none"/>
            <w:shd w:val="clear" w:color="auto" w:fill="FFFFFF"/>
          </w:rPr>
          <w:t>Java</w:t>
        </w:r>
      </w:hyperlink>
      <w:r w:rsidRPr="00241CB3">
        <w:rPr>
          <w:szCs w:val="26"/>
          <w:shd w:val="clear" w:color="auto" w:fill="FFFFFF"/>
        </w:rPr>
        <w:t>, JavaScript có </w:t>
      </w:r>
      <w:hyperlink r:id="rId26" w:tooltip="Cú pháp học" w:history="1">
        <w:r w:rsidRPr="00241CB3">
          <w:rPr>
            <w:rStyle w:val="Hyperlink"/>
            <w:color w:val="auto"/>
            <w:szCs w:val="26"/>
            <w:u w:val="none"/>
            <w:shd w:val="clear" w:color="auto" w:fill="FFFFFF"/>
          </w:rPr>
          <w:t>cú pháp</w:t>
        </w:r>
      </w:hyperlink>
      <w:r w:rsidRPr="00241CB3">
        <w:rPr>
          <w:szCs w:val="26"/>
          <w:shd w:val="clear" w:color="auto" w:fill="FFFFFF"/>
        </w:rPr>
        <w:t> tương tự </w:t>
      </w:r>
      <w:hyperlink r:id="rId27" w:tooltip="C (ngôn ngữ lập trình)" w:history="1">
        <w:r w:rsidRPr="00241CB3">
          <w:rPr>
            <w:rStyle w:val="Hyperlink"/>
            <w:color w:val="auto"/>
            <w:szCs w:val="26"/>
            <w:u w:val="none"/>
            <w:shd w:val="clear" w:color="auto" w:fill="FFFFFF"/>
          </w:rPr>
          <w:t>C</w:t>
        </w:r>
      </w:hyperlink>
      <w:r w:rsidR="00FC2BE8">
        <w:rPr>
          <w:szCs w:val="26"/>
          <w:shd w:val="clear" w:color="auto" w:fill="FFFFFF"/>
        </w:rPr>
        <w:t>.</w:t>
      </w:r>
    </w:p>
    <w:p w14:paraId="649D4304" w14:textId="11F17A77" w:rsidR="00EF3A6C" w:rsidRPr="00241CB3" w:rsidRDefault="00F251CA" w:rsidP="00EF3A6C">
      <w:pPr>
        <w:rPr>
          <w:shd w:val="clear" w:color="auto" w:fill="FFFFFF"/>
        </w:rPr>
      </w:pPr>
      <w:proofErr w:type="gramStart"/>
      <w:r>
        <w:rPr>
          <w:bCs/>
        </w:rPr>
        <w:t>Theo</w:t>
      </w:r>
      <w:r w:rsidR="00CB08C3">
        <w:rPr>
          <w:bCs/>
        </w:rPr>
        <w:t xml:space="preserve"> </w:t>
      </w:r>
      <w:sdt>
        <w:sdtPr>
          <w:rPr>
            <w:rStyle w:val="Strong"/>
            <w:b w:val="0"/>
            <w:szCs w:val="26"/>
            <w:bdr w:val="none" w:sz="0" w:space="0" w:color="auto" w:frame="1"/>
            <w:shd w:val="clear" w:color="auto" w:fill="FFFFFF"/>
          </w:rPr>
          <w:id w:val="-502212239"/>
          <w:citation/>
        </w:sdtPr>
        <w:sdtContent>
          <w:r w:rsidR="00A66BB2">
            <w:rPr>
              <w:rStyle w:val="Strong"/>
              <w:b w:val="0"/>
              <w:szCs w:val="26"/>
              <w:bdr w:val="none" w:sz="0" w:space="0" w:color="auto" w:frame="1"/>
              <w:shd w:val="clear" w:color="auto" w:fill="FFFFFF"/>
            </w:rPr>
            <w:fldChar w:fldCharType="begin"/>
          </w:r>
          <w:r w:rsidR="00A66BB2">
            <w:rPr>
              <w:rStyle w:val="Strong"/>
              <w:b w:val="0"/>
              <w:szCs w:val="26"/>
              <w:bdr w:val="none" w:sz="0" w:space="0" w:color="auto" w:frame="1"/>
              <w:shd w:val="clear" w:color="auto" w:fill="FFFFFF"/>
            </w:rPr>
            <w:instrText xml:space="preserve"> CITATION Adm18 \l 1033 </w:instrText>
          </w:r>
          <w:r w:rsidR="00A66BB2">
            <w:rPr>
              <w:rStyle w:val="Strong"/>
              <w:b w:val="0"/>
              <w:szCs w:val="26"/>
              <w:bdr w:val="none" w:sz="0" w:space="0" w:color="auto" w:frame="1"/>
              <w:shd w:val="clear" w:color="auto" w:fill="FFFFFF"/>
            </w:rPr>
            <w:fldChar w:fldCharType="separate"/>
          </w:r>
          <w:r w:rsidR="00D20911" w:rsidRPr="00D20911">
            <w:rPr>
              <w:noProof/>
              <w:szCs w:val="26"/>
              <w:bdr w:val="none" w:sz="0" w:space="0" w:color="auto" w:frame="1"/>
              <w:shd w:val="clear" w:color="auto" w:fill="FFFFFF"/>
            </w:rPr>
            <w:t>[7]</w:t>
          </w:r>
          <w:r w:rsidR="00A66BB2">
            <w:rPr>
              <w:rStyle w:val="Strong"/>
              <w:b w:val="0"/>
              <w:szCs w:val="26"/>
              <w:bdr w:val="none" w:sz="0" w:space="0" w:color="auto" w:frame="1"/>
              <w:shd w:val="clear" w:color="auto" w:fill="FFFFFF"/>
            </w:rPr>
            <w:fldChar w:fldCharType="end"/>
          </w:r>
        </w:sdtContent>
      </w:sdt>
      <w:r w:rsidR="00CB08C3">
        <w:rPr>
          <w:rStyle w:val="Strong"/>
          <w:b w:val="0"/>
          <w:szCs w:val="26"/>
          <w:bdr w:val="none" w:sz="0" w:space="0" w:color="auto" w:frame="1"/>
          <w:shd w:val="clear" w:color="auto" w:fill="FFFFFF"/>
        </w:rPr>
        <w:t>,</w:t>
      </w:r>
      <w:r>
        <w:rPr>
          <w:rStyle w:val="Strong"/>
          <w:b w:val="0"/>
          <w:szCs w:val="26"/>
          <w:bdr w:val="none" w:sz="0" w:space="0" w:color="auto" w:frame="1"/>
          <w:shd w:val="clear" w:color="auto" w:fill="FFFFFF"/>
        </w:rPr>
        <w:t xml:space="preserve"> </w:t>
      </w:r>
      <w:r w:rsidR="00EF3A6C" w:rsidRPr="00FC2BE8">
        <w:rPr>
          <w:rStyle w:val="Strong"/>
          <w:b w:val="0"/>
          <w:szCs w:val="26"/>
          <w:bdr w:val="none" w:sz="0" w:space="0" w:color="auto" w:frame="1"/>
          <w:shd w:val="clear" w:color="auto" w:fill="FFFFFF"/>
        </w:rPr>
        <w:t>Javascript</w:t>
      </w:r>
      <w:r w:rsidR="00EF3A6C" w:rsidRPr="00241CB3">
        <w:rPr>
          <w:shd w:val="clear" w:color="auto" w:fill="FFFFFF"/>
        </w:rPr>
        <w:t> là một ngôn ngữ chương trình máy tính động.</w:t>
      </w:r>
      <w:proofErr w:type="gramEnd"/>
      <w:r w:rsidR="00EF3A6C" w:rsidRPr="00241CB3">
        <w:rPr>
          <w:shd w:val="clear" w:color="auto" w:fill="FFFFFF"/>
        </w:rPr>
        <w:t> </w:t>
      </w:r>
      <w:r w:rsidR="00EF3A6C" w:rsidRPr="00FC2BE8">
        <w:rPr>
          <w:rStyle w:val="Strong"/>
          <w:b w:val="0"/>
          <w:szCs w:val="26"/>
          <w:bdr w:val="none" w:sz="0" w:space="0" w:color="auto" w:frame="1"/>
          <w:shd w:val="clear" w:color="auto" w:fill="FFFFFF"/>
        </w:rPr>
        <w:t>Javascript</w:t>
      </w:r>
      <w:r w:rsidR="00EF3A6C" w:rsidRPr="00241CB3">
        <w:rPr>
          <w:shd w:val="clear" w:color="auto" w:fill="FFFFFF"/>
        </w:rPr>
        <w:t xml:space="preserve"> được nhúng hoặc tích hợp vào tập tin HTML, dùng để tạo các script ở máy client và máy server. </w:t>
      </w:r>
      <w:proofErr w:type="gramStart"/>
      <w:r w:rsidR="00EF3A6C" w:rsidRPr="00241CB3">
        <w:rPr>
          <w:shd w:val="clear" w:color="auto" w:fill="FFFFFF"/>
        </w:rPr>
        <w:t>Các script ở client được thực thi tại trình duyệt và các script ở server được thực hiện trên server.</w:t>
      </w:r>
      <w:proofErr w:type="gramEnd"/>
      <w:r w:rsidR="00EF3A6C" w:rsidRPr="00241CB3">
        <w:rPr>
          <w:shd w:val="clear" w:color="auto" w:fill="FFFFFF"/>
        </w:rPr>
        <w:t> </w:t>
      </w:r>
      <w:proofErr w:type="gramStart"/>
      <w:r w:rsidR="00EF3A6C" w:rsidRPr="00FC2BE8">
        <w:rPr>
          <w:rStyle w:val="Strong"/>
          <w:b w:val="0"/>
          <w:szCs w:val="26"/>
          <w:bdr w:val="none" w:sz="0" w:space="0" w:color="auto" w:frame="1"/>
          <w:shd w:val="clear" w:color="auto" w:fill="FFFFFF"/>
        </w:rPr>
        <w:t>JavaScript</w:t>
      </w:r>
      <w:r w:rsidR="00EF3A6C" w:rsidRPr="00241CB3">
        <w:rPr>
          <w:shd w:val="clear" w:color="auto" w:fill="FFFFFF"/>
        </w:rPr>
        <w:t> và </w:t>
      </w:r>
      <w:r w:rsidR="00EF3A6C" w:rsidRPr="00FC2BE8">
        <w:rPr>
          <w:rStyle w:val="Strong"/>
          <w:b w:val="0"/>
          <w:szCs w:val="26"/>
          <w:bdr w:val="none" w:sz="0" w:space="0" w:color="auto" w:frame="1"/>
          <w:shd w:val="clear" w:color="auto" w:fill="FFFFFF"/>
        </w:rPr>
        <w:t>Java</w:t>
      </w:r>
      <w:r w:rsidR="00EF3A6C" w:rsidRPr="00241CB3">
        <w:rPr>
          <w:shd w:val="clear" w:color="auto" w:fill="FFFFFF"/>
        </w:rPr>
        <w:t> là hai ngôn ngữ hoàn toàn khác nhau, cả về khái niệm và thiết kế.</w:t>
      </w:r>
      <w:proofErr w:type="gramEnd"/>
    </w:p>
    <w:p w14:paraId="0020DD8E" w14:textId="77777777" w:rsidR="00EF3A6C" w:rsidRPr="00241CB3" w:rsidRDefault="00EF3A6C" w:rsidP="00EF3A6C">
      <w:pPr>
        <w:rPr>
          <w:shd w:val="clear" w:color="auto" w:fill="FFFFFF"/>
        </w:rPr>
      </w:pPr>
      <w:proofErr w:type="gramStart"/>
      <w:r w:rsidRPr="00FC2BE8">
        <w:rPr>
          <w:rStyle w:val="Strong"/>
          <w:b w:val="0"/>
          <w:szCs w:val="26"/>
          <w:bdr w:val="none" w:sz="0" w:space="0" w:color="auto" w:frame="1"/>
          <w:shd w:val="clear" w:color="auto" w:fill="FFFFFF"/>
        </w:rPr>
        <w:t>JavaScript</w:t>
      </w:r>
      <w:r w:rsidRPr="00241CB3">
        <w:rPr>
          <w:shd w:val="clear" w:color="auto" w:fill="FFFFFF"/>
        </w:rPr>
        <w:t> được phát minh bởi </w:t>
      </w:r>
      <w:r w:rsidRPr="00FC2BE8">
        <w:rPr>
          <w:rStyle w:val="Strong"/>
          <w:b w:val="0"/>
          <w:szCs w:val="26"/>
          <w:bdr w:val="none" w:sz="0" w:space="0" w:color="auto" w:frame="1"/>
          <w:shd w:val="clear" w:color="auto" w:fill="FFFFFF"/>
        </w:rPr>
        <w:t>Brendan</w:t>
      </w:r>
      <w:r w:rsidRPr="00D64F2D">
        <w:rPr>
          <w:rStyle w:val="Strong"/>
          <w:szCs w:val="26"/>
          <w:bdr w:val="none" w:sz="0" w:space="0" w:color="auto" w:frame="1"/>
          <w:shd w:val="clear" w:color="auto" w:fill="FFFFFF"/>
        </w:rPr>
        <w:t xml:space="preserve"> </w:t>
      </w:r>
      <w:r w:rsidRPr="00FC2BE8">
        <w:rPr>
          <w:rStyle w:val="Strong"/>
          <w:b w:val="0"/>
          <w:szCs w:val="26"/>
          <w:bdr w:val="none" w:sz="0" w:space="0" w:color="auto" w:frame="1"/>
          <w:shd w:val="clear" w:color="auto" w:fill="FFFFFF"/>
        </w:rPr>
        <w:t>Eich</w:t>
      </w:r>
      <w:r w:rsidRPr="00241CB3">
        <w:rPr>
          <w:shd w:val="clear" w:color="auto" w:fill="FFFFFF"/>
        </w:rPr>
        <w:t> vào năm 1995, và trở thành một tiêu chuẩn </w:t>
      </w:r>
      <w:r w:rsidRPr="00FC2BE8">
        <w:rPr>
          <w:rStyle w:val="Strong"/>
          <w:b w:val="0"/>
          <w:szCs w:val="26"/>
          <w:bdr w:val="none" w:sz="0" w:space="0" w:color="auto" w:frame="1"/>
          <w:shd w:val="clear" w:color="auto" w:fill="FFFFFF"/>
        </w:rPr>
        <w:t>ECMA</w:t>
      </w:r>
      <w:r w:rsidRPr="00241CB3">
        <w:rPr>
          <w:shd w:val="clear" w:color="auto" w:fill="FFFFFF"/>
        </w:rPr>
        <w:t> năm 1997.</w:t>
      </w:r>
      <w:proofErr w:type="gramEnd"/>
    </w:p>
    <w:p w14:paraId="07E02FAF" w14:textId="77777777" w:rsidR="00EF3A6C" w:rsidRPr="00D64F2D" w:rsidRDefault="00EF3A6C" w:rsidP="00EF3A6C">
      <w:proofErr w:type="gramStart"/>
      <w:r w:rsidRPr="00FC2BE8">
        <w:rPr>
          <w:rStyle w:val="Strong"/>
          <w:b w:val="0"/>
          <w:szCs w:val="26"/>
          <w:bdr w:val="none" w:sz="0" w:space="0" w:color="auto" w:frame="1"/>
          <w:shd w:val="clear" w:color="auto" w:fill="FFFFFF"/>
        </w:rPr>
        <w:t>ECMA</w:t>
      </w:r>
      <w:r w:rsidRPr="00D64F2D">
        <w:rPr>
          <w:rStyle w:val="Strong"/>
          <w:szCs w:val="26"/>
          <w:bdr w:val="none" w:sz="0" w:space="0" w:color="auto" w:frame="1"/>
          <w:shd w:val="clear" w:color="auto" w:fill="FFFFFF"/>
        </w:rPr>
        <w:t>-</w:t>
      </w:r>
      <w:r w:rsidRPr="00FC2BE8">
        <w:rPr>
          <w:rStyle w:val="Strong"/>
          <w:b w:val="0"/>
          <w:szCs w:val="26"/>
          <w:bdr w:val="none" w:sz="0" w:space="0" w:color="auto" w:frame="1"/>
          <w:shd w:val="clear" w:color="auto" w:fill="FFFFFF"/>
        </w:rPr>
        <w:t>262</w:t>
      </w:r>
      <w:r w:rsidRPr="00D64F2D">
        <w:rPr>
          <w:shd w:val="clear" w:color="auto" w:fill="FFFFFF"/>
        </w:rPr>
        <w:t> là tên chính thức.</w:t>
      </w:r>
      <w:proofErr w:type="gramEnd"/>
      <w:r w:rsidRPr="00D64F2D">
        <w:rPr>
          <w:shd w:val="clear" w:color="auto" w:fill="FFFFFF"/>
        </w:rPr>
        <w:t> </w:t>
      </w:r>
      <w:proofErr w:type="gramStart"/>
      <w:r w:rsidRPr="00FC2BE8">
        <w:rPr>
          <w:rStyle w:val="Strong"/>
          <w:b w:val="0"/>
          <w:szCs w:val="26"/>
          <w:bdr w:val="none" w:sz="0" w:space="0" w:color="auto" w:frame="1"/>
          <w:shd w:val="clear" w:color="auto" w:fill="FFFFFF"/>
        </w:rPr>
        <w:t>ECMAScript</w:t>
      </w:r>
      <w:r w:rsidRPr="00D64F2D">
        <w:rPr>
          <w:rStyle w:val="Strong"/>
          <w:szCs w:val="26"/>
          <w:bdr w:val="none" w:sz="0" w:space="0" w:color="auto" w:frame="1"/>
          <w:shd w:val="clear" w:color="auto" w:fill="FFFFFF"/>
        </w:rPr>
        <w:t xml:space="preserve"> </w:t>
      </w:r>
      <w:r w:rsidRPr="00FC2BE8">
        <w:rPr>
          <w:rStyle w:val="Strong"/>
          <w:b w:val="0"/>
          <w:szCs w:val="26"/>
          <w:bdr w:val="none" w:sz="0" w:space="0" w:color="auto" w:frame="1"/>
          <w:shd w:val="clear" w:color="auto" w:fill="FFFFFF"/>
        </w:rPr>
        <w:t>2016</w:t>
      </w:r>
      <w:r w:rsidRPr="00D64F2D">
        <w:rPr>
          <w:shd w:val="clear" w:color="auto" w:fill="FFFFFF"/>
        </w:rPr>
        <w:t> (tháng 6 năm 2016) là phiên bản mới nhất của</w:t>
      </w:r>
      <w:r w:rsidRPr="00D64F2D">
        <w:rPr>
          <w:rStyle w:val="Strong"/>
          <w:szCs w:val="26"/>
          <w:bdr w:val="none" w:sz="0" w:space="0" w:color="auto" w:frame="1"/>
          <w:shd w:val="clear" w:color="auto" w:fill="FFFFFF"/>
        </w:rPr>
        <w:t> </w:t>
      </w:r>
      <w:r w:rsidRPr="00FC2BE8">
        <w:rPr>
          <w:rStyle w:val="Strong"/>
          <w:b w:val="0"/>
          <w:szCs w:val="26"/>
          <w:bdr w:val="none" w:sz="0" w:space="0" w:color="auto" w:frame="1"/>
          <w:shd w:val="clear" w:color="auto" w:fill="FFFFFF"/>
        </w:rPr>
        <w:t>JavaScript</w:t>
      </w:r>
      <w:r w:rsidRPr="00FC2BE8">
        <w:rPr>
          <w:shd w:val="clear" w:color="auto" w:fill="FFFFFF"/>
        </w:rPr>
        <w:t>.</w:t>
      </w:r>
      <w:proofErr w:type="gramEnd"/>
    </w:p>
    <w:p w14:paraId="3E920EAA" w14:textId="77777777" w:rsidR="00EF3A6C" w:rsidRPr="00241CB3" w:rsidRDefault="00EF3A6C" w:rsidP="00EF3A6C">
      <w:proofErr w:type="gramStart"/>
      <w:r w:rsidRPr="00241CB3">
        <w:t>JavaScript làm cho việc tạo các trang Web động và tương tác trên Internet dễ dàng hơn.</w:t>
      </w:r>
      <w:proofErr w:type="gramEnd"/>
    </w:p>
    <w:p w14:paraId="0449598F" w14:textId="77777777" w:rsidR="00EF3A6C" w:rsidRPr="00241CB3" w:rsidRDefault="00EF3A6C" w:rsidP="00EF3A6C">
      <w:proofErr w:type="gramStart"/>
      <w:r w:rsidRPr="00241CB3">
        <w:t>JavaScript là một ngôn ngữ kịch bản được hãng Sun Microsystems và Netscape phát triển.</w:t>
      </w:r>
      <w:proofErr w:type="gramEnd"/>
    </w:p>
    <w:p w14:paraId="6FEF0536" w14:textId="138D1237" w:rsidR="00EF3A6C" w:rsidRPr="00FC2BE8" w:rsidRDefault="00EF3A6C" w:rsidP="00FC2BE8">
      <w:proofErr w:type="gramStart"/>
      <w:r w:rsidRPr="00241CB3">
        <w:t>JavaScript được phát triển từ Livescript.</w:t>
      </w:r>
      <w:proofErr w:type="gramEnd"/>
      <w:r w:rsidRPr="00241CB3">
        <w:t xml:space="preserve"> Của Netscape</w:t>
      </w:r>
    </w:p>
    <w:p w14:paraId="3FA7D676" w14:textId="50E67A8C" w:rsidR="00EF3A6C" w:rsidRPr="00241CB3" w:rsidRDefault="00F251CA" w:rsidP="00EF3A6C">
      <w:r>
        <w:rPr>
          <w:bCs/>
        </w:rPr>
        <w:t>Theo</w:t>
      </w:r>
      <w:r w:rsidR="00CB08C3">
        <w:rPr>
          <w:bCs/>
        </w:rPr>
        <w:t xml:space="preserve"> </w:t>
      </w:r>
      <w:sdt>
        <w:sdtPr>
          <w:id w:val="530462171"/>
          <w:citation/>
        </w:sdtPr>
        <w:sdtContent>
          <w:r w:rsidR="00A66BB2">
            <w:fldChar w:fldCharType="begin"/>
          </w:r>
          <w:r w:rsidR="00A66BB2">
            <w:instrText xml:space="preserve"> CITATION Dev18 \l 1033 </w:instrText>
          </w:r>
          <w:r w:rsidR="00A66BB2">
            <w:fldChar w:fldCharType="separate"/>
          </w:r>
          <w:r w:rsidR="00D20911">
            <w:rPr>
              <w:noProof/>
            </w:rPr>
            <w:t>[8]</w:t>
          </w:r>
          <w:r w:rsidR="00A66BB2">
            <w:fldChar w:fldCharType="end"/>
          </w:r>
        </w:sdtContent>
      </w:sdt>
      <w:r w:rsidR="00CB08C3">
        <w:t>,</w:t>
      </w:r>
      <w:r>
        <w:t xml:space="preserve"> </w:t>
      </w:r>
      <w:r w:rsidR="00FC2BE8">
        <w:t xml:space="preserve">Chức năng: </w:t>
      </w:r>
      <w:r w:rsidR="00EF3A6C" w:rsidRPr="00241CB3">
        <w:t>JavaScript cung cấp tính tính động và tính tương tác trong các trang web qua các chức năng như sau:</w:t>
      </w:r>
    </w:p>
    <w:p w14:paraId="24DB51CC" w14:textId="77777777" w:rsidR="00EF3A6C" w:rsidRPr="00241CB3" w:rsidRDefault="00EF3A6C" w:rsidP="006601BE">
      <w:pPr>
        <w:pStyle w:val="ListParagraph"/>
        <w:numPr>
          <w:ilvl w:val="0"/>
          <w:numId w:val="33"/>
        </w:numPr>
        <w:ind w:left="426"/>
      </w:pPr>
      <w:r w:rsidRPr="00241CB3">
        <w:t>Đáp lại (responding) nhanh chóng các yêu cầu (request) của người dùng.</w:t>
      </w:r>
    </w:p>
    <w:p w14:paraId="0CDDCC4A" w14:textId="77777777" w:rsidR="00EF3A6C" w:rsidRPr="00241CB3" w:rsidRDefault="00EF3A6C" w:rsidP="006601BE">
      <w:pPr>
        <w:pStyle w:val="ListParagraph"/>
        <w:numPr>
          <w:ilvl w:val="0"/>
          <w:numId w:val="33"/>
        </w:numPr>
        <w:ind w:left="426"/>
      </w:pPr>
      <w:r w:rsidRPr="00241CB3">
        <w:t>Sinh ra các trang HTML bằng việc viết nội dung HTML.</w:t>
      </w:r>
    </w:p>
    <w:p w14:paraId="33F2E9CE" w14:textId="77777777" w:rsidR="00EF3A6C" w:rsidRPr="00241CB3" w:rsidRDefault="00EF3A6C" w:rsidP="006601BE">
      <w:pPr>
        <w:pStyle w:val="ListParagraph"/>
        <w:numPr>
          <w:ilvl w:val="0"/>
          <w:numId w:val="33"/>
        </w:numPr>
        <w:ind w:left="426"/>
      </w:pPr>
      <w:r w:rsidRPr="00241CB3">
        <w:t>Kiểm tra tính hợp lệ của dữ liệu do người dùng nhập.</w:t>
      </w:r>
    </w:p>
    <w:p w14:paraId="09006326" w14:textId="77777777" w:rsidR="00EF3A6C" w:rsidRPr="00241CB3" w:rsidRDefault="00EF3A6C" w:rsidP="006601BE">
      <w:pPr>
        <w:pStyle w:val="ListParagraph"/>
        <w:numPr>
          <w:ilvl w:val="0"/>
          <w:numId w:val="33"/>
        </w:numPr>
        <w:ind w:left="426"/>
      </w:pPr>
      <w:r w:rsidRPr="00241CB3">
        <w:t>Thực hiện các tính toán đơn giản phía client.</w:t>
      </w:r>
    </w:p>
    <w:p w14:paraId="6EE85E13" w14:textId="26E33685" w:rsidR="00EF3A6C" w:rsidRPr="00241CB3" w:rsidRDefault="00EF3A6C" w:rsidP="00EF3A6C">
      <w:pPr>
        <w:rPr>
          <w:rStyle w:val="Strong"/>
          <w:szCs w:val="26"/>
        </w:rPr>
      </w:pPr>
      <w:r w:rsidRPr="00FC2BE8">
        <w:rPr>
          <w:rStyle w:val="Strong"/>
          <w:b w:val="0"/>
          <w:szCs w:val="26"/>
        </w:rPr>
        <w:t>Cú</w:t>
      </w:r>
      <w:r>
        <w:rPr>
          <w:rStyle w:val="Strong"/>
          <w:szCs w:val="26"/>
        </w:rPr>
        <w:t xml:space="preserve"> </w:t>
      </w:r>
      <w:r w:rsidRPr="00FC2BE8">
        <w:rPr>
          <w:rStyle w:val="Strong"/>
          <w:b w:val="0"/>
          <w:szCs w:val="26"/>
        </w:rPr>
        <w:t>Pháp</w:t>
      </w:r>
      <w:r w:rsidR="00FC2BE8">
        <w:rPr>
          <w:rStyle w:val="Strong"/>
          <w:b w:val="0"/>
          <w:szCs w:val="26"/>
        </w:rPr>
        <w:t>:</w:t>
      </w:r>
    </w:p>
    <w:p w14:paraId="636E04B9" w14:textId="77777777" w:rsidR="00EF3A6C" w:rsidRPr="00241CB3" w:rsidRDefault="00EF3A6C" w:rsidP="00EF3A6C">
      <w:r w:rsidRPr="00241CB3">
        <w:t>Tương tự các ngôn ngữ khác, JavaScript cũng có các quy tắc cú pháp như:</w:t>
      </w:r>
    </w:p>
    <w:p w14:paraId="0EB816EF" w14:textId="77777777" w:rsidR="00EF3A6C" w:rsidRPr="00241CB3" w:rsidRDefault="00EF3A6C" w:rsidP="00EF3A6C">
      <w:proofErr w:type="gramStart"/>
      <w:r w:rsidRPr="00241CB3">
        <w:lastRenderedPageBreak/>
        <w:t>Phân biệt chữ hoa, chữ thường.</w:t>
      </w:r>
      <w:proofErr w:type="gramEnd"/>
    </w:p>
    <w:p w14:paraId="47548D9D" w14:textId="77777777" w:rsidR="00EF3A6C" w:rsidRPr="00241CB3" w:rsidRDefault="00EF3A6C" w:rsidP="00EF3A6C">
      <w:r w:rsidRPr="00241CB3">
        <w:t>Luôn có cặp kí hiệu mở và đóng như { }, ( )</w:t>
      </w:r>
    </w:p>
    <w:p w14:paraId="11C9A21F" w14:textId="77777777" w:rsidR="00EF3A6C" w:rsidRPr="00241CB3" w:rsidRDefault="00EF3A6C" w:rsidP="00EF3A6C">
      <w:r w:rsidRPr="00241CB3">
        <w:t>Sử dụng thêm các kí tự trắng, hoặc các tab giúp cho ta dễ dàng đọc hay sửa file script.</w:t>
      </w:r>
    </w:p>
    <w:p w14:paraId="7F5D29D1" w14:textId="77777777" w:rsidR="00EF3A6C" w:rsidRPr="00241CB3" w:rsidRDefault="00EF3A6C" w:rsidP="00EF3A6C">
      <w:proofErr w:type="gramStart"/>
      <w:r w:rsidRPr="00241CB3">
        <w:t>Sử dụng các dòng chú thích tạo các ghi chú về chức năng của đoạn script và thời gian tạo.</w:t>
      </w:r>
      <w:proofErr w:type="gramEnd"/>
    </w:p>
    <w:p w14:paraId="2E0A83E2" w14:textId="77777777" w:rsidR="00620C0F" w:rsidRDefault="00620C0F" w:rsidP="00620C0F">
      <w:pPr>
        <w:pStyle w:val="Heading2"/>
      </w:pPr>
      <w:bookmarkStart w:id="19" w:name="_Toc512370196"/>
      <w:bookmarkStart w:id="20" w:name="_Toc518897433"/>
      <w:r w:rsidRPr="00241CB3">
        <w:t>Mô hình và framework</w:t>
      </w:r>
      <w:bookmarkEnd w:id="19"/>
      <w:bookmarkEnd w:id="20"/>
    </w:p>
    <w:p w14:paraId="0D1DC9D3" w14:textId="77777777" w:rsidR="00620C0F" w:rsidRDefault="00620C0F" w:rsidP="00620C0F">
      <w:pPr>
        <w:pStyle w:val="Heading3"/>
        <w:rPr>
          <w:lang w:eastAsia="ko-KR"/>
        </w:rPr>
      </w:pPr>
      <w:bookmarkStart w:id="21" w:name="_Toc518897434"/>
      <w:r>
        <w:t>MVC</w:t>
      </w:r>
      <w:bookmarkEnd w:id="21"/>
    </w:p>
    <w:p w14:paraId="1A39BD95" w14:textId="77777777" w:rsidR="0059039C" w:rsidRDefault="000F171C" w:rsidP="0059039C">
      <w:pPr>
        <w:keepNext/>
      </w:pPr>
      <w:r>
        <w:rPr>
          <w:noProof/>
          <w:lang w:eastAsia="ko-KR"/>
        </w:rPr>
        <w:drawing>
          <wp:inline distT="0" distB="0" distL="0" distR="0" wp14:anchorId="690BB834" wp14:editId="4371DA6D">
            <wp:extent cx="5143500" cy="298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lap-trinh-mvc-la-gi.png"/>
                    <pic:cNvPicPr/>
                  </pic:nvPicPr>
                  <pic:blipFill>
                    <a:blip r:embed="rId28">
                      <a:extLst>
                        <a:ext uri="{28A0092B-C50C-407E-A947-70E740481C1C}">
                          <a14:useLocalDpi xmlns:a14="http://schemas.microsoft.com/office/drawing/2010/main" val="0"/>
                        </a:ext>
                      </a:extLst>
                    </a:blip>
                    <a:stretch>
                      <a:fillRect/>
                    </a:stretch>
                  </pic:blipFill>
                  <pic:spPr>
                    <a:xfrm>
                      <a:off x="0" y="0"/>
                      <a:ext cx="5141745" cy="2980307"/>
                    </a:xfrm>
                    <a:prstGeom prst="rect">
                      <a:avLst/>
                    </a:prstGeom>
                  </pic:spPr>
                </pic:pic>
              </a:graphicData>
            </a:graphic>
          </wp:inline>
        </w:drawing>
      </w:r>
    </w:p>
    <w:p w14:paraId="52B00784" w14:textId="1C0FF837" w:rsidR="000F171C" w:rsidRPr="000F171C" w:rsidRDefault="000F171C" w:rsidP="000F171C">
      <w:pPr>
        <w:pStyle w:val="Caption"/>
        <w:rPr>
          <w:lang w:eastAsia="ko-KR"/>
        </w:rPr>
      </w:pPr>
      <w:r>
        <w:t xml:space="preserve">Hình </w:t>
      </w:r>
      <w:r w:rsidR="0059039C">
        <w:fldChar w:fldCharType="begin"/>
      </w:r>
      <w:r w:rsidR="0059039C">
        <w:instrText xml:space="preserve"> STYLEREF 1 \s </w:instrText>
      </w:r>
      <w:r w:rsidR="0059039C">
        <w:fldChar w:fldCharType="separate"/>
      </w:r>
      <w:r w:rsidR="0059039C">
        <w:rPr>
          <w:noProof/>
        </w:rPr>
        <w:t>1</w:t>
      </w:r>
      <w:r w:rsidR="0059039C">
        <w:fldChar w:fldCharType="end"/>
      </w:r>
      <w:r w:rsidR="0059039C">
        <w:noBreakHyphen/>
      </w:r>
      <w:r w:rsidR="0059039C">
        <w:fldChar w:fldCharType="begin"/>
      </w:r>
      <w:r w:rsidR="0059039C">
        <w:instrText xml:space="preserve"> SEQ Hình \* ARABIC \s 1 </w:instrText>
      </w:r>
      <w:r w:rsidR="0059039C">
        <w:fldChar w:fldCharType="separate"/>
      </w:r>
      <w:r w:rsidR="0059039C">
        <w:rPr>
          <w:noProof/>
        </w:rPr>
        <w:t>1</w:t>
      </w:r>
      <w:r w:rsidR="0059039C">
        <w:fldChar w:fldCharType="end"/>
      </w:r>
      <w:r>
        <w:rPr>
          <w:rFonts w:hint="eastAsia"/>
          <w:lang w:eastAsia="ko-KR"/>
        </w:rPr>
        <w:t xml:space="preserve"> Mô hình MVC nguồn </w:t>
      </w:r>
      <w:sdt>
        <w:sdtPr>
          <w:rPr>
            <w:rFonts w:hint="eastAsia"/>
            <w:lang w:eastAsia="ko-KR"/>
          </w:rPr>
          <w:id w:val="-206173483"/>
          <w:citation/>
        </w:sdtPr>
        <w:sdtContent>
          <w:r>
            <w:rPr>
              <w:lang w:eastAsia="ko-KR"/>
            </w:rPr>
            <w:fldChar w:fldCharType="begin"/>
          </w:r>
          <w:r>
            <w:rPr>
              <w:lang w:eastAsia="ko-KR"/>
            </w:rPr>
            <w:instrText xml:space="preserve"> </w:instrText>
          </w:r>
          <w:r>
            <w:rPr>
              <w:rFonts w:hint="eastAsia"/>
              <w:lang w:eastAsia="ko-KR"/>
            </w:rPr>
            <w:instrText>CITATION Loi17 \l 1042</w:instrText>
          </w:r>
          <w:r>
            <w:rPr>
              <w:lang w:eastAsia="ko-KR"/>
            </w:rPr>
            <w:instrText xml:space="preserve"> </w:instrText>
          </w:r>
          <w:r>
            <w:rPr>
              <w:lang w:eastAsia="ko-KR"/>
            </w:rPr>
            <w:fldChar w:fldCharType="separate"/>
          </w:r>
          <w:r w:rsidRPr="000F171C">
            <w:rPr>
              <w:noProof/>
              <w:lang w:eastAsia="ko-KR"/>
            </w:rPr>
            <w:t>[9]</w:t>
          </w:r>
          <w:r>
            <w:rPr>
              <w:lang w:eastAsia="ko-KR"/>
            </w:rPr>
            <w:fldChar w:fldCharType="end"/>
          </w:r>
        </w:sdtContent>
      </w:sdt>
    </w:p>
    <w:p w14:paraId="268CC624" w14:textId="10E016C0" w:rsidR="00620C0F" w:rsidRDefault="00F251CA" w:rsidP="00620C0F">
      <w:proofErr w:type="gramStart"/>
      <w:r>
        <w:rPr>
          <w:bCs/>
        </w:rPr>
        <w:t>Theo</w:t>
      </w:r>
      <w:r w:rsidR="00364E85">
        <w:rPr>
          <w:bCs/>
        </w:rPr>
        <w:t xml:space="preserve"> </w:t>
      </w:r>
      <w:sdt>
        <w:sdtPr>
          <w:id w:val="3013797"/>
          <w:citation/>
        </w:sdtPr>
        <w:sdtContent>
          <w:r w:rsidR="000D7DC8">
            <w:fldChar w:fldCharType="begin"/>
          </w:r>
          <w:r w:rsidR="000D7DC8">
            <w:instrText xml:space="preserve"> CITATION clb18 \l 1033 </w:instrText>
          </w:r>
          <w:r w:rsidR="000D7DC8">
            <w:fldChar w:fldCharType="separate"/>
          </w:r>
          <w:r w:rsidR="00D20911">
            <w:rPr>
              <w:noProof/>
            </w:rPr>
            <w:t>[9]</w:t>
          </w:r>
          <w:r w:rsidR="000D7DC8">
            <w:fldChar w:fldCharType="end"/>
          </w:r>
        </w:sdtContent>
      </w:sdt>
      <w:r w:rsidR="00364E85">
        <w:t>,</w:t>
      </w:r>
      <w:r>
        <w:t xml:space="preserve"> </w:t>
      </w:r>
      <w:r w:rsidR="00620C0F">
        <w:t>MVC là viết tắt của Model – View –Controller.</w:t>
      </w:r>
      <w:proofErr w:type="gramEnd"/>
      <w:r w:rsidR="00620C0F">
        <w:t xml:space="preserve"> Là một trong những design pattern được vận hành để tách </w:t>
      </w:r>
      <w:r w:rsidR="00EF06C2">
        <w:t xml:space="preserve">mã lệnh thành 3 phần riêng biệt. </w:t>
      </w:r>
      <w:proofErr w:type="gramStart"/>
      <w:r w:rsidR="00620C0F">
        <w:t>Ở mỗi phần MVC sẽ có những chức năng đặc thù.</w:t>
      </w:r>
      <w:proofErr w:type="gramEnd"/>
      <w:r w:rsidR="00620C0F">
        <w:t xml:space="preserve"> </w:t>
      </w:r>
      <w:proofErr w:type="gramStart"/>
      <w:r w:rsidR="00620C0F">
        <w:t>Để xử lý các tác vụ mà request gửi tới.</w:t>
      </w:r>
      <w:proofErr w:type="gramEnd"/>
      <w:r w:rsidR="00620C0F">
        <w:t xml:space="preserve"> MVC là cho mã lệnh trở nên trong sáng, dễ phát triển và dễ nâng cấp </w:t>
      </w:r>
      <w:proofErr w:type="gramStart"/>
      <w:r w:rsidR="00620C0F">
        <w:t>theo</w:t>
      </w:r>
      <w:proofErr w:type="gramEnd"/>
      <w:r w:rsidR="00620C0F">
        <w:t xml:space="preserve"> thời gian. </w:t>
      </w:r>
    </w:p>
    <w:p w14:paraId="019A0CDA" w14:textId="77777777" w:rsidR="00620C0F" w:rsidRPr="00AC4F47" w:rsidRDefault="00620C0F" w:rsidP="00620C0F">
      <w:r w:rsidRPr="00AC4F47">
        <w:t xml:space="preserve">Model: Là thành phần chịu trách nhiệm xử lý các thao tác trên database. </w:t>
      </w:r>
      <w:proofErr w:type="gramStart"/>
      <w:r w:rsidRPr="00AC4F47">
        <w:t>Và gởi trả kết quả thông qua view.</w:t>
      </w:r>
      <w:proofErr w:type="gramEnd"/>
    </w:p>
    <w:p w14:paraId="0DEBBC66" w14:textId="77777777" w:rsidR="00620C0F" w:rsidRPr="00AC4F47" w:rsidRDefault="00620C0F" w:rsidP="00620C0F">
      <w:r w:rsidRPr="00AC4F47">
        <w:t>View: Là phần hiển thị thông tin trên website, sau khi đi qua controller và nhận kết quả từ phía model thì view là bước cuối cùng để chuyển thông tin tới người dùng.</w:t>
      </w:r>
    </w:p>
    <w:p w14:paraId="27A7472F" w14:textId="77777777" w:rsidR="00620C0F" w:rsidRPr="007D3D5E" w:rsidRDefault="00620C0F" w:rsidP="00620C0F">
      <w:r w:rsidRPr="00AC4F47">
        <w:t xml:space="preserve">Controller: Là phần điều hướng các request tới những tác vụ tương ứng. </w:t>
      </w:r>
      <w:proofErr w:type="gramStart"/>
      <w:r w:rsidRPr="00AC4F47">
        <w:t>Controller là một phần không thể thiếu ở bất cứ framework nào.</w:t>
      </w:r>
      <w:proofErr w:type="gramEnd"/>
      <w:r w:rsidRPr="00AC4F47">
        <w:t xml:space="preserve"> </w:t>
      </w:r>
      <w:proofErr w:type="gramStart"/>
      <w:r w:rsidRPr="00AC4F47">
        <w:t>Vì nó có trách nhiệm gởi và nhận request</w:t>
      </w:r>
      <w:r>
        <w:t xml:space="preserve"> từ hệ thống tới người sử dụng.</w:t>
      </w:r>
      <w:proofErr w:type="gramEnd"/>
    </w:p>
    <w:p w14:paraId="5762A8E8" w14:textId="77777777" w:rsidR="00620C0F" w:rsidRPr="00AC4F47" w:rsidRDefault="00620C0F" w:rsidP="00620C0F">
      <w:pPr>
        <w:rPr>
          <w:shd w:val="clear" w:color="auto" w:fill="FFFFFF"/>
        </w:rPr>
      </w:pPr>
      <w:r w:rsidRPr="00AC4F47">
        <w:rPr>
          <w:shd w:val="clear" w:color="auto" w:fill="FFFFFF"/>
        </w:rPr>
        <w:lastRenderedPageBreak/>
        <w:t>Kiến trúc mô hình MVC</w:t>
      </w:r>
      <w:r>
        <w:rPr>
          <w:shd w:val="clear" w:color="auto" w:fill="FFFFFF"/>
        </w:rPr>
        <w:t>:</w:t>
      </w:r>
    </w:p>
    <w:p w14:paraId="7EF6B1C5" w14:textId="51D3A2CB" w:rsidR="00620C0F" w:rsidRPr="00AC4F47" w:rsidRDefault="00F251CA" w:rsidP="00620C0F">
      <w:pPr>
        <w:rPr>
          <w:shd w:val="clear" w:color="auto" w:fill="FFFFFF"/>
        </w:rPr>
      </w:pPr>
      <w:r>
        <w:rPr>
          <w:bCs/>
        </w:rPr>
        <w:t>Theo</w:t>
      </w:r>
      <w:r w:rsidR="00364E85">
        <w:rPr>
          <w:bCs/>
        </w:rPr>
        <w:t xml:space="preserve"> </w:t>
      </w:r>
      <w:sdt>
        <w:sdtPr>
          <w:rPr>
            <w:shd w:val="clear" w:color="auto" w:fill="FFFFFF"/>
          </w:rPr>
          <w:id w:val="800186934"/>
          <w:citation/>
        </w:sdtPr>
        <w:sdtContent>
          <w:r w:rsidR="000D7DC8">
            <w:rPr>
              <w:shd w:val="clear" w:color="auto" w:fill="FFFFFF"/>
            </w:rPr>
            <w:fldChar w:fldCharType="begin"/>
          </w:r>
          <w:r w:rsidR="000D7DC8">
            <w:rPr>
              <w:shd w:val="clear" w:color="auto" w:fill="FFFFFF"/>
            </w:rPr>
            <w:instrText xml:space="preserve"> CITATION CCB18 \l 1033 </w:instrText>
          </w:r>
          <w:r w:rsidR="000D7DC8">
            <w:rPr>
              <w:shd w:val="clear" w:color="auto" w:fill="FFFFFF"/>
            </w:rPr>
            <w:fldChar w:fldCharType="separate"/>
          </w:r>
          <w:r w:rsidR="00D20911" w:rsidRPr="00D20911">
            <w:rPr>
              <w:noProof/>
              <w:shd w:val="clear" w:color="auto" w:fill="FFFFFF"/>
            </w:rPr>
            <w:t>[10]</w:t>
          </w:r>
          <w:r w:rsidR="000D7DC8">
            <w:rPr>
              <w:shd w:val="clear" w:color="auto" w:fill="FFFFFF"/>
            </w:rPr>
            <w:fldChar w:fldCharType="end"/>
          </w:r>
        </w:sdtContent>
      </w:sdt>
      <w:r w:rsidR="00364E85">
        <w:rPr>
          <w:shd w:val="clear" w:color="auto" w:fill="FFFFFF"/>
        </w:rPr>
        <w:t>,</w:t>
      </w:r>
      <w:r>
        <w:rPr>
          <w:shd w:val="clear" w:color="auto" w:fill="FFFFFF"/>
        </w:rPr>
        <w:t xml:space="preserve"> </w:t>
      </w:r>
      <w:r w:rsidR="00620C0F" w:rsidRPr="00AC4F47">
        <w:rPr>
          <w:shd w:val="clear" w:color="auto" w:fill="FFFFFF"/>
        </w:rPr>
        <w:t xml:space="preserve">Trong kiến trúc MVC, một đối tượng đồ họa người </w:t>
      </w:r>
      <w:r w:rsidR="00EF06C2">
        <w:rPr>
          <w:shd w:val="clear" w:color="auto" w:fill="FFFFFF"/>
        </w:rPr>
        <w:t xml:space="preserve">dùng </w:t>
      </w:r>
      <w:r w:rsidR="00620C0F" w:rsidRPr="00AC4F47">
        <w:rPr>
          <w:shd w:val="clear" w:color="auto" w:fill="FFFFFF"/>
        </w:rPr>
        <w:t xml:space="preserve">(GUI Compone nt) bao gồm 3 thành phần cơ bản: Model, View, và Controller. </w:t>
      </w:r>
      <w:proofErr w:type="gramStart"/>
      <w:r w:rsidR="00620C0F" w:rsidRPr="00AC4F47">
        <w:rPr>
          <w:shd w:val="clear" w:color="auto" w:fill="FFFFFF"/>
        </w:rPr>
        <w:t>Model có trách nhiệm đối với toàn bộ dữ liệu cũng như trạng thái của đối tượng đồ họa.</w:t>
      </w:r>
      <w:proofErr w:type="gramEnd"/>
      <w:r w:rsidR="00620C0F" w:rsidRPr="00AC4F47">
        <w:rPr>
          <w:shd w:val="clear" w:color="auto" w:fill="FFFFFF"/>
        </w:rPr>
        <w:t xml:space="preserve"> View chính là thể hiện trực quan của Model, hay nói cách khác chính là giao diện của đối tượng đồ họa. </w:t>
      </w:r>
      <w:proofErr w:type="gramStart"/>
      <w:r w:rsidR="00620C0F" w:rsidRPr="00AC4F47">
        <w:rPr>
          <w:shd w:val="clear" w:color="auto" w:fill="FFFFFF"/>
        </w:rPr>
        <w:t>Và Controller điều khiển việc tương tác giữa đối tượng đồ họa với người sử dụng cũng như những đối tượng khác.</w:t>
      </w:r>
      <w:proofErr w:type="gramEnd"/>
    </w:p>
    <w:p w14:paraId="5A519EAE" w14:textId="77777777" w:rsidR="00620C0F" w:rsidRPr="00620C0F" w:rsidRDefault="00620C0F" w:rsidP="00620C0F">
      <w:pPr>
        <w:pStyle w:val="Heading3"/>
        <w:rPr>
          <w:rStyle w:val="Strong"/>
          <w:b/>
          <w:bCs/>
        </w:rPr>
      </w:pPr>
      <w:bookmarkStart w:id="22" w:name="_Toc518897435"/>
      <w:r w:rsidRPr="00620C0F">
        <w:rPr>
          <w:rStyle w:val="Strong"/>
          <w:b/>
          <w:bCs/>
        </w:rPr>
        <w:t>Entity Framework</w:t>
      </w:r>
      <w:bookmarkEnd w:id="22"/>
      <w:r w:rsidRPr="00620C0F">
        <w:t> </w:t>
      </w:r>
    </w:p>
    <w:p w14:paraId="084160FE" w14:textId="51313B31" w:rsidR="00620C0F" w:rsidRPr="003219E6" w:rsidRDefault="00F251CA" w:rsidP="00620C0F">
      <w:pPr>
        <w:rPr>
          <w:shd w:val="clear" w:color="auto" w:fill="FFFFFF"/>
        </w:rPr>
      </w:pPr>
      <w:proofErr w:type="gramStart"/>
      <w:r>
        <w:rPr>
          <w:bCs/>
        </w:rPr>
        <w:t>Theo</w:t>
      </w:r>
      <w:r w:rsidR="00364E85">
        <w:rPr>
          <w:bCs/>
        </w:rPr>
        <w:t xml:space="preserve"> </w:t>
      </w:r>
      <w:sdt>
        <w:sdtPr>
          <w:id w:val="1160110986"/>
          <w:citation/>
        </w:sdtPr>
        <w:sdtContent>
          <w:r w:rsidR="002D416B">
            <w:fldChar w:fldCharType="begin"/>
          </w:r>
          <w:r w:rsidR="002D416B">
            <w:instrText xml:space="preserve"> CITATION Dia18 \l 1033 </w:instrText>
          </w:r>
          <w:r w:rsidR="002D416B">
            <w:fldChar w:fldCharType="separate"/>
          </w:r>
          <w:r w:rsidR="00D20911">
            <w:rPr>
              <w:noProof/>
            </w:rPr>
            <w:t>[11]</w:t>
          </w:r>
          <w:r w:rsidR="002D416B">
            <w:fldChar w:fldCharType="end"/>
          </w:r>
        </w:sdtContent>
      </w:sdt>
      <w:r w:rsidR="00364E85">
        <w:t>,</w:t>
      </w:r>
      <w:r>
        <w:t xml:space="preserve"> </w:t>
      </w:r>
      <w:r w:rsidR="00620C0F" w:rsidRPr="007D3D5E">
        <w:t>Entity Framework (EF) là một framework ánh xạ quan hệ đối tượng (ORM) dành cho ADO.NET, là 1 phần của .NET Framework.</w:t>
      </w:r>
      <w:proofErr w:type="gramEnd"/>
      <w:r w:rsidR="00620C0F" w:rsidRPr="007D3D5E">
        <w:t xml:space="preserve"> EF cho phép các nhà phát triển Web tương tác với dữ liệu quan hệ </w:t>
      </w:r>
      <w:proofErr w:type="gramStart"/>
      <w:r w:rsidR="00620C0F" w:rsidRPr="007D3D5E">
        <w:t>theo</w:t>
      </w:r>
      <w:proofErr w:type="gramEnd"/>
      <w:r w:rsidR="00620C0F" w:rsidRPr="007D3D5E">
        <w:t xml:space="preserve"> phương pháp hướng đối tượng đặc trưng. </w:t>
      </w:r>
      <w:proofErr w:type="gramStart"/>
      <w:r w:rsidR="00620C0F" w:rsidRPr="007D3D5E">
        <w:t>Lợi ích lớn nhất của EF là giúp lập trình viên giảm thiểu việc lập trình mã nguồn cần thiết để truy cập và tương tác với cơ sở dữ liệu.</w:t>
      </w:r>
      <w:proofErr w:type="gramEnd"/>
      <w:r w:rsidR="00620C0F" w:rsidRPr="007D3D5E">
        <w:t xml:space="preserve"> EF được Microsoft hỗ trợ phát triển lâu dài và bền vững, vì</w:t>
      </w:r>
      <w:r w:rsidR="00620C0F" w:rsidRPr="003219E6">
        <w:rPr>
          <w:shd w:val="clear" w:color="auto" w:fill="FFFFFF"/>
        </w:rPr>
        <w:t xml:space="preserve"> vậy EF là 1 framework mạnh nhất hiện nay để phát triển ứng dụng Web với sự hỗ trợ đông đảo của các nhà phát triển Web.</w:t>
      </w:r>
    </w:p>
    <w:p w14:paraId="4F329357" w14:textId="70F63533" w:rsidR="00620C0F" w:rsidRPr="003219E6" w:rsidRDefault="00F251CA" w:rsidP="00620C0F">
      <w:pPr>
        <w:rPr>
          <w:shd w:val="clear" w:color="auto" w:fill="FFFFFF"/>
        </w:rPr>
      </w:pPr>
      <w:proofErr w:type="gramStart"/>
      <w:r>
        <w:rPr>
          <w:bCs/>
        </w:rPr>
        <w:t>Theo</w:t>
      </w:r>
      <w:r w:rsidR="00364E85">
        <w:rPr>
          <w:bCs/>
        </w:rPr>
        <w:t xml:space="preserve"> </w:t>
      </w:r>
      <w:sdt>
        <w:sdtPr>
          <w:rPr>
            <w:shd w:val="clear" w:color="auto" w:fill="FFFFFF"/>
          </w:rPr>
          <w:id w:val="-2052761395"/>
          <w:citation/>
        </w:sdtPr>
        <w:sdtContent>
          <w:r w:rsidR="002D416B">
            <w:rPr>
              <w:shd w:val="clear" w:color="auto" w:fill="FFFFFF"/>
            </w:rPr>
            <w:fldChar w:fldCharType="begin"/>
          </w:r>
          <w:r w:rsidR="002D416B">
            <w:rPr>
              <w:shd w:val="clear" w:color="auto" w:fill="FFFFFF"/>
            </w:rPr>
            <w:instrText xml:space="preserve"> CITATION Mic18 \l 1033 </w:instrText>
          </w:r>
          <w:r w:rsidR="002D416B">
            <w:rPr>
              <w:shd w:val="clear" w:color="auto" w:fill="FFFFFF"/>
            </w:rPr>
            <w:fldChar w:fldCharType="separate"/>
          </w:r>
          <w:r w:rsidR="00D20911" w:rsidRPr="00D20911">
            <w:rPr>
              <w:noProof/>
              <w:shd w:val="clear" w:color="auto" w:fill="FFFFFF"/>
            </w:rPr>
            <w:t>[12]</w:t>
          </w:r>
          <w:r w:rsidR="002D416B">
            <w:rPr>
              <w:shd w:val="clear" w:color="auto" w:fill="FFFFFF"/>
            </w:rPr>
            <w:fldChar w:fldCharType="end"/>
          </w:r>
        </w:sdtContent>
      </w:sdt>
      <w:r w:rsidR="00364E85">
        <w:rPr>
          <w:shd w:val="clear" w:color="auto" w:fill="FFFFFF"/>
        </w:rPr>
        <w:t>,</w:t>
      </w:r>
      <w:r>
        <w:rPr>
          <w:shd w:val="clear" w:color="auto" w:fill="FFFFFF"/>
        </w:rPr>
        <w:t xml:space="preserve"> </w:t>
      </w:r>
      <w:r w:rsidR="00620C0F" w:rsidRPr="003219E6">
        <w:rPr>
          <w:shd w:val="clear" w:color="auto" w:fill="FFFFFF"/>
        </w:rPr>
        <w:t>ADO.NET Entity Framework là một khung Object Relational Mapping (ORM).</w:t>
      </w:r>
      <w:proofErr w:type="gramEnd"/>
      <w:r w:rsidR="00620C0F" w:rsidRPr="003219E6">
        <w:rPr>
          <w:shd w:val="clear" w:color="auto" w:fill="FFFFFF"/>
        </w:rPr>
        <w:t xml:space="preserve"> Đây là kỹ thuật truy cập cơ sở dữ liệu (Access Database) giúp lập trình viên lấy dữ liệu và lưu một cách nhanh chóng đồng thời các kết quả trả về thông qua đối tượng DataReader, DataSet và Class sẽ dễ dàng cho lập trình viên xử lý.</w:t>
      </w:r>
    </w:p>
    <w:p w14:paraId="68425AFC" w14:textId="747F597E" w:rsidR="00620C0F" w:rsidRPr="007D3D5E" w:rsidRDefault="00620C0F" w:rsidP="00620C0F">
      <w:pPr>
        <w:pStyle w:val="Heading2"/>
      </w:pPr>
      <w:bookmarkStart w:id="23" w:name="_Toc512370197"/>
      <w:bookmarkStart w:id="24" w:name="_Toc518897436"/>
      <w:proofErr w:type="gramStart"/>
      <w:r w:rsidRPr="00241CB3">
        <w:t>Cơ sở dữ liệu</w:t>
      </w:r>
      <w:r>
        <w:t xml:space="preserve"> SQL</w:t>
      </w:r>
      <w:r w:rsidR="00CA398C">
        <w:t xml:space="preserve"> Server</w:t>
      </w:r>
      <w:r>
        <w:t>.</w:t>
      </w:r>
      <w:bookmarkEnd w:id="23"/>
      <w:bookmarkEnd w:id="24"/>
      <w:proofErr w:type="gramEnd"/>
      <w:r w:rsidRPr="007D3D5E">
        <w:rPr>
          <w:szCs w:val="26"/>
          <w:shd w:val="clear" w:color="auto" w:fill="FFFFFF"/>
        </w:rPr>
        <w:t xml:space="preserve"> </w:t>
      </w:r>
    </w:p>
    <w:p w14:paraId="54A95DEC" w14:textId="6DE2F6E0" w:rsidR="00620C0F" w:rsidRPr="003219E6" w:rsidRDefault="00F251CA" w:rsidP="00620C0F">
      <w:pPr>
        <w:rPr>
          <w:shd w:val="clear" w:color="auto" w:fill="FFFFFF"/>
        </w:rPr>
      </w:pPr>
      <w:proofErr w:type="gramStart"/>
      <w:r>
        <w:rPr>
          <w:bCs/>
        </w:rPr>
        <w:t>Theo</w:t>
      </w:r>
      <w:r w:rsidR="00364E85">
        <w:rPr>
          <w:bCs/>
        </w:rPr>
        <w:t xml:space="preserve"> </w:t>
      </w:r>
      <w:sdt>
        <w:sdtPr>
          <w:rPr>
            <w:shd w:val="clear" w:color="auto" w:fill="FFFFFF"/>
          </w:rPr>
          <w:id w:val="-839306714"/>
          <w:citation/>
        </w:sdtPr>
        <w:sdtContent>
          <w:r w:rsidR="009721D1">
            <w:rPr>
              <w:shd w:val="clear" w:color="auto" w:fill="FFFFFF"/>
            </w:rPr>
            <w:fldChar w:fldCharType="begin"/>
          </w:r>
          <w:r w:rsidR="009721D1">
            <w:rPr>
              <w:shd w:val="clear" w:color="auto" w:fill="FFFFFF"/>
            </w:rPr>
            <w:instrText xml:space="preserve"> CITATION Cộn17 \l 1033 </w:instrText>
          </w:r>
          <w:r w:rsidR="009721D1">
            <w:rPr>
              <w:shd w:val="clear" w:color="auto" w:fill="FFFFFF"/>
            </w:rPr>
            <w:fldChar w:fldCharType="separate"/>
          </w:r>
          <w:r w:rsidR="00D20911" w:rsidRPr="00D20911">
            <w:rPr>
              <w:noProof/>
              <w:shd w:val="clear" w:color="auto" w:fill="FFFFFF"/>
            </w:rPr>
            <w:t>[13]</w:t>
          </w:r>
          <w:r w:rsidR="009721D1">
            <w:rPr>
              <w:shd w:val="clear" w:color="auto" w:fill="FFFFFF"/>
            </w:rPr>
            <w:fldChar w:fldCharType="end"/>
          </w:r>
        </w:sdtContent>
      </w:sdt>
      <w:r w:rsidR="00364E85">
        <w:rPr>
          <w:shd w:val="clear" w:color="auto" w:fill="FFFFFF"/>
        </w:rPr>
        <w:t>,</w:t>
      </w:r>
      <w:r>
        <w:rPr>
          <w:shd w:val="clear" w:color="auto" w:fill="FFFFFF"/>
        </w:rPr>
        <w:t xml:space="preserve"> </w:t>
      </w:r>
      <w:r w:rsidR="00620C0F" w:rsidRPr="003219E6">
        <w:rPr>
          <w:shd w:val="clear" w:color="auto" w:fill="FFFFFF"/>
        </w:rPr>
        <w:t>SQL server chính là cụm từ viết tắt của Structure Query Language được sử dụng nhiều trong các lĩnh vực bởi chức năng quản lý dữ liệu.</w:t>
      </w:r>
      <w:proofErr w:type="gramEnd"/>
      <w:r w:rsidR="00620C0F" w:rsidRPr="003219E6">
        <w:rPr>
          <w:shd w:val="clear" w:color="auto" w:fill="FFFFFF"/>
        </w:rPr>
        <w:t xml:space="preserve"> Các ngôn ngữ cấp cao như: </w:t>
      </w:r>
      <w:hyperlink r:id="rId29" w:history="1">
        <w:r w:rsidR="00620C0F" w:rsidRPr="003219E6">
          <w:rPr>
            <w:rStyle w:val="Hyperlink"/>
            <w:color w:val="auto"/>
            <w:szCs w:val="26"/>
            <w:u w:val="none"/>
            <w:bdr w:val="none" w:sz="0" w:space="0" w:color="auto" w:frame="1"/>
            <w:shd w:val="clear" w:color="auto" w:fill="FFFFFF"/>
          </w:rPr>
          <w:t>Visual C</w:t>
        </w:r>
      </w:hyperlink>
      <w:r w:rsidR="00620C0F" w:rsidRPr="003219E6">
        <w:rPr>
          <w:shd w:val="clear" w:color="auto" w:fill="FFFFFF"/>
        </w:rPr>
        <w:t>, </w:t>
      </w:r>
      <w:hyperlink r:id="rId30" w:history="1">
        <w:r w:rsidR="00620C0F" w:rsidRPr="003219E6">
          <w:rPr>
            <w:rStyle w:val="Hyperlink"/>
            <w:color w:val="auto"/>
            <w:szCs w:val="26"/>
            <w:u w:val="none"/>
            <w:bdr w:val="none" w:sz="0" w:space="0" w:color="auto" w:frame="1"/>
            <w:shd w:val="clear" w:color="auto" w:fill="FFFFFF"/>
          </w:rPr>
          <w:t>Oracle</w:t>
        </w:r>
      </w:hyperlink>
      <w:r w:rsidR="00DA6AF9">
        <w:rPr>
          <w:shd w:val="clear" w:color="auto" w:fill="FFFFFF"/>
        </w:rPr>
        <w:t>, Visual Basic</w:t>
      </w:r>
      <w:proofErr w:type="gramStart"/>
      <w:r w:rsidR="00DA6AF9">
        <w:rPr>
          <w:shd w:val="clear" w:color="auto" w:fill="FFFFFF"/>
        </w:rPr>
        <w:t>,…</w:t>
      </w:r>
      <w:proofErr w:type="gramEnd"/>
      <w:r w:rsidR="00620C0F" w:rsidRPr="003219E6">
        <w:rPr>
          <w:shd w:val="clear" w:color="auto" w:fill="FFFFFF"/>
        </w:rPr>
        <w:t xml:space="preserve"> đều có trình hỗ trợ là SQL. </w:t>
      </w:r>
      <w:proofErr w:type="gramStart"/>
      <w:r w:rsidR="00620C0F" w:rsidRPr="003219E6">
        <w:rPr>
          <w:shd w:val="clear" w:color="auto" w:fill="FFFFFF"/>
        </w:rPr>
        <w:t>Những ứng dụng khi chạy phải sử dụng SQL khi người dùng truy cập tới cơ sở dữ liệu thì không cần sử dụng trực tiếp SQL.</w:t>
      </w:r>
      <w:proofErr w:type="gramEnd"/>
    </w:p>
    <w:p w14:paraId="0085018D" w14:textId="1E39C719" w:rsidR="00620C0F" w:rsidRPr="00241CB3" w:rsidRDefault="00620C0F" w:rsidP="00620C0F">
      <w:r w:rsidRPr="003219E6">
        <w:t>SQL Server là một hệ quản trị cơ sở dữ liệu quan hệ (Relational Dat</w:t>
      </w:r>
      <w:r w:rsidR="00DA6AF9">
        <w:t>abase Management System (RDBMS)</w:t>
      </w:r>
      <w:r w:rsidRPr="003219E6">
        <w:t>) sử dụng câu lệnh SQL (Transact-SQL) để trao đổi dữ liệu giữa m</w:t>
      </w:r>
      <w:r>
        <w:t>áy Client và máy cài SQL Server</w:t>
      </w:r>
    </w:p>
    <w:p w14:paraId="143924FD" w14:textId="77777777" w:rsidR="00412F64" w:rsidRDefault="00412F64" w:rsidP="00412F64">
      <w:pPr>
        <w:pStyle w:val="Heading2"/>
      </w:pPr>
      <w:bookmarkStart w:id="25" w:name="_Toc518897437"/>
      <w:bookmarkStart w:id="26" w:name="_Toc169424247"/>
      <w:r>
        <w:t>Kết chương</w:t>
      </w:r>
      <w:bookmarkEnd w:id="25"/>
    </w:p>
    <w:p w14:paraId="6B15E1F4" w14:textId="6E4920EA" w:rsidR="00E37A6B" w:rsidRPr="00E37A6B" w:rsidRDefault="001375AD" w:rsidP="00E37A6B">
      <w:r>
        <w:t xml:space="preserve">Trong chương </w:t>
      </w:r>
      <w:r w:rsidR="00CB08C3">
        <w:t>này,</w:t>
      </w:r>
      <w:r>
        <w:t xml:space="preserve"> chúng ta đã nêu ra các công cụ, các lý thuyết phục vụ cho công việc xây dựng đề tài là “Xây dựng website bán điện thoại di động và phụ kiện.</w:t>
      </w:r>
      <w:proofErr w:type="gramStart"/>
      <w:r>
        <w:t>”</w:t>
      </w:r>
      <w:r w:rsidR="009721D1">
        <w:t>.</w:t>
      </w:r>
      <w:proofErr w:type="gramEnd"/>
      <w:r w:rsidR="009721D1">
        <w:t xml:space="preserve"> Trong chương tiếp </w:t>
      </w:r>
      <w:proofErr w:type="gramStart"/>
      <w:r w:rsidR="009721D1">
        <w:t>theo</w:t>
      </w:r>
      <w:proofErr w:type="gramEnd"/>
      <w:r w:rsidR="009721D1">
        <w:t xml:space="preserve"> </w:t>
      </w:r>
      <w:r w:rsidR="00CB08C3">
        <w:t>đồ án</w:t>
      </w:r>
      <w:r w:rsidR="009721D1">
        <w:t xml:space="preserve"> sẽ làm rõ các mỗi quan hệ thực thể, các luồng dữ liệu và xây dựng cơ sở dữ liệu mức vật lí cho bài toán.</w:t>
      </w:r>
    </w:p>
    <w:p w14:paraId="418A4FF1" w14:textId="77777777" w:rsidR="00412F64" w:rsidRDefault="00412F64">
      <w:pPr>
        <w:spacing w:before="0" w:line="240" w:lineRule="auto"/>
        <w:ind w:firstLine="0"/>
        <w:jc w:val="left"/>
        <w:rPr>
          <w:rFonts w:cs="Arial"/>
          <w:b/>
          <w:bCs/>
          <w:kern w:val="32"/>
          <w:sz w:val="32"/>
          <w:szCs w:val="32"/>
        </w:rPr>
      </w:pPr>
      <w:r>
        <w:br w:type="page"/>
      </w:r>
    </w:p>
    <w:p w14:paraId="09995D5B" w14:textId="5F2A715F" w:rsidR="00620C0F" w:rsidRPr="00241CB3" w:rsidRDefault="005719FB" w:rsidP="00620C0F">
      <w:pPr>
        <w:pStyle w:val="Heading1"/>
      </w:pPr>
      <w:r>
        <w:lastRenderedPageBreak/>
        <w:t xml:space="preserve"> </w:t>
      </w:r>
      <w:bookmarkStart w:id="27" w:name="_Toc518897438"/>
      <w:r w:rsidR="0007352A">
        <w:t xml:space="preserve">PHÂN TÍCH </w:t>
      </w:r>
      <w:r w:rsidR="0028004F">
        <w:t>THIẾT KẾ HỆ THỐNG</w:t>
      </w:r>
      <w:bookmarkEnd w:id="27"/>
    </w:p>
    <w:p w14:paraId="13BF94B7" w14:textId="11ED3870" w:rsidR="00A006B6" w:rsidRPr="00620C0F" w:rsidRDefault="00620C0F" w:rsidP="008464A5">
      <w:r w:rsidRPr="00620C0F">
        <w:t xml:space="preserve">Trong chương này </w:t>
      </w:r>
      <w:r w:rsidR="00CB08C3">
        <w:t xml:space="preserve">đồ </w:t>
      </w:r>
      <w:proofErr w:type="gramStart"/>
      <w:r w:rsidR="00CB08C3">
        <w:t>án</w:t>
      </w:r>
      <w:proofErr w:type="gramEnd"/>
      <w:r w:rsidR="00CB08C3">
        <w:t xml:space="preserve"> sẽ</w:t>
      </w:r>
      <w:r w:rsidRPr="00620C0F">
        <w:t xml:space="preserve"> trình bày các bước phân tích cơ bản về website bao gồm: Các chức năng cần thiết của website, các yêu cầu của khách hàng, các mô hình phân rã chức năng, các mô hình luồng dữ liệu và các mô hình thực thể liên kết và các liên kết dữ liệu.</w:t>
      </w:r>
    </w:p>
    <w:p w14:paraId="2159E55A" w14:textId="4FE3573C" w:rsidR="00620C0F" w:rsidRDefault="00620C0F" w:rsidP="0016086A">
      <w:pPr>
        <w:pStyle w:val="Heading2"/>
        <w:rPr>
          <w:rFonts w:cs="Times New Roman"/>
        </w:rPr>
      </w:pPr>
      <w:bookmarkStart w:id="28" w:name="_Toc512370201"/>
      <w:bookmarkStart w:id="29" w:name="_Toc518897439"/>
      <w:r w:rsidRPr="00620C0F">
        <w:rPr>
          <w:rFonts w:cs="Times New Roman"/>
        </w:rPr>
        <w:t>Chức năng</w:t>
      </w:r>
      <w:bookmarkEnd w:id="28"/>
      <w:r w:rsidR="0016086A">
        <w:rPr>
          <w:rFonts w:cs="Times New Roman"/>
        </w:rPr>
        <w:t xml:space="preserve"> và mô tả</w:t>
      </w:r>
      <w:bookmarkEnd w:id="29"/>
    </w:p>
    <w:p w14:paraId="69F750CA" w14:textId="7B48B445" w:rsidR="0016086A" w:rsidRPr="0016086A" w:rsidRDefault="00C12A50" w:rsidP="0016086A">
      <w:r>
        <w:t xml:space="preserve">Danh sách các chức năng và mô tả về các chức năng được liệt kê trong </w:t>
      </w:r>
      <w:r>
        <w:fldChar w:fldCharType="begin"/>
      </w:r>
      <w:r>
        <w:instrText xml:space="preserve"> REF _Ref517251494 \h </w:instrText>
      </w:r>
      <w:r>
        <w:fldChar w:fldCharType="separate"/>
      </w:r>
      <w:r>
        <w:t xml:space="preserve">Bảng </w:t>
      </w:r>
      <w:r>
        <w:rPr>
          <w:noProof/>
        </w:rPr>
        <w:t>3</w:t>
      </w:r>
      <w:r>
        <w:noBreakHyphen/>
      </w:r>
      <w:r>
        <w:rPr>
          <w:noProof/>
        </w:rPr>
        <w:t>1</w:t>
      </w:r>
      <w:r>
        <w:fldChar w:fldCharType="end"/>
      </w:r>
    </w:p>
    <w:tbl>
      <w:tblPr>
        <w:tblStyle w:val="TableGrid"/>
        <w:tblW w:w="0" w:type="auto"/>
        <w:tblLook w:val="04A0" w:firstRow="1" w:lastRow="0" w:firstColumn="1" w:lastColumn="0" w:noHBand="0" w:noVBand="1"/>
      </w:tblPr>
      <w:tblGrid>
        <w:gridCol w:w="766"/>
        <w:gridCol w:w="2126"/>
        <w:gridCol w:w="6009"/>
      </w:tblGrid>
      <w:tr w:rsidR="00620C0F" w:rsidRPr="00C12A50" w14:paraId="3548EA08" w14:textId="77777777" w:rsidTr="00C12A50">
        <w:trPr>
          <w:tblHeader/>
        </w:trPr>
        <w:tc>
          <w:tcPr>
            <w:tcW w:w="766" w:type="dxa"/>
          </w:tcPr>
          <w:p w14:paraId="10C07614" w14:textId="77777777" w:rsidR="00620C0F" w:rsidRPr="00C12A50" w:rsidRDefault="00620C0F" w:rsidP="00C12A50">
            <w:pPr>
              <w:ind w:firstLine="0"/>
              <w:jc w:val="center"/>
              <w:rPr>
                <w:b/>
              </w:rPr>
            </w:pPr>
            <w:r w:rsidRPr="00C12A50">
              <w:rPr>
                <w:b/>
              </w:rPr>
              <w:t>STT</w:t>
            </w:r>
          </w:p>
        </w:tc>
        <w:tc>
          <w:tcPr>
            <w:tcW w:w="2126" w:type="dxa"/>
          </w:tcPr>
          <w:p w14:paraId="427EA293" w14:textId="77777777" w:rsidR="00620C0F" w:rsidRPr="00C12A50" w:rsidRDefault="00620C0F" w:rsidP="00C12A50">
            <w:pPr>
              <w:ind w:firstLine="0"/>
              <w:jc w:val="center"/>
              <w:rPr>
                <w:b/>
              </w:rPr>
            </w:pPr>
            <w:r w:rsidRPr="00C12A50">
              <w:rPr>
                <w:b/>
              </w:rPr>
              <w:t>Tên chức Năng</w:t>
            </w:r>
          </w:p>
        </w:tc>
        <w:tc>
          <w:tcPr>
            <w:tcW w:w="6010" w:type="dxa"/>
          </w:tcPr>
          <w:p w14:paraId="0F2FBBEB" w14:textId="77777777" w:rsidR="00620C0F" w:rsidRPr="00C12A50" w:rsidRDefault="00620C0F" w:rsidP="00C12A50">
            <w:pPr>
              <w:ind w:firstLine="0"/>
              <w:jc w:val="center"/>
              <w:rPr>
                <w:b/>
              </w:rPr>
            </w:pPr>
            <w:r w:rsidRPr="00C12A50">
              <w:rPr>
                <w:b/>
              </w:rPr>
              <w:t>Mô tả</w:t>
            </w:r>
          </w:p>
        </w:tc>
      </w:tr>
      <w:tr w:rsidR="00620C0F" w:rsidRPr="00620C0F" w14:paraId="07CA2F91" w14:textId="77777777" w:rsidTr="00290D84">
        <w:tc>
          <w:tcPr>
            <w:tcW w:w="766" w:type="dxa"/>
          </w:tcPr>
          <w:p w14:paraId="49470F92" w14:textId="77777777" w:rsidR="00620C0F" w:rsidRPr="00620C0F" w:rsidRDefault="00620C0F" w:rsidP="00290D84">
            <w:pPr>
              <w:ind w:firstLine="0"/>
            </w:pPr>
            <w:r w:rsidRPr="00620C0F">
              <w:t>1</w:t>
            </w:r>
          </w:p>
        </w:tc>
        <w:tc>
          <w:tcPr>
            <w:tcW w:w="2126" w:type="dxa"/>
          </w:tcPr>
          <w:p w14:paraId="462D25A3" w14:textId="77777777" w:rsidR="00620C0F" w:rsidRPr="00620C0F" w:rsidRDefault="00620C0F" w:rsidP="00290D84">
            <w:pPr>
              <w:ind w:firstLine="0"/>
            </w:pPr>
            <w:r w:rsidRPr="00620C0F">
              <w:t>Đăng nhập</w:t>
            </w:r>
          </w:p>
        </w:tc>
        <w:tc>
          <w:tcPr>
            <w:tcW w:w="6010" w:type="dxa"/>
          </w:tcPr>
          <w:p w14:paraId="4D09B0A3" w14:textId="5BABFBFD" w:rsidR="00620C0F" w:rsidRPr="00620C0F" w:rsidRDefault="00620C0F" w:rsidP="00290D84">
            <w:pPr>
              <w:ind w:firstLine="0"/>
            </w:pPr>
            <w:r w:rsidRPr="00620C0F">
              <w:t>Đăng nhập vào hệ thống</w:t>
            </w:r>
            <w:r w:rsidR="0016086A">
              <w:t>, chia theo quyền đăng nhập.</w:t>
            </w:r>
          </w:p>
        </w:tc>
      </w:tr>
      <w:tr w:rsidR="00620C0F" w:rsidRPr="00620C0F" w14:paraId="7A80A218" w14:textId="77777777" w:rsidTr="00290D84">
        <w:tc>
          <w:tcPr>
            <w:tcW w:w="766" w:type="dxa"/>
          </w:tcPr>
          <w:p w14:paraId="728F72B0" w14:textId="77777777" w:rsidR="00620C0F" w:rsidRPr="00620C0F" w:rsidRDefault="00620C0F" w:rsidP="00290D84">
            <w:pPr>
              <w:ind w:firstLine="0"/>
            </w:pPr>
            <w:r w:rsidRPr="00620C0F">
              <w:t>2</w:t>
            </w:r>
          </w:p>
        </w:tc>
        <w:tc>
          <w:tcPr>
            <w:tcW w:w="2126" w:type="dxa"/>
          </w:tcPr>
          <w:p w14:paraId="042FBFCE" w14:textId="310C3F94" w:rsidR="00620C0F" w:rsidRPr="00620C0F" w:rsidRDefault="00620C0F" w:rsidP="00290D84">
            <w:pPr>
              <w:ind w:firstLine="0"/>
            </w:pPr>
            <w:r w:rsidRPr="00620C0F">
              <w:t>Đăng ký</w:t>
            </w:r>
            <w:r w:rsidR="00304F2E">
              <w:t xml:space="preserve"> thành viên</w:t>
            </w:r>
          </w:p>
        </w:tc>
        <w:tc>
          <w:tcPr>
            <w:tcW w:w="6010" w:type="dxa"/>
          </w:tcPr>
          <w:p w14:paraId="36DDEAAC" w14:textId="6FEF0A46" w:rsidR="00620C0F" w:rsidRPr="00620C0F" w:rsidRDefault="00620C0F" w:rsidP="00290D84">
            <w:pPr>
              <w:ind w:firstLine="0"/>
            </w:pPr>
            <w:r w:rsidRPr="00620C0F">
              <w:t>Đăng ký tài khoản trên hệ thống</w:t>
            </w:r>
            <w:r w:rsidR="0016086A">
              <w:t xml:space="preserve"> với quyền mặc định là người dùng.</w:t>
            </w:r>
          </w:p>
        </w:tc>
      </w:tr>
      <w:tr w:rsidR="00620C0F" w:rsidRPr="00620C0F" w14:paraId="7AEC1D64" w14:textId="77777777" w:rsidTr="00290D84">
        <w:tc>
          <w:tcPr>
            <w:tcW w:w="766" w:type="dxa"/>
          </w:tcPr>
          <w:p w14:paraId="33D77C37" w14:textId="77777777" w:rsidR="00620C0F" w:rsidRPr="00620C0F" w:rsidRDefault="00620C0F" w:rsidP="00290D84">
            <w:pPr>
              <w:ind w:firstLine="0"/>
            </w:pPr>
            <w:r w:rsidRPr="00620C0F">
              <w:t>3</w:t>
            </w:r>
          </w:p>
        </w:tc>
        <w:tc>
          <w:tcPr>
            <w:tcW w:w="2126" w:type="dxa"/>
          </w:tcPr>
          <w:p w14:paraId="6CC50971" w14:textId="77777777" w:rsidR="00620C0F" w:rsidRPr="00620C0F" w:rsidRDefault="00620C0F" w:rsidP="00290D84">
            <w:pPr>
              <w:ind w:firstLine="0"/>
            </w:pPr>
            <w:r w:rsidRPr="00620C0F">
              <w:t>Đăng xuất</w:t>
            </w:r>
          </w:p>
        </w:tc>
        <w:tc>
          <w:tcPr>
            <w:tcW w:w="6010" w:type="dxa"/>
          </w:tcPr>
          <w:p w14:paraId="5E082E7B" w14:textId="406A18D0" w:rsidR="00620C0F" w:rsidRPr="00620C0F" w:rsidRDefault="00620C0F" w:rsidP="00290D84">
            <w:pPr>
              <w:ind w:firstLine="0"/>
            </w:pPr>
            <w:r w:rsidRPr="00620C0F">
              <w:t>Thoát tài khoản khỏi hệ thống</w:t>
            </w:r>
            <w:r w:rsidR="0016086A">
              <w:t>.</w:t>
            </w:r>
          </w:p>
        </w:tc>
      </w:tr>
      <w:tr w:rsidR="00620C0F" w:rsidRPr="00620C0F" w14:paraId="198E73E8" w14:textId="77777777" w:rsidTr="00290D84">
        <w:tc>
          <w:tcPr>
            <w:tcW w:w="766" w:type="dxa"/>
          </w:tcPr>
          <w:p w14:paraId="4F307712" w14:textId="77777777" w:rsidR="00620C0F" w:rsidRPr="00620C0F" w:rsidRDefault="00620C0F" w:rsidP="00290D84">
            <w:pPr>
              <w:ind w:firstLine="0"/>
            </w:pPr>
            <w:r w:rsidRPr="00620C0F">
              <w:t>4</w:t>
            </w:r>
          </w:p>
        </w:tc>
        <w:tc>
          <w:tcPr>
            <w:tcW w:w="2126" w:type="dxa"/>
          </w:tcPr>
          <w:p w14:paraId="1154BD31" w14:textId="28F781DD" w:rsidR="00620C0F" w:rsidRPr="00620C0F" w:rsidRDefault="008A70B8" w:rsidP="00290D84">
            <w:pPr>
              <w:ind w:firstLine="0"/>
            </w:pPr>
            <w:r>
              <w:t>Cập nhật thông tin cá nhân</w:t>
            </w:r>
          </w:p>
        </w:tc>
        <w:tc>
          <w:tcPr>
            <w:tcW w:w="6010" w:type="dxa"/>
          </w:tcPr>
          <w:p w14:paraId="7AEAB77F" w14:textId="1C6371E0" w:rsidR="00620C0F" w:rsidRPr="00620C0F" w:rsidRDefault="0016086A" w:rsidP="00290D84">
            <w:pPr>
              <w:ind w:firstLine="0"/>
            </w:pPr>
            <w:r>
              <w:t>Xem và thay đổi thông tin cá nhân.</w:t>
            </w:r>
          </w:p>
        </w:tc>
      </w:tr>
      <w:tr w:rsidR="00620C0F" w:rsidRPr="00620C0F" w14:paraId="40C48BEA" w14:textId="77777777" w:rsidTr="00290D84">
        <w:tc>
          <w:tcPr>
            <w:tcW w:w="766" w:type="dxa"/>
          </w:tcPr>
          <w:p w14:paraId="09014CFF" w14:textId="77777777" w:rsidR="00620C0F" w:rsidRPr="00620C0F" w:rsidRDefault="00620C0F" w:rsidP="00290D84">
            <w:pPr>
              <w:ind w:firstLine="0"/>
            </w:pPr>
            <w:r w:rsidRPr="00620C0F">
              <w:t>5</w:t>
            </w:r>
          </w:p>
        </w:tc>
        <w:tc>
          <w:tcPr>
            <w:tcW w:w="2126" w:type="dxa"/>
          </w:tcPr>
          <w:p w14:paraId="11F39194" w14:textId="77777777" w:rsidR="00620C0F" w:rsidRPr="00620C0F" w:rsidRDefault="00620C0F" w:rsidP="00290D84">
            <w:pPr>
              <w:ind w:firstLine="0"/>
            </w:pPr>
            <w:r w:rsidRPr="00620C0F">
              <w:t>Xem giỏ hàng</w:t>
            </w:r>
          </w:p>
        </w:tc>
        <w:tc>
          <w:tcPr>
            <w:tcW w:w="6010" w:type="dxa"/>
          </w:tcPr>
          <w:p w14:paraId="4824A46C" w14:textId="5F3876FA" w:rsidR="00620C0F" w:rsidRPr="00620C0F" w:rsidRDefault="0016086A" w:rsidP="00290D84">
            <w:pPr>
              <w:ind w:firstLine="0"/>
            </w:pPr>
            <w:r>
              <w:t>Xem danh sách những sản phẩm đã chọn và giá của sản phẩm cũng như giỏ hàng</w:t>
            </w:r>
          </w:p>
        </w:tc>
      </w:tr>
      <w:tr w:rsidR="00620C0F" w:rsidRPr="00620C0F" w14:paraId="220A88B6" w14:textId="77777777" w:rsidTr="00290D84">
        <w:tc>
          <w:tcPr>
            <w:tcW w:w="766" w:type="dxa"/>
          </w:tcPr>
          <w:p w14:paraId="4F387130" w14:textId="77777777" w:rsidR="00620C0F" w:rsidRPr="00620C0F" w:rsidRDefault="00620C0F" w:rsidP="00290D84">
            <w:pPr>
              <w:ind w:firstLine="0"/>
            </w:pPr>
            <w:r w:rsidRPr="00620C0F">
              <w:t>6</w:t>
            </w:r>
          </w:p>
        </w:tc>
        <w:tc>
          <w:tcPr>
            <w:tcW w:w="2126" w:type="dxa"/>
          </w:tcPr>
          <w:p w14:paraId="435B2ED4" w14:textId="2ED857E0" w:rsidR="00620C0F" w:rsidRPr="00620C0F" w:rsidRDefault="00620C0F" w:rsidP="00290D84">
            <w:pPr>
              <w:ind w:firstLine="0"/>
            </w:pPr>
            <w:r w:rsidRPr="00620C0F">
              <w:t>Sửa giỏ</w:t>
            </w:r>
            <w:r w:rsidR="00666835">
              <w:t xml:space="preserve"> hàng</w:t>
            </w:r>
          </w:p>
        </w:tc>
        <w:tc>
          <w:tcPr>
            <w:tcW w:w="6010" w:type="dxa"/>
          </w:tcPr>
          <w:p w14:paraId="1C20668A" w14:textId="510D00E7" w:rsidR="00620C0F" w:rsidRPr="00620C0F" w:rsidRDefault="00620C0F" w:rsidP="00290D84">
            <w:pPr>
              <w:ind w:firstLine="0"/>
            </w:pPr>
            <w:r w:rsidRPr="00620C0F">
              <w:t xml:space="preserve">Sửa </w:t>
            </w:r>
            <w:r w:rsidR="0016086A">
              <w:t>hoặc thay đổi những sản phẩm đã tồn tại trong giỏ hàng.</w:t>
            </w:r>
          </w:p>
        </w:tc>
      </w:tr>
      <w:tr w:rsidR="00620C0F" w:rsidRPr="00620C0F" w14:paraId="2BBB05AC" w14:textId="77777777" w:rsidTr="00290D84">
        <w:tc>
          <w:tcPr>
            <w:tcW w:w="766" w:type="dxa"/>
          </w:tcPr>
          <w:p w14:paraId="092B7A06" w14:textId="77777777" w:rsidR="00620C0F" w:rsidRPr="00620C0F" w:rsidRDefault="00620C0F" w:rsidP="00290D84">
            <w:pPr>
              <w:ind w:firstLine="0"/>
            </w:pPr>
            <w:r w:rsidRPr="00620C0F">
              <w:t>7</w:t>
            </w:r>
          </w:p>
        </w:tc>
        <w:tc>
          <w:tcPr>
            <w:tcW w:w="2126" w:type="dxa"/>
          </w:tcPr>
          <w:p w14:paraId="63F4EBBA" w14:textId="3CB0017E" w:rsidR="00620C0F" w:rsidRPr="00620C0F" w:rsidRDefault="00620C0F" w:rsidP="00290D84">
            <w:pPr>
              <w:ind w:firstLine="0"/>
            </w:pPr>
            <w:r w:rsidRPr="00620C0F">
              <w:t>Xóa giỏ</w:t>
            </w:r>
            <w:r w:rsidR="00666835">
              <w:t xml:space="preserve"> hàng</w:t>
            </w:r>
          </w:p>
        </w:tc>
        <w:tc>
          <w:tcPr>
            <w:tcW w:w="6010" w:type="dxa"/>
          </w:tcPr>
          <w:p w14:paraId="46043D93" w14:textId="704B4B3E" w:rsidR="00620C0F" w:rsidRPr="00620C0F" w:rsidRDefault="004441F7" w:rsidP="00290D84">
            <w:pPr>
              <w:ind w:firstLine="0"/>
            </w:pPr>
            <w:r>
              <w:t>Xóa toàn bộ giỏ hàng.</w:t>
            </w:r>
          </w:p>
        </w:tc>
      </w:tr>
      <w:tr w:rsidR="00620C0F" w:rsidRPr="00620C0F" w14:paraId="37934BCF" w14:textId="77777777" w:rsidTr="00290D84">
        <w:tc>
          <w:tcPr>
            <w:tcW w:w="766" w:type="dxa"/>
          </w:tcPr>
          <w:p w14:paraId="40D56616" w14:textId="77777777" w:rsidR="00620C0F" w:rsidRPr="00620C0F" w:rsidRDefault="00620C0F" w:rsidP="00290D84">
            <w:pPr>
              <w:ind w:firstLine="0"/>
            </w:pPr>
            <w:r w:rsidRPr="00620C0F">
              <w:t>8</w:t>
            </w:r>
          </w:p>
        </w:tc>
        <w:tc>
          <w:tcPr>
            <w:tcW w:w="2126" w:type="dxa"/>
          </w:tcPr>
          <w:p w14:paraId="55BA2239" w14:textId="31F33CFE" w:rsidR="00620C0F" w:rsidRPr="00620C0F" w:rsidRDefault="00910C4E" w:rsidP="00290D84">
            <w:pPr>
              <w:ind w:firstLine="0"/>
            </w:pPr>
            <w:r>
              <w:t>Đặt Hàng</w:t>
            </w:r>
          </w:p>
        </w:tc>
        <w:tc>
          <w:tcPr>
            <w:tcW w:w="6010" w:type="dxa"/>
          </w:tcPr>
          <w:p w14:paraId="60BFC271" w14:textId="783610D4" w:rsidR="00620C0F" w:rsidRPr="00620C0F" w:rsidRDefault="004441F7" w:rsidP="00290D84">
            <w:pPr>
              <w:ind w:firstLine="0"/>
            </w:pPr>
            <w:r>
              <w:t>Chức năng thanh toán sẽ gửi đơn hàng tới hệ thống để quản lý kiểm tra và xác nhận đơn hàng.</w:t>
            </w:r>
          </w:p>
        </w:tc>
      </w:tr>
      <w:tr w:rsidR="00620C0F" w:rsidRPr="00620C0F" w14:paraId="02BBC3C1" w14:textId="77777777" w:rsidTr="00290D84">
        <w:tc>
          <w:tcPr>
            <w:tcW w:w="766" w:type="dxa"/>
          </w:tcPr>
          <w:p w14:paraId="28D0071D" w14:textId="77777777" w:rsidR="00620C0F" w:rsidRPr="00620C0F" w:rsidRDefault="00620C0F" w:rsidP="00290D84">
            <w:pPr>
              <w:ind w:firstLine="0"/>
            </w:pPr>
            <w:r w:rsidRPr="00620C0F">
              <w:t>9</w:t>
            </w:r>
          </w:p>
        </w:tc>
        <w:tc>
          <w:tcPr>
            <w:tcW w:w="2126" w:type="dxa"/>
          </w:tcPr>
          <w:p w14:paraId="4FAD9EE1" w14:textId="43C90612" w:rsidR="00620C0F" w:rsidRPr="00620C0F" w:rsidRDefault="00620C0F" w:rsidP="00290D84">
            <w:pPr>
              <w:spacing w:before="100"/>
              <w:ind w:firstLine="0"/>
            </w:pPr>
            <w:r w:rsidRPr="00620C0F">
              <w:t>Chính sửa đơn</w:t>
            </w:r>
            <w:r w:rsidR="00CC7EED">
              <w:t xml:space="preserve"> hàng</w:t>
            </w:r>
          </w:p>
        </w:tc>
        <w:tc>
          <w:tcPr>
            <w:tcW w:w="6010" w:type="dxa"/>
          </w:tcPr>
          <w:p w14:paraId="52B4F22F" w14:textId="77777777" w:rsidR="00620C0F" w:rsidRPr="00620C0F" w:rsidRDefault="00620C0F" w:rsidP="00290D84">
            <w:pPr>
              <w:ind w:firstLine="0"/>
            </w:pPr>
            <w:r w:rsidRPr="00620C0F">
              <w:t>Xem đơn hàng, sửa xóa theo nhu cầu trước khi xác nhận.</w:t>
            </w:r>
          </w:p>
        </w:tc>
      </w:tr>
      <w:tr w:rsidR="00620C0F" w:rsidRPr="00620C0F" w14:paraId="56005FEC" w14:textId="77777777" w:rsidTr="00290D84">
        <w:tc>
          <w:tcPr>
            <w:tcW w:w="766" w:type="dxa"/>
          </w:tcPr>
          <w:p w14:paraId="78516BF2" w14:textId="77777777" w:rsidR="00620C0F" w:rsidRPr="00620C0F" w:rsidRDefault="00620C0F" w:rsidP="00290D84">
            <w:pPr>
              <w:ind w:firstLine="0"/>
            </w:pPr>
            <w:r w:rsidRPr="00620C0F">
              <w:t>10</w:t>
            </w:r>
          </w:p>
        </w:tc>
        <w:tc>
          <w:tcPr>
            <w:tcW w:w="2126" w:type="dxa"/>
          </w:tcPr>
          <w:p w14:paraId="66A722E4" w14:textId="11FAAE05" w:rsidR="00620C0F" w:rsidRPr="00620C0F" w:rsidRDefault="00620C0F" w:rsidP="00290D84">
            <w:pPr>
              <w:ind w:firstLine="0"/>
            </w:pPr>
            <w:r w:rsidRPr="00620C0F">
              <w:t>Tổng hợp đơn</w:t>
            </w:r>
            <w:r w:rsidR="00CC7EED">
              <w:t xml:space="preserve"> hàng</w:t>
            </w:r>
          </w:p>
        </w:tc>
        <w:tc>
          <w:tcPr>
            <w:tcW w:w="6010" w:type="dxa"/>
          </w:tcPr>
          <w:p w14:paraId="34F27F0A" w14:textId="5A4F88E2" w:rsidR="00620C0F" w:rsidRPr="00620C0F" w:rsidRDefault="004441F7" w:rsidP="00290D84">
            <w:pPr>
              <w:ind w:firstLine="0"/>
            </w:pPr>
            <w:r>
              <w:t>Hiển thị danh sách đơn hàng mới được đặt hàng cần xử lý xác nhận.</w:t>
            </w:r>
          </w:p>
        </w:tc>
      </w:tr>
      <w:tr w:rsidR="00620C0F" w:rsidRPr="00620C0F" w14:paraId="4F0E14E5" w14:textId="77777777" w:rsidTr="00290D84">
        <w:tc>
          <w:tcPr>
            <w:tcW w:w="766" w:type="dxa"/>
          </w:tcPr>
          <w:p w14:paraId="676CD0E6" w14:textId="77777777" w:rsidR="00620C0F" w:rsidRPr="00620C0F" w:rsidRDefault="00620C0F" w:rsidP="00290D84">
            <w:pPr>
              <w:ind w:firstLine="0"/>
            </w:pPr>
            <w:r w:rsidRPr="00620C0F">
              <w:t>11</w:t>
            </w:r>
          </w:p>
        </w:tc>
        <w:tc>
          <w:tcPr>
            <w:tcW w:w="2126" w:type="dxa"/>
          </w:tcPr>
          <w:p w14:paraId="54970489" w14:textId="58F2A23F" w:rsidR="00620C0F" w:rsidRPr="00620C0F" w:rsidRDefault="00620C0F" w:rsidP="00290D84">
            <w:pPr>
              <w:ind w:firstLine="0"/>
            </w:pPr>
            <w:r w:rsidRPr="00620C0F">
              <w:t>Xử lí đơn</w:t>
            </w:r>
            <w:r w:rsidR="00CC7EED">
              <w:t xml:space="preserve"> hàng</w:t>
            </w:r>
          </w:p>
        </w:tc>
        <w:tc>
          <w:tcPr>
            <w:tcW w:w="6010" w:type="dxa"/>
          </w:tcPr>
          <w:p w14:paraId="4095D4B6" w14:textId="0291CDB3" w:rsidR="00620C0F" w:rsidRPr="00620C0F" w:rsidRDefault="004441F7" w:rsidP="00290D84">
            <w:pPr>
              <w:ind w:firstLine="0"/>
            </w:pPr>
            <w:r>
              <w:t>Sau khi kiểm tra đơn hàng, quản lý chấp nhận đơn hàng và chuyển cho phía giao hàng.</w:t>
            </w:r>
          </w:p>
        </w:tc>
      </w:tr>
      <w:tr w:rsidR="00620C0F" w:rsidRPr="00620C0F" w14:paraId="182E238D" w14:textId="77777777" w:rsidTr="00290D84">
        <w:tc>
          <w:tcPr>
            <w:tcW w:w="766" w:type="dxa"/>
          </w:tcPr>
          <w:p w14:paraId="6A4479AB" w14:textId="77777777" w:rsidR="00620C0F" w:rsidRPr="00620C0F" w:rsidRDefault="00620C0F" w:rsidP="00290D84">
            <w:pPr>
              <w:ind w:firstLine="0"/>
            </w:pPr>
            <w:r w:rsidRPr="00620C0F">
              <w:t>12</w:t>
            </w:r>
          </w:p>
        </w:tc>
        <w:tc>
          <w:tcPr>
            <w:tcW w:w="2126" w:type="dxa"/>
          </w:tcPr>
          <w:p w14:paraId="5FFC8536" w14:textId="77777777" w:rsidR="00620C0F" w:rsidRPr="00620C0F" w:rsidRDefault="00620C0F" w:rsidP="00290D84">
            <w:pPr>
              <w:ind w:firstLine="0"/>
            </w:pPr>
            <w:r w:rsidRPr="00620C0F">
              <w:t>Tìm kiếm</w:t>
            </w:r>
          </w:p>
        </w:tc>
        <w:tc>
          <w:tcPr>
            <w:tcW w:w="6010" w:type="dxa"/>
          </w:tcPr>
          <w:p w14:paraId="758F5EA0" w14:textId="0F312138" w:rsidR="00620C0F" w:rsidRPr="00620C0F" w:rsidRDefault="004441F7" w:rsidP="00290D84">
            <w:pPr>
              <w:ind w:firstLine="0"/>
            </w:pPr>
            <w:r>
              <w:t>Tìm kiểm các sản phẩm có trong hệ thống theo các tiêu chí như giá, tên sản phẩm, nhà sản xuất…</w:t>
            </w:r>
          </w:p>
        </w:tc>
      </w:tr>
      <w:tr w:rsidR="00620C0F" w:rsidRPr="00620C0F" w14:paraId="251B4C8D" w14:textId="77777777" w:rsidTr="00290D84">
        <w:tc>
          <w:tcPr>
            <w:tcW w:w="766" w:type="dxa"/>
          </w:tcPr>
          <w:p w14:paraId="3D16A2C7" w14:textId="77777777" w:rsidR="00620C0F" w:rsidRPr="00620C0F" w:rsidRDefault="00620C0F" w:rsidP="00290D84">
            <w:pPr>
              <w:ind w:firstLine="0"/>
            </w:pPr>
            <w:r w:rsidRPr="00620C0F">
              <w:t>13</w:t>
            </w:r>
          </w:p>
        </w:tc>
        <w:tc>
          <w:tcPr>
            <w:tcW w:w="2126" w:type="dxa"/>
          </w:tcPr>
          <w:p w14:paraId="286F7BDE" w14:textId="77777777" w:rsidR="00620C0F" w:rsidRPr="00620C0F" w:rsidRDefault="00620C0F" w:rsidP="00290D84">
            <w:pPr>
              <w:ind w:firstLine="0"/>
            </w:pPr>
            <w:r w:rsidRPr="00620C0F">
              <w:t>Viết bài</w:t>
            </w:r>
          </w:p>
        </w:tc>
        <w:tc>
          <w:tcPr>
            <w:tcW w:w="6010" w:type="dxa"/>
          </w:tcPr>
          <w:p w14:paraId="57EFC9BD" w14:textId="0624BDBC" w:rsidR="00620C0F" w:rsidRPr="00620C0F" w:rsidRDefault="00620C0F" w:rsidP="00290D84">
            <w:pPr>
              <w:ind w:firstLine="0"/>
            </w:pPr>
            <w:r w:rsidRPr="00620C0F">
              <w:t>Q</w:t>
            </w:r>
            <w:r w:rsidR="004441F7">
              <w:t>uản lý đăng bài viết về thông tin sản phẩm, những bài đánh giá, review hay hướng dẫn để người đọc tham khảo.</w:t>
            </w:r>
          </w:p>
        </w:tc>
      </w:tr>
      <w:tr w:rsidR="00620C0F" w:rsidRPr="00620C0F" w14:paraId="2541EC7B" w14:textId="77777777" w:rsidTr="00290D84">
        <w:tc>
          <w:tcPr>
            <w:tcW w:w="766" w:type="dxa"/>
          </w:tcPr>
          <w:p w14:paraId="23547E7D" w14:textId="77777777" w:rsidR="00620C0F" w:rsidRPr="00620C0F" w:rsidRDefault="00620C0F" w:rsidP="00290D84">
            <w:pPr>
              <w:ind w:firstLine="0"/>
            </w:pPr>
            <w:r w:rsidRPr="00620C0F">
              <w:t>14</w:t>
            </w:r>
          </w:p>
        </w:tc>
        <w:tc>
          <w:tcPr>
            <w:tcW w:w="2126" w:type="dxa"/>
          </w:tcPr>
          <w:p w14:paraId="7B853CE6" w14:textId="77777777" w:rsidR="00620C0F" w:rsidRPr="00620C0F" w:rsidRDefault="00620C0F" w:rsidP="00290D84">
            <w:pPr>
              <w:ind w:firstLine="0"/>
            </w:pPr>
            <w:r w:rsidRPr="00620C0F">
              <w:t>Quản lí phản hồi</w:t>
            </w:r>
          </w:p>
        </w:tc>
        <w:tc>
          <w:tcPr>
            <w:tcW w:w="6010" w:type="dxa"/>
          </w:tcPr>
          <w:p w14:paraId="417E4C4D" w14:textId="4A8F98CF" w:rsidR="00620C0F" w:rsidRPr="00620C0F" w:rsidRDefault="004441F7" w:rsidP="00290D84">
            <w:pPr>
              <w:ind w:firstLine="0"/>
            </w:pPr>
            <w:r>
              <w:t>Quản lý cửa hàng kiểm tra và xem xét những phản hồi từ khách hàng, nếu có những phản hồi vi phạm nội quy của cửa hàng sẽ bị xóa.</w:t>
            </w:r>
          </w:p>
        </w:tc>
      </w:tr>
      <w:tr w:rsidR="00620C0F" w:rsidRPr="00620C0F" w14:paraId="4D0CAA2E" w14:textId="77777777" w:rsidTr="00290D84">
        <w:tc>
          <w:tcPr>
            <w:tcW w:w="766" w:type="dxa"/>
          </w:tcPr>
          <w:p w14:paraId="6D1A0199" w14:textId="77777777" w:rsidR="00620C0F" w:rsidRPr="00620C0F" w:rsidRDefault="00620C0F" w:rsidP="00290D84">
            <w:pPr>
              <w:ind w:firstLine="0"/>
            </w:pPr>
            <w:r w:rsidRPr="00620C0F">
              <w:t>15</w:t>
            </w:r>
          </w:p>
        </w:tc>
        <w:tc>
          <w:tcPr>
            <w:tcW w:w="2126" w:type="dxa"/>
          </w:tcPr>
          <w:p w14:paraId="19BC3F66" w14:textId="77777777" w:rsidR="00620C0F" w:rsidRPr="00620C0F" w:rsidRDefault="00620C0F" w:rsidP="00290D84">
            <w:pPr>
              <w:ind w:firstLine="0"/>
            </w:pPr>
            <w:r w:rsidRPr="00620C0F">
              <w:t>Phân quyền</w:t>
            </w:r>
          </w:p>
        </w:tc>
        <w:tc>
          <w:tcPr>
            <w:tcW w:w="6010" w:type="dxa"/>
          </w:tcPr>
          <w:p w14:paraId="65D8E66C" w14:textId="4A0FB351" w:rsidR="00620C0F" w:rsidRPr="00620C0F" w:rsidRDefault="00A445DF" w:rsidP="00290D84">
            <w:pPr>
              <w:ind w:firstLine="0"/>
            </w:pPr>
            <w:r>
              <w:t>Phân quyền cho các tài khoản khác nhau được thao tác trên những chức năng của hệ thống.</w:t>
            </w:r>
          </w:p>
        </w:tc>
      </w:tr>
      <w:tr w:rsidR="00620C0F" w:rsidRPr="00620C0F" w14:paraId="667AD14D" w14:textId="77777777" w:rsidTr="00290D84">
        <w:tc>
          <w:tcPr>
            <w:tcW w:w="766" w:type="dxa"/>
          </w:tcPr>
          <w:p w14:paraId="79E98498" w14:textId="77777777" w:rsidR="00620C0F" w:rsidRPr="00620C0F" w:rsidRDefault="00620C0F" w:rsidP="00290D84">
            <w:pPr>
              <w:ind w:firstLine="0"/>
            </w:pPr>
            <w:r w:rsidRPr="00620C0F">
              <w:lastRenderedPageBreak/>
              <w:t>16</w:t>
            </w:r>
          </w:p>
        </w:tc>
        <w:tc>
          <w:tcPr>
            <w:tcW w:w="2126" w:type="dxa"/>
          </w:tcPr>
          <w:p w14:paraId="0E90ABEA" w14:textId="6FC7B1F6" w:rsidR="00620C0F" w:rsidRPr="00620C0F" w:rsidRDefault="005B3982" w:rsidP="00290D84">
            <w:pPr>
              <w:ind w:firstLine="0"/>
            </w:pPr>
            <w:r>
              <w:t>Xóa thành viên</w:t>
            </w:r>
          </w:p>
        </w:tc>
        <w:tc>
          <w:tcPr>
            <w:tcW w:w="6010" w:type="dxa"/>
          </w:tcPr>
          <w:p w14:paraId="5F1FEAAD" w14:textId="73E88E39" w:rsidR="00620C0F" w:rsidRPr="00620C0F" w:rsidRDefault="00A445DF" w:rsidP="00290D84">
            <w:pPr>
              <w:ind w:firstLine="0"/>
            </w:pPr>
            <w:r>
              <w:t>Xóa các tài khoản vi phạm nội quy kinh doanh của cửa hàng hoặc những nhân viên, quản lý đã nghỉ làm tại cửa hàng,</w:t>
            </w:r>
          </w:p>
        </w:tc>
      </w:tr>
      <w:tr w:rsidR="00620C0F" w:rsidRPr="00620C0F" w14:paraId="1991B5D3" w14:textId="77777777" w:rsidTr="00290D84">
        <w:tc>
          <w:tcPr>
            <w:tcW w:w="766" w:type="dxa"/>
          </w:tcPr>
          <w:p w14:paraId="10BC6ABD" w14:textId="77777777" w:rsidR="00620C0F" w:rsidRPr="00620C0F" w:rsidRDefault="00620C0F" w:rsidP="00290D84">
            <w:pPr>
              <w:ind w:firstLine="0"/>
            </w:pPr>
            <w:r w:rsidRPr="00620C0F">
              <w:t>17</w:t>
            </w:r>
          </w:p>
        </w:tc>
        <w:tc>
          <w:tcPr>
            <w:tcW w:w="2126" w:type="dxa"/>
          </w:tcPr>
          <w:p w14:paraId="2757A07D" w14:textId="38010F4B" w:rsidR="00620C0F" w:rsidRPr="00620C0F" w:rsidRDefault="005F01E9" w:rsidP="00290D84">
            <w:pPr>
              <w:ind w:firstLine="0"/>
            </w:pPr>
            <w:r>
              <w:t>Thêm sản phẩm</w:t>
            </w:r>
          </w:p>
        </w:tc>
        <w:tc>
          <w:tcPr>
            <w:tcW w:w="6010" w:type="dxa"/>
          </w:tcPr>
          <w:p w14:paraId="67B4AE5B" w14:textId="5BB32675" w:rsidR="00620C0F" w:rsidRPr="00620C0F" w:rsidRDefault="00A445DF" w:rsidP="00290D84">
            <w:pPr>
              <w:ind w:firstLine="0"/>
            </w:pPr>
            <w:r>
              <w:t>Thêm sản phẩm mới, sửa thông tin sản phẩm, tạo giá khuyến mại cho các sản phẩm.</w:t>
            </w:r>
          </w:p>
        </w:tc>
      </w:tr>
      <w:tr w:rsidR="005F01E9" w:rsidRPr="00620C0F" w14:paraId="53D28774" w14:textId="77777777" w:rsidTr="00290D84">
        <w:tc>
          <w:tcPr>
            <w:tcW w:w="766" w:type="dxa"/>
          </w:tcPr>
          <w:p w14:paraId="34AD4269" w14:textId="4EA35E95" w:rsidR="005F01E9" w:rsidRPr="00620C0F" w:rsidRDefault="005F01E9" w:rsidP="00290D84">
            <w:pPr>
              <w:ind w:firstLine="0"/>
            </w:pPr>
            <w:r>
              <w:t>18</w:t>
            </w:r>
          </w:p>
        </w:tc>
        <w:tc>
          <w:tcPr>
            <w:tcW w:w="2126" w:type="dxa"/>
          </w:tcPr>
          <w:p w14:paraId="75D99706" w14:textId="6C70541E" w:rsidR="005F01E9" w:rsidRDefault="005F01E9" w:rsidP="00290D84">
            <w:pPr>
              <w:ind w:firstLine="0"/>
            </w:pPr>
            <w:r>
              <w:t>Cập nhật sản phẩm</w:t>
            </w:r>
          </w:p>
        </w:tc>
        <w:tc>
          <w:tcPr>
            <w:tcW w:w="6010" w:type="dxa"/>
          </w:tcPr>
          <w:p w14:paraId="3783BC10" w14:textId="517A9EFD" w:rsidR="005F01E9" w:rsidRDefault="005F01E9" w:rsidP="00290D84">
            <w:pPr>
              <w:ind w:firstLine="0"/>
            </w:pPr>
            <w:r>
              <w:t>Cập nhật thông tin cho các sản phẩm</w:t>
            </w:r>
          </w:p>
        </w:tc>
      </w:tr>
      <w:tr w:rsidR="00620C0F" w:rsidRPr="00620C0F" w14:paraId="0182B5DE" w14:textId="77777777" w:rsidTr="00290D84">
        <w:tc>
          <w:tcPr>
            <w:tcW w:w="766" w:type="dxa"/>
          </w:tcPr>
          <w:p w14:paraId="05F90E30" w14:textId="11F93FDA" w:rsidR="00620C0F" w:rsidRPr="00620C0F" w:rsidRDefault="005F01E9" w:rsidP="00290D84">
            <w:pPr>
              <w:ind w:firstLine="0"/>
            </w:pPr>
            <w:r>
              <w:t>19</w:t>
            </w:r>
          </w:p>
        </w:tc>
        <w:tc>
          <w:tcPr>
            <w:tcW w:w="2126" w:type="dxa"/>
          </w:tcPr>
          <w:p w14:paraId="3EA1F332" w14:textId="6613BBFD" w:rsidR="00620C0F" w:rsidRPr="00620C0F" w:rsidRDefault="005F01E9" w:rsidP="00290D84">
            <w:pPr>
              <w:ind w:firstLine="0"/>
            </w:pPr>
            <w:r>
              <w:t>Tạo khuyến mãi</w:t>
            </w:r>
          </w:p>
        </w:tc>
        <w:tc>
          <w:tcPr>
            <w:tcW w:w="6010" w:type="dxa"/>
          </w:tcPr>
          <w:p w14:paraId="65FBA200" w14:textId="6810D591" w:rsidR="00620C0F" w:rsidRPr="00620C0F" w:rsidRDefault="005F01E9" w:rsidP="00290D84">
            <w:pPr>
              <w:ind w:firstLine="0"/>
            </w:pPr>
            <w:r>
              <w:t>Tạo chương trình khuyến mãi cho sản phẩm</w:t>
            </w:r>
          </w:p>
        </w:tc>
      </w:tr>
      <w:tr w:rsidR="00620C0F" w:rsidRPr="00620C0F" w14:paraId="35749556" w14:textId="77777777" w:rsidTr="00290D84">
        <w:tc>
          <w:tcPr>
            <w:tcW w:w="766" w:type="dxa"/>
          </w:tcPr>
          <w:p w14:paraId="0E87AD4A" w14:textId="332FF299" w:rsidR="00620C0F" w:rsidRPr="00620C0F" w:rsidRDefault="005F01E9" w:rsidP="00290D84">
            <w:pPr>
              <w:ind w:firstLine="0"/>
            </w:pPr>
            <w:r>
              <w:t>20</w:t>
            </w:r>
          </w:p>
        </w:tc>
        <w:tc>
          <w:tcPr>
            <w:tcW w:w="2126" w:type="dxa"/>
          </w:tcPr>
          <w:p w14:paraId="060FA6BC" w14:textId="77777777" w:rsidR="00620C0F" w:rsidRPr="00620C0F" w:rsidRDefault="00620C0F" w:rsidP="00290D84">
            <w:pPr>
              <w:ind w:firstLine="0"/>
            </w:pPr>
            <w:r w:rsidRPr="00620C0F">
              <w:t>Thống kê</w:t>
            </w:r>
          </w:p>
        </w:tc>
        <w:tc>
          <w:tcPr>
            <w:tcW w:w="6010" w:type="dxa"/>
          </w:tcPr>
          <w:p w14:paraId="217C37C7" w14:textId="269D406B" w:rsidR="00620C0F" w:rsidRPr="00620C0F" w:rsidRDefault="00A445DF" w:rsidP="009E0F11">
            <w:pPr>
              <w:keepNext/>
              <w:ind w:firstLine="0"/>
            </w:pPr>
            <w:r>
              <w:t>Thống kê doanh thu của cửa hàng, thống kê số lượng đơn hàng theo các tiêu chí khác nhau.</w:t>
            </w:r>
          </w:p>
        </w:tc>
      </w:tr>
    </w:tbl>
    <w:p w14:paraId="62BF2B1B" w14:textId="6679B055" w:rsidR="009E0F11" w:rsidRDefault="009E0F11">
      <w:pPr>
        <w:pStyle w:val="Caption"/>
      </w:pPr>
      <w:bookmarkStart w:id="30" w:name="_Ref517251494"/>
      <w:bookmarkStart w:id="31" w:name="_Toc518832140"/>
      <w:bookmarkStart w:id="32" w:name="_Toc512370243"/>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1</w:t>
      </w:r>
      <w:r w:rsidR="004D5783">
        <w:rPr>
          <w:noProof/>
        </w:rPr>
        <w:fldChar w:fldCharType="end"/>
      </w:r>
      <w:bookmarkEnd w:id="30"/>
      <w:r w:rsidRPr="009E0F11">
        <w:rPr>
          <w:sz w:val="24"/>
          <w:szCs w:val="24"/>
        </w:rPr>
        <w:t xml:space="preserve"> </w:t>
      </w:r>
      <w:r w:rsidRPr="00620C0F">
        <w:rPr>
          <w:sz w:val="24"/>
          <w:szCs w:val="24"/>
        </w:rPr>
        <w:t>Danh sách chức năng</w:t>
      </w:r>
      <w:r>
        <w:rPr>
          <w:sz w:val="24"/>
          <w:szCs w:val="24"/>
        </w:rPr>
        <w:t xml:space="preserve"> và mô tả</w:t>
      </w:r>
      <w:bookmarkEnd w:id="31"/>
    </w:p>
    <w:p w14:paraId="53F64FA2" w14:textId="53814054" w:rsidR="00A74853" w:rsidRPr="00A74853" w:rsidRDefault="00620C0F" w:rsidP="00A74853">
      <w:pPr>
        <w:pStyle w:val="Heading2"/>
        <w:rPr>
          <w:rFonts w:cs="Times New Roman"/>
        </w:rPr>
      </w:pPr>
      <w:bookmarkStart w:id="33" w:name="_Toc512370204"/>
      <w:bookmarkStart w:id="34" w:name="_Toc518897440"/>
      <w:bookmarkEnd w:id="32"/>
      <w:r w:rsidRPr="00620C0F">
        <w:rPr>
          <w:rFonts w:cs="Times New Roman"/>
        </w:rPr>
        <w:t>Phân tích chức năng</w:t>
      </w:r>
      <w:bookmarkEnd w:id="33"/>
      <w:bookmarkEnd w:id="34"/>
    </w:p>
    <w:p w14:paraId="0389E59E" w14:textId="340FD0DF" w:rsidR="00620C0F" w:rsidRDefault="00620C0F" w:rsidP="00620C0F">
      <w:pPr>
        <w:pStyle w:val="Heading3"/>
        <w:rPr>
          <w:rFonts w:cs="Times New Roman"/>
        </w:rPr>
      </w:pPr>
      <w:bookmarkStart w:id="35" w:name="_Toc512370205"/>
      <w:bookmarkStart w:id="36" w:name="_Toc518897441"/>
      <w:r w:rsidRPr="00620C0F">
        <w:rPr>
          <w:rFonts w:cs="Times New Roman"/>
        </w:rPr>
        <w:t>Mô hình phân rã chức năng</w:t>
      </w:r>
      <w:bookmarkEnd w:id="35"/>
      <w:bookmarkEnd w:id="36"/>
    </w:p>
    <w:p w14:paraId="5DCCD9CB" w14:textId="38659A22" w:rsidR="008F624A" w:rsidRPr="008F624A" w:rsidRDefault="008F624A" w:rsidP="008F624A">
      <w:r>
        <w:t xml:space="preserve">Mo hình phân rã chức năng được mô tả chi tiết trong </w:t>
      </w:r>
      <w:r>
        <w:fldChar w:fldCharType="begin"/>
      </w:r>
      <w:r>
        <w:instrText xml:space="preserve"> REF _Ref517951839 \h </w:instrText>
      </w:r>
      <w:r>
        <w:fldChar w:fldCharType="separate"/>
      </w:r>
      <w:r w:rsidRPr="00620C0F">
        <w:t xml:space="preserve">Hình </w:t>
      </w:r>
      <w:r>
        <w:rPr>
          <w:noProof/>
        </w:rPr>
        <w:t>2</w:t>
      </w:r>
      <w:r>
        <w:noBreakHyphen/>
      </w:r>
      <w:r>
        <w:rPr>
          <w:noProof/>
        </w:rPr>
        <w:t>1</w:t>
      </w:r>
      <w:r w:rsidRPr="00620C0F">
        <w:t>: Biểu đồ phân rã chức năng</w:t>
      </w:r>
      <w:r>
        <w:fldChar w:fldCharType="end"/>
      </w:r>
      <w:r w:rsidRPr="008F624A">
        <w:t xml:space="preserve"> </w:t>
      </w:r>
    </w:p>
    <w:p w14:paraId="5C3A9745" w14:textId="26C3CB6D" w:rsidR="00620C0F" w:rsidRPr="00620C0F" w:rsidRDefault="002958C6" w:rsidP="003C1A5B">
      <w:pPr>
        <w:keepNext/>
        <w:ind w:firstLine="0"/>
        <w:jc w:val="center"/>
      </w:pPr>
      <w:r>
        <w:object w:dxaOrig="15795" w:dyaOrig="8505" w14:anchorId="100F706C">
          <v:shape id="_x0000_i1026" type="#_x0000_t75" style="width:438.2pt;height:234.6pt" o:ole="">
            <v:imagedata r:id="rId31" o:title=""/>
          </v:shape>
          <o:OLEObject Type="Embed" ProgID="Visio.Drawing.15" ShapeID="_x0000_i1026" DrawAspect="Content" ObjectID="_1592992449" r:id="rId32"/>
        </w:object>
      </w:r>
    </w:p>
    <w:p w14:paraId="4ECA06BC" w14:textId="7F2212D0" w:rsidR="00620C0F" w:rsidRDefault="00620C0F" w:rsidP="00620C0F">
      <w:pPr>
        <w:pStyle w:val="Caption"/>
        <w:rPr>
          <w:sz w:val="24"/>
          <w:szCs w:val="24"/>
        </w:rPr>
      </w:pPr>
      <w:bookmarkStart w:id="37" w:name="_Toc512370226"/>
      <w:bookmarkStart w:id="38" w:name="_Ref517951839"/>
      <w:bookmarkStart w:id="39" w:name="_Ref517951845"/>
      <w:bookmarkStart w:id="40" w:name="_Toc518908275"/>
      <w:r w:rsidRPr="00620C0F">
        <w:rPr>
          <w:sz w:val="24"/>
          <w:szCs w:val="24"/>
        </w:rPr>
        <w:t xml:space="preserve">Hình </w:t>
      </w:r>
      <w:r w:rsidR="00A366ED">
        <w:rPr>
          <w:sz w:val="24"/>
          <w:szCs w:val="24"/>
        </w:rPr>
        <w:fldChar w:fldCharType="begin"/>
      </w:r>
      <w:r w:rsidR="00A366ED">
        <w:rPr>
          <w:sz w:val="24"/>
          <w:szCs w:val="24"/>
        </w:rPr>
        <w:instrText xml:space="preserve"> STYLEREF 1 \s </w:instrText>
      </w:r>
      <w:r w:rsidR="00A366ED">
        <w:rPr>
          <w:sz w:val="24"/>
          <w:szCs w:val="24"/>
        </w:rPr>
        <w:fldChar w:fldCharType="separate"/>
      </w:r>
      <w:r w:rsidR="00A366ED">
        <w:rPr>
          <w:noProof/>
          <w:sz w:val="24"/>
          <w:szCs w:val="24"/>
        </w:rPr>
        <w:t>2</w:t>
      </w:r>
      <w:r w:rsidR="00A366ED">
        <w:rPr>
          <w:sz w:val="24"/>
          <w:szCs w:val="24"/>
        </w:rPr>
        <w:fldChar w:fldCharType="end"/>
      </w:r>
      <w:r w:rsidR="00A366ED">
        <w:rPr>
          <w:sz w:val="24"/>
          <w:szCs w:val="24"/>
        </w:rPr>
        <w:noBreakHyphen/>
      </w:r>
      <w:r w:rsidR="00A366ED">
        <w:rPr>
          <w:sz w:val="24"/>
          <w:szCs w:val="24"/>
        </w:rPr>
        <w:fldChar w:fldCharType="begin"/>
      </w:r>
      <w:r w:rsidR="00A366ED">
        <w:rPr>
          <w:sz w:val="24"/>
          <w:szCs w:val="24"/>
        </w:rPr>
        <w:instrText xml:space="preserve"> SEQ Hình \* ARABIC \s 1 </w:instrText>
      </w:r>
      <w:r w:rsidR="00A366ED">
        <w:rPr>
          <w:sz w:val="24"/>
          <w:szCs w:val="24"/>
        </w:rPr>
        <w:fldChar w:fldCharType="separate"/>
      </w:r>
      <w:r w:rsidR="00A366ED">
        <w:rPr>
          <w:noProof/>
          <w:sz w:val="24"/>
          <w:szCs w:val="24"/>
        </w:rPr>
        <w:t>1</w:t>
      </w:r>
      <w:r w:rsidR="00A366ED">
        <w:rPr>
          <w:sz w:val="24"/>
          <w:szCs w:val="24"/>
        </w:rPr>
        <w:fldChar w:fldCharType="end"/>
      </w:r>
      <w:r w:rsidRPr="00620C0F">
        <w:rPr>
          <w:sz w:val="24"/>
          <w:szCs w:val="24"/>
        </w:rPr>
        <w:t xml:space="preserve"> Biểu đồ phân rã chức năng</w:t>
      </w:r>
      <w:bookmarkEnd w:id="37"/>
      <w:bookmarkEnd w:id="38"/>
      <w:bookmarkEnd w:id="39"/>
      <w:bookmarkEnd w:id="40"/>
    </w:p>
    <w:p w14:paraId="208DBED1" w14:textId="7E420838" w:rsidR="00A74853" w:rsidRDefault="00A74853" w:rsidP="00A74853">
      <w:pPr>
        <w:pStyle w:val="Heading3"/>
      </w:pPr>
      <w:bookmarkStart w:id="41" w:name="_Toc518897442"/>
      <w:r>
        <w:t>Danh sách các hồ sơ dữ liệu</w:t>
      </w:r>
      <w:bookmarkEnd w:id="41"/>
    </w:p>
    <w:p w14:paraId="5878BC2C" w14:textId="2AD7BCB3" w:rsidR="00C12A50" w:rsidRPr="00C12A50" w:rsidRDefault="00C12A50" w:rsidP="00C12A50">
      <w:r>
        <w:t xml:space="preserve">Danh sách các hồ </w:t>
      </w:r>
      <w:proofErr w:type="gramStart"/>
      <w:r>
        <w:t>sơ</w:t>
      </w:r>
      <w:proofErr w:type="gramEnd"/>
      <w:r>
        <w:t xml:space="preserve"> dữ liệu bao gồm:</w:t>
      </w:r>
    </w:p>
    <w:p w14:paraId="788D31D8" w14:textId="443A4E61" w:rsidR="00A74853" w:rsidRDefault="00EF06C2" w:rsidP="00C12A50">
      <w:pPr>
        <w:pStyle w:val="ListParagraph"/>
        <w:numPr>
          <w:ilvl w:val="0"/>
          <w:numId w:val="32"/>
        </w:numPr>
        <w:ind w:left="426"/>
      </w:pPr>
      <w:r>
        <w:t>Sản Phẩm</w:t>
      </w:r>
      <w:r w:rsidR="00A74853">
        <w:t xml:space="preserve">: Lưu trữ thông tin cho sản phẩm </w:t>
      </w:r>
      <w:r>
        <w:t>gồm: Tên sản phẩm, giá sản phẩm</w:t>
      </w:r>
      <w:r w:rsidR="00A74853">
        <w:t>, nhà sản xuất, số lượng, hình ảnh</w:t>
      </w:r>
    </w:p>
    <w:p w14:paraId="0DA7AFEF" w14:textId="459331FD" w:rsidR="00CE62F8" w:rsidRDefault="00CE62F8" w:rsidP="00C12A50">
      <w:pPr>
        <w:pStyle w:val="ListParagraph"/>
        <w:numPr>
          <w:ilvl w:val="0"/>
          <w:numId w:val="32"/>
        </w:numPr>
        <w:ind w:left="426"/>
      </w:pPr>
      <w:r>
        <w:t>Đơn hàng: Lưu thông tin đơn hàng.</w:t>
      </w:r>
    </w:p>
    <w:p w14:paraId="3AF1958C" w14:textId="115CB0C5" w:rsidR="00CE62F8" w:rsidRDefault="00CE62F8" w:rsidP="00C12A50">
      <w:pPr>
        <w:pStyle w:val="ListParagraph"/>
        <w:numPr>
          <w:ilvl w:val="0"/>
          <w:numId w:val="32"/>
        </w:numPr>
        <w:ind w:left="426"/>
      </w:pPr>
      <w:r>
        <w:t>Đánh giá: Lưu đánh giá, phản hồi của khách hàng về sản phẩm.</w:t>
      </w:r>
    </w:p>
    <w:p w14:paraId="2BF634E2" w14:textId="7C12403B" w:rsidR="00CE62F8" w:rsidRDefault="00CE62F8" w:rsidP="00C12A50">
      <w:pPr>
        <w:pStyle w:val="ListParagraph"/>
        <w:numPr>
          <w:ilvl w:val="0"/>
          <w:numId w:val="32"/>
        </w:numPr>
        <w:ind w:left="426"/>
      </w:pPr>
      <w:r>
        <w:lastRenderedPageBreak/>
        <w:t>Bài viết: Lưu thông tin bài viết.</w:t>
      </w:r>
    </w:p>
    <w:p w14:paraId="53BBF503" w14:textId="6CB35E8F" w:rsidR="008906F0" w:rsidRDefault="008906F0" w:rsidP="00C12A50">
      <w:pPr>
        <w:pStyle w:val="ListParagraph"/>
        <w:numPr>
          <w:ilvl w:val="0"/>
          <w:numId w:val="32"/>
        </w:numPr>
        <w:ind w:left="426"/>
      </w:pPr>
      <w:r>
        <w:t>Khuyến mại: Lưu thông tin khuyến mại.</w:t>
      </w:r>
    </w:p>
    <w:p w14:paraId="383F986C" w14:textId="7AC74677" w:rsidR="008906F0" w:rsidRDefault="008906F0" w:rsidP="00C12A50">
      <w:pPr>
        <w:pStyle w:val="ListParagraph"/>
        <w:numPr>
          <w:ilvl w:val="0"/>
          <w:numId w:val="32"/>
        </w:numPr>
        <w:ind w:left="426"/>
      </w:pPr>
      <w:r>
        <w:t>Tài Khoản: Lưu thông tin về tài khoản.</w:t>
      </w:r>
    </w:p>
    <w:p w14:paraId="49E73E43" w14:textId="5B0DA74F" w:rsidR="008906F0" w:rsidRDefault="008906F0" w:rsidP="00C12A50">
      <w:pPr>
        <w:pStyle w:val="ListParagraph"/>
        <w:numPr>
          <w:ilvl w:val="0"/>
          <w:numId w:val="32"/>
        </w:numPr>
        <w:ind w:left="426"/>
      </w:pPr>
      <w:r>
        <w:t>Bảo hành: Lưu thông tin về sản phẩm được bảo hành.</w:t>
      </w:r>
    </w:p>
    <w:p w14:paraId="35D87A8F" w14:textId="4CE29943" w:rsidR="008906F0" w:rsidRDefault="008906F0" w:rsidP="00C12A50">
      <w:pPr>
        <w:pStyle w:val="ListParagraph"/>
        <w:numPr>
          <w:ilvl w:val="0"/>
          <w:numId w:val="32"/>
        </w:numPr>
        <w:ind w:left="426"/>
      </w:pPr>
      <w:r>
        <w:t>Nhà sản xuất: Lưu thông tin của nhà sản xuất.</w:t>
      </w:r>
    </w:p>
    <w:p w14:paraId="2C1E8CF6" w14:textId="2B12893E" w:rsidR="008906F0" w:rsidRDefault="008906F0" w:rsidP="00C12A50">
      <w:pPr>
        <w:pStyle w:val="ListParagraph"/>
        <w:numPr>
          <w:ilvl w:val="0"/>
          <w:numId w:val="32"/>
        </w:numPr>
        <w:ind w:left="426"/>
      </w:pPr>
      <w:r>
        <w:t>Quyền: Lưu thông tin các quyền truy cập.</w:t>
      </w:r>
    </w:p>
    <w:p w14:paraId="0127DB21" w14:textId="43914F1B" w:rsidR="008906F0" w:rsidRDefault="008906F0" w:rsidP="008906F0">
      <w:pPr>
        <w:pStyle w:val="Heading3"/>
      </w:pPr>
      <w:bookmarkStart w:id="42" w:name="_Toc518897443"/>
      <w:r>
        <w:t>Ma trận thực thể chức năng</w:t>
      </w:r>
      <w:bookmarkEnd w:id="42"/>
    </w:p>
    <w:p w14:paraId="3894859E" w14:textId="0378C86E" w:rsidR="00C7572B" w:rsidRPr="00C7572B" w:rsidRDefault="00C7572B" w:rsidP="00C7572B">
      <w:pPr>
        <w:rPr>
          <w:lang w:eastAsia="ko-KR"/>
        </w:rPr>
      </w:pPr>
      <w:proofErr w:type="gramStart"/>
      <w:r>
        <w:t xml:space="preserve">Ma trận thực thể chức năng được mô tả chi tiết trong </w:t>
      </w:r>
      <w:r w:rsidR="00156941">
        <w:fldChar w:fldCharType="begin"/>
      </w:r>
      <w:r w:rsidR="00156941">
        <w:instrText xml:space="preserve"> REF _Ref518745945 \h </w:instrText>
      </w:r>
      <w:r w:rsidR="00156941">
        <w:fldChar w:fldCharType="separate"/>
      </w:r>
      <w:r w:rsidR="00156941">
        <w:t xml:space="preserve">Bảng </w:t>
      </w:r>
      <w:r w:rsidR="00156941">
        <w:rPr>
          <w:noProof/>
        </w:rPr>
        <w:t>2</w:t>
      </w:r>
      <w:r w:rsidR="00156941">
        <w:noBreakHyphen/>
      </w:r>
      <w:r w:rsidR="00156941">
        <w:rPr>
          <w:noProof/>
        </w:rPr>
        <w:t>2</w:t>
      </w:r>
      <w:r w:rsidR="00156941">
        <w:fldChar w:fldCharType="end"/>
      </w:r>
      <w:r w:rsidR="00156941">
        <w:rPr>
          <w:rFonts w:hint="eastAsia"/>
          <w:lang w:eastAsia="ko-KR"/>
        </w:rPr>
        <w:t>.</w:t>
      </w:r>
      <w:proofErr w:type="gramEnd"/>
    </w:p>
    <w:tbl>
      <w:tblPr>
        <w:tblStyle w:val="TableGrid"/>
        <w:tblW w:w="9615" w:type="dxa"/>
        <w:tblLook w:val="04A0" w:firstRow="1" w:lastRow="0" w:firstColumn="1" w:lastColumn="0" w:noHBand="0" w:noVBand="1"/>
      </w:tblPr>
      <w:tblGrid>
        <w:gridCol w:w="2795"/>
        <w:gridCol w:w="679"/>
        <w:gridCol w:w="911"/>
        <w:gridCol w:w="825"/>
        <w:gridCol w:w="772"/>
        <w:gridCol w:w="719"/>
        <w:gridCol w:w="825"/>
        <w:gridCol w:w="719"/>
        <w:gridCol w:w="610"/>
        <w:gridCol w:w="760"/>
      </w:tblGrid>
      <w:tr w:rsidR="00C73389" w14:paraId="6F867CDB" w14:textId="77777777" w:rsidTr="00D711D8">
        <w:trPr>
          <w:gridAfter w:val="9"/>
          <w:wAfter w:w="6820" w:type="dxa"/>
        </w:trPr>
        <w:tc>
          <w:tcPr>
            <w:tcW w:w="2795" w:type="dxa"/>
            <w:shd w:val="clear" w:color="auto" w:fill="92D050"/>
          </w:tcPr>
          <w:p w14:paraId="39B87E57" w14:textId="291209FE" w:rsidR="00C73389" w:rsidRDefault="00C73389" w:rsidP="008906F0">
            <w:pPr>
              <w:ind w:firstLine="0"/>
            </w:pPr>
            <w:r>
              <w:t>Các thực thể</w:t>
            </w:r>
          </w:p>
        </w:tc>
      </w:tr>
      <w:tr w:rsidR="00C73389" w14:paraId="171F6267" w14:textId="77777777" w:rsidTr="00D711D8">
        <w:trPr>
          <w:gridAfter w:val="8"/>
          <w:wAfter w:w="6141" w:type="dxa"/>
        </w:trPr>
        <w:tc>
          <w:tcPr>
            <w:tcW w:w="2795" w:type="dxa"/>
          </w:tcPr>
          <w:p w14:paraId="1570C8DC" w14:textId="268F8759" w:rsidR="00C73389" w:rsidRDefault="00FD4F2E" w:rsidP="008906F0">
            <w:pPr>
              <w:ind w:firstLine="0"/>
            </w:pPr>
            <w:r>
              <w:t>a Sản phẩm</w:t>
            </w:r>
          </w:p>
        </w:tc>
        <w:tc>
          <w:tcPr>
            <w:tcW w:w="679" w:type="dxa"/>
            <w:shd w:val="clear" w:color="auto" w:fill="92D050"/>
          </w:tcPr>
          <w:p w14:paraId="22D65799" w14:textId="77777777" w:rsidR="00C73389" w:rsidRDefault="00C73389" w:rsidP="008906F0">
            <w:pPr>
              <w:ind w:firstLine="0"/>
            </w:pPr>
          </w:p>
        </w:tc>
      </w:tr>
      <w:tr w:rsidR="00C73389" w14:paraId="1753DDE9" w14:textId="77777777" w:rsidTr="00D711D8">
        <w:trPr>
          <w:gridAfter w:val="7"/>
          <w:wAfter w:w="5230" w:type="dxa"/>
        </w:trPr>
        <w:tc>
          <w:tcPr>
            <w:tcW w:w="2795" w:type="dxa"/>
          </w:tcPr>
          <w:p w14:paraId="2A0EC8F5" w14:textId="27FFFEDA" w:rsidR="00C73389" w:rsidRDefault="00FD4F2E" w:rsidP="008906F0">
            <w:pPr>
              <w:ind w:firstLine="0"/>
            </w:pPr>
            <w:r>
              <w:t>b Đơn Hàng</w:t>
            </w:r>
          </w:p>
        </w:tc>
        <w:tc>
          <w:tcPr>
            <w:tcW w:w="679" w:type="dxa"/>
            <w:shd w:val="clear" w:color="auto" w:fill="92D050"/>
          </w:tcPr>
          <w:p w14:paraId="14403A0B" w14:textId="77777777" w:rsidR="00C73389" w:rsidRDefault="00C73389" w:rsidP="008906F0">
            <w:pPr>
              <w:ind w:firstLine="0"/>
            </w:pPr>
          </w:p>
        </w:tc>
        <w:tc>
          <w:tcPr>
            <w:tcW w:w="911" w:type="dxa"/>
            <w:shd w:val="clear" w:color="auto" w:fill="92D050"/>
          </w:tcPr>
          <w:p w14:paraId="7EFF8611" w14:textId="77777777" w:rsidR="00C73389" w:rsidRDefault="00C73389" w:rsidP="008906F0">
            <w:pPr>
              <w:ind w:firstLine="0"/>
            </w:pPr>
          </w:p>
        </w:tc>
      </w:tr>
      <w:tr w:rsidR="00C73389" w14:paraId="258C51C0" w14:textId="77777777" w:rsidTr="00D711D8">
        <w:trPr>
          <w:gridAfter w:val="6"/>
          <w:wAfter w:w="4405" w:type="dxa"/>
        </w:trPr>
        <w:tc>
          <w:tcPr>
            <w:tcW w:w="2795" w:type="dxa"/>
          </w:tcPr>
          <w:p w14:paraId="0774E075" w14:textId="0E71B7DF" w:rsidR="00C73389" w:rsidRDefault="00FD4F2E" w:rsidP="008906F0">
            <w:pPr>
              <w:ind w:firstLine="0"/>
            </w:pPr>
            <w:r>
              <w:t>c Đánh giá</w:t>
            </w:r>
          </w:p>
        </w:tc>
        <w:tc>
          <w:tcPr>
            <w:tcW w:w="679" w:type="dxa"/>
            <w:shd w:val="clear" w:color="auto" w:fill="92D050"/>
          </w:tcPr>
          <w:p w14:paraId="29D38D72" w14:textId="77777777" w:rsidR="00C73389" w:rsidRDefault="00C73389" w:rsidP="008906F0">
            <w:pPr>
              <w:ind w:firstLine="0"/>
            </w:pPr>
          </w:p>
        </w:tc>
        <w:tc>
          <w:tcPr>
            <w:tcW w:w="911" w:type="dxa"/>
            <w:shd w:val="clear" w:color="auto" w:fill="92D050"/>
          </w:tcPr>
          <w:p w14:paraId="33E616F2" w14:textId="77777777" w:rsidR="00C73389" w:rsidRDefault="00C73389" w:rsidP="008906F0">
            <w:pPr>
              <w:ind w:firstLine="0"/>
            </w:pPr>
          </w:p>
        </w:tc>
        <w:tc>
          <w:tcPr>
            <w:tcW w:w="825" w:type="dxa"/>
            <w:shd w:val="clear" w:color="auto" w:fill="92D050"/>
          </w:tcPr>
          <w:p w14:paraId="1D0B1529" w14:textId="77777777" w:rsidR="00C73389" w:rsidRDefault="00C73389" w:rsidP="008906F0">
            <w:pPr>
              <w:ind w:firstLine="0"/>
            </w:pPr>
          </w:p>
        </w:tc>
      </w:tr>
      <w:tr w:rsidR="00C73389" w14:paraId="537C7AED" w14:textId="77777777" w:rsidTr="00D711D8">
        <w:trPr>
          <w:gridAfter w:val="5"/>
          <w:wAfter w:w="3633" w:type="dxa"/>
        </w:trPr>
        <w:tc>
          <w:tcPr>
            <w:tcW w:w="2795" w:type="dxa"/>
          </w:tcPr>
          <w:p w14:paraId="1328E687" w14:textId="1BB6F131" w:rsidR="00C73389" w:rsidRDefault="00FD4F2E" w:rsidP="008906F0">
            <w:pPr>
              <w:ind w:firstLine="0"/>
            </w:pPr>
            <w:r>
              <w:t>d Bài viết</w:t>
            </w:r>
          </w:p>
        </w:tc>
        <w:tc>
          <w:tcPr>
            <w:tcW w:w="679" w:type="dxa"/>
            <w:shd w:val="clear" w:color="auto" w:fill="92D050"/>
          </w:tcPr>
          <w:p w14:paraId="2320903A" w14:textId="77777777" w:rsidR="00C73389" w:rsidRDefault="00C73389" w:rsidP="008906F0">
            <w:pPr>
              <w:ind w:firstLine="0"/>
            </w:pPr>
          </w:p>
        </w:tc>
        <w:tc>
          <w:tcPr>
            <w:tcW w:w="911" w:type="dxa"/>
            <w:shd w:val="clear" w:color="auto" w:fill="92D050"/>
          </w:tcPr>
          <w:p w14:paraId="3349C9FA" w14:textId="77777777" w:rsidR="00C73389" w:rsidRDefault="00C73389" w:rsidP="008906F0">
            <w:pPr>
              <w:ind w:firstLine="0"/>
            </w:pPr>
          </w:p>
        </w:tc>
        <w:tc>
          <w:tcPr>
            <w:tcW w:w="825" w:type="dxa"/>
            <w:shd w:val="clear" w:color="auto" w:fill="92D050"/>
          </w:tcPr>
          <w:p w14:paraId="30D64B8C" w14:textId="77777777" w:rsidR="00C73389" w:rsidRDefault="00C73389" w:rsidP="008906F0">
            <w:pPr>
              <w:ind w:firstLine="0"/>
            </w:pPr>
          </w:p>
        </w:tc>
        <w:tc>
          <w:tcPr>
            <w:tcW w:w="772" w:type="dxa"/>
            <w:shd w:val="clear" w:color="auto" w:fill="92D050"/>
          </w:tcPr>
          <w:p w14:paraId="281CF787" w14:textId="77777777" w:rsidR="00C73389" w:rsidRDefault="00C73389" w:rsidP="008906F0">
            <w:pPr>
              <w:ind w:firstLine="0"/>
            </w:pPr>
          </w:p>
        </w:tc>
      </w:tr>
      <w:tr w:rsidR="00C73389" w14:paraId="1CEB7CF1" w14:textId="77777777" w:rsidTr="00D711D8">
        <w:trPr>
          <w:gridAfter w:val="4"/>
          <w:wAfter w:w="2914" w:type="dxa"/>
        </w:trPr>
        <w:tc>
          <w:tcPr>
            <w:tcW w:w="2795" w:type="dxa"/>
          </w:tcPr>
          <w:p w14:paraId="6984C43D" w14:textId="1E8729F2" w:rsidR="00C73389" w:rsidRDefault="00FD4F2E" w:rsidP="008906F0">
            <w:pPr>
              <w:ind w:firstLine="0"/>
            </w:pPr>
            <w:r>
              <w:t>e Khuyến mại</w:t>
            </w:r>
          </w:p>
        </w:tc>
        <w:tc>
          <w:tcPr>
            <w:tcW w:w="679" w:type="dxa"/>
            <w:shd w:val="clear" w:color="auto" w:fill="92D050"/>
          </w:tcPr>
          <w:p w14:paraId="256958D0" w14:textId="77777777" w:rsidR="00C73389" w:rsidRDefault="00C73389" w:rsidP="008906F0">
            <w:pPr>
              <w:ind w:firstLine="0"/>
            </w:pPr>
          </w:p>
        </w:tc>
        <w:tc>
          <w:tcPr>
            <w:tcW w:w="911" w:type="dxa"/>
            <w:shd w:val="clear" w:color="auto" w:fill="92D050"/>
          </w:tcPr>
          <w:p w14:paraId="5580F8AE" w14:textId="77777777" w:rsidR="00C73389" w:rsidRDefault="00C73389" w:rsidP="008906F0">
            <w:pPr>
              <w:ind w:firstLine="0"/>
            </w:pPr>
          </w:p>
        </w:tc>
        <w:tc>
          <w:tcPr>
            <w:tcW w:w="825" w:type="dxa"/>
            <w:shd w:val="clear" w:color="auto" w:fill="92D050"/>
          </w:tcPr>
          <w:p w14:paraId="4FD1123D" w14:textId="77777777" w:rsidR="00C73389" w:rsidRDefault="00C73389" w:rsidP="008906F0">
            <w:pPr>
              <w:ind w:firstLine="0"/>
            </w:pPr>
          </w:p>
        </w:tc>
        <w:tc>
          <w:tcPr>
            <w:tcW w:w="772" w:type="dxa"/>
            <w:shd w:val="clear" w:color="auto" w:fill="92D050"/>
          </w:tcPr>
          <w:p w14:paraId="22B57EA3" w14:textId="77777777" w:rsidR="00C73389" w:rsidRDefault="00C73389" w:rsidP="008906F0">
            <w:pPr>
              <w:ind w:firstLine="0"/>
            </w:pPr>
          </w:p>
        </w:tc>
        <w:tc>
          <w:tcPr>
            <w:tcW w:w="719" w:type="dxa"/>
            <w:shd w:val="clear" w:color="auto" w:fill="92D050"/>
          </w:tcPr>
          <w:p w14:paraId="27C7E9D7" w14:textId="77777777" w:rsidR="00C73389" w:rsidRDefault="00C73389" w:rsidP="008906F0">
            <w:pPr>
              <w:ind w:firstLine="0"/>
            </w:pPr>
          </w:p>
        </w:tc>
      </w:tr>
      <w:tr w:rsidR="00C73389" w14:paraId="7FCC3063" w14:textId="77777777" w:rsidTr="00D711D8">
        <w:trPr>
          <w:gridAfter w:val="3"/>
          <w:wAfter w:w="2089" w:type="dxa"/>
        </w:trPr>
        <w:tc>
          <w:tcPr>
            <w:tcW w:w="2795" w:type="dxa"/>
          </w:tcPr>
          <w:p w14:paraId="1124E605" w14:textId="63E27F3D" w:rsidR="00C73389" w:rsidRDefault="00FD4F2E" w:rsidP="008906F0">
            <w:pPr>
              <w:ind w:firstLine="0"/>
            </w:pPr>
            <w:r>
              <w:t>f Tài Khoản</w:t>
            </w:r>
          </w:p>
        </w:tc>
        <w:tc>
          <w:tcPr>
            <w:tcW w:w="679" w:type="dxa"/>
            <w:shd w:val="clear" w:color="auto" w:fill="92D050"/>
          </w:tcPr>
          <w:p w14:paraId="4F9917B2" w14:textId="77777777" w:rsidR="00C73389" w:rsidRDefault="00C73389" w:rsidP="008906F0">
            <w:pPr>
              <w:ind w:firstLine="0"/>
            </w:pPr>
          </w:p>
        </w:tc>
        <w:tc>
          <w:tcPr>
            <w:tcW w:w="911" w:type="dxa"/>
            <w:shd w:val="clear" w:color="auto" w:fill="92D050"/>
          </w:tcPr>
          <w:p w14:paraId="3F2EE540" w14:textId="77777777" w:rsidR="00C73389" w:rsidRDefault="00C73389" w:rsidP="008906F0">
            <w:pPr>
              <w:ind w:firstLine="0"/>
            </w:pPr>
          </w:p>
        </w:tc>
        <w:tc>
          <w:tcPr>
            <w:tcW w:w="825" w:type="dxa"/>
            <w:shd w:val="clear" w:color="auto" w:fill="92D050"/>
          </w:tcPr>
          <w:p w14:paraId="051D9D13" w14:textId="77777777" w:rsidR="00C73389" w:rsidRDefault="00C73389" w:rsidP="008906F0">
            <w:pPr>
              <w:ind w:firstLine="0"/>
            </w:pPr>
          </w:p>
        </w:tc>
        <w:tc>
          <w:tcPr>
            <w:tcW w:w="772" w:type="dxa"/>
            <w:shd w:val="clear" w:color="auto" w:fill="92D050"/>
          </w:tcPr>
          <w:p w14:paraId="5C1F86B1" w14:textId="77777777" w:rsidR="00C73389" w:rsidRDefault="00C73389" w:rsidP="008906F0">
            <w:pPr>
              <w:ind w:firstLine="0"/>
            </w:pPr>
          </w:p>
        </w:tc>
        <w:tc>
          <w:tcPr>
            <w:tcW w:w="719" w:type="dxa"/>
            <w:shd w:val="clear" w:color="auto" w:fill="92D050"/>
          </w:tcPr>
          <w:p w14:paraId="407F1542" w14:textId="77777777" w:rsidR="00C73389" w:rsidRDefault="00C73389" w:rsidP="008906F0">
            <w:pPr>
              <w:ind w:firstLine="0"/>
            </w:pPr>
          </w:p>
        </w:tc>
        <w:tc>
          <w:tcPr>
            <w:tcW w:w="825" w:type="dxa"/>
            <w:shd w:val="clear" w:color="auto" w:fill="92D050"/>
          </w:tcPr>
          <w:p w14:paraId="665F6076" w14:textId="77777777" w:rsidR="00C73389" w:rsidRDefault="00C73389" w:rsidP="008906F0">
            <w:pPr>
              <w:ind w:firstLine="0"/>
            </w:pPr>
          </w:p>
        </w:tc>
      </w:tr>
      <w:tr w:rsidR="00C73389" w14:paraId="4B2F28C3" w14:textId="77777777" w:rsidTr="00D711D8">
        <w:trPr>
          <w:gridAfter w:val="2"/>
          <w:wAfter w:w="1370" w:type="dxa"/>
        </w:trPr>
        <w:tc>
          <w:tcPr>
            <w:tcW w:w="2795" w:type="dxa"/>
          </w:tcPr>
          <w:p w14:paraId="57694232" w14:textId="7FA16150" w:rsidR="00C73389" w:rsidRDefault="00FD4F2E" w:rsidP="008906F0">
            <w:pPr>
              <w:ind w:firstLine="0"/>
            </w:pPr>
            <w:r>
              <w:t>g Bảo hành</w:t>
            </w:r>
          </w:p>
        </w:tc>
        <w:tc>
          <w:tcPr>
            <w:tcW w:w="679" w:type="dxa"/>
            <w:shd w:val="clear" w:color="auto" w:fill="92D050"/>
          </w:tcPr>
          <w:p w14:paraId="7C1D584B" w14:textId="77777777" w:rsidR="00C73389" w:rsidRDefault="00C73389" w:rsidP="008906F0">
            <w:pPr>
              <w:ind w:firstLine="0"/>
            </w:pPr>
          </w:p>
        </w:tc>
        <w:tc>
          <w:tcPr>
            <w:tcW w:w="911" w:type="dxa"/>
            <w:shd w:val="clear" w:color="auto" w:fill="92D050"/>
          </w:tcPr>
          <w:p w14:paraId="0CD1372D" w14:textId="77777777" w:rsidR="00C73389" w:rsidRDefault="00C73389" w:rsidP="008906F0">
            <w:pPr>
              <w:ind w:firstLine="0"/>
            </w:pPr>
          </w:p>
        </w:tc>
        <w:tc>
          <w:tcPr>
            <w:tcW w:w="825" w:type="dxa"/>
            <w:shd w:val="clear" w:color="auto" w:fill="92D050"/>
          </w:tcPr>
          <w:p w14:paraId="513E6BA0" w14:textId="77777777" w:rsidR="00C73389" w:rsidRDefault="00C73389" w:rsidP="008906F0">
            <w:pPr>
              <w:ind w:firstLine="0"/>
            </w:pPr>
          </w:p>
        </w:tc>
        <w:tc>
          <w:tcPr>
            <w:tcW w:w="772" w:type="dxa"/>
            <w:shd w:val="clear" w:color="auto" w:fill="92D050"/>
          </w:tcPr>
          <w:p w14:paraId="62B3AE64" w14:textId="77777777" w:rsidR="00C73389" w:rsidRDefault="00C73389" w:rsidP="008906F0">
            <w:pPr>
              <w:ind w:firstLine="0"/>
            </w:pPr>
          </w:p>
        </w:tc>
        <w:tc>
          <w:tcPr>
            <w:tcW w:w="719" w:type="dxa"/>
            <w:shd w:val="clear" w:color="auto" w:fill="92D050"/>
          </w:tcPr>
          <w:p w14:paraId="2236274B" w14:textId="77777777" w:rsidR="00C73389" w:rsidRDefault="00C73389" w:rsidP="008906F0">
            <w:pPr>
              <w:ind w:firstLine="0"/>
            </w:pPr>
          </w:p>
        </w:tc>
        <w:tc>
          <w:tcPr>
            <w:tcW w:w="825" w:type="dxa"/>
            <w:shd w:val="clear" w:color="auto" w:fill="92D050"/>
          </w:tcPr>
          <w:p w14:paraId="128E307B" w14:textId="77777777" w:rsidR="00C73389" w:rsidRDefault="00C73389" w:rsidP="008906F0">
            <w:pPr>
              <w:ind w:firstLine="0"/>
            </w:pPr>
          </w:p>
        </w:tc>
        <w:tc>
          <w:tcPr>
            <w:tcW w:w="719" w:type="dxa"/>
            <w:shd w:val="clear" w:color="auto" w:fill="92D050"/>
          </w:tcPr>
          <w:p w14:paraId="73E6960E" w14:textId="77777777" w:rsidR="00C73389" w:rsidRDefault="00C73389" w:rsidP="008906F0">
            <w:pPr>
              <w:ind w:firstLine="0"/>
            </w:pPr>
          </w:p>
        </w:tc>
      </w:tr>
      <w:tr w:rsidR="00FD4F2E" w14:paraId="31D44B66" w14:textId="77777777" w:rsidTr="00D711D8">
        <w:trPr>
          <w:gridAfter w:val="1"/>
          <w:wAfter w:w="760" w:type="dxa"/>
        </w:trPr>
        <w:tc>
          <w:tcPr>
            <w:tcW w:w="2795" w:type="dxa"/>
          </w:tcPr>
          <w:p w14:paraId="6B3B9402" w14:textId="1C379C2D" w:rsidR="00C73389" w:rsidRDefault="00FD4F2E" w:rsidP="008906F0">
            <w:pPr>
              <w:ind w:firstLine="0"/>
            </w:pPr>
            <w:r>
              <w:t>h Nhà Sản xuất</w:t>
            </w:r>
          </w:p>
        </w:tc>
        <w:tc>
          <w:tcPr>
            <w:tcW w:w="679" w:type="dxa"/>
            <w:shd w:val="clear" w:color="auto" w:fill="92D050"/>
          </w:tcPr>
          <w:p w14:paraId="67AA0264" w14:textId="77777777" w:rsidR="00C73389" w:rsidRDefault="00C73389" w:rsidP="008906F0">
            <w:pPr>
              <w:ind w:firstLine="0"/>
            </w:pPr>
          </w:p>
        </w:tc>
        <w:tc>
          <w:tcPr>
            <w:tcW w:w="911" w:type="dxa"/>
            <w:shd w:val="clear" w:color="auto" w:fill="92D050"/>
          </w:tcPr>
          <w:p w14:paraId="002AA54D" w14:textId="77777777" w:rsidR="00C73389" w:rsidRDefault="00C73389" w:rsidP="008906F0">
            <w:pPr>
              <w:ind w:firstLine="0"/>
            </w:pPr>
          </w:p>
        </w:tc>
        <w:tc>
          <w:tcPr>
            <w:tcW w:w="825" w:type="dxa"/>
            <w:shd w:val="clear" w:color="auto" w:fill="92D050"/>
          </w:tcPr>
          <w:p w14:paraId="7F142ED2" w14:textId="77777777" w:rsidR="00C73389" w:rsidRDefault="00C73389" w:rsidP="008906F0">
            <w:pPr>
              <w:ind w:firstLine="0"/>
            </w:pPr>
          </w:p>
        </w:tc>
        <w:tc>
          <w:tcPr>
            <w:tcW w:w="772" w:type="dxa"/>
            <w:shd w:val="clear" w:color="auto" w:fill="92D050"/>
          </w:tcPr>
          <w:p w14:paraId="445522CE" w14:textId="77777777" w:rsidR="00C73389" w:rsidRDefault="00C73389" w:rsidP="008906F0">
            <w:pPr>
              <w:ind w:firstLine="0"/>
            </w:pPr>
          </w:p>
        </w:tc>
        <w:tc>
          <w:tcPr>
            <w:tcW w:w="719" w:type="dxa"/>
            <w:shd w:val="clear" w:color="auto" w:fill="92D050"/>
          </w:tcPr>
          <w:p w14:paraId="11250C16" w14:textId="77777777" w:rsidR="00C73389" w:rsidRDefault="00C73389" w:rsidP="008906F0">
            <w:pPr>
              <w:ind w:firstLine="0"/>
            </w:pPr>
          </w:p>
        </w:tc>
        <w:tc>
          <w:tcPr>
            <w:tcW w:w="825" w:type="dxa"/>
            <w:shd w:val="clear" w:color="auto" w:fill="92D050"/>
          </w:tcPr>
          <w:p w14:paraId="554D53E6" w14:textId="77777777" w:rsidR="00C73389" w:rsidRDefault="00C73389" w:rsidP="008906F0">
            <w:pPr>
              <w:ind w:firstLine="0"/>
            </w:pPr>
          </w:p>
        </w:tc>
        <w:tc>
          <w:tcPr>
            <w:tcW w:w="719" w:type="dxa"/>
            <w:shd w:val="clear" w:color="auto" w:fill="92D050"/>
          </w:tcPr>
          <w:p w14:paraId="12988955" w14:textId="77777777" w:rsidR="00C73389" w:rsidRDefault="00C73389" w:rsidP="008906F0">
            <w:pPr>
              <w:ind w:firstLine="0"/>
            </w:pPr>
          </w:p>
        </w:tc>
        <w:tc>
          <w:tcPr>
            <w:tcW w:w="610" w:type="dxa"/>
            <w:shd w:val="clear" w:color="auto" w:fill="92D050"/>
          </w:tcPr>
          <w:p w14:paraId="00D92F24" w14:textId="77777777" w:rsidR="00C73389" w:rsidRDefault="00C73389" w:rsidP="008906F0">
            <w:pPr>
              <w:ind w:firstLine="0"/>
            </w:pPr>
          </w:p>
        </w:tc>
      </w:tr>
      <w:tr w:rsidR="00FD4F2E" w14:paraId="054E11F4" w14:textId="77777777" w:rsidTr="00D711D8">
        <w:tc>
          <w:tcPr>
            <w:tcW w:w="2795" w:type="dxa"/>
          </w:tcPr>
          <w:p w14:paraId="385D690D" w14:textId="642FDBBE" w:rsidR="00362A03" w:rsidRDefault="00FD4F2E" w:rsidP="008906F0">
            <w:pPr>
              <w:ind w:firstLine="0"/>
            </w:pPr>
            <w:r>
              <w:t>i Quyền</w:t>
            </w:r>
          </w:p>
        </w:tc>
        <w:tc>
          <w:tcPr>
            <w:tcW w:w="679" w:type="dxa"/>
            <w:shd w:val="clear" w:color="auto" w:fill="92D050"/>
          </w:tcPr>
          <w:p w14:paraId="7293E383" w14:textId="77777777" w:rsidR="00362A03" w:rsidRDefault="00362A03" w:rsidP="008906F0">
            <w:pPr>
              <w:ind w:firstLine="0"/>
            </w:pPr>
          </w:p>
        </w:tc>
        <w:tc>
          <w:tcPr>
            <w:tcW w:w="911" w:type="dxa"/>
            <w:shd w:val="clear" w:color="auto" w:fill="92D050"/>
          </w:tcPr>
          <w:p w14:paraId="2E8BFB32" w14:textId="77777777" w:rsidR="00362A03" w:rsidRDefault="00362A03" w:rsidP="008906F0">
            <w:pPr>
              <w:ind w:firstLine="0"/>
            </w:pPr>
          </w:p>
        </w:tc>
        <w:tc>
          <w:tcPr>
            <w:tcW w:w="825" w:type="dxa"/>
            <w:shd w:val="clear" w:color="auto" w:fill="92D050"/>
          </w:tcPr>
          <w:p w14:paraId="4B308880" w14:textId="77777777" w:rsidR="00362A03" w:rsidRDefault="00362A03" w:rsidP="008906F0">
            <w:pPr>
              <w:ind w:firstLine="0"/>
            </w:pPr>
          </w:p>
        </w:tc>
        <w:tc>
          <w:tcPr>
            <w:tcW w:w="772" w:type="dxa"/>
            <w:shd w:val="clear" w:color="auto" w:fill="92D050"/>
          </w:tcPr>
          <w:p w14:paraId="1FF18073" w14:textId="77777777" w:rsidR="00362A03" w:rsidRDefault="00362A03" w:rsidP="008906F0">
            <w:pPr>
              <w:ind w:firstLine="0"/>
            </w:pPr>
          </w:p>
        </w:tc>
        <w:tc>
          <w:tcPr>
            <w:tcW w:w="719" w:type="dxa"/>
            <w:shd w:val="clear" w:color="auto" w:fill="92D050"/>
          </w:tcPr>
          <w:p w14:paraId="0ED98F7A" w14:textId="77777777" w:rsidR="00362A03" w:rsidRDefault="00362A03" w:rsidP="008906F0">
            <w:pPr>
              <w:ind w:firstLine="0"/>
            </w:pPr>
          </w:p>
        </w:tc>
        <w:tc>
          <w:tcPr>
            <w:tcW w:w="825" w:type="dxa"/>
            <w:shd w:val="clear" w:color="auto" w:fill="92D050"/>
          </w:tcPr>
          <w:p w14:paraId="4B61EAAD" w14:textId="77777777" w:rsidR="00362A03" w:rsidRDefault="00362A03" w:rsidP="008906F0">
            <w:pPr>
              <w:ind w:firstLine="0"/>
            </w:pPr>
          </w:p>
        </w:tc>
        <w:tc>
          <w:tcPr>
            <w:tcW w:w="719" w:type="dxa"/>
            <w:shd w:val="clear" w:color="auto" w:fill="92D050"/>
          </w:tcPr>
          <w:p w14:paraId="0674C0E6" w14:textId="77777777" w:rsidR="00362A03" w:rsidRDefault="00362A03" w:rsidP="008906F0">
            <w:pPr>
              <w:ind w:firstLine="0"/>
            </w:pPr>
          </w:p>
        </w:tc>
        <w:tc>
          <w:tcPr>
            <w:tcW w:w="610" w:type="dxa"/>
            <w:shd w:val="clear" w:color="auto" w:fill="92D050"/>
          </w:tcPr>
          <w:p w14:paraId="4818E70F" w14:textId="77777777" w:rsidR="00362A03" w:rsidRDefault="00362A03" w:rsidP="008906F0">
            <w:pPr>
              <w:ind w:firstLine="0"/>
            </w:pPr>
          </w:p>
        </w:tc>
        <w:tc>
          <w:tcPr>
            <w:tcW w:w="760" w:type="dxa"/>
            <w:shd w:val="clear" w:color="auto" w:fill="92D050"/>
          </w:tcPr>
          <w:p w14:paraId="7E650A6E" w14:textId="77777777" w:rsidR="00362A03" w:rsidRDefault="00362A03" w:rsidP="008906F0">
            <w:pPr>
              <w:ind w:firstLine="0"/>
            </w:pPr>
          </w:p>
        </w:tc>
      </w:tr>
      <w:tr w:rsidR="00FD4F2E" w14:paraId="113F0A05" w14:textId="77777777" w:rsidTr="00D711D8">
        <w:tc>
          <w:tcPr>
            <w:tcW w:w="2795" w:type="dxa"/>
            <w:shd w:val="clear" w:color="auto" w:fill="FABF8F" w:themeFill="accent6" w:themeFillTint="99"/>
          </w:tcPr>
          <w:p w14:paraId="1F137803" w14:textId="7FF6B4C0" w:rsidR="00362A03" w:rsidRDefault="00FD4F2E" w:rsidP="008906F0">
            <w:pPr>
              <w:ind w:firstLine="0"/>
            </w:pPr>
            <w:r>
              <w:t>Các Chức năng nghiệp vụ</w:t>
            </w:r>
          </w:p>
        </w:tc>
        <w:tc>
          <w:tcPr>
            <w:tcW w:w="679" w:type="dxa"/>
            <w:shd w:val="clear" w:color="auto" w:fill="92D050"/>
          </w:tcPr>
          <w:p w14:paraId="48EFD1AC" w14:textId="40598317" w:rsidR="00362A03" w:rsidRDefault="00FD4F2E" w:rsidP="008906F0">
            <w:pPr>
              <w:ind w:firstLine="0"/>
            </w:pPr>
            <w:r>
              <w:t>a</w:t>
            </w:r>
          </w:p>
        </w:tc>
        <w:tc>
          <w:tcPr>
            <w:tcW w:w="911" w:type="dxa"/>
            <w:shd w:val="clear" w:color="auto" w:fill="92D050"/>
          </w:tcPr>
          <w:p w14:paraId="334B915F" w14:textId="31C2E3CE" w:rsidR="00362A03" w:rsidRDefault="00FD4F2E" w:rsidP="008906F0">
            <w:pPr>
              <w:ind w:firstLine="0"/>
            </w:pPr>
            <w:r>
              <w:t>b</w:t>
            </w:r>
          </w:p>
        </w:tc>
        <w:tc>
          <w:tcPr>
            <w:tcW w:w="825" w:type="dxa"/>
            <w:shd w:val="clear" w:color="auto" w:fill="92D050"/>
          </w:tcPr>
          <w:p w14:paraId="7514B3D6" w14:textId="4FC6233A" w:rsidR="00362A03" w:rsidRDefault="00421EF5" w:rsidP="008906F0">
            <w:pPr>
              <w:ind w:firstLine="0"/>
            </w:pPr>
            <w:r>
              <w:t>c</w:t>
            </w:r>
          </w:p>
        </w:tc>
        <w:tc>
          <w:tcPr>
            <w:tcW w:w="772" w:type="dxa"/>
            <w:shd w:val="clear" w:color="auto" w:fill="92D050"/>
          </w:tcPr>
          <w:p w14:paraId="36442023" w14:textId="18167741" w:rsidR="00362A03" w:rsidRDefault="00FD4F2E" w:rsidP="008906F0">
            <w:pPr>
              <w:ind w:firstLine="0"/>
            </w:pPr>
            <w:r>
              <w:t>d</w:t>
            </w:r>
          </w:p>
        </w:tc>
        <w:tc>
          <w:tcPr>
            <w:tcW w:w="719" w:type="dxa"/>
            <w:shd w:val="clear" w:color="auto" w:fill="92D050"/>
          </w:tcPr>
          <w:p w14:paraId="6E91C13E" w14:textId="10E5EFBC" w:rsidR="00362A03" w:rsidRDefault="00FD4F2E" w:rsidP="008906F0">
            <w:pPr>
              <w:ind w:firstLine="0"/>
            </w:pPr>
            <w:r>
              <w:t>e</w:t>
            </w:r>
          </w:p>
        </w:tc>
        <w:tc>
          <w:tcPr>
            <w:tcW w:w="825" w:type="dxa"/>
            <w:shd w:val="clear" w:color="auto" w:fill="92D050"/>
          </w:tcPr>
          <w:p w14:paraId="68AF6241" w14:textId="1B93F321" w:rsidR="00362A03" w:rsidRDefault="00FD4F2E" w:rsidP="008906F0">
            <w:pPr>
              <w:ind w:firstLine="0"/>
            </w:pPr>
            <w:r>
              <w:t>f</w:t>
            </w:r>
          </w:p>
        </w:tc>
        <w:tc>
          <w:tcPr>
            <w:tcW w:w="719" w:type="dxa"/>
            <w:shd w:val="clear" w:color="auto" w:fill="92D050"/>
          </w:tcPr>
          <w:p w14:paraId="2B5945D6" w14:textId="402AEA75" w:rsidR="00362A03" w:rsidRDefault="00FD4F2E" w:rsidP="008906F0">
            <w:pPr>
              <w:ind w:firstLine="0"/>
            </w:pPr>
            <w:r>
              <w:t>g</w:t>
            </w:r>
          </w:p>
        </w:tc>
        <w:tc>
          <w:tcPr>
            <w:tcW w:w="610" w:type="dxa"/>
            <w:shd w:val="clear" w:color="auto" w:fill="92D050"/>
          </w:tcPr>
          <w:p w14:paraId="1AD8DDA3" w14:textId="40D640B6" w:rsidR="00362A03" w:rsidRDefault="00FD4F2E" w:rsidP="008906F0">
            <w:pPr>
              <w:ind w:firstLine="0"/>
            </w:pPr>
            <w:r>
              <w:t>h</w:t>
            </w:r>
          </w:p>
        </w:tc>
        <w:tc>
          <w:tcPr>
            <w:tcW w:w="760" w:type="dxa"/>
            <w:shd w:val="clear" w:color="auto" w:fill="92D050"/>
          </w:tcPr>
          <w:p w14:paraId="0CBB8737" w14:textId="5B0C6AD0" w:rsidR="00362A03" w:rsidRDefault="00FD4F2E" w:rsidP="008906F0">
            <w:pPr>
              <w:ind w:firstLine="0"/>
            </w:pPr>
            <w:r>
              <w:t>i</w:t>
            </w:r>
          </w:p>
        </w:tc>
      </w:tr>
      <w:tr w:rsidR="00362A03" w14:paraId="559C1A9C" w14:textId="77777777" w:rsidTr="00D711D8">
        <w:tc>
          <w:tcPr>
            <w:tcW w:w="2795" w:type="dxa"/>
            <w:shd w:val="clear" w:color="auto" w:fill="FABF8F" w:themeFill="accent6" w:themeFillTint="99"/>
          </w:tcPr>
          <w:p w14:paraId="3A702EC5" w14:textId="2407B4ED" w:rsidR="00362A03" w:rsidRDefault="00304F2E" w:rsidP="009B32B2">
            <w:pPr>
              <w:ind w:firstLine="0"/>
            </w:pPr>
            <w:r>
              <w:t xml:space="preserve">1 </w:t>
            </w:r>
            <w:r w:rsidR="009B32B2">
              <w:t>Quản lý truy cập</w:t>
            </w:r>
          </w:p>
        </w:tc>
        <w:tc>
          <w:tcPr>
            <w:tcW w:w="679" w:type="dxa"/>
          </w:tcPr>
          <w:p w14:paraId="7CBF03F2" w14:textId="77777777" w:rsidR="00362A03" w:rsidRDefault="00362A03" w:rsidP="008906F0">
            <w:pPr>
              <w:ind w:firstLine="0"/>
            </w:pPr>
          </w:p>
        </w:tc>
        <w:tc>
          <w:tcPr>
            <w:tcW w:w="911" w:type="dxa"/>
          </w:tcPr>
          <w:p w14:paraId="47074696" w14:textId="77777777" w:rsidR="00362A03" w:rsidRDefault="00362A03" w:rsidP="008906F0">
            <w:pPr>
              <w:ind w:firstLine="0"/>
            </w:pPr>
          </w:p>
        </w:tc>
        <w:tc>
          <w:tcPr>
            <w:tcW w:w="825" w:type="dxa"/>
          </w:tcPr>
          <w:p w14:paraId="7D2BC314" w14:textId="77777777" w:rsidR="00362A03" w:rsidRDefault="00362A03" w:rsidP="008906F0">
            <w:pPr>
              <w:ind w:firstLine="0"/>
            </w:pPr>
          </w:p>
        </w:tc>
        <w:tc>
          <w:tcPr>
            <w:tcW w:w="772" w:type="dxa"/>
          </w:tcPr>
          <w:p w14:paraId="12E7C743" w14:textId="77777777" w:rsidR="00362A03" w:rsidRDefault="00362A03" w:rsidP="008906F0">
            <w:pPr>
              <w:ind w:firstLine="0"/>
            </w:pPr>
          </w:p>
        </w:tc>
        <w:tc>
          <w:tcPr>
            <w:tcW w:w="719" w:type="dxa"/>
          </w:tcPr>
          <w:p w14:paraId="60D40584" w14:textId="77777777" w:rsidR="00362A03" w:rsidRDefault="00362A03" w:rsidP="008906F0">
            <w:pPr>
              <w:ind w:firstLine="0"/>
            </w:pPr>
          </w:p>
        </w:tc>
        <w:tc>
          <w:tcPr>
            <w:tcW w:w="825" w:type="dxa"/>
          </w:tcPr>
          <w:p w14:paraId="40E4914A" w14:textId="6D47BF77" w:rsidR="00362A03" w:rsidRDefault="009B32B2" w:rsidP="008906F0">
            <w:pPr>
              <w:ind w:firstLine="0"/>
            </w:pPr>
            <w:r>
              <w:t>R/U/C</w:t>
            </w:r>
          </w:p>
        </w:tc>
        <w:tc>
          <w:tcPr>
            <w:tcW w:w="719" w:type="dxa"/>
          </w:tcPr>
          <w:p w14:paraId="1BA692C9" w14:textId="77777777" w:rsidR="00362A03" w:rsidRDefault="00362A03" w:rsidP="008906F0">
            <w:pPr>
              <w:ind w:firstLine="0"/>
            </w:pPr>
          </w:p>
        </w:tc>
        <w:tc>
          <w:tcPr>
            <w:tcW w:w="610" w:type="dxa"/>
          </w:tcPr>
          <w:p w14:paraId="6059E6C2" w14:textId="77777777" w:rsidR="00362A03" w:rsidRDefault="00362A03" w:rsidP="008906F0">
            <w:pPr>
              <w:ind w:firstLine="0"/>
            </w:pPr>
          </w:p>
        </w:tc>
        <w:tc>
          <w:tcPr>
            <w:tcW w:w="760" w:type="dxa"/>
          </w:tcPr>
          <w:p w14:paraId="73F69417" w14:textId="77777777" w:rsidR="00362A03" w:rsidRDefault="00362A03" w:rsidP="008906F0">
            <w:pPr>
              <w:ind w:firstLine="0"/>
            </w:pPr>
          </w:p>
        </w:tc>
      </w:tr>
      <w:tr w:rsidR="00362A03" w14:paraId="1FFEA9E5" w14:textId="77777777" w:rsidTr="00D711D8">
        <w:tc>
          <w:tcPr>
            <w:tcW w:w="2795" w:type="dxa"/>
            <w:shd w:val="clear" w:color="auto" w:fill="FABF8F" w:themeFill="accent6" w:themeFillTint="99"/>
          </w:tcPr>
          <w:p w14:paraId="60B5AE02" w14:textId="74891BF5" w:rsidR="00362A03" w:rsidRDefault="00304F2E" w:rsidP="009B32B2">
            <w:pPr>
              <w:ind w:firstLine="0"/>
            </w:pPr>
            <w:r>
              <w:t xml:space="preserve">2 </w:t>
            </w:r>
            <w:r w:rsidR="009B32B2">
              <w:t>Đặt Hàng</w:t>
            </w:r>
          </w:p>
        </w:tc>
        <w:tc>
          <w:tcPr>
            <w:tcW w:w="679" w:type="dxa"/>
          </w:tcPr>
          <w:p w14:paraId="34E16CAD" w14:textId="5E6EE652" w:rsidR="00362A03" w:rsidRDefault="00421EF5" w:rsidP="008906F0">
            <w:pPr>
              <w:ind w:firstLine="0"/>
            </w:pPr>
            <w:r>
              <w:t>R</w:t>
            </w:r>
          </w:p>
        </w:tc>
        <w:tc>
          <w:tcPr>
            <w:tcW w:w="911" w:type="dxa"/>
          </w:tcPr>
          <w:p w14:paraId="4712FC8B" w14:textId="398A8085" w:rsidR="00362A03" w:rsidRDefault="009B32B2" w:rsidP="008906F0">
            <w:pPr>
              <w:ind w:firstLine="0"/>
            </w:pPr>
            <w:r>
              <w:t>U/C/R</w:t>
            </w:r>
          </w:p>
        </w:tc>
        <w:tc>
          <w:tcPr>
            <w:tcW w:w="825" w:type="dxa"/>
          </w:tcPr>
          <w:p w14:paraId="3E6F3637" w14:textId="7F4239AA" w:rsidR="00362A03" w:rsidRDefault="00421EF5" w:rsidP="008906F0">
            <w:pPr>
              <w:ind w:firstLine="0"/>
            </w:pPr>
            <w:r>
              <w:t>R</w:t>
            </w:r>
          </w:p>
        </w:tc>
        <w:tc>
          <w:tcPr>
            <w:tcW w:w="772" w:type="dxa"/>
          </w:tcPr>
          <w:p w14:paraId="4B7FAE07" w14:textId="2AAB278B" w:rsidR="00362A03" w:rsidRDefault="00421EF5" w:rsidP="008906F0">
            <w:pPr>
              <w:ind w:firstLine="0"/>
            </w:pPr>
            <w:r>
              <w:t>R</w:t>
            </w:r>
          </w:p>
        </w:tc>
        <w:tc>
          <w:tcPr>
            <w:tcW w:w="719" w:type="dxa"/>
          </w:tcPr>
          <w:p w14:paraId="7C441868" w14:textId="0318D1D9" w:rsidR="00362A03" w:rsidRDefault="00421EF5" w:rsidP="008906F0">
            <w:pPr>
              <w:ind w:firstLine="0"/>
            </w:pPr>
            <w:r>
              <w:t>R</w:t>
            </w:r>
          </w:p>
        </w:tc>
        <w:tc>
          <w:tcPr>
            <w:tcW w:w="825" w:type="dxa"/>
          </w:tcPr>
          <w:p w14:paraId="5B695420" w14:textId="6A3716D8" w:rsidR="00362A03" w:rsidRDefault="00421EF5" w:rsidP="008906F0">
            <w:pPr>
              <w:ind w:firstLine="0"/>
            </w:pPr>
            <w:r>
              <w:t>R</w:t>
            </w:r>
          </w:p>
        </w:tc>
        <w:tc>
          <w:tcPr>
            <w:tcW w:w="719" w:type="dxa"/>
          </w:tcPr>
          <w:p w14:paraId="72CD43B0" w14:textId="5E745255" w:rsidR="00362A03" w:rsidRDefault="00421EF5" w:rsidP="008906F0">
            <w:pPr>
              <w:ind w:firstLine="0"/>
            </w:pPr>
            <w:r>
              <w:t>R</w:t>
            </w:r>
          </w:p>
        </w:tc>
        <w:tc>
          <w:tcPr>
            <w:tcW w:w="610" w:type="dxa"/>
          </w:tcPr>
          <w:p w14:paraId="47AA9EA3" w14:textId="2F876D02" w:rsidR="00362A03" w:rsidRDefault="00421EF5" w:rsidP="008906F0">
            <w:pPr>
              <w:ind w:firstLine="0"/>
            </w:pPr>
            <w:r>
              <w:t>R</w:t>
            </w:r>
          </w:p>
        </w:tc>
        <w:tc>
          <w:tcPr>
            <w:tcW w:w="760" w:type="dxa"/>
          </w:tcPr>
          <w:p w14:paraId="7794BC09" w14:textId="77777777" w:rsidR="00362A03" w:rsidRDefault="00362A03" w:rsidP="008906F0">
            <w:pPr>
              <w:ind w:firstLine="0"/>
            </w:pPr>
          </w:p>
        </w:tc>
      </w:tr>
      <w:tr w:rsidR="00362A03" w14:paraId="7EA0DB3C" w14:textId="77777777" w:rsidTr="00D711D8">
        <w:tc>
          <w:tcPr>
            <w:tcW w:w="2795" w:type="dxa"/>
            <w:shd w:val="clear" w:color="auto" w:fill="FABF8F" w:themeFill="accent6" w:themeFillTint="99"/>
          </w:tcPr>
          <w:p w14:paraId="07C87D27" w14:textId="57D12560" w:rsidR="00362A03" w:rsidRDefault="00304F2E" w:rsidP="008906F0">
            <w:pPr>
              <w:ind w:firstLine="0"/>
            </w:pPr>
            <w:r>
              <w:t>3</w:t>
            </w:r>
            <w:r w:rsidR="00421EF5">
              <w:t xml:space="preserve"> Tìm Kiếm</w:t>
            </w:r>
          </w:p>
        </w:tc>
        <w:tc>
          <w:tcPr>
            <w:tcW w:w="679" w:type="dxa"/>
          </w:tcPr>
          <w:p w14:paraId="3175F52B" w14:textId="0D93C5D8" w:rsidR="00362A03" w:rsidRDefault="00421EF5" w:rsidP="00421EF5">
            <w:pPr>
              <w:ind w:firstLine="0"/>
            </w:pPr>
            <w:r>
              <w:t>R</w:t>
            </w:r>
          </w:p>
        </w:tc>
        <w:tc>
          <w:tcPr>
            <w:tcW w:w="911" w:type="dxa"/>
          </w:tcPr>
          <w:p w14:paraId="154B4EB6" w14:textId="77777777" w:rsidR="00362A03" w:rsidRDefault="00362A03" w:rsidP="008906F0">
            <w:pPr>
              <w:ind w:firstLine="0"/>
            </w:pPr>
          </w:p>
        </w:tc>
        <w:tc>
          <w:tcPr>
            <w:tcW w:w="825" w:type="dxa"/>
          </w:tcPr>
          <w:p w14:paraId="051758AA" w14:textId="7919AD82" w:rsidR="00362A03" w:rsidRDefault="00421EF5" w:rsidP="008906F0">
            <w:pPr>
              <w:ind w:firstLine="0"/>
            </w:pPr>
            <w:r>
              <w:t>R</w:t>
            </w:r>
          </w:p>
        </w:tc>
        <w:tc>
          <w:tcPr>
            <w:tcW w:w="772" w:type="dxa"/>
          </w:tcPr>
          <w:p w14:paraId="6BB11C3D" w14:textId="69223D59" w:rsidR="00362A03" w:rsidRDefault="00421EF5" w:rsidP="008906F0">
            <w:pPr>
              <w:ind w:firstLine="0"/>
            </w:pPr>
            <w:r>
              <w:t>R</w:t>
            </w:r>
          </w:p>
        </w:tc>
        <w:tc>
          <w:tcPr>
            <w:tcW w:w="719" w:type="dxa"/>
          </w:tcPr>
          <w:p w14:paraId="04954FFE" w14:textId="6198798A" w:rsidR="00362A03" w:rsidRDefault="00421EF5" w:rsidP="008906F0">
            <w:pPr>
              <w:ind w:firstLine="0"/>
            </w:pPr>
            <w:r>
              <w:t>R</w:t>
            </w:r>
          </w:p>
        </w:tc>
        <w:tc>
          <w:tcPr>
            <w:tcW w:w="825" w:type="dxa"/>
          </w:tcPr>
          <w:p w14:paraId="6F2A7240" w14:textId="77777777" w:rsidR="00362A03" w:rsidRDefault="00362A03" w:rsidP="008906F0">
            <w:pPr>
              <w:ind w:firstLine="0"/>
            </w:pPr>
          </w:p>
        </w:tc>
        <w:tc>
          <w:tcPr>
            <w:tcW w:w="719" w:type="dxa"/>
          </w:tcPr>
          <w:p w14:paraId="4A6DFD2E" w14:textId="77777777" w:rsidR="00362A03" w:rsidRDefault="00362A03" w:rsidP="008906F0">
            <w:pPr>
              <w:ind w:firstLine="0"/>
            </w:pPr>
          </w:p>
        </w:tc>
        <w:tc>
          <w:tcPr>
            <w:tcW w:w="610" w:type="dxa"/>
          </w:tcPr>
          <w:p w14:paraId="7896B855" w14:textId="317B86CA" w:rsidR="00362A03" w:rsidRDefault="00421EF5" w:rsidP="008906F0">
            <w:pPr>
              <w:ind w:firstLine="0"/>
            </w:pPr>
            <w:r>
              <w:t>R</w:t>
            </w:r>
          </w:p>
        </w:tc>
        <w:tc>
          <w:tcPr>
            <w:tcW w:w="760" w:type="dxa"/>
          </w:tcPr>
          <w:p w14:paraId="492A80ED" w14:textId="77777777" w:rsidR="00362A03" w:rsidRDefault="00362A03" w:rsidP="008906F0">
            <w:pPr>
              <w:ind w:firstLine="0"/>
            </w:pPr>
          </w:p>
        </w:tc>
      </w:tr>
      <w:tr w:rsidR="00362A03" w14:paraId="7120C65D" w14:textId="77777777" w:rsidTr="00D711D8">
        <w:tc>
          <w:tcPr>
            <w:tcW w:w="2795" w:type="dxa"/>
            <w:shd w:val="clear" w:color="auto" w:fill="FABF8F" w:themeFill="accent6" w:themeFillTint="99"/>
          </w:tcPr>
          <w:p w14:paraId="7C079683" w14:textId="6AEEBD2F" w:rsidR="00362A03" w:rsidRDefault="00304F2E" w:rsidP="008906F0">
            <w:pPr>
              <w:ind w:firstLine="0"/>
            </w:pPr>
            <w:r>
              <w:t>4</w:t>
            </w:r>
            <w:r w:rsidR="00421EF5">
              <w:t xml:space="preserve"> Quản lý tin tức</w:t>
            </w:r>
          </w:p>
        </w:tc>
        <w:tc>
          <w:tcPr>
            <w:tcW w:w="679" w:type="dxa"/>
          </w:tcPr>
          <w:p w14:paraId="4A261A66" w14:textId="77777777" w:rsidR="00362A03" w:rsidRDefault="00362A03" w:rsidP="008906F0">
            <w:pPr>
              <w:ind w:firstLine="0"/>
            </w:pPr>
          </w:p>
        </w:tc>
        <w:tc>
          <w:tcPr>
            <w:tcW w:w="911" w:type="dxa"/>
          </w:tcPr>
          <w:p w14:paraId="32CF89CE" w14:textId="77777777" w:rsidR="00362A03" w:rsidRDefault="00362A03" w:rsidP="008906F0">
            <w:pPr>
              <w:ind w:firstLine="0"/>
            </w:pPr>
          </w:p>
        </w:tc>
        <w:tc>
          <w:tcPr>
            <w:tcW w:w="825" w:type="dxa"/>
          </w:tcPr>
          <w:p w14:paraId="5EE67A00" w14:textId="3D234FA4" w:rsidR="00362A03" w:rsidRDefault="00203A53" w:rsidP="00203A53">
            <w:pPr>
              <w:ind w:firstLine="0"/>
            </w:pPr>
            <w:r>
              <w:t>R/U/C</w:t>
            </w:r>
          </w:p>
        </w:tc>
        <w:tc>
          <w:tcPr>
            <w:tcW w:w="772" w:type="dxa"/>
          </w:tcPr>
          <w:p w14:paraId="4AE34DDB" w14:textId="63DCB10E" w:rsidR="00362A03" w:rsidRDefault="00421EF5" w:rsidP="008906F0">
            <w:pPr>
              <w:ind w:firstLine="0"/>
            </w:pPr>
            <w:r>
              <w:t>C/R</w:t>
            </w:r>
          </w:p>
        </w:tc>
        <w:tc>
          <w:tcPr>
            <w:tcW w:w="719" w:type="dxa"/>
          </w:tcPr>
          <w:p w14:paraId="0D2EAE11" w14:textId="77777777" w:rsidR="00362A03" w:rsidRDefault="00362A03" w:rsidP="008906F0">
            <w:pPr>
              <w:ind w:firstLine="0"/>
            </w:pPr>
          </w:p>
        </w:tc>
        <w:tc>
          <w:tcPr>
            <w:tcW w:w="825" w:type="dxa"/>
          </w:tcPr>
          <w:p w14:paraId="52D87E0B" w14:textId="77777777" w:rsidR="00362A03" w:rsidRDefault="00362A03" w:rsidP="008906F0">
            <w:pPr>
              <w:ind w:firstLine="0"/>
            </w:pPr>
          </w:p>
        </w:tc>
        <w:tc>
          <w:tcPr>
            <w:tcW w:w="719" w:type="dxa"/>
          </w:tcPr>
          <w:p w14:paraId="56684ADB" w14:textId="77777777" w:rsidR="00362A03" w:rsidRDefault="00362A03" w:rsidP="008906F0">
            <w:pPr>
              <w:ind w:firstLine="0"/>
            </w:pPr>
          </w:p>
        </w:tc>
        <w:tc>
          <w:tcPr>
            <w:tcW w:w="610" w:type="dxa"/>
          </w:tcPr>
          <w:p w14:paraId="7A0C8BBF" w14:textId="77777777" w:rsidR="00362A03" w:rsidRDefault="00362A03" w:rsidP="008906F0">
            <w:pPr>
              <w:ind w:firstLine="0"/>
            </w:pPr>
          </w:p>
        </w:tc>
        <w:tc>
          <w:tcPr>
            <w:tcW w:w="760" w:type="dxa"/>
          </w:tcPr>
          <w:p w14:paraId="4E5A1692" w14:textId="77777777" w:rsidR="00362A03" w:rsidRDefault="00362A03" w:rsidP="008906F0">
            <w:pPr>
              <w:ind w:firstLine="0"/>
            </w:pPr>
          </w:p>
        </w:tc>
      </w:tr>
      <w:tr w:rsidR="00362A03" w14:paraId="0153F4EF" w14:textId="77777777" w:rsidTr="00D711D8">
        <w:tc>
          <w:tcPr>
            <w:tcW w:w="2795" w:type="dxa"/>
            <w:shd w:val="clear" w:color="auto" w:fill="FABF8F" w:themeFill="accent6" w:themeFillTint="99"/>
          </w:tcPr>
          <w:p w14:paraId="1166CA22" w14:textId="24813F07" w:rsidR="00362A03" w:rsidRDefault="00304F2E" w:rsidP="008906F0">
            <w:pPr>
              <w:ind w:firstLine="0"/>
            </w:pPr>
            <w:r>
              <w:t>5</w:t>
            </w:r>
            <w:r w:rsidR="00421EF5">
              <w:t xml:space="preserve"> Quản lý thành viên</w:t>
            </w:r>
          </w:p>
        </w:tc>
        <w:tc>
          <w:tcPr>
            <w:tcW w:w="679" w:type="dxa"/>
          </w:tcPr>
          <w:p w14:paraId="2F654701" w14:textId="77777777" w:rsidR="00362A03" w:rsidRDefault="00362A03" w:rsidP="008906F0">
            <w:pPr>
              <w:ind w:firstLine="0"/>
            </w:pPr>
          </w:p>
        </w:tc>
        <w:tc>
          <w:tcPr>
            <w:tcW w:w="911" w:type="dxa"/>
          </w:tcPr>
          <w:p w14:paraId="5B61C43C" w14:textId="77777777" w:rsidR="00362A03" w:rsidRDefault="00362A03" w:rsidP="008906F0">
            <w:pPr>
              <w:ind w:firstLine="0"/>
            </w:pPr>
          </w:p>
        </w:tc>
        <w:tc>
          <w:tcPr>
            <w:tcW w:w="825" w:type="dxa"/>
          </w:tcPr>
          <w:p w14:paraId="50B20797" w14:textId="77777777" w:rsidR="00362A03" w:rsidRDefault="00362A03" w:rsidP="008906F0">
            <w:pPr>
              <w:ind w:firstLine="0"/>
            </w:pPr>
          </w:p>
        </w:tc>
        <w:tc>
          <w:tcPr>
            <w:tcW w:w="772" w:type="dxa"/>
          </w:tcPr>
          <w:p w14:paraId="58DA04DE" w14:textId="77777777" w:rsidR="00362A03" w:rsidRDefault="00362A03" w:rsidP="008906F0">
            <w:pPr>
              <w:ind w:firstLine="0"/>
            </w:pPr>
          </w:p>
        </w:tc>
        <w:tc>
          <w:tcPr>
            <w:tcW w:w="719" w:type="dxa"/>
          </w:tcPr>
          <w:p w14:paraId="3EF9B0C2" w14:textId="77777777" w:rsidR="00362A03" w:rsidRDefault="00362A03" w:rsidP="008906F0">
            <w:pPr>
              <w:ind w:firstLine="0"/>
            </w:pPr>
          </w:p>
        </w:tc>
        <w:tc>
          <w:tcPr>
            <w:tcW w:w="825" w:type="dxa"/>
          </w:tcPr>
          <w:p w14:paraId="0BFEE2D6" w14:textId="0D5BBA53" w:rsidR="00362A03" w:rsidRDefault="00421EF5" w:rsidP="008906F0">
            <w:pPr>
              <w:ind w:firstLine="0"/>
            </w:pPr>
            <w:r>
              <w:t>C/U/R</w:t>
            </w:r>
          </w:p>
        </w:tc>
        <w:tc>
          <w:tcPr>
            <w:tcW w:w="719" w:type="dxa"/>
          </w:tcPr>
          <w:p w14:paraId="4C50F5D9" w14:textId="77777777" w:rsidR="00362A03" w:rsidRDefault="00362A03" w:rsidP="008906F0">
            <w:pPr>
              <w:ind w:firstLine="0"/>
            </w:pPr>
          </w:p>
        </w:tc>
        <w:tc>
          <w:tcPr>
            <w:tcW w:w="610" w:type="dxa"/>
          </w:tcPr>
          <w:p w14:paraId="58F451F5" w14:textId="77777777" w:rsidR="00362A03" w:rsidRDefault="00362A03" w:rsidP="008906F0">
            <w:pPr>
              <w:ind w:firstLine="0"/>
            </w:pPr>
          </w:p>
        </w:tc>
        <w:tc>
          <w:tcPr>
            <w:tcW w:w="760" w:type="dxa"/>
          </w:tcPr>
          <w:p w14:paraId="2FF912D3" w14:textId="1307C045" w:rsidR="00362A03" w:rsidRDefault="00421EF5" w:rsidP="008906F0">
            <w:pPr>
              <w:ind w:firstLine="0"/>
            </w:pPr>
            <w:r>
              <w:t>U/C/R</w:t>
            </w:r>
          </w:p>
        </w:tc>
      </w:tr>
      <w:tr w:rsidR="00362A03" w14:paraId="51663F37" w14:textId="77777777" w:rsidTr="00D711D8">
        <w:tc>
          <w:tcPr>
            <w:tcW w:w="2795" w:type="dxa"/>
            <w:shd w:val="clear" w:color="auto" w:fill="FABF8F" w:themeFill="accent6" w:themeFillTint="99"/>
          </w:tcPr>
          <w:p w14:paraId="0CE824DB" w14:textId="2B67E0CC" w:rsidR="00362A03" w:rsidRDefault="00304F2E" w:rsidP="008906F0">
            <w:pPr>
              <w:ind w:firstLine="0"/>
            </w:pPr>
            <w:r>
              <w:t>6</w:t>
            </w:r>
            <w:r w:rsidR="00421EF5">
              <w:t xml:space="preserve"> Quản lý sản phẩm</w:t>
            </w:r>
          </w:p>
        </w:tc>
        <w:tc>
          <w:tcPr>
            <w:tcW w:w="679" w:type="dxa"/>
          </w:tcPr>
          <w:p w14:paraId="40DAA998" w14:textId="4B27C1C2" w:rsidR="00362A03" w:rsidRDefault="00421EF5" w:rsidP="008906F0">
            <w:pPr>
              <w:ind w:firstLine="0"/>
            </w:pPr>
            <w:r>
              <w:t>R/U</w:t>
            </w:r>
          </w:p>
        </w:tc>
        <w:tc>
          <w:tcPr>
            <w:tcW w:w="911" w:type="dxa"/>
          </w:tcPr>
          <w:p w14:paraId="1FA90EDD" w14:textId="77777777" w:rsidR="00362A03" w:rsidRDefault="00362A03" w:rsidP="008906F0">
            <w:pPr>
              <w:ind w:firstLine="0"/>
            </w:pPr>
          </w:p>
        </w:tc>
        <w:tc>
          <w:tcPr>
            <w:tcW w:w="825" w:type="dxa"/>
          </w:tcPr>
          <w:p w14:paraId="33ABFFF7" w14:textId="77777777" w:rsidR="00362A03" w:rsidRDefault="00362A03" w:rsidP="008906F0">
            <w:pPr>
              <w:ind w:firstLine="0"/>
            </w:pPr>
          </w:p>
        </w:tc>
        <w:tc>
          <w:tcPr>
            <w:tcW w:w="772" w:type="dxa"/>
          </w:tcPr>
          <w:p w14:paraId="68876BBD" w14:textId="77777777" w:rsidR="00362A03" w:rsidRDefault="00362A03" w:rsidP="008906F0">
            <w:pPr>
              <w:ind w:firstLine="0"/>
            </w:pPr>
          </w:p>
        </w:tc>
        <w:tc>
          <w:tcPr>
            <w:tcW w:w="719" w:type="dxa"/>
          </w:tcPr>
          <w:p w14:paraId="2E3D16AA" w14:textId="77777777" w:rsidR="00362A03" w:rsidRDefault="00362A03" w:rsidP="008906F0">
            <w:pPr>
              <w:ind w:firstLine="0"/>
            </w:pPr>
          </w:p>
        </w:tc>
        <w:tc>
          <w:tcPr>
            <w:tcW w:w="825" w:type="dxa"/>
          </w:tcPr>
          <w:p w14:paraId="789B4BE6" w14:textId="77777777" w:rsidR="00362A03" w:rsidRDefault="00362A03" w:rsidP="008906F0">
            <w:pPr>
              <w:ind w:firstLine="0"/>
            </w:pPr>
          </w:p>
        </w:tc>
        <w:tc>
          <w:tcPr>
            <w:tcW w:w="719" w:type="dxa"/>
          </w:tcPr>
          <w:p w14:paraId="78BBB614" w14:textId="77777777" w:rsidR="00362A03" w:rsidRDefault="00362A03" w:rsidP="008906F0">
            <w:pPr>
              <w:ind w:firstLine="0"/>
            </w:pPr>
          </w:p>
        </w:tc>
        <w:tc>
          <w:tcPr>
            <w:tcW w:w="610" w:type="dxa"/>
          </w:tcPr>
          <w:p w14:paraId="54452376" w14:textId="0EB31076" w:rsidR="00362A03" w:rsidRDefault="00203A53" w:rsidP="008906F0">
            <w:pPr>
              <w:ind w:firstLine="0"/>
            </w:pPr>
            <w:r>
              <w:t>R</w:t>
            </w:r>
          </w:p>
        </w:tc>
        <w:tc>
          <w:tcPr>
            <w:tcW w:w="760" w:type="dxa"/>
          </w:tcPr>
          <w:p w14:paraId="7B6E4BFE" w14:textId="77777777" w:rsidR="00362A03" w:rsidRDefault="00362A03" w:rsidP="00C12A50">
            <w:pPr>
              <w:keepNext/>
              <w:ind w:firstLine="0"/>
            </w:pPr>
          </w:p>
        </w:tc>
      </w:tr>
    </w:tbl>
    <w:p w14:paraId="2F906017" w14:textId="39DFBD32" w:rsidR="00C12A50" w:rsidRDefault="00C12A50">
      <w:pPr>
        <w:pStyle w:val="Caption"/>
      </w:pPr>
      <w:bookmarkStart w:id="43" w:name="_Ref518745945"/>
      <w:bookmarkStart w:id="44" w:name="_Toc518832141"/>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2</w:t>
      </w:r>
      <w:r w:rsidR="004D5783">
        <w:rPr>
          <w:noProof/>
        </w:rPr>
        <w:fldChar w:fldCharType="end"/>
      </w:r>
      <w:bookmarkEnd w:id="43"/>
      <w:r>
        <w:t xml:space="preserve"> Ma trận thực thể chức năng</w:t>
      </w:r>
      <w:bookmarkEnd w:id="44"/>
    </w:p>
    <w:p w14:paraId="72E439A5" w14:textId="77777777" w:rsidR="007A14EA" w:rsidRDefault="007A14EA" w:rsidP="008B17BF">
      <w:pPr>
        <w:pStyle w:val="Heading3"/>
      </w:pPr>
      <w:bookmarkStart w:id="45" w:name="_Toc518897444"/>
      <w:r>
        <w:br w:type="page"/>
      </w:r>
    </w:p>
    <w:p w14:paraId="0ACD5A3B" w14:textId="35EA26EE" w:rsidR="008B17BF" w:rsidRDefault="008B17BF" w:rsidP="008B17BF">
      <w:pPr>
        <w:pStyle w:val="Heading3"/>
      </w:pPr>
      <w:r>
        <w:lastRenderedPageBreak/>
        <w:t>Sơ đồ luồng dữ liệu</w:t>
      </w:r>
      <w:bookmarkEnd w:id="45"/>
    </w:p>
    <w:p w14:paraId="0E5FA394" w14:textId="66592050" w:rsidR="00620C0F" w:rsidRDefault="00620C0F" w:rsidP="00C3736B">
      <w:pPr>
        <w:pStyle w:val="Heading4"/>
        <w:numPr>
          <w:ilvl w:val="0"/>
          <w:numId w:val="12"/>
        </w:numPr>
      </w:pPr>
      <w:r w:rsidRPr="00241CB3">
        <w:t>Sơ đồ luồng dữ liệu mức ngữ cảnh</w:t>
      </w:r>
    </w:p>
    <w:p w14:paraId="06131925" w14:textId="4FD314B3" w:rsidR="00620C0F" w:rsidRDefault="00C3736B" w:rsidP="007217FC">
      <w:pPr>
        <w:rPr>
          <w:lang w:eastAsia="ko-KR"/>
        </w:rPr>
      </w:pPr>
      <w:r>
        <w:t xml:space="preserve">Luồng dữ liệu mức ngữ cảnh của bài toán được mô tả trong </w:t>
      </w:r>
      <w:r>
        <w:fldChar w:fldCharType="begin"/>
      </w:r>
      <w:r>
        <w:instrText xml:space="preserve"> REF _Ref517956104 \h </w:instrText>
      </w:r>
      <w:r>
        <w:fldChar w:fldCharType="separate"/>
      </w:r>
      <w:r w:rsidRPr="00241CB3">
        <w:t xml:space="preserve">Hình </w:t>
      </w:r>
      <w:r>
        <w:rPr>
          <w:noProof/>
        </w:rPr>
        <w:t>2</w:t>
      </w:r>
      <w:r>
        <w:noBreakHyphen/>
      </w:r>
      <w:r>
        <w:rPr>
          <w:noProof/>
        </w:rPr>
        <w:t>2</w:t>
      </w:r>
      <w:r w:rsidRPr="00241CB3">
        <w:t>: biểu đồ luồng dữ liệu mức ngữ cảnh</w:t>
      </w:r>
      <w:r>
        <w:fldChar w:fldCharType="end"/>
      </w:r>
    </w:p>
    <w:p w14:paraId="4C7C8638" w14:textId="56F2493D" w:rsidR="007217FC" w:rsidRPr="00241CB3" w:rsidRDefault="007217FC" w:rsidP="00BA67F2">
      <w:pPr>
        <w:keepNext/>
        <w:ind w:firstLine="0"/>
        <w:rPr>
          <w:lang w:eastAsia="ko-KR"/>
        </w:rPr>
      </w:pPr>
      <w:r>
        <w:object w:dxaOrig="10935" w:dyaOrig="7605" w14:anchorId="41FDEB8B">
          <v:shape id="_x0000_i1027" type="#_x0000_t75" style="width:438.2pt;height:306.6pt" o:ole="">
            <v:imagedata r:id="rId33" o:title=""/>
          </v:shape>
          <o:OLEObject Type="Embed" ProgID="Visio.Drawing.15" ShapeID="_x0000_i1027" DrawAspect="Content" ObjectID="_1592992450" r:id="rId34"/>
        </w:object>
      </w:r>
    </w:p>
    <w:p w14:paraId="25B852A5" w14:textId="3BE55ED4" w:rsidR="00620C0F" w:rsidRPr="00241CB3" w:rsidRDefault="00620C0F" w:rsidP="00620C0F">
      <w:pPr>
        <w:pStyle w:val="Caption"/>
      </w:pPr>
      <w:bookmarkStart w:id="46" w:name="_Toc512370227"/>
      <w:bookmarkStart w:id="47" w:name="_Ref517956104"/>
      <w:bookmarkStart w:id="48" w:name="_Toc518908276"/>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w:t>
      </w:r>
      <w:r w:rsidR="004D5783">
        <w:rPr>
          <w:noProof/>
        </w:rPr>
        <w:fldChar w:fldCharType="end"/>
      </w:r>
      <w:r w:rsidR="00DA5DCA">
        <w:t xml:space="preserve"> </w:t>
      </w:r>
      <w:r w:rsidR="00DA5DCA">
        <w:rPr>
          <w:rFonts w:hint="eastAsia"/>
          <w:lang w:eastAsia="ko-KR"/>
        </w:rPr>
        <w:t>B</w:t>
      </w:r>
      <w:r w:rsidRPr="00241CB3">
        <w:t>iểu đồ luồng dữ liệu mức ngữ cảnh</w:t>
      </w:r>
      <w:bookmarkEnd w:id="46"/>
      <w:bookmarkEnd w:id="47"/>
      <w:bookmarkEnd w:id="48"/>
    </w:p>
    <w:p w14:paraId="47FC9241" w14:textId="77777777" w:rsidR="007A14EA" w:rsidRDefault="007A14EA" w:rsidP="00C3736B">
      <w:pPr>
        <w:pStyle w:val="Heading4"/>
      </w:pPr>
      <w:r>
        <w:br w:type="page"/>
      </w:r>
    </w:p>
    <w:p w14:paraId="2B47523E" w14:textId="62A0A591" w:rsidR="00620C0F" w:rsidRDefault="00620C0F" w:rsidP="00C3736B">
      <w:pPr>
        <w:pStyle w:val="Heading4"/>
      </w:pPr>
      <w:r w:rsidRPr="00241CB3">
        <w:lastRenderedPageBreak/>
        <w:t>Sơ đồ luồng dữ liệu mức đỉnh</w:t>
      </w:r>
    </w:p>
    <w:p w14:paraId="6A2AE73E" w14:textId="2D4BB571" w:rsidR="00620C0F" w:rsidRDefault="00C3736B" w:rsidP="007217FC">
      <w:pPr>
        <w:rPr>
          <w:lang w:eastAsia="ko-KR"/>
        </w:rPr>
      </w:pPr>
      <w:r>
        <w:t xml:space="preserve">Luồng dữ liệu mức đỉnh được mô tả trong </w:t>
      </w:r>
      <w:r>
        <w:fldChar w:fldCharType="begin"/>
      </w:r>
      <w:r>
        <w:instrText xml:space="preserve"> REF _Ref517956132 \h </w:instrText>
      </w:r>
      <w:r>
        <w:fldChar w:fldCharType="separate"/>
      </w:r>
      <w:r w:rsidRPr="00241CB3">
        <w:t xml:space="preserve">Hình </w:t>
      </w:r>
      <w:r>
        <w:rPr>
          <w:noProof/>
        </w:rPr>
        <w:t>2</w:t>
      </w:r>
      <w:r>
        <w:noBreakHyphen/>
      </w:r>
      <w:r>
        <w:rPr>
          <w:noProof/>
        </w:rPr>
        <w:t>3</w:t>
      </w:r>
      <w:r w:rsidRPr="00241CB3">
        <w:t>: Biểu đồ luồng dữ liệu mức đỉnh</w:t>
      </w:r>
      <w:r>
        <w:fldChar w:fldCharType="end"/>
      </w:r>
    </w:p>
    <w:p w14:paraId="07AA6FA8" w14:textId="7C807A8E" w:rsidR="00AB2C03" w:rsidRPr="00241CB3" w:rsidRDefault="007217FC" w:rsidP="00BA67F2">
      <w:pPr>
        <w:keepNext/>
        <w:ind w:firstLine="0"/>
        <w:rPr>
          <w:lang w:eastAsia="ko-KR"/>
        </w:rPr>
      </w:pPr>
      <w:r>
        <w:object w:dxaOrig="11340" w:dyaOrig="11295" w14:anchorId="04F8E4C8">
          <v:shape id="_x0000_i1028" type="#_x0000_t75" style="width:438.2pt;height:438.2pt" o:ole="">
            <v:imagedata r:id="rId35" o:title=""/>
          </v:shape>
          <o:OLEObject Type="Embed" ProgID="Visio.Drawing.15" ShapeID="_x0000_i1028" DrawAspect="Content" ObjectID="_1592992451" r:id="rId36"/>
        </w:object>
      </w:r>
    </w:p>
    <w:p w14:paraId="0AF623BF" w14:textId="7C1A3258" w:rsidR="00620C0F" w:rsidRPr="00241CB3" w:rsidRDefault="00620C0F" w:rsidP="00620C0F">
      <w:pPr>
        <w:pStyle w:val="Caption"/>
      </w:pPr>
      <w:bookmarkStart w:id="49" w:name="_Toc512370228"/>
      <w:bookmarkStart w:id="50" w:name="_Ref517956132"/>
      <w:bookmarkStart w:id="51" w:name="_Toc518908277"/>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w:t>
      </w:r>
      <w:r w:rsidR="004D5783">
        <w:rPr>
          <w:noProof/>
        </w:rPr>
        <w:fldChar w:fldCharType="end"/>
      </w:r>
      <w:r w:rsidRPr="00241CB3">
        <w:t xml:space="preserve"> Biểu đồ luồng dữ liệu mức đỉnh</w:t>
      </w:r>
      <w:bookmarkEnd w:id="49"/>
      <w:bookmarkEnd w:id="50"/>
      <w:bookmarkEnd w:id="51"/>
    </w:p>
    <w:p w14:paraId="2955CC44" w14:textId="77777777" w:rsidR="007A14EA" w:rsidRDefault="007A14EA" w:rsidP="00C3736B">
      <w:pPr>
        <w:pStyle w:val="Heading4"/>
      </w:pPr>
      <w:r>
        <w:br w:type="page"/>
      </w:r>
    </w:p>
    <w:p w14:paraId="1FC61148" w14:textId="4BD0EE61" w:rsidR="00620C0F" w:rsidRDefault="001D586A" w:rsidP="00C3736B">
      <w:pPr>
        <w:pStyle w:val="Heading4"/>
      </w:pPr>
      <w:r>
        <w:lastRenderedPageBreak/>
        <w:t>Sơ đồ</w:t>
      </w:r>
      <w:r w:rsidR="00620C0F" w:rsidRPr="00241CB3">
        <w:t xml:space="preserve"> luồng dữ liệu mức 1</w:t>
      </w:r>
      <w:r w:rsidR="00A36F1E">
        <w:t>-Quản lý truy cập</w:t>
      </w:r>
    </w:p>
    <w:p w14:paraId="03CF1926" w14:textId="3635CEFD" w:rsidR="00A36F1E" w:rsidRPr="00A36F1E" w:rsidRDefault="00A36F1E" w:rsidP="00A36F1E">
      <w:r>
        <w:t>Luồng dữ liệu mức</w:t>
      </w:r>
      <w:r w:rsidR="00C3736B">
        <w:t xml:space="preserve"> 1- </w:t>
      </w:r>
      <w:r>
        <w:t xml:space="preserve">quản lý truy cập được mô tả trong </w:t>
      </w:r>
      <w:r>
        <w:fldChar w:fldCharType="begin"/>
      </w:r>
      <w:r>
        <w:instrText xml:space="preserve"> REF _Ref517955657 \h </w:instrText>
      </w:r>
      <w:r>
        <w:fldChar w:fldCharType="separate"/>
      </w:r>
      <w:r w:rsidRPr="00241CB3">
        <w:t xml:space="preserve">Hình </w:t>
      </w:r>
      <w:r>
        <w:rPr>
          <w:noProof/>
        </w:rPr>
        <w:t>2</w:t>
      </w:r>
      <w:r>
        <w:noBreakHyphen/>
      </w:r>
      <w:r>
        <w:rPr>
          <w:noProof/>
        </w:rPr>
        <w:t>4</w:t>
      </w:r>
      <w:r w:rsidRPr="00241CB3">
        <w:t>: Biểu đồ luồng dữ liệu mức quản lý truy cập</w:t>
      </w:r>
      <w:r>
        <w:fldChar w:fldCharType="end"/>
      </w:r>
    </w:p>
    <w:p w14:paraId="0C91C828" w14:textId="112B04C6" w:rsidR="00620C0F" w:rsidRPr="00241CB3" w:rsidRDefault="006601BE" w:rsidP="00BA67F2">
      <w:pPr>
        <w:keepNext/>
        <w:ind w:firstLine="0"/>
      </w:pPr>
      <w:r w:rsidRPr="00241CB3">
        <w:object w:dxaOrig="9015" w:dyaOrig="5895" w14:anchorId="272E2C1F">
          <v:shape id="_x0000_i1029" type="#_x0000_t75" style="width:435.7pt;height:292.95pt" o:ole="">
            <v:imagedata r:id="rId37" o:title=""/>
          </v:shape>
          <o:OLEObject Type="Embed" ProgID="Visio.Drawing.11" ShapeID="_x0000_i1029" DrawAspect="Content" ObjectID="_1592992452" r:id="rId38"/>
        </w:object>
      </w:r>
    </w:p>
    <w:p w14:paraId="4FB86792" w14:textId="5938B863" w:rsidR="00620C0F" w:rsidRDefault="00620C0F" w:rsidP="00620C0F">
      <w:pPr>
        <w:pStyle w:val="Caption"/>
      </w:pPr>
      <w:bookmarkStart w:id="52" w:name="_Toc512370229"/>
      <w:bookmarkStart w:id="53" w:name="_Ref517955657"/>
      <w:bookmarkStart w:id="54" w:name="_Toc518908278"/>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4</w:t>
      </w:r>
      <w:r w:rsidR="004D5783">
        <w:rPr>
          <w:noProof/>
        </w:rPr>
        <w:fldChar w:fldCharType="end"/>
      </w:r>
      <w:r w:rsidRPr="00241CB3">
        <w:t xml:space="preserve"> Biểu đồ luồng dữ liệu mức quản lý truy cập</w:t>
      </w:r>
      <w:bookmarkEnd w:id="52"/>
      <w:bookmarkEnd w:id="53"/>
      <w:bookmarkEnd w:id="54"/>
    </w:p>
    <w:p w14:paraId="799DEEFA" w14:textId="6ED72129" w:rsidR="006C45E4" w:rsidRPr="003A75E3" w:rsidRDefault="00C929FE" w:rsidP="006C45E4">
      <w:pPr>
        <w:rPr>
          <w:b/>
        </w:rPr>
      </w:pPr>
      <w:r w:rsidRPr="003A75E3">
        <w:rPr>
          <w:b/>
        </w:rPr>
        <w:t>Chức năng đăng nhập:</w:t>
      </w:r>
    </w:p>
    <w:p w14:paraId="243A623A" w14:textId="5FA190DE" w:rsidR="00C929FE" w:rsidRDefault="00C929FE" w:rsidP="00C12A50">
      <w:pPr>
        <w:pStyle w:val="ListParagraph"/>
        <w:numPr>
          <w:ilvl w:val="0"/>
          <w:numId w:val="33"/>
        </w:numPr>
        <w:ind w:left="426"/>
      </w:pPr>
      <w:r>
        <w:t>Mục đích: Đăng nhập vào website.</w:t>
      </w:r>
    </w:p>
    <w:p w14:paraId="4174AE5D" w14:textId="3C1F96E3" w:rsidR="00C929FE" w:rsidRDefault="00C929FE" w:rsidP="00C12A50">
      <w:pPr>
        <w:pStyle w:val="ListParagraph"/>
        <w:numPr>
          <w:ilvl w:val="0"/>
          <w:numId w:val="33"/>
        </w:numPr>
        <w:ind w:left="426"/>
      </w:pPr>
      <w:r>
        <w:t>Mô tả: khách hàng hoặc nhân viên đăng nhập để xác định mục đích sử dụng.</w:t>
      </w:r>
    </w:p>
    <w:p w14:paraId="16F4DF17" w14:textId="5B4AB5C3" w:rsidR="00C929FE" w:rsidRDefault="00C929FE" w:rsidP="00C12A50">
      <w:pPr>
        <w:pStyle w:val="ListParagraph"/>
        <w:numPr>
          <w:ilvl w:val="0"/>
          <w:numId w:val="33"/>
        </w:numPr>
        <w:ind w:left="426"/>
      </w:pPr>
      <w:r>
        <w:t>Tác nhân: Nhân Viên, khách hàng.</w:t>
      </w:r>
    </w:p>
    <w:p w14:paraId="5E64C79D" w14:textId="53D2E19D" w:rsidR="00C929FE" w:rsidRDefault="00C535D7" w:rsidP="00C12A50">
      <w:pPr>
        <w:pStyle w:val="ListParagraph"/>
        <w:numPr>
          <w:ilvl w:val="0"/>
          <w:numId w:val="33"/>
        </w:numPr>
        <w:ind w:left="426"/>
      </w:pPr>
      <w:r>
        <w:t>Điều kiện trước: tài khoản đã tồn tại trên hệ thống.</w:t>
      </w:r>
    </w:p>
    <w:p w14:paraId="6BEF559F" w14:textId="77777777" w:rsidR="00B91CC5" w:rsidRDefault="00C535D7" w:rsidP="00C12A50">
      <w:pPr>
        <w:pStyle w:val="ListParagraph"/>
        <w:numPr>
          <w:ilvl w:val="0"/>
          <w:numId w:val="33"/>
        </w:numPr>
        <w:ind w:left="426"/>
      </w:pPr>
      <w:r>
        <w:t xml:space="preserve">Luồng sự kiện: </w:t>
      </w:r>
    </w:p>
    <w:p w14:paraId="6D96910D" w14:textId="4F092E2F" w:rsidR="00B91CC5" w:rsidRDefault="00B91CC5" w:rsidP="00C12A50">
      <w:pPr>
        <w:pStyle w:val="ListParagraph"/>
        <w:numPr>
          <w:ilvl w:val="1"/>
          <w:numId w:val="33"/>
        </w:numPr>
        <w:ind w:left="567"/>
      </w:pPr>
      <w:r>
        <w:t>Người dùng chọn nút “Đăng nhập” trên thanh menu.</w:t>
      </w:r>
    </w:p>
    <w:p w14:paraId="026E12C6" w14:textId="2F33B43F" w:rsidR="00C535D7" w:rsidRDefault="00B91CC5" w:rsidP="00C12A50">
      <w:pPr>
        <w:pStyle w:val="ListParagraph"/>
        <w:numPr>
          <w:ilvl w:val="1"/>
          <w:numId w:val="33"/>
        </w:numPr>
        <w:ind w:left="567"/>
      </w:pPr>
      <w:r>
        <w:t>N</w:t>
      </w:r>
      <w:r w:rsidR="00C535D7">
        <w:t>gườ</w:t>
      </w:r>
      <w:r>
        <w:t>i dùng điền thông tin đăng nhập.</w:t>
      </w:r>
    </w:p>
    <w:p w14:paraId="528BDF02" w14:textId="5AF7382D" w:rsidR="00B91CC5" w:rsidRPr="006C45E4" w:rsidRDefault="00B91CC5" w:rsidP="00C12A50">
      <w:pPr>
        <w:pStyle w:val="ListParagraph"/>
        <w:numPr>
          <w:ilvl w:val="1"/>
          <w:numId w:val="33"/>
        </w:numPr>
        <w:ind w:left="567"/>
      </w:pPr>
      <w:r>
        <w:t>Nhấn nút đăng nhập, trở lại giao diện trang chủ.</w:t>
      </w:r>
    </w:p>
    <w:p w14:paraId="706A18FD" w14:textId="201ACAC4" w:rsidR="00620C0F" w:rsidRPr="003A75E3" w:rsidRDefault="00C535D7" w:rsidP="00620C0F">
      <w:pPr>
        <w:rPr>
          <w:b/>
        </w:rPr>
      </w:pPr>
      <w:r w:rsidRPr="003A75E3">
        <w:rPr>
          <w:b/>
        </w:rPr>
        <w:t>Chức năng đăng ký:</w:t>
      </w:r>
    </w:p>
    <w:p w14:paraId="4F74918F" w14:textId="4600FDDB" w:rsidR="00831B91" w:rsidRDefault="00C535D7" w:rsidP="00C12A50">
      <w:pPr>
        <w:pStyle w:val="ListParagraph"/>
        <w:numPr>
          <w:ilvl w:val="0"/>
          <w:numId w:val="33"/>
        </w:numPr>
        <w:ind w:left="426"/>
      </w:pPr>
      <w:r>
        <w:t xml:space="preserve">Mục đích: Đăng kí tài khoản trên hệ thống phục vụ cho việc </w:t>
      </w:r>
      <w:r w:rsidR="00831B91">
        <w:t>mua sản phẩm.</w:t>
      </w:r>
      <w:r w:rsidR="00831B91">
        <w:tab/>
      </w:r>
    </w:p>
    <w:p w14:paraId="3EE19054" w14:textId="70615741" w:rsidR="00C535D7" w:rsidRDefault="00C535D7" w:rsidP="00C12A50">
      <w:pPr>
        <w:pStyle w:val="ListParagraph"/>
        <w:numPr>
          <w:ilvl w:val="0"/>
          <w:numId w:val="33"/>
        </w:numPr>
        <w:ind w:left="426"/>
      </w:pPr>
      <w:r>
        <w:t>Mô tả:</w:t>
      </w:r>
      <w:r w:rsidR="007A14EA">
        <w:rPr>
          <w:rFonts w:hint="eastAsia"/>
          <w:lang w:eastAsia="ko-KR"/>
        </w:rPr>
        <w:t xml:space="preserve"> Chức năng đăng kí có tác dụng tạo tài khoản cá nhân gồm thông tin cá nhân phục vụ cho việc đặt hàng và kiểm soát đơn hàng của cửa hàng.</w:t>
      </w:r>
    </w:p>
    <w:p w14:paraId="0F4E4126" w14:textId="38BF8072" w:rsidR="00C535D7" w:rsidRDefault="00C535D7" w:rsidP="00C12A50">
      <w:pPr>
        <w:pStyle w:val="ListParagraph"/>
        <w:numPr>
          <w:ilvl w:val="0"/>
          <w:numId w:val="33"/>
        </w:numPr>
        <w:ind w:left="426"/>
      </w:pPr>
      <w:r>
        <w:t>Tác nhân:</w:t>
      </w:r>
      <w:r w:rsidR="00EF06C2">
        <w:t xml:space="preserve"> </w:t>
      </w:r>
      <w:r w:rsidR="00831B91">
        <w:t>Khách hàng, nhân viên</w:t>
      </w:r>
    </w:p>
    <w:p w14:paraId="16343321" w14:textId="4FE94D51" w:rsidR="00B91CC5" w:rsidRDefault="00B91CC5" w:rsidP="00C12A50">
      <w:pPr>
        <w:pStyle w:val="ListParagraph"/>
        <w:numPr>
          <w:ilvl w:val="0"/>
          <w:numId w:val="33"/>
        </w:numPr>
        <w:ind w:left="426"/>
      </w:pPr>
      <w:r>
        <w:lastRenderedPageBreak/>
        <w:t>Điều kiện trước: Khách hàng chưa có tài khoản hoặc muốn đăng ký thêm tài khoản trên hệ thống.</w:t>
      </w:r>
    </w:p>
    <w:p w14:paraId="4447EE79" w14:textId="77777777" w:rsidR="00B91CC5" w:rsidRDefault="00C535D7" w:rsidP="00C12A50">
      <w:pPr>
        <w:pStyle w:val="ListParagraph"/>
        <w:numPr>
          <w:ilvl w:val="0"/>
          <w:numId w:val="33"/>
        </w:numPr>
        <w:ind w:left="426"/>
      </w:pPr>
      <w:r>
        <w:t>Luồng sự kiện:</w:t>
      </w:r>
    </w:p>
    <w:p w14:paraId="2E3D9405" w14:textId="77777777" w:rsidR="00B91CC5" w:rsidRDefault="00831B91" w:rsidP="00C12A50">
      <w:pPr>
        <w:pStyle w:val="ListParagraph"/>
        <w:numPr>
          <w:ilvl w:val="1"/>
          <w:numId w:val="33"/>
        </w:numPr>
        <w:ind w:left="567"/>
      </w:pPr>
      <w:r>
        <w:t>Người dùng</w:t>
      </w:r>
      <w:r w:rsidR="00B91CC5">
        <w:t xml:space="preserve"> chọn nút “Đăng ký” trên thanh menu.</w:t>
      </w:r>
    </w:p>
    <w:p w14:paraId="1D29F3AE" w14:textId="77777777" w:rsidR="00B91CC5" w:rsidRDefault="00B91CC5" w:rsidP="00C12A50">
      <w:pPr>
        <w:pStyle w:val="ListParagraph"/>
        <w:numPr>
          <w:ilvl w:val="1"/>
          <w:numId w:val="33"/>
        </w:numPr>
        <w:ind w:left="567"/>
      </w:pPr>
      <w:r>
        <w:t>Người dùng nhập thông tin đăng ký.</w:t>
      </w:r>
    </w:p>
    <w:p w14:paraId="64BE6D32" w14:textId="77777777" w:rsidR="00B91CC5" w:rsidRDefault="00B91CC5" w:rsidP="00C12A50">
      <w:pPr>
        <w:pStyle w:val="ListParagraph"/>
        <w:numPr>
          <w:ilvl w:val="1"/>
          <w:numId w:val="33"/>
        </w:numPr>
        <w:ind w:left="567"/>
      </w:pPr>
      <w:r>
        <w:t>Bấm nút xác nhận.</w:t>
      </w:r>
    </w:p>
    <w:p w14:paraId="094D40EB" w14:textId="79F046CE" w:rsidR="00C535D7" w:rsidRDefault="00B91CC5" w:rsidP="00C12A50">
      <w:pPr>
        <w:pStyle w:val="ListParagraph"/>
        <w:numPr>
          <w:ilvl w:val="1"/>
          <w:numId w:val="33"/>
        </w:numPr>
        <w:ind w:left="567"/>
      </w:pPr>
      <w:r>
        <w:t>Rẽ Nhánh:</w:t>
      </w:r>
      <w:r w:rsidR="00831B91">
        <w:t xml:space="preserve"> nếu tài khoản đã tồn tại thì hệ thống sẽ thông báo lại việc đăng ký không t</w:t>
      </w:r>
      <w:r>
        <w:t>hành công. Ngược lại: Đăng ký thành công</w:t>
      </w:r>
      <w:r w:rsidR="00831B91">
        <w:t xml:space="preserve"> level mặc định đăng kí là “0”.</w:t>
      </w:r>
    </w:p>
    <w:p w14:paraId="581EC0C3" w14:textId="40D7D16D" w:rsidR="00C535D7" w:rsidRPr="003A75E3" w:rsidRDefault="00831B91" w:rsidP="00C535D7">
      <w:pPr>
        <w:rPr>
          <w:b/>
        </w:rPr>
      </w:pPr>
      <w:r w:rsidRPr="003A75E3">
        <w:rPr>
          <w:b/>
        </w:rPr>
        <w:t>Chức năng đăng xuất:</w:t>
      </w:r>
    </w:p>
    <w:p w14:paraId="2ED5E3C4" w14:textId="66D0C3B4" w:rsidR="00C535D7" w:rsidRDefault="00C535D7" w:rsidP="00EF06C2">
      <w:pPr>
        <w:pStyle w:val="ListParagraph"/>
        <w:numPr>
          <w:ilvl w:val="0"/>
          <w:numId w:val="33"/>
        </w:numPr>
        <w:ind w:left="426"/>
      </w:pPr>
      <w:r>
        <w:t>Mục đích:</w:t>
      </w:r>
      <w:r w:rsidR="00DA6AF9">
        <w:t xml:space="preserve"> </w:t>
      </w:r>
      <w:r w:rsidR="00831B91">
        <w:t>Đăng xuất tài khoản khỏi hệ thống, kết thúc phiên làm việc.</w:t>
      </w:r>
    </w:p>
    <w:p w14:paraId="5E8F9165" w14:textId="28DF1D25" w:rsidR="00C535D7" w:rsidRDefault="00C535D7" w:rsidP="00EF06C2">
      <w:pPr>
        <w:pStyle w:val="ListParagraph"/>
        <w:numPr>
          <w:ilvl w:val="0"/>
          <w:numId w:val="33"/>
        </w:numPr>
        <w:ind w:left="426"/>
      </w:pPr>
      <w:r>
        <w:t>Mô tả:</w:t>
      </w:r>
      <w:r w:rsidR="007A14EA">
        <w:rPr>
          <w:rFonts w:hint="eastAsia"/>
          <w:lang w:eastAsia="ko-KR"/>
        </w:rPr>
        <w:t xml:space="preserve"> Chức năng có tác dụng xóa những thông tin đăng nhập hay giỏ hàng của khách hàng đang được lưu tạm thời trong phiên làm việc.</w:t>
      </w:r>
    </w:p>
    <w:p w14:paraId="44C9BC90" w14:textId="5124337E" w:rsidR="00C535D7" w:rsidRDefault="00C535D7" w:rsidP="00EF06C2">
      <w:pPr>
        <w:pStyle w:val="ListParagraph"/>
        <w:numPr>
          <w:ilvl w:val="0"/>
          <w:numId w:val="33"/>
        </w:numPr>
        <w:ind w:left="426"/>
      </w:pPr>
      <w:r>
        <w:t>Tác nhân:</w:t>
      </w:r>
      <w:r w:rsidR="00DA6AF9">
        <w:t xml:space="preserve"> </w:t>
      </w:r>
      <w:r w:rsidR="00831B91">
        <w:t>Khách hàng, Nhân viên.</w:t>
      </w:r>
    </w:p>
    <w:p w14:paraId="0A53B73C" w14:textId="535EE388" w:rsidR="00C535D7" w:rsidRDefault="00C535D7" w:rsidP="00EF06C2">
      <w:pPr>
        <w:pStyle w:val="ListParagraph"/>
        <w:numPr>
          <w:ilvl w:val="0"/>
          <w:numId w:val="33"/>
        </w:numPr>
        <w:ind w:left="426"/>
      </w:pPr>
      <w:r>
        <w:t>Luồng sự kiện:</w:t>
      </w:r>
      <w:r w:rsidR="00DA6AF9">
        <w:t xml:space="preserve"> </w:t>
      </w:r>
      <w:r w:rsidR="00831B91">
        <w:t>Người dùng click vào nút đăng xuất, session lưu thông tin đăng nhập sẽ được reset về null.</w:t>
      </w:r>
    </w:p>
    <w:p w14:paraId="50A2AA63" w14:textId="4A9347FD" w:rsidR="005C3472" w:rsidRPr="003A75E3" w:rsidRDefault="005C3472" w:rsidP="005C3472">
      <w:pPr>
        <w:rPr>
          <w:b/>
        </w:rPr>
      </w:pPr>
      <w:r w:rsidRPr="003A75E3">
        <w:rPr>
          <w:b/>
        </w:rPr>
        <w:t>Chức năng đổi thông tin:</w:t>
      </w:r>
    </w:p>
    <w:p w14:paraId="41EA0A20" w14:textId="40EC4431" w:rsidR="005C3472" w:rsidRDefault="005C3472" w:rsidP="00EF06C2">
      <w:pPr>
        <w:pStyle w:val="ListParagraph"/>
        <w:numPr>
          <w:ilvl w:val="0"/>
          <w:numId w:val="33"/>
        </w:numPr>
        <w:ind w:left="426"/>
      </w:pPr>
      <w:r>
        <w:t>Mục đích: Thay đổi thông tin cá nhân của người dùng.</w:t>
      </w:r>
    </w:p>
    <w:p w14:paraId="0F3D9100" w14:textId="5E5BD3AA" w:rsidR="005C3472" w:rsidRDefault="005C3472" w:rsidP="00EF06C2">
      <w:pPr>
        <w:pStyle w:val="ListParagraph"/>
        <w:numPr>
          <w:ilvl w:val="0"/>
          <w:numId w:val="33"/>
        </w:numPr>
        <w:ind w:left="426"/>
      </w:pPr>
      <w:r>
        <w:t>Mô tả:</w:t>
      </w:r>
      <w:r w:rsidR="007A14EA">
        <w:rPr>
          <w:rFonts w:hint="eastAsia"/>
          <w:lang w:eastAsia="ko-KR"/>
        </w:rPr>
        <w:t xml:space="preserve"> Chức năng thay đổi thông tin làm nhiệm vụ giúp người dùng cập nhật thông tin mới của mình khi có sự thay đổi về thông tin cá nhân ảnh hưởng tới việc mua bán sản phẩm.</w:t>
      </w:r>
    </w:p>
    <w:p w14:paraId="6D0DCA57" w14:textId="06B0255C" w:rsidR="005C3472" w:rsidRDefault="005C3472" w:rsidP="00EF06C2">
      <w:pPr>
        <w:pStyle w:val="ListParagraph"/>
        <w:numPr>
          <w:ilvl w:val="0"/>
          <w:numId w:val="33"/>
        </w:numPr>
        <w:ind w:left="426"/>
      </w:pPr>
      <w:r>
        <w:t>Tác nhân:</w:t>
      </w:r>
      <w:r w:rsidR="00DA6AF9">
        <w:t xml:space="preserve"> </w:t>
      </w:r>
      <w:r>
        <w:t>Nhân viên, khách hàng.</w:t>
      </w:r>
    </w:p>
    <w:p w14:paraId="2D232D60" w14:textId="360B3702" w:rsidR="00B91CC5" w:rsidRDefault="00B91CC5" w:rsidP="00EF06C2">
      <w:pPr>
        <w:pStyle w:val="ListParagraph"/>
        <w:numPr>
          <w:ilvl w:val="0"/>
          <w:numId w:val="33"/>
        </w:numPr>
        <w:ind w:left="426"/>
      </w:pPr>
      <w:r>
        <w:t>Điều kiện trước: người dụng đã đăng nhập vào website</w:t>
      </w:r>
    </w:p>
    <w:p w14:paraId="11D9439A" w14:textId="77777777" w:rsidR="00B91CC5" w:rsidRDefault="005C3472" w:rsidP="00EF06C2">
      <w:pPr>
        <w:pStyle w:val="ListParagraph"/>
        <w:numPr>
          <w:ilvl w:val="0"/>
          <w:numId w:val="33"/>
        </w:numPr>
        <w:ind w:left="426"/>
      </w:pPr>
      <w:r>
        <w:t>Luồng sự kiện:</w:t>
      </w:r>
    </w:p>
    <w:p w14:paraId="674A29BB" w14:textId="77777777" w:rsidR="00B91CC5" w:rsidRDefault="005C3472" w:rsidP="00EF06C2">
      <w:pPr>
        <w:pStyle w:val="ListParagraph"/>
        <w:numPr>
          <w:ilvl w:val="1"/>
          <w:numId w:val="33"/>
        </w:numPr>
        <w:ind w:left="567"/>
      </w:pPr>
      <w:r>
        <w:t>Người dùng vào phần thông tin cá nhân</w:t>
      </w:r>
      <w:r w:rsidR="00B91CC5">
        <w:t>.</w:t>
      </w:r>
    </w:p>
    <w:p w14:paraId="5F6E1BD1" w14:textId="77777777" w:rsidR="00B036C6" w:rsidRDefault="00B91CC5" w:rsidP="00EF06C2">
      <w:pPr>
        <w:pStyle w:val="ListParagraph"/>
        <w:numPr>
          <w:ilvl w:val="1"/>
          <w:numId w:val="33"/>
        </w:numPr>
        <w:ind w:left="567"/>
      </w:pPr>
      <w:r>
        <w:t>C</w:t>
      </w:r>
      <w:r w:rsidR="005C3472">
        <w:t>họn</w:t>
      </w:r>
      <w:r>
        <w:t xml:space="preserve"> đường dẫn</w:t>
      </w:r>
      <w:r w:rsidR="00B036C6">
        <w:t xml:space="preserve"> đổi thông tin.</w:t>
      </w:r>
    </w:p>
    <w:p w14:paraId="03D3FD13" w14:textId="360271CE" w:rsidR="007A14EA" w:rsidRDefault="00B036C6" w:rsidP="00EF06C2">
      <w:pPr>
        <w:pStyle w:val="ListParagraph"/>
        <w:numPr>
          <w:ilvl w:val="1"/>
          <w:numId w:val="33"/>
        </w:numPr>
        <w:ind w:left="567"/>
        <w:rPr>
          <w:rFonts w:hint="eastAsia"/>
        </w:rPr>
      </w:pPr>
      <w:r>
        <w:t>N</w:t>
      </w:r>
      <w:r w:rsidR="005C3472">
        <w:t>hập thông tin cần thay đổi</w:t>
      </w:r>
      <w:r w:rsidR="007A14EA">
        <w:rPr>
          <w:rFonts w:hint="eastAsia"/>
          <w:lang w:eastAsia="ko-KR"/>
        </w:rPr>
        <w:t>.</w:t>
      </w:r>
    </w:p>
    <w:p w14:paraId="0B790755" w14:textId="5CEAC7DE" w:rsidR="005C3472" w:rsidRDefault="007A14EA" w:rsidP="00EF06C2">
      <w:pPr>
        <w:pStyle w:val="ListParagraph"/>
        <w:numPr>
          <w:ilvl w:val="1"/>
          <w:numId w:val="33"/>
        </w:numPr>
        <w:ind w:left="567"/>
      </w:pPr>
      <w:r>
        <w:rPr>
          <w:rFonts w:hint="eastAsia"/>
          <w:lang w:eastAsia="ko-KR"/>
        </w:rPr>
        <w:t>L</w:t>
      </w:r>
      <w:r w:rsidR="005C3472">
        <w:t>ưu lại.</w:t>
      </w:r>
    </w:p>
    <w:p w14:paraId="1A5B4270" w14:textId="3B18C721" w:rsidR="00B036C6" w:rsidRPr="00241CB3" w:rsidRDefault="00B036C6" w:rsidP="00EF06C2">
      <w:pPr>
        <w:pStyle w:val="ListParagraph"/>
        <w:numPr>
          <w:ilvl w:val="1"/>
          <w:numId w:val="33"/>
        </w:numPr>
        <w:ind w:left="567"/>
      </w:pPr>
      <w:r>
        <w:t>Rẽ Nhánh: Nếu thông tin bị lỗi nhập liệu hoặc để trống 1 số trường not null đổi thông tin không thành công. Ngược lại Đổi thông tin thành công giao diện quay lại trang thông tin cá nhân.</w:t>
      </w:r>
    </w:p>
    <w:p w14:paraId="02C0B98D" w14:textId="77777777" w:rsidR="007A14EA" w:rsidRDefault="007A14EA" w:rsidP="00C3736B">
      <w:pPr>
        <w:pStyle w:val="Heading4"/>
      </w:pPr>
      <w:r>
        <w:br w:type="page"/>
      </w:r>
    </w:p>
    <w:p w14:paraId="1B8D6C8E" w14:textId="7B6592E1" w:rsidR="00A36F1E" w:rsidRDefault="001D586A" w:rsidP="00C3736B">
      <w:pPr>
        <w:pStyle w:val="Heading4"/>
      </w:pPr>
      <w:r>
        <w:lastRenderedPageBreak/>
        <w:t>Sơ</w:t>
      </w:r>
      <w:r w:rsidR="00A36F1E" w:rsidRPr="00241CB3">
        <w:t xml:space="preserve"> đồ luồng dữ liệu mức 1</w:t>
      </w:r>
      <w:r w:rsidR="00A36F1E">
        <w:t>-</w:t>
      </w:r>
      <w:r>
        <w:t>Đặt hàng</w:t>
      </w:r>
    </w:p>
    <w:p w14:paraId="2C60D93F" w14:textId="67CA3577" w:rsidR="00C3736B" w:rsidRPr="00C3736B" w:rsidRDefault="00C3736B" w:rsidP="00C3736B">
      <w:proofErr w:type="gramStart"/>
      <w:r>
        <w:t>Sơ</w:t>
      </w:r>
      <w:proofErr w:type="gramEnd"/>
      <w:r>
        <w:t xml:space="preserve"> đồ luồng dữ liệu mức 1- đặt hàng được mô tả trong </w:t>
      </w:r>
      <w:r>
        <w:fldChar w:fldCharType="begin"/>
      </w:r>
      <w:r>
        <w:instrText xml:space="preserve"> REF _Ref517956199 \h </w:instrText>
      </w:r>
      <w:r>
        <w:fldChar w:fldCharType="separate"/>
      </w:r>
      <w:r w:rsidRPr="00241CB3">
        <w:t xml:space="preserve">Hình </w:t>
      </w:r>
      <w:r>
        <w:rPr>
          <w:noProof/>
        </w:rPr>
        <w:t>2</w:t>
      </w:r>
      <w:r>
        <w:noBreakHyphen/>
      </w:r>
      <w:r>
        <w:rPr>
          <w:noProof/>
        </w:rPr>
        <w:t>5</w:t>
      </w:r>
      <w:r w:rsidRPr="00241CB3">
        <w:t xml:space="preserve"> Biểu đồ luồng dữ liệu mức đặt hàng</w:t>
      </w:r>
      <w:r>
        <w:fldChar w:fldCharType="end"/>
      </w:r>
    </w:p>
    <w:p w14:paraId="314D90A8" w14:textId="5D39BDD4" w:rsidR="00620C0F" w:rsidRPr="00241CB3" w:rsidRDefault="006601BE" w:rsidP="00BA67F2">
      <w:pPr>
        <w:keepNext/>
        <w:ind w:firstLine="0"/>
      </w:pPr>
      <w:r w:rsidRPr="00241CB3">
        <w:object w:dxaOrig="9015" w:dyaOrig="6030" w14:anchorId="315F7C00">
          <v:shape id="_x0000_i1030" type="#_x0000_t75" style="width:436.95pt;height:299.15pt" o:ole="">
            <v:imagedata r:id="rId39" o:title=""/>
          </v:shape>
          <o:OLEObject Type="Embed" ProgID="Visio.Drawing.11" ShapeID="_x0000_i1030" DrawAspect="Content" ObjectID="_1592992453" r:id="rId40"/>
        </w:object>
      </w:r>
    </w:p>
    <w:p w14:paraId="07B3427E" w14:textId="2439308A" w:rsidR="00620C0F" w:rsidRDefault="00620C0F" w:rsidP="00620C0F">
      <w:pPr>
        <w:pStyle w:val="Caption"/>
      </w:pPr>
      <w:bookmarkStart w:id="55" w:name="_Toc512370230"/>
      <w:bookmarkStart w:id="56" w:name="_Ref517956199"/>
      <w:bookmarkStart w:id="57" w:name="_Toc518908279"/>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5</w:t>
      </w:r>
      <w:r w:rsidR="004D5783">
        <w:rPr>
          <w:noProof/>
        </w:rPr>
        <w:fldChar w:fldCharType="end"/>
      </w:r>
      <w:r w:rsidRPr="00241CB3">
        <w:t xml:space="preserve"> Biểu đồ luồng dữ liệu mức đặt hàng</w:t>
      </w:r>
      <w:bookmarkEnd w:id="55"/>
      <w:bookmarkEnd w:id="56"/>
      <w:bookmarkEnd w:id="57"/>
    </w:p>
    <w:p w14:paraId="48A920E2" w14:textId="77777777" w:rsidR="00C535D7" w:rsidRDefault="00C535D7" w:rsidP="00C535D7"/>
    <w:p w14:paraId="34C31E74" w14:textId="6F702987" w:rsidR="00C535D7" w:rsidRPr="003A75E3" w:rsidRDefault="005C3472" w:rsidP="00C535D7">
      <w:pPr>
        <w:rPr>
          <w:b/>
        </w:rPr>
      </w:pPr>
      <w:r w:rsidRPr="003A75E3">
        <w:rPr>
          <w:b/>
        </w:rPr>
        <w:t>Chức năng chọn hàng:</w:t>
      </w:r>
    </w:p>
    <w:p w14:paraId="3C742A26" w14:textId="3CF62497" w:rsidR="00C535D7" w:rsidRDefault="00C535D7" w:rsidP="00EF06C2">
      <w:pPr>
        <w:pStyle w:val="ListParagraph"/>
        <w:numPr>
          <w:ilvl w:val="0"/>
          <w:numId w:val="33"/>
        </w:numPr>
        <w:ind w:left="426"/>
      </w:pPr>
      <w:r>
        <w:t>Mục đích:</w:t>
      </w:r>
      <w:r w:rsidR="005C3472">
        <w:t xml:space="preserve"> Thêm sản phẩm vào giỏ hàng</w:t>
      </w:r>
    </w:p>
    <w:p w14:paraId="4F81BDC2" w14:textId="77777777" w:rsidR="00C535D7" w:rsidRDefault="00C535D7" w:rsidP="00EF06C2">
      <w:pPr>
        <w:pStyle w:val="ListParagraph"/>
        <w:numPr>
          <w:ilvl w:val="0"/>
          <w:numId w:val="33"/>
        </w:numPr>
        <w:ind w:left="426"/>
      </w:pPr>
      <w:r>
        <w:t>Mô tả:</w:t>
      </w:r>
    </w:p>
    <w:p w14:paraId="3F59A008" w14:textId="5A1A118D" w:rsidR="00C535D7" w:rsidRDefault="00C535D7" w:rsidP="00EF06C2">
      <w:pPr>
        <w:pStyle w:val="ListParagraph"/>
        <w:numPr>
          <w:ilvl w:val="0"/>
          <w:numId w:val="33"/>
        </w:numPr>
        <w:ind w:left="426"/>
      </w:pPr>
      <w:r>
        <w:t>Tác nhân:</w:t>
      </w:r>
      <w:r w:rsidR="00DA6AF9">
        <w:t xml:space="preserve"> </w:t>
      </w:r>
      <w:r w:rsidR="005C3472">
        <w:t>Khách hàng</w:t>
      </w:r>
    </w:p>
    <w:p w14:paraId="6C5D239A" w14:textId="41E74E38" w:rsidR="00C535D7" w:rsidRDefault="00C535D7" w:rsidP="00EF06C2">
      <w:pPr>
        <w:pStyle w:val="ListParagraph"/>
        <w:numPr>
          <w:ilvl w:val="0"/>
          <w:numId w:val="33"/>
        </w:numPr>
        <w:ind w:left="426"/>
      </w:pPr>
      <w:r>
        <w:t>Luồng sự kiện:</w:t>
      </w:r>
      <w:r w:rsidR="00DA6AF9">
        <w:t xml:space="preserve"> </w:t>
      </w:r>
      <w:r w:rsidR="005C3472">
        <w:t>Khách hàng sau khi lựa chọn được sản phẩm cần mua, khách hàng sẽ bấm chọn đưa sản phẩm vào giỏ hàng để thanh toán sau.</w:t>
      </w:r>
    </w:p>
    <w:p w14:paraId="4C2BBCD6" w14:textId="1AF4A164" w:rsidR="00C535D7" w:rsidRPr="003A75E3" w:rsidRDefault="005C3472" w:rsidP="00C535D7">
      <w:pPr>
        <w:rPr>
          <w:b/>
        </w:rPr>
      </w:pPr>
      <w:r w:rsidRPr="003A75E3">
        <w:rPr>
          <w:b/>
        </w:rPr>
        <w:t xml:space="preserve">Chức năng </w:t>
      </w:r>
      <w:r w:rsidR="00501B3C" w:rsidRPr="003A75E3">
        <w:rPr>
          <w:b/>
        </w:rPr>
        <w:t>xem giỏ hàng:</w:t>
      </w:r>
    </w:p>
    <w:p w14:paraId="44F83B2E" w14:textId="35E03ECA" w:rsidR="00C535D7" w:rsidRDefault="00C535D7" w:rsidP="00EF06C2">
      <w:pPr>
        <w:pStyle w:val="ListParagraph"/>
        <w:numPr>
          <w:ilvl w:val="0"/>
          <w:numId w:val="33"/>
        </w:numPr>
        <w:ind w:left="426"/>
      </w:pPr>
      <w:r>
        <w:t>Mục đích:</w:t>
      </w:r>
      <w:r w:rsidR="00501B3C">
        <w:t xml:space="preserve"> Xem thông tin giỏ hàng.</w:t>
      </w:r>
    </w:p>
    <w:p w14:paraId="02031A99" w14:textId="77777777" w:rsidR="00C535D7" w:rsidRDefault="00C535D7" w:rsidP="00EF06C2">
      <w:pPr>
        <w:pStyle w:val="ListParagraph"/>
        <w:numPr>
          <w:ilvl w:val="0"/>
          <w:numId w:val="33"/>
        </w:numPr>
        <w:ind w:left="426"/>
      </w:pPr>
      <w:r>
        <w:t>Mô tả:</w:t>
      </w:r>
    </w:p>
    <w:p w14:paraId="4C200C9D" w14:textId="523882B9" w:rsidR="00C535D7" w:rsidRDefault="00C535D7" w:rsidP="00EF06C2">
      <w:pPr>
        <w:pStyle w:val="ListParagraph"/>
        <w:numPr>
          <w:ilvl w:val="0"/>
          <w:numId w:val="33"/>
        </w:numPr>
        <w:ind w:left="426"/>
      </w:pPr>
      <w:r>
        <w:t>Tác nhân:</w:t>
      </w:r>
      <w:r w:rsidR="00DA6AF9">
        <w:t xml:space="preserve"> </w:t>
      </w:r>
      <w:r w:rsidR="00501B3C">
        <w:t>Khách hàng.</w:t>
      </w:r>
      <w:r w:rsidR="00501B3C">
        <w:tab/>
      </w:r>
    </w:p>
    <w:p w14:paraId="72FA119C" w14:textId="7E828D02" w:rsidR="00B036C6" w:rsidRDefault="00B036C6" w:rsidP="00EF06C2">
      <w:pPr>
        <w:pStyle w:val="ListParagraph"/>
        <w:numPr>
          <w:ilvl w:val="0"/>
          <w:numId w:val="33"/>
        </w:numPr>
        <w:ind w:left="426"/>
      </w:pPr>
      <w:r>
        <w:t>Điều kiện trước: Đã tồn tại hàng trong giỏ hàng.</w:t>
      </w:r>
    </w:p>
    <w:p w14:paraId="71688D92" w14:textId="77777777" w:rsidR="00B036C6" w:rsidRDefault="00C535D7" w:rsidP="00EF06C2">
      <w:pPr>
        <w:pStyle w:val="ListParagraph"/>
        <w:numPr>
          <w:ilvl w:val="0"/>
          <w:numId w:val="33"/>
        </w:numPr>
        <w:ind w:left="426"/>
      </w:pPr>
      <w:r>
        <w:t>Luồng sự kiện:</w:t>
      </w:r>
    </w:p>
    <w:p w14:paraId="0490C340" w14:textId="62078F42" w:rsidR="00C535D7" w:rsidRPr="00241CB3" w:rsidRDefault="00501B3C" w:rsidP="00EF06C2">
      <w:pPr>
        <w:pStyle w:val="ListParagraph"/>
        <w:numPr>
          <w:ilvl w:val="1"/>
          <w:numId w:val="33"/>
        </w:numPr>
        <w:ind w:left="567"/>
      </w:pPr>
      <w:r>
        <w:t xml:space="preserve">Khách hàng </w:t>
      </w:r>
      <w:r w:rsidR="00B036C6">
        <w:t>bấm nút “Giỏ Hàng”.</w:t>
      </w:r>
    </w:p>
    <w:p w14:paraId="409F1B0F" w14:textId="6E7F0E33" w:rsidR="00C535D7" w:rsidRPr="003A75E3" w:rsidRDefault="00501B3C" w:rsidP="00C535D7">
      <w:pPr>
        <w:rPr>
          <w:b/>
        </w:rPr>
      </w:pPr>
      <w:r w:rsidRPr="003A75E3">
        <w:rPr>
          <w:b/>
        </w:rPr>
        <w:lastRenderedPageBreak/>
        <w:t>Chức năng cập nhật giỏ hàng:</w:t>
      </w:r>
    </w:p>
    <w:p w14:paraId="32DDD9C1" w14:textId="121F6A43" w:rsidR="00C535D7" w:rsidRDefault="00C535D7" w:rsidP="00EF06C2">
      <w:pPr>
        <w:pStyle w:val="ListParagraph"/>
        <w:numPr>
          <w:ilvl w:val="0"/>
          <w:numId w:val="33"/>
        </w:numPr>
        <w:ind w:left="426"/>
      </w:pPr>
      <w:r>
        <w:t>Mục đích:</w:t>
      </w:r>
      <w:r w:rsidR="00DA6AF9">
        <w:t xml:space="preserve"> </w:t>
      </w:r>
      <w:r w:rsidR="00501B3C">
        <w:t xml:space="preserve">Sửa thông tin của giỏ hàng </w:t>
      </w:r>
      <w:proofErr w:type="gramStart"/>
      <w:r w:rsidR="00501B3C">
        <w:t>theo</w:t>
      </w:r>
      <w:proofErr w:type="gramEnd"/>
      <w:r w:rsidR="00501B3C">
        <w:t xml:space="preserve"> mục đích cá nhân.</w:t>
      </w:r>
    </w:p>
    <w:p w14:paraId="03F789A6" w14:textId="77777777" w:rsidR="00C535D7" w:rsidRDefault="00C535D7" w:rsidP="00EF06C2">
      <w:pPr>
        <w:pStyle w:val="ListParagraph"/>
        <w:numPr>
          <w:ilvl w:val="0"/>
          <w:numId w:val="33"/>
        </w:numPr>
        <w:ind w:left="426"/>
      </w:pPr>
      <w:r>
        <w:t>Mô tả:</w:t>
      </w:r>
    </w:p>
    <w:p w14:paraId="4A685230" w14:textId="342C05AB" w:rsidR="00C535D7" w:rsidRDefault="00C535D7" w:rsidP="00EF06C2">
      <w:pPr>
        <w:pStyle w:val="ListParagraph"/>
        <w:numPr>
          <w:ilvl w:val="0"/>
          <w:numId w:val="33"/>
        </w:numPr>
        <w:ind w:left="426"/>
      </w:pPr>
      <w:r>
        <w:t>Tác nhân:</w:t>
      </w:r>
      <w:r w:rsidR="00DA6AF9">
        <w:t xml:space="preserve"> </w:t>
      </w:r>
      <w:r w:rsidR="00501B3C">
        <w:t>Khách hàng</w:t>
      </w:r>
    </w:p>
    <w:p w14:paraId="570FC4BF" w14:textId="12FBC834" w:rsidR="00B036C6" w:rsidRDefault="00B036C6" w:rsidP="00EF06C2">
      <w:pPr>
        <w:pStyle w:val="ListParagraph"/>
        <w:numPr>
          <w:ilvl w:val="0"/>
          <w:numId w:val="33"/>
        </w:numPr>
        <w:ind w:left="426"/>
      </w:pPr>
      <w:r>
        <w:t>Điều kiện trước: Giỏ hàng đã có sản phẩm bên trong.</w:t>
      </w:r>
    </w:p>
    <w:p w14:paraId="603C2D2F" w14:textId="77777777" w:rsidR="00B036C6" w:rsidRDefault="00C535D7" w:rsidP="00EF06C2">
      <w:pPr>
        <w:pStyle w:val="ListParagraph"/>
        <w:numPr>
          <w:ilvl w:val="0"/>
          <w:numId w:val="33"/>
        </w:numPr>
        <w:ind w:left="426"/>
      </w:pPr>
      <w:r>
        <w:t>Luồng sự kiện:</w:t>
      </w:r>
    </w:p>
    <w:p w14:paraId="0B3CD4B7" w14:textId="77777777" w:rsidR="00B036C6" w:rsidRDefault="00B036C6" w:rsidP="00EF06C2">
      <w:pPr>
        <w:pStyle w:val="ListParagraph"/>
        <w:numPr>
          <w:ilvl w:val="1"/>
          <w:numId w:val="33"/>
        </w:numPr>
        <w:ind w:left="567"/>
      </w:pPr>
      <w:r>
        <w:t xml:space="preserve">Khách </w:t>
      </w:r>
      <w:r w:rsidR="00501B3C">
        <w:t>hàng</w:t>
      </w:r>
      <w:r>
        <w:t xml:space="preserve"> bấm nút “Giỏ Hàng” để vào trong giỏ hàng.</w:t>
      </w:r>
    </w:p>
    <w:p w14:paraId="1F25CDB6" w14:textId="156ADC06" w:rsidR="00C535D7" w:rsidRDefault="00DA6AF9" w:rsidP="00EF06C2">
      <w:pPr>
        <w:pStyle w:val="ListParagraph"/>
        <w:numPr>
          <w:ilvl w:val="1"/>
          <w:numId w:val="33"/>
        </w:numPr>
        <w:ind w:left="567"/>
      </w:pPr>
      <w:r>
        <w:t xml:space="preserve">Bấm Nút “Sửa” trên giao diện </w:t>
      </w:r>
      <w:r w:rsidR="00B036C6">
        <w:t>để vào view sửa giỏ</w:t>
      </w:r>
      <w:r w:rsidR="00501B3C">
        <w:t>.</w:t>
      </w:r>
    </w:p>
    <w:p w14:paraId="246167AC" w14:textId="18CBB34B" w:rsidR="00B036C6" w:rsidRPr="00241CB3" w:rsidRDefault="00B036C6" w:rsidP="00EF06C2">
      <w:pPr>
        <w:pStyle w:val="ListParagraph"/>
        <w:numPr>
          <w:ilvl w:val="1"/>
          <w:numId w:val="33"/>
        </w:numPr>
        <w:ind w:left="567"/>
      </w:pPr>
      <w:r>
        <w:t>Thay đổi thông tin giỏ hàng và bấm “Cập nhật”.</w:t>
      </w:r>
    </w:p>
    <w:p w14:paraId="08518388" w14:textId="582D27F1" w:rsidR="00C535D7" w:rsidRPr="003A75E3" w:rsidRDefault="00B36C6C" w:rsidP="00C535D7">
      <w:pPr>
        <w:rPr>
          <w:b/>
        </w:rPr>
      </w:pPr>
      <w:r w:rsidRPr="003A75E3">
        <w:rPr>
          <w:b/>
        </w:rPr>
        <w:t>Chức năng Đặt hàng</w:t>
      </w:r>
      <w:r w:rsidR="00501B3C" w:rsidRPr="003A75E3">
        <w:rPr>
          <w:b/>
        </w:rPr>
        <w:t>:</w:t>
      </w:r>
    </w:p>
    <w:p w14:paraId="3A2FA5AA" w14:textId="743C6C82" w:rsidR="00C535D7" w:rsidRDefault="00C535D7" w:rsidP="00EF06C2">
      <w:pPr>
        <w:pStyle w:val="ListParagraph"/>
        <w:numPr>
          <w:ilvl w:val="0"/>
          <w:numId w:val="33"/>
        </w:numPr>
        <w:ind w:left="426"/>
      </w:pPr>
      <w:r>
        <w:t>Mục đích:</w:t>
      </w:r>
      <w:r w:rsidR="00501B3C">
        <w:t xml:space="preserve"> Gửi đơn hàng đến nhân viên cửa hàng và chờ xác nhận</w:t>
      </w:r>
    </w:p>
    <w:p w14:paraId="50F33982" w14:textId="77777777" w:rsidR="00C535D7" w:rsidRDefault="00C535D7" w:rsidP="00EF06C2">
      <w:pPr>
        <w:pStyle w:val="ListParagraph"/>
        <w:numPr>
          <w:ilvl w:val="0"/>
          <w:numId w:val="33"/>
        </w:numPr>
        <w:ind w:left="426"/>
      </w:pPr>
      <w:r>
        <w:t>Mô tả:</w:t>
      </w:r>
    </w:p>
    <w:p w14:paraId="1DF20666" w14:textId="286FD16C" w:rsidR="00C535D7" w:rsidRDefault="00C535D7" w:rsidP="00EF06C2">
      <w:pPr>
        <w:pStyle w:val="ListParagraph"/>
        <w:numPr>
          <w:ilvl w:val="0"/>
          <w:numId w:val="33"/>
        </w:numPr>
        <w:ind w:left="426"/>
      </w:pPr>
      <w:r>
        <w:t>Tác nhân:</w:t>
      </w:r>
      <w:r w:rsidR="00DA6AF9">
        <w:t xml:space="preserve"> </w:t>
      </w:r>
      <w:r w:rsidR="00501B3C">
        <w:t>Khách Hàng</w:t>
      </w:r>
    </w:p>
    <w:p w14:paraId="57622011" w14:textId="6A750C02" w:rsidR="00B36C6C" w:rsidRDefault="00B36C6C" w:rsidP="00EF06C2">
      <w:pPr>
        <w:pStyle w:val="ListParagraph"/>
        <w:numPr>
          <w:ilvl w:val="0"/>
          <w:numId w:val="33"/>
        </w:numPr>
        <w:ind w:left="426"/>
      </w:pPr>
      <w:r>
        <w:t>Điều kiện trước: Đã tồn tại giỏ hàng với sản phẩm có trong giỏ.</w:t>
      </w:r>
    </w:p>
    <w:p w14:paraId="58245144" w14:textId="77777777" w:rsidR="00B36C6C" w:rsidRDefault="00C535D7" w:rsidP="00EF06C2">
      <w:pPr>
        <w:pStyle w:val="ListParagraph"/>
        <w:numPr>
          <w:ilvl w:val="0"/>
          <w:numId w:val="33"/>
        </w:numPr>
        <w:ind w:left="426"/>
      </w:pPr>
      <w:r>
        <w:t>Luồng sự kiện:</w:t>
      </w:r>
    </w:p>
    <w:p w14:paraId="68EC262F" w14:textId="295BCAAE" w:rsidR="00C535D7" w:rsidRDefault="00B36C6C" w:rsidP="00EF06C2">
      <w:pPr>
        <w:pStyle w:val="ListParagraph"/>
        <w:numPr>
          <w:ilvl w:val="1"/>
          <w:numId w:val="33"/>
        </w:numPr>
        <w:ind w:left="567"/>
      </w:pPr>
      <w:r>
        <w:t>K</w:t>
      </w:r>
      <w:r w:rsidR="00501B3C">
        <w:t>hách hàng</w:t>
      </w:r>
      <w:r>
        <w:t xml:space="preserve"> bấm “Giỏ Hàng” vào giỏ hàng và</w:t>
      </w:r>
      <w:r w:rsidR="00501B3C">
        <w:t xml:space="preserve"> chọn thanh toán để đơn hàng được nhân viên xem xét và chấp nhận đơn hàng bằng cách đăng nhập và bấm nút thanh toán.</w:t>
      </w:r>
    </w:p>
    <w:p w14:paraId="1B50A5AE" w14:textId="21AF8350" w:rsidR="00501B3C" w:rsidRPr="003A75E3" w:rsidRDefault="00501B3C" w:rsidP="00C535D7">
      <w:pPr>
        <w:rPr>
          <w:b/>
        </w:rPr>
      </w:pPr>
      <w:r w:rsidRPr="003A75E3">
        <w:rPr>
          <w:b/>
        </w:rPr>
        <w:t xml:space="preserve">Chức năng sửa thông </w:t>
      </w:r>
      <w:proofErr w:type="gramStart"/>
      <w:r w:rsidRPr="003A75E3">
        <w:rPr>
          <w:b/>
        </w:rPr>
        <w:t>tin đơn</w:t>
      </w:r>
      <w:proofErr w:type="gramEnd"/>
      <w:r w:rsidRPr="003A75E3">
        <w:rPr>
          <w:b/>
        </w:rPr>
        <w:t xml:space="preserve"> hàng:</w:t>
      </w:r>
    </w:p>
    <w:p w14:paraId="3D8B3CFD" w14:textId="7CA5A75B" w:rsidR="00501B3C" w:rsidRDefault="00501B3C" w:rsidP="00EF06C2">
      <w:pPr>
        <w:pStyle w:val="ListParagraph"/>
        <w:numPr>
          <w:ilvl w:val="0"/>
          <w:numId w:val="33"/>
        </w:numPr>
        <w:ind w:left="426"/>
      </w:pPr>
      <w:r>
        <w:t>Mục đích: sửa thông tin đơn hàng khi phát hiện sai sót sau khi bấm nút thanh toán mà đơn hàng chưa được nhân viên xác nhận.</w:t>
      </w:r>
    </w:p>
    <w:p w14:paraId="4F334332" w14:textId="2CCF80D0" w:rsidR="00501B3C" w:rsidRDefault="00501B3C" w:rsidP="00EF06C2">
      <w:pPr>
        <w:pStyle w:val="ListParagraph"/>
        <w:numPr>
          <w:ilvl w:val="0"/>
          <w:numId w:val="33"/>
        </w:numPr>
        <w:ind w:left="426"/>
      </w:pPr>
      <w:r>
        <w:t>Tác Nhân: Khách hàng.</w:t>
      </w:r>
    </w:p>
    <w:p w14:paraId="417B5019" w14:textId="32BCB596" w:rsidR="00B36C6C" w:rsidRDefault="00B36C6C" w:rsidP="00EF06C2">
      <w:pPr>
        <w:pStyle w:val="ListParagraph"/>
        <w:numPr>
          <w:ilvl w:val="0"/>
          <w:numId w:val="33"/>
        </w:numPr>
        <w:ind w:left="426"/>
      </w:pPr>
      <w:r>
        <w:t>Điều kiện trước: đơn đặt hàng đã tồn tại và chưa được nhân viên xác nhận.</w:t>
      </w:r>
    </w:p>
    <w:p w14:paraId="0C8F018E" w14:textId="77777777" w:rsidR="00B36C6C" w:rsidRDefault="00501B3C" w:rsidP="00EF06C2">
      <w:pPr>
        <w:pStyle w:val="ListParagraph"/>
        <w:numPr>
          <w:ilvl w:val="0"/>
          <w:numId w:val="33"/>
        </w:numPr>
        <w:ind w:left="426"/>
      </w:pPr>
      <w:r>
        <w:t xml:space="preserve">Luồng sự kiện: </w:t>
      </w:r>
    </w:p>
    <w:p w14:paraId="69FBD2AD" w14:textId="77777777" w:rsidR="00B36C6C" w:rsidRDefault="00501B3C" w:rsidP="00EF06C2">
      <w:pPr>
        <w:pStyle w:val="ListParagraph"/>
        <w:numPr>
          <w:ilvl w:val="1"/>
          <w:numId w:val="33"/>
        </w:numPr>
        <w:ind w:left="567"/>
      </w:pPr>
      <w:r>
        <w:t>Khách hàng vào thô</w:t>
      </w:r>
      <w:r w:rsidR="00B36C6C">
        <w:t>ng tin cá nhân.</w:t>
      </w:r>
    </w:p>
    <w:p w14:paraId="7A125839" w14:textId="4628CC0A" w:rsidR="00501B3C" w:rsidRDefault="00B36C6C" w:rsidP="00EF06C2">
      <w:pPr>
        <w:pStyle w:val="ListParagraph"/>
        <w:numPr>
          <w:ilvl w:val="1"/>
          <w:numId w:val="33"/>
        </w:numPr>
        <w:ind w:left="567"/>
      </w:pPr>
      <w:r>
        <w:t>Đơn hàng có thể chỉnh sửa được sẽ hiển thị nút “Sửa Đơn Hàng</w:t>
      </w:r>
      <w:proofErr w:type="gramStart"/>
      <w:r>
        <w:t>” ,</w:t>
      </w:r>
      <w:proofErr w:type="gramEnd"/>
      <w:r>
        <w:t xml:space="preserve"> bấm nút “Sửa Đơn Hàng” để sửa và lưu lại.</w:t>
      </w:r>
    </w:p>
    <w:p w14:paraId="0C595AA5" w14:textId="7316CE4E" w:rsidR="00501B3C" w:rsidRPr="003A75E3" w:rsidRDefault="000D74E4" w:rsidP="00C535D7">
      <w:pPr>
        <w:rPr>
          <w:b/>
        </w:rPr>
      </w:pPr>
      <w:r w:rsidRPr="003A75E3">
        <w:rPr>
          <w:b/>
        </w:rPr>
        <w:t>Chức năng xác nhận</w:t>
      </w:r>
      <w:r w:rsidR="00501B3C" w:rsidRPr="003A75E3">
        <w:rPr>
          <w:b/>
        </w:rPr>
        <w:t xml:space="preserve"> đơn hàng:</w:t>
      </w:r>
    </w:p>
    <w:p w14:paraId="57F2A138" w14:textId="046BDB94" w:rsidR="00501B3C" w:rsidRDefault="00501B3C" w:rsidP="00EF06C2">
      <w:pPr>
        <w:pStyle w:val="ListParagraph"/>
        <w:numPr>
          <w:ilvl w:val="0"/>
          <w:numId w:val="33"/>
        </w:numPr>
        <w:ind w:left="426"/>
      </w:pPr>
      <w:r>
        <w:t>Mục đích: Tổng hợp các đơn hàng mới để xem xét và xác nhận.</w:t>
      </w:r>
    </w:p>
    <w:p w14:paraId="28313FDD" w14:textId="21D0B458" w:rsidR="00501B3C" w:rsidRDefault="00501B3C" w:rsidP="00EF06C2">
      <w:pPr>
        <w:pStyle w:val="ListParagraph"/>
        <w:numPr>
          <w:ilvl w:val="0"/>
          <w:numId w:val="33"/>
        </w:numPr>
        <w:ind w:left="426"/>
      </w:pPr>
      <w:r>
        <w:t>Tác nhân: Nhân viên.</w:t>
      </w:r>
    </w:p>
    <w:p w14:paraId="26287C4B" w14:textId="7A3508DB" w:rsidR="00B36C6C" w:rsidRDefault="00B36C6C" w:rsidP="00EF06C2">
      <w:pPr>
        <w:pStyle w:val="ListParagraph"/>
        <w:numPr>
          <w:ilvl w:val="0"/>
          <w:numId w:val="33"/>
        </w:numPr>
        <w:ind w:left="426"/>
      </w:pPr>
      <w:r>
        <w:t>Điều kiện trước: Đơn hàng mới đã tồn tại.</w:t>
      </w:r>
    </w:p>
    <w:p w14:paraId="38D36B86" w14:textId="1BD1539B" w:rsidR="00501B3C" w:rsidRDefault="00501B3C" w:rsidP="00EF06C2">
      <w:pPr>
        <w:pStyle w:val="ListParagraph"/>
        <w:numPr>
          <w:ilvl w:val="0"/>
          <w:numId w:val="33"/>
        </w:numPr>
        <w:ind w:left="426"/>
      </w:pPr>
      <w:r>
        <w:t xml:space="preserve">Luồng sự kiện: Nhân viên </w:t>
      </w:r>
      <w:r w:rsidR="000D74E4">
        <w:t>xem danh sách đơn hàng mới và xác nhận đơn hàng.</w:t>
      </w:r>
    </w:p>
    <w:p w14:paraId="65B3C5B3" w14:textId="62FBB867" w:rsidR="00A36F1E" w:rsidRDefault="00E46BB8" w:rsidP="00C3736B">
      <w:pPr>
        <w:pStyle w:val="Heading4"/>
      </w:pPr>
      <w:r>
        <w:lastRenderedPageBreak/>
        <w:t>Sơ</w:t>
      </w:r>
      <w:r w:rsidR="00A36F1E" w:rsidRPr="00241CB3">
        <w:t xml:space="preserve"> đồ luồng dữ liệu mức 1</w:t>
      </w:r>
      <w:r w:rsidR="00A36F1E">
        <w:t>-</w:t>
      </w:r>
      <w:r w:rsidR="001D586A">
        <w:t>Tìm kiếm</w:t>
      </w:r>
    </w:p>
    <w:p w14:paraId="6DDE2FDE" w14:textId="0C142F17" w:rsidR="00C3736B" w:rsidRPr="00C3736B" w:rsidRDefault="00C3736B" w:rsidP="00C3736B">
      <w:proofErr w:type="gramStart"/>
      <w:r>
        <w:t>Sơ</w:t>
      </w:r>
      <w:proofErr w:type="gramEnd"/>
      <w:r>
        <w:t xml:space="preserve"> đồ luồng dữ liệu mức 1- Tìm kiếm được mô tả trong </w:t>
      </w:r>
      <w:r>
        <w:fldChar w:fldCharType="begin"/>
      </w:r>
      <w:r>
        <w:instrText xml:space="preserve"> REF _Ref517956286 \h </w:instrText>
      </w:r>
      <w:r>
        <w:fldChar w:fldCharType="separate"/>
      </w:r>
      <w:r w:rsidRPr="00241CB3">
        <w:t xml:space="preserve">Hình </w:t>
      </w:r>
      <w:r>
        <w:rPr>
          <w:noProof/>
        </w:rPr>
        <w:t>2</w:t>
      </w:r>
      <w:r>
        <w:noBreakHyphen/>
      </w:r>
      <w:r>
        <w:rPr>
          <w:noProof/>
        </w:rPr>
        <w:t>6</w:t>
      </w:r>
      <w:r w:rsidRPr="00241CB3">
        <w:t xml:space="preserve"> Biểu đồ luồng dữ liệu mức tìm kiếm</w:t>
      </w:r>
      <w:r>
        <w:fldChar w:fldCharType="end"/>
      </w:r>
    </w:p>
    <w:p w14:paraId="48812C50" w14:textId="77777777" w:rsidR="00A36F1E" w:rsidRDefault="00A36F1E" w:rsidP="00A36F1E">
      <w:pPr>
        <w:ind w:left="66" w:firstLine="0"/>
      </w:pPr>
    </w:p>
    <w:p w14:paraId="030A9DDD" w14:textId="639FE1E8" w:rsidR="00620C0F" w:rsidRPr="00241CB3" w:rsidRDefault="00AB2C03" w:rsidP="00BA67F2">
      <w:pPr>
        <w:keepNext/>
        <w:ind w:firstLine="0"/>
      </w:pPr>
      <w:r w:rsidRPr="00241CB3">
        <w:object w:dxaOrig="8850" w:dyaOrig="6030" w14:anchorId="3724E491">
          <v:shape id="_x0000_i1031" type="#_x0000_t75" style="width:438.2pt;height:263.15pt" o:ole="">
            <v:imagedata r:id="rId41" o:title=""/>
          </v:shape>
          <o:OLEObject Type="Embed" ProgID="Visio.Drawing.11" ShapeID="_x0000_i1031" DrawAspect="Content" ObjectID="_1592992454" r:id="rId42"/>
        </w:object>
      </w:r>
    </w:p>
    <w:p w14:paraId="4956E2B4" w14:textId="5A0524C3" w:rsidR="00620C0F" w:rsidRDefault="00620C0F" w:rsidP="00620C0F">
      <w:pPr>
        <w:pStyle w:val="Caption"/>
      </w:pPr>
      <w:bookmarkStart w:id="58" w:name="_Toc512370231"/>
      <w:bookmarkStart w:id="59" w:name="_Ref517956286"/>
      <w:bookmarkStart w:id="60" w:name="_Toc518908280"/>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6</w:t>
      </w:r>
      <w:r w:rsidR="004D5783">
        <w:rPr>
          <w:noProof/>
        </w:rPr>
        <w:fldChar w:fldCharType="end"/>
      </w:r>
      <w:r w:rsidRPr="00241CB3">
        <w:t xml:space="preserve"> Biểu đồ luồng dữ liệu mức tìm kiếm</w:t>
      </w:r>
      <w:bookmarkEnd w:id="58"/>
      <w:bookmarkEnd w:id="59"/>
      <w:bookmarkEnd w:id="60"/>
    </w:p>
    <w:p w14:paraId="6C9A168C" w14:textId="43C77B04" w:rsidR="000D74E4" w:rsidRPr="003A75E3" w:rsidRDefault="000D74E4" w:rsidP="000D74E4">
      <w:pPr>
        <w:rPr>
          <w:b/>
        </w:rPr>
      </w:pPr>
      <w:r w:rsidRPr="003A75E3">
        <w:rPr>
          <w:b/>
        </w:rPr>
        <w:t>Chức năng tìm kiếm:</w:t>
      </w:r>
    </w:p>
    <w:p w14:paraId="69BE4770" w14:textId="2D81AB31" w:rsidR="000D74E4" w:rsidRDefault="000D74E4" w:rsidP="00EF06C2">
      <w:pPr>
        <w:pStyle w:val="ListParagraph"/>
        <w:numPr>
          <w:ilvl w:val="0"/>
          <w:numId w:val="33"/>
        </w:numPr>
        <w:ind w:left="426"/>
      </w:pPr>
      <w:r>
        <w:t>Mục đích: Tìm kiếm sản phẩm, bài viết tiện lợi hơn.</w:t>
      </w:r>
    </w:p>
    <w:p w14:paraId="56C70E6F" w14:textId="78AD7954" w:rsidR="000D74E4" w:rsidRDefault="000D74E4" w:rsidP="00EF06C2">
      <w:pPr>
        <w:pStyle w:val="ListParagraph"/>
        <w:numPr>
          <w:ilvl w:val="0"/>
          <w:numId w:val="33"/>
        </w:numPr>
        <w:ind w:left="426"/>
      </w:pPr>
      <w:r>
        <w:t>Tác nhân: Khách hàng, Nhân viên.</w:t>
      </w:r>
    </w:p>
    <w:p w14:paraId="62913BBC" w14:textId="32148A25" w:rsidR="000D74E4" w:rsidRPr="000D74E4" w:rsidRDefault="000D74E4" w:rsidP="00EF06C2">
      <w:pPr>
        <w:pStyle w:val="ListParagraph"/>
        <w:numPr>
          <w:ilvl w:val="0"/>
          <w:numId w:val="33"/>
        </w:numPr>
        <w:ind w:left="426"/>
      </w:pPr>
      <w:r>
        <w:t>Luồng sự kiện: Trên website sẽ có ô tìm kiếm, người dùng nhập thông tin của đối tượng cần tìm kiếm vào ô tìm kiếm, kết quả trả về sẽ giống hoặc gần giống mục đích tìm kiếm của khách hàng.</w:t>
      </w:r>
    </w:p>
    <w:p w14:paraId="3DDF1365" w14:textId="3AE901DE" w:rsidR="00A36F1E" w:rsidRDefault="00E46BB8" w:rsidP="00C3736B">
      <w:pPr>
        <w:pStyle w:val="Heading4"/>
      </w:pPr>
      <w:proofErr w:type="gramStart"/>
      <w:r>
        <w:t>Sơ</w:t>
      </w:r>
      <w:r w:rsidRPr="00241CB3">
        <w:t xml:space="preserve"> </w:t>
      </w:r>
      <w:r w:rsidR="00A36F1E" w:rsidRPr="00241CB3">
        <w:t>đồ luồng dữ liệu mức 1</w:t>
      </w:r>
      <w:r w:rsidR="00A36F1E">
        <w:t xml:space="preserve">-Quản </w:t>
      </w:r>
      <w:r w:rsidR="001D586A">
        <w:t>trị hệ thống.</w:t>
      </w:r>
      <w:proofErr w:type="gramEnd"/>
    </w:p>
    <w:p w14:paraId="17F96CBB" w14:textId="25339471" w:rsidR="00C3736B" w:rsidRPr="00C3736B" w:rsidRDefault="00C3736B" w:rsidP="00C3736B">
      <w:proofErr w:type="gramStart"/>
      <w:r>
        <w:t>Sơ</w:t>
      </w:r>
      <w:proofErr w:type="gramEnd"/>
      <w:r>
        <w:t xml:space="preserve"> đồ luồng dữ liệu mức 1- Quản trị hệ thống được mô tả trong </w:t>
      </w:r>
      <w:r>
        <w:fldChar w:fldCharType="begin"/>
      </w:r>
      <w:r>
        <w:instrText xml:space="preserve"> REF _Ref517956328 \h </w:instrText>
      </w:r>
      <w:r>
        <w:fldChar w:fldCharType="separate"/>
      </w:r>
      <w:r w:rsidRPr="00241CB3">
        <w:t xml:space="preserve">Hình </w:t>
      </w:r>
      <w:r>
        <w:rPr>
          <w:noProof/>
        </w:rPr>
        <w:t>2</w:t>
      </w:r>
      <w:r>
        <w:noBreakHyphen/>
      </w:r>
      <w:r>
        <w:rPr>
          <w:noProof/>
        </w:rPr>
        <w:t>7</w:t>
      </w:r>
      <w:r w:rsidRPr="00241CB3">
        <w:t xml:space="preserve"> Biểu đồ luồng dữ liệu mức quản trị hệ thống</w:t>
      </w:r>
      <w:r>
        <w:fldChar w:fldCharType="end"/>
      </w:r>
    </w:p>
    <w:p w14:paraId="2543EECF" w14:textId="77777777" w:rsidR="00620C0F" w:rsidRPr="00241CB3" w:rsidRDefault="00620C0F" w:rsidP="00A36F1E">
      <w:pPr>
        <w:ind w:firstLine="0"/>
      </w:pPr>
    </w:p>
    <w:p w14:paraId="3A2D3665" w14:textId="595EF369" w:rsidR="00620C0F" w:rsidRPr="00241CB3" w:rsidRDefault="00AB2C03" w:rsidP="00BA67F2">
      <w:pPr>
        <w:keepNext/>
        <w:ind w:firstLine="0"/>
      </w:pPr>
      <w:r w:rsidRPr="00241CB3">
        <w:object w:dxaOrig="10920" w:dyaOrig="6225" w14:anchorId="1D615CFA">
          <v:shape id="_x0000_i1032" type="#_x0000_t75" style="width:435.7pt;height:265.65pt" o:ole="">
            <v:imagedata r:id="rId43" o:title=""/>
          </v:shape>
          <o:OLEObject Type="Embed" ProgID="Visio.Drawing.11" ShapeID="_x0000_i1032" DrawAspect="Content" ObjectID="_1592992455" r:id="rId44"/>
        </w:object>
      </w:r>
    </w:p>
    <w:p w14:paraId="738C8732" w14:textId="6780E521" w:rsidR="00620C0F" w:rsidRDefault="00620C0F" w:rsidP="00620C0F">
      <w:pPr>
        <w:pStyle w:val="Caption"/>
      </w:pPr>
      <w:bookmarkStart w:id="61" w:name="_Toc512370232"/>
      <w:bookmarkStart w:id="62" w:name="_Ref517956328"/>
      <w:bookmarkStart w:id="63" w:name="_Toc518908281"/>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7</w:t>
      </w:r>
      <w:r w:rsidR="004D5783">
        <w:rPr>
          <w:noProof/>
        </w:rPr>
        <w:fldChar w:fldCharType="end"/>
      </w:r>
      <w:r w:rsidRPr="00241CB3">
        <w:t xml:space="preserve"> Biểu đồ luồng dữ liệu mức quản trị hệ thống</w:t>
      </w:r>
      <w:bookmarkEnd w:id="61"/>
      <w:bookmarkEnd w:id="62"/>
      <w:bookmarkEnd w:id="63"/>
    </w:p>
    <w:p w14:paraId="1DA42862" w14:textId="55B85D92" w:rsidR="000D74E4" w:rsidRPr="003A75E3" w:rsidRDefault="000D74E4" w:rsidP="000D74E4">
      <w:pPr>
        <w:rPr>
          <w:b/>
        </w:rPr>
      </w:pPr>
      <w:r w:rsidRPr="003A75E3">
        <w:rPr>
          <w:b/>
        </w:rPr>
        <w:t>Chức năng viết bài:</w:t>
      </w:r>
    </w:p>
    <w:p w14:paraId="3DADF5B8" w14:textId="7477C0C2" w:rsidR="000D74E4" w:rsidRDefault="00DA6AF9" w:rsidP="00EF06C2">
      <w:pPr>
        <w:pStyle w:val="ListParagraph"/>
        <w:numPr>
          <w:ilvl w:val="0"/>
          <w:numId w:val="33"/>
        </w:numPr>
        <w:ind w:left="426"/>
      </w:pPr>
      <w:r>
        <w:t>Mục đích</w:t>
      </w:r>
      <w:r w:rsidR="000D74E4">
        <w:t>: Viết những bài viết chia sẻ thông tin hay những hướng dẫn tới người đọc.</w:t>
      </w:r>
    </w:p>
    <w:p w14:paraId="700AEFC8" w14:textId="11B9857F" w:rsidR="000D74E4" w:rsidRDefault="000D74E4" w:rsidP="00EF06C2">
      <w:pPr>
        <w:pStyle w:val="ListParagraph"/>
        <w:numPr>
          <w:ilvl w:val="0"/>
          <w:numId w:val="33"/>
        </w:numPr>
        <w:ind w:left="426"/>
      </w:pPr>
      <w:r>
        <w:t xml:space="preserve">Tác Nhân: </w:t>
      </w:r>
      <w:r w:rsidR="00A10313">
        <w:t>Nhân Viên.</w:t>
      </w:r>
    </w:p>
    <w:p w14:paraId="751FE97D" w14:textId="77777777" w:rsidR="00603C5D" w:rsidRDefault="00A10313" w:rsidP="00EF06C2">
      <w:pPr>
        <w:pStyle w:val="ListParagraph"/>
        <w:numPr>
          <w:ilvl w:val="0"/>
          <w:numId w:val="33"/>
        </w:numPr>
        <w:ind w:left="426"/>
      </w:pPr>
      <w:r>
        <w:t xml:space="preserve">Luồng sự kiện: </w:t>
      </w:r>
    </w:p>
    <w:p w14:paraId="198AC441" w14:textId="77777777" w:rsidR="00603C5D" w:rsidRDefault="00A10313" w:rsidP="00EF06C2">
      <w:pPr>
        <w:pStyle w:val="ListParagraph"/>
        <w:numPr>
          <w:ilvl w:val="1"/>
          <w:numId w:val="33"/>
        </w:numPr>
        <w:ind w:left="567"/>
      </w:pPr>
      <w:r>
        <w:t>Nhâ</w:t>
      </w:r>
      <w:r w:rsidR="00603C5D">
        <w:t>n viên vào mục quản lý bài viết.</w:t>
      </w:r>
    </w:p>
    <w:p w14:paraId="1C5C085C" w14:textId="0DB6AF02" w:rsidR="00A10313" w:rsidRDefault="00603C5D" w:rsidP="00EF06C2">
      <w:pPr>
        <w:pStyle w:val="ListParagraph"/>
        <w:numPr>
          <w:ilvl w:val="1"/>
          <w:numId w:val="33"/>
        </w:numPr>
        <w:ind w:left="567"/>
      </w:pPr>
      <w:r>
        <w:t>C</w:t>
      </w:r>
      <w:r w:rsidR="00A10313">
        <w:t>họn viết bài và đăng lên hệ thống.</w:t>
      </w:r>
    </w:p>
    <w:p w14:paraId="15431BFA" w14:textId="47D32FCB" w:rsidR="00A10313" w:rsidRPr="003A75E3" w:rsidRDefault="00A10313" w:rsidP="000D74E4">
      <w:pPr>
        <w:rPr>
          <w:b/>
        </w:rPr>
      </w:pPr>
      <w:r w:rsidRPr="003A75E3">
        <w:rPr>
          <w:b/>
        </w:rPr>
        <w:t>Chức năng Quản lý phản hồi:</w:t>
      </w:r>
    </w:p>
    <w:p w14:paraId="58622285" w14:textId="44B92E61" w:rsidR="00A10313" w:rsidRDefault="00A10313" w:rsidP="00EF06C2">
      <w:pPr>
        <w:pStyle w:val="ListParagraph"/>
        <w:numPr>
          <w:ilvl w:val="0"/>
          <w:numId w:val="33"/>
        </w:numPr>
        <w:ind w:left="426"/>
      </w:pPr>
      <w:r>
        <w:t>Mục đích: Tiếp nhận phản hồi đánh giá của khách hàng.</w:t>
      </w:r>
    </w:p>
    <w:p w14:paraId="0BDD52AB" w14:textId="05CA6684" w:rsidR="00A10313" w:rsidRDefault="00A10313" w:rsidP="00EF06C2">
      <w:pPr>
        <w:pStyle w:val="ListParagraph"/>
        <w:numPr>
          <w:ilvl w:val="0"/>
          <w:numId w:val="33"/>
        </w:numPr>
        <w:ind w:left="426"/>
      </w:pPr>
      <w:r>
        <w:t>Tác nhân: Nhân viên.</w:t>
      </w:r>
    </w:p>
    <w:p w14:paraId="0F352B4A" w14:textId="48985EC9" w:rsidR="00A10313" w:rsidRDefault="00A10313" w:rsidP="00EF06C2">
      <w:pPr>
        <w:pStyle w:val="ListParagraph"/>
        <w:numPr>
          <w:ilvl w:val="0"/>
          <w:numId w:val="33"/>
        </w:numPr>
        <w:ind w:left="426"/>
      </w:pPr>
      <w:r>
        <w:t xml:space="preserve">Luồng sự kiện: Nhân viên sẽ có thông báo về những phản hồi mới trên hệ thống, đọc phản hồi hoặc có thể tư vấn cho khách hàng qua phản hồi, xóa những phản hồi </w:t>
      </w:r>
      <w:proofErr w:type="gramStart"/>
      <w:r>
        <w:t>vi</w:t>
      </w:r>
      <w:proofErr w:type="gramEnd"/>
      <w:r>
        <w:t xml:space="preserve"> phạm nội quy.</w:t>
      </w:r>
    </w:p>
    <w:p w14:paraId="3EF142B1" w14:textId="3A0993B7" w:rsidR="00A10313" w:rsidRPr="003A75E3" w:rsidRDefault="00A10313" w:rsidP="000D74E4">
      <w:pPr>
        <w:rPr>
          <w:b/>
        </w:rPr>
      </w:pPr>
      <w:r w:rsidRPr="003A75E3">
        <w:rPr>
          <w:b/>
        </w:rPr>
        <w:t xml:space="preserve">Chức năng phân quyền: </w:t>
      </w:r>
    </w:p>
    <w:p w14:paraId="0D3B611F" w14:textId="42DF5281" w:rsidR="00A10313" w:rsidRDefault="00A10313" w:rsidP="00EF06C2">
      <w:pPr>
        <w:pStyle w:val="ListParagraph"/>
        <w:numPr>
          <w:ilvl w:val="0"/>
          <w:numId w:val="33"/>
        </w:numPr>
        <w:ind w:left="426"/>
      </w:pPr>
      <w:r>
        <w:t xml:space="preserve">Mục đích: Phân chia quyền hạn của nhân viên </w:t>
      </w:r>
      <w:proofErr w:type="gramStart"/>
      <w:r>
        <w:t>theo</w:t>
      </w:r>
      <w:proofErr w:type="gramEnd"/>
      <w:r>
        <w:t xml:space="preserve"> từng cấp độ.</w:t>
      </w:r>
    </w:p>
    <w:p w14:paraId="788FE208" w14:textId="4ACA6BDB" w:rsidR="00A10313" w:rsidRDefault="00A10313" w:rsidP="00EF06C2">
      <w:pPr>
        <w:pStyle w:val="ListParagraph"/>
        <w:numPr>
          <w:ilvl w:val="0"/>
          <w:numId w:val="33"/>
        </w:numPr>
        <w:ind w:left="426"/>
      </w:pPr>
      <w:r>
        <w:t>Tác Nhân: Nhân viên.</w:t>
      </w:r>
    </w:p>
    <w:p w14:paraId="0C6CF39C" w14:textId="42B16954" w:rsidR="00A10313" w:rsidRDefault="00A10313" w:rsidP="00EF06C2">
      <w:pPr>
        <w:pStyle w:val="ListParagraph"/>
        <w:numPr>
          <w:ilvl w:val="0"/>
          <w:numId w:val="33"/>
        </w:numPr>
        <w:ind w:left="426"/>
      </w:pPr>
      <w:r>
        <w:t>Luồng sự kiện: Nhân viên có quyền phân chia quyền hạn cho người khác sẽ thêm quyền, hay xóa quyền cho những nhân viên khác.</w:t>
      </w:r>
    </w:p>
    <w:p w14:paraId="02BDBC3E" w14:textId="5E6C33E2" w:rsidR="00A10313" w:rsidRPr="003A75E3" w:rsidRDefault="00A10313" w:rsidP="00A10313">
      <w:pPr>
        <w:rPr>
          <w:b/>
        </w:rPr>
      </w:pPr>
      <w:r w:rsidRPr="003A75E3">
        <w:rPr>
          <w:b/>
        </w:rPr>
        <w:t>Chức năng xóa thành viên:</w:t>
      </w:r>
    </w:p>
    <w:p w14:paraId="3FEC119B" w14:textId="268ECAB1" w:rsidR="00A10313" w:rsidRDefault="00A10313" w:rsidP="00EF06C2">
      <w:pPr>
        <w:pStyle w:val="ListParagraph"/>
        <w:numPr>
          <w:ilvl w:val="0"/>
          <w:numId w:val="33"/>
        </w:numPr>
        <w:ind w:left="426"/>
      </w:pPr>
      <w:r>
        <w:lastRenderedPageBreak/>
        <w:t>Mục đích: Xóa những tài khoản đang tồn tại trên hệ thống</w:t>
      </w:r>
    </w:p>
    <w:p w14:paraId="7776E07B" w14:textId="610C65C3" w:rsidR="00A10313" w:rsidRDefault="00A10313" w:rsidP="00EF06C2">
      <w:pPr>
        <w:pStyle w:val="ListParagraph"/>
        <w:numPr>
          <w:ilvl w:val="0"/>
          <w:numId w:val="33"/>
        </w:numPr>
        <w:ind w:left="426"/>
      </w:pPr>
      <w:r>
        <w:t>Tác nhân: Nhân viên.</w:t>
      </w:r>
    </w:p>
    <w:p w14:paraId="3625BE90" w14:textId="71A61F7C" w:rsidR="00A10313" w:rsidRDefault="00A10313" w:rsidP="00EF06C2">
      <w:pPr>
        <w:pStyle w:val="ListParagraph"/>
        <w:numPr>
          <w:ilvl w:val="0"/>
          <w:numId w:val="33"/>
        </w:numPr>
        <w:ind w:left="426"/>
      </w:pPr>
      <w:r>
        <w:t xml:space="preserve">Luồng sự kiện: Nhân viên có quyền xóa thành viên sẽ tiến hành xóa thành viên đó trong mục quản lý người dùng khi thành viên </w:t>
      </w:r>
      <w:proofErr w:type="gramStart"/>
      <w:r>
        <w:t>vi</w:t>
      </w:r>
      <w:proofErr w:type="gramEnd"/>
      <w:r>
        <w:t xml:space="preserve"> phạm nội quy có hậu quả hoặc nhân viên đã ngừng làm việc tại cửa hàng.</w:t>
      </w:r>
    </w:p>
    <w:p w14:paraId="33A8E6AC" w14:textId="25F94CB1" w:rsidR="00A10313" w:rsidRPr="003A75E3" w:rsidRDefault="00A10313" w:rsidP="00A10313">
      <w:pPr>
        <w:rPr>
          <w:b/>
        </w:rPr>
      </w:pPr>
      <w:r w:rsidRPr="003A75E3">
        <w:rPr>
          <w:b/>
        </w:rPr>
        <w:t>Chức năng cập nhật sản phẩm:</w:t>
      </w:r>
    </w:p>
    <w:p w14:paraId="0D12D16F" w14:textId="611CF266" w:rsidR="00A10313" w:rsidRDefault="00A10313" w:rsidP="00EF06C2">
      <w:pPr>
        <w:pStyle w:val="ListParagraph"/>
        <w:numPr>
          <w:ilvl w:val="0"/>
          <w:numId w:val="33"/>
        </w:numPr>
        <w:ind w:left="426"/>
      </w:pPr>
      <w:r>
        <w:t>Mục đích: Cập nhật thông tin sản phẩm.</w:t>
      </w:r>
    </w:p>
    <w:p w14:paraId="67FFF312" w14:textId="4DC35FC5" w:rsidR="00A10313" w:rsidRDefault="00A10313" w:rsidP="00EF06C2">
      <w:pPr>
        <w:pStyle w:val="ListParagraph"/>
        <w:numPr>
          <w:ilvl w:val="0"/>
          <w:numId w:val="33"/>
        </w:numPr>
        <w:ind w:left="426"/>
      </w:pPr>
      <w:r>
        <w:t>Tác Nhân: Nhân viên có quyền cập nhật thông tin sản phẩm.</w:t>
      </w:r>
    </w:p>
    <w:p w14:paraId="2E8C0C5F" w14:textId="53621987" w:rsidR="00A10313" w:rsidRDefault="00A10313" w:rsidP="00EF06C2">
      <w:pPr>
        <w:pStyle w:val="ListParagraph"/>
        <w:numPr>
          <w:ilvl w:val="0"/>
          <w:numId w:val="33"/>
        </w:numPr>
        <w:ind w:left="426"/>
      </w:pPr>
      <w:r>
        <w:t>Luồng sự kiện: Trong phần quản lý sản phẩm, nhân viên tiến hành thay đổi thông tin cho sản phẩm và lưu lại.</w:t>
      </w:r>
    </w:p>
    <w:p w14:paraId="757A2CBA" w14:textId="5D470B91" w:rsidR="00A10313" w:rsidRPr="003A75E3" w:rsidRDefault="00A10313" w:rsidP="00A10313">
      <w:pPr>
        <w:rPr>
          <w:b/>
        </w:rPr>
      </w:pPr>
      <w:r w:rsidRPr="003A75E3">
        <w:rPr>
          <w:b/>
        </w:rPr>
        <w:t>Chức năng quản lý tồn kho:</w:t>
      </w:r>
    </w:p>
    <w:p w14:paraId="090D461A" w14:textId="0A64A16F" w:rsidR="00A10313" w:rsidRDefault="00A10313" w:rsidP="00EF06C2">
      <w:pPr>
        <w:pStyle w:val="ListParagraph"/>
        <w:numPr>
          <w:ilvl w:val="0"/>
          <w:numId w:val="33"/>
        </w:numPr>
        <w:ind w:left="426"/>
      </w:pPr>
      <w:r>
        <w:t>Mục đích: Quản lý số lượng sản phẩm phục vụ kinh doanh.</w:t>
      </w:r>
    </w:p>
    <w:p w14:paraId="698E1265" w14:textId="624B1467" w:rsidR="00A10313" w:rsidRDefault="00A10313" w:rsidP="00EF06C2">
      <w:pPr>
        <w:pStyle w:val="ListParagraph"/>
        <w:numPr>
          <w:ilvl w:val="0"/>
          <w:numId w:val="33"/>
        </w:numPr>
        <w:ind w:left="426"/>
      </w:pPr>
      <w:r>
        <w:t>Tác Nhân: Nhân viên có quyền quản lý tồn kho.</w:t>
      </w:r>
    </w:p>
    <w:p w14:paraId="7802B85A" w14:textId="07C2DD86" w:rsidR="00A36F1E" w:rsidRDefault="00A10313" w:rsidP="001D586A">
      <w:pPr>
        <w:pStyle w:val="ListParagraph"/>
        <w:numPr>
          <w:ilvl w:val="0"/>
          <w:numId w:val="33"/>
        </w:numPr>
        <w:ind w:left="426"/>
      </w:pPr>
      <w:r>
        <w:t>Luồng sự kiện: Trong phần quản lý sản phẩm, nh</w:t>
      </w:r>
      <w:r w:rsidR="008D0804">
        <w:t>ân viên xem xét những sản phẩm đã hết hàng nhưng vẫn kinh doanh của cửa hàng để đưa ra giải pháp nhập mới.</w:t>
      </w:r>
    </w:p>
    <w:p w14:paraId="59B91F8A" w14:textId="4E4FCFFC" w:rsidR="001D586A" w:rsidRDefault="00E46BB8" w:rsidP="00C3736B">
      <w:pPr>
        <w:pStyle w:val="Heading4"/>
      </w:pPr>
      <w:r>
        <w:t xml:space="preserve">Sơ </w:t>
      </w:r>
      <w:r w:rsidR="001D586A">
        <w:t>đồ luồng dữ liệu mức đỉnh 1-Thống kê, Báo cáo</w:t>
      </w:r>
    </w:p>
    <w:p w14:paraId="66EAE0B8" w14:textId="45D1D869" w:rsidR="00C3736B" w:rsidRPr="00C3736B" w:rsidRDefault="00C3736B" w:rsidP="00C3736B">
      <w:r>
        <w:t>Sơ đồ luồng dữ liệu mức 1- Thống kê, báo cáo được mô tả trong</w:t>
      </w:r>
      <w:r>
        <w:fldChar w:fldCharType="begin"/>
      </w:r>
      <w:r>
        <w:instrText xml:space="preserve"> REF _Ref517956250 \h </w:instrText>
      </w:r>
      <w:r>
        <w:fldChar w:fldCharType="separate"/>
      </w:r>
      <w:r w:rsidRPr="00241CB3">
        <w:t xml:space="preserve">Hình </w:t>
      </w:r>
      <w:r>
        <w:rPr>
          <w:noProof/>
        </w:rPr>
        <w:t>2</w:t>
      </w:r>
      <w:r>
        <w:noBreakHyphen/>
      </w:r>
      <w:r>
        <w:rPr>
          <w:noProof/>
        </w:rPr>
        <w:t>8</w:t>
      </w:r>
      <w:r w:rsidRPr="00241CB3">
        <w:t xml:space="preserve"> Biểu đồ luồng dữ liệu mức thống kê, báo cáo</w:t>
      </w:r>
      <w:r>
        <w:fldChar w:fldCharType="end"/>
      </w:r>
    </w:p>
    <w:p w14:paraId="712B8671" w14:textId="01E3FA7A" w:rsidR="00620C0F" w:rsidRPr="00241CB3" w:rsidRDefault="006601BE" w:rsidP="00BA67F2">
      <w:pPr>
        <w:keepNext/>
        <w:ind w:firstLine="0"/>
      </w:pPr>
      <w:r w:rsidRPr="00241CB3">
        <w:object w:dxaOrig="8145" w:dyaOrig="4200" w14:anchorId="3B38B58B">
          <v:shape id="_x0000_i1033" type="#_x0000_t75" style="width:403.45pt;height:182.5pt" o:ole="">
            <v:imagedata r:id="rId45" o:title=""/>
          </v:shape>
          <o:OLEObject Type="Embed" ProgID="Visio.Drawing.11" ShapeID="_x0000_i1033" DrawAspect="Content" ObjectID="_1592992456" r:id="rId46"/>
        </w:object>
      </w:r>
    </w:p>
    <w:p w14:paraId="2DD191DE" w14:textId="231C6FD8" w:rsidR="00620C0F" w:rsidRDefault="00620C0F" w:rsidP="00620C0F">
      <w:pPr>
        <w:pStyle w:val="Caption"/>
      </w:pPr>
      <w:bookmarkStart w:id="64" w:name="_Toc512370233"/>
      <w:bookmarkStart w:id="65" w:name="_Ref517956250"/>
      <w:bookmarkStart w:id="66" w:name="_Toc518908282"/>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8</w:t>
      </w:r>
      <w:r w:rsidR="004D5783">
        <w:rPr>
          <w:noProof/>
        </w:rPr>
        <w:fldChar w:fldCharType="end"/>
      </w:r>
      <w:r w:rsidRPr="00241CB3">
        <w:t xml:space="preserve"> Biểu đồ luồng dữ liệu mức thống kê, báo cáo</w:t>
      </w:r>
      <w:bookmarkEnd w:id="64"/>
      <w:bookmarkEnd w:id="65"/>
      <w:bookmarkEnd w:id="66"/>
    </w:p>
    <w:p w14:paraId="1739D7D5" w14:textId="2119D5CE" w:rsidR="008B17BF" w:rsidRDefault="008B17BF" w:rsidP="008B17BF">
      <w:pPr>
        <w:pStyle w:val="Heading3"/>
      </w:pPr>
      <w:bookmarkStart w:id="67" w:name="_Toc518897445"/>
      <w:r>
        <w:t>Biểu đồ hoạt động</w:t>
      </w:r>
      <w:bookmarkEnd w:id="67"/>
    </w:p>
    <w:p w14:paraId="595BB3F1" w14:textId="76473E18" w:rsidR="008B17BF" w:rsidRDefault="008B17BF" w:rsidP="00C3736B">
      <w:pPr>
        <w:pStyle w:val="Heading4"/>
        <w:numPr>
          <w:ilvl w:val="0"/>
          <w:numId w:val="30"/>
        </w:numPr>
      </w:pPr>
      <w:r>
        <w:t>Chức năng đăng ký:</w:t>
      </w:r>
    </w:p>
    <w:p w14:paraId="41181141" w14:textId="6BB7F4F8" w:rsidR="006601BE" w:rsidRDefault="00516BD2" w:rsidP="00F453EE">
      <w:pPr>
        <w:jc w:val="left"/>
        <w:rPr>
          <w:lang w:eastAsia="ko-KR"/>
        </w:rPr>
      </w:pPr>
      <w:proofErr w:type="gramStart"/>
      <w:r>
        <w:t xml:space="preserve">Chức năng đăng kí được mô tả bằng biểu đồ trong hình </w:t>
      </w:r>
      <w:r>
        <w:fldChar w:fldCharType="begin"/>
      </w:r>
      <w:r>
        <w:instrText xml:space="preserve"> REF _Ref517961532 \h </w:instrText>
      </w:r>
      <w:r w:rsidR="00F453EE">
        <w:instrText xml:space="preserve"> \* MERGEFORMAT </w:instrText>
      </w:r>
      <w:r>
        <w:fldChar w:fldCharType="separate"/>
      </w:r>
      <w:r>
        <w:t xml:space="preserve">Hình </w:t>
      </w:r>
      <w:r>
        <w:rPr>
          <w:noProof/>
        </w:rPr>
        <w:t>2</w:t>
      </w:r>
      <w:r>
        <w:noBreakHyphen/>
      </w:r>
      <w:r>
        <w:rPr>
          <w:noProof/>
        </w:rPr>
        <w:t>9</w:t>
      </w:r>
      <w:r>
        <w:t xml:space="preserve"> Biểu đồ hoạt động chức năng đăng ký.</w:t>
      </w:r>
      <w:proofErr w:type="gramEnd"/>
      <w:r>
        <w:fldChar w:fldCharType="end"/>
      </w:r>
    </w:p>
    <w:p w14:paraId="1020FA58" w14:textId="04D0E15B" w:rsidR="00C3736B" w:rsidRDefault="00643BFE" w:rsidP="00C3736B">
      <w:pPr>
        <w:keepNext/>
        <w:ind w:firstLine="0"/>
        <w:rPr>
          <w:lang w:eastAsia="ko-KR"/>
        </w:rPr>
      </w:pPr>
      <w:r>
        <w:object w:dxaOrig="10830" w:dyaOrig="1680" w14:anchorId="4733B90D">
          <v:shape id="_x0000_i1034" type="#_x0000_t75" style="width:439.45pt;height:68.3pt" o:ole="">
            <v:imagedata r:id="rId47" o:title=""/>
          </v:shape>
          <o:OLEObject Type="Embed" ProgID="Visio.Drawing.15" ShapeID="_x0000_i1034" DrawAspect="Content" ObjectID="_1592992457" r:id="rId48"/>
        </w:object>
      </w:r>
    </w:p>
    <w:p w14:paraId="2CF49EEE" w14:textId="0F3DCDAF" w:rsidR="008B17BF" w:rsidRPr="008B17BF" w:rsidRDefault="00C3736B" w:rsidP="005E128F">
      <w:pPr>
        <w:pStyle w:val="Caption"/>
      </w:pPr>
      <w:bookmarkStart w:id="68" w:name="_Ref517961532"/>
      <w:bookmarkStart w:id="69" w:name="_Toc518908283"/>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9</w:t>
      </w:r>
      <w:r w:rsidR="004D5783">
        <w:rPr>
          <w:noProof/>
        </w:rPr>
        <w:fldChar w:fldCharType="end"/>
      </w:r>
      <w:r w:rsidR="005E128F">
        <w:t xml:space="preserve"> Biểu đồ hoạt động chức năng đăng ký.</w:t>
      </w:r>
      <w:bookmarkEnd w:id="68"/>
      <w:bookmarkEnd w:id="69"/>
      <w:proofErr w:type="gramEnd"/>
    </w:p>
    <w:p w14:paraId="51428359" w14:textId="4CDE1D57" w:rsidR="008A70B8" w:rsidRDefault="008A70B8" w:rsidP="00C3736B">
      <w:pPr>
        <w:pStyle w:val="Heading4"/>
      </w:pPr>
      <w:bookmarkStart w:id="70" w:name="_Toc512370207"/>
      <w:r>
        <w:t>Chức năng đăng nhập:</w:t>
      </w:r>
    </w:p>
    <w:p w14:paraId="0B4A70A9" w14:textId="6B0CF8F6" w:rsidR="00C3736B" w:rsidRDefault="00516BD2" w:rsidP="00F453EE">
      <w:pPr>
        <w:jc w:val="left"/>
        <w:rPr>
          <w:lang w:eastAsia="ko-KR"/>
        </w:rPr>
      </w:pPr>
      <w:proofErr w:type="gramStart"/>
      <w:r>
        <w:t xml:space="preserve">Hoạt động của chức năng đăng nhập được miêu tả qua hình </w:t>
      </w:r>
      <w:r>
        <w:fldChar w:fldCharType="begin"/>
      </w:r>
      <w:r>
        <w:instrText xml:space="preserve"> REF _Ref517961653 \h </w:instrText>
      </w:r>
      <w:r w:rsidR="00F453EE">
        <w:instrText xml:space="preserve"> \* MERGEFORMAT </w:instrText>
      </w:r>
      <w:r>
        <w:fldChar w:fldCharType="separate"/>
      </w:r>
      <w:r>
        <w:t xml:space="preserve">Hình </w:t>
      </w:r>
      <w:r>
        <w:rPr>
          <w:noProof/>
        </w:rPr>
        <w:t>2</w:t>
      </w:r>
      <w:r>
        <w:noBreakHyphen/>
      </w:r>
      <w:r>
        <w:rPr>
          <w:noProof/>
        </w:rPr>
        <w:t>10</w:t>
      </w:r>
      <w:r w:rsidRPr="005E128F">
        <w:t xml:space="preserve"> </w:t>
      </w:r>
      <w:r>
        <w:t>Biểu đồ hoạt động chức năng Đăng nhập.</w:t>
      </w:r>
      <w:proofErr w:type="gramEnd"/>
      <w:r>
        <w:fldChar w:fldCharType="end"/>
      </w:r>
    </w:p>
    <w:p w14:paraId="5C6212DC" w14:textId="219FEF26" w:rsidR="00643BFE" w:rsidRDefault="00643BFE" w:rsidP="00C3736B">
      <w:pPr>
        <w:keepNext/>
        <w:ind w:firstLine="0"/>
        <w:rPr>
          <w:lang w:eastAsia="ko-KR"/>
        </w:rPr>
      </w:pPr>
      <w:r>
        <w:object w:dxaOrig="10470" w:dyaOrig="1695" w14:anchorId="38F97B0B">
          <v:shape id="_x0000_i1035" type="#_x0000_t75" style="width:439.45pt;height:70.75pt" o:ole="">
            <v:imagedata r:id="rId49" o:title=""/>
          </v:shape>
          <o:OLEObject Type="Embed" ProgID="Visio.Drawing.15" ShapeID="_x0000_i1035" DrawAspect="Content" ObjectID="_1592992458" r:id="rId50"/>
        </w:object>
      </w:r>
    </w:p>
    <w:p w14:paraId="2E691FDA" w14:textId="1F45F530" w:rsidR="008A70B8" w:rsidRDefault="00C3736B" w:rsidP="005E128F">
      <w:pPr>
        <w:pStyle w:val="Caption"/>
      </w:pPr>
      <w:bookmarkStart w:id="71" w:name="_Ref517961653"/>
      <w:bookmarkStart w:id="72" w:name="_Toc518908284"/>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10</w:t>
      </w:r>
      <w:r w:rsidR="004D5783">
        <w:rPr>
          <w:noProof/>
        </w:rPr>
        <w:fldChar w:fldCharType="end"/>
      </w:r>
      <w:r w:rsidR="005E128F" w:rsidRPr="005E128F">
        <w:t xml:space="preserve"> </w:t>
      </w:r>
      <w:r w:rsidR="005E128F">
        <w:t>Biểu đồ hoạt động chức năng Đăng nhập.</w:t>
      </w:r>
      <w:bookmarkEnd w:id="71"/>
      <w:bookmarkEnd w:id="72"/>
      <w:proofErr w:type="gramEnd"/>
    </w:p>
    <w:p w14:paraId="2E839159" w14:textId="6BA2CC79" w:rsidR="008A70B8" w:rsidRDefault="0055531E" w:rsidP="00C3736B">
      <w:pPr>
        <w:pStyle w:val="Heading4"/>
      </w:pPr>
      <w:r>
        <w:t>Chức năng cập nhật thông tin:</w:t>
      </w:r>
    </w:p>
    <w:p w14:paraId="717AF1A4" w14:textId="3A3592A3" w:rsidR="00C3736B" w:rsidRDefault="0074162C" w:rsidP="00200666">
      <w:pPr>
        <w:rPr>
          <w:lang w:eastAsia="ko-KR"/>
        </w:rPr>
      </w:pPr>
      <w:proofErr w:type="gramStart"/>
      <w:r>
        <w:t xml:space="preserve">Hoạt động của chức năng cập nhật thông tin được miêu tả trong </w:t>
      </w:r>
      <w:r>
        <w:fldChar w:fldCharType="begin"/>
      </w:r>
      <w:r>
        <w:instrText xml:space="preserve"> REF _Ref517962197 \h </w:instrText>
      </w:r>
      <w:r>
        <w:fldChar w:fldCharType="separate"/>
      </w:r>
      <w:r>
        <w:t xml:space="preserve">Hình </w:t>
      </w:r>
      <w:r>
        <w:rPr>
          <w:noProof/>
        </w:rPr>
        <w:t>2</w:t>
      </w:r>
      <w:r>
        <w:noBreakHyphen/>
      </w:r>
      <w:r>
        <w:rPr>
          <w:noProof/>
        </w:rPr>
        <w:t>11</w:t>
      </w:r>
      <w:r w:rsidRPr="005E128F">
        <w:t xml:space="preserve"> </w:t>
      </w:r>
      <w:r>
        <w:t>Biểu đồ hoạt động chức năng cập nhật thông tin.</w:t>
      </w:r>
      <w:proofErr w:type="gramEnd"/>
      <w:r>
        <w:fldChar w:fldCharType="end"/>
      </w:r>
    </w:p>
    <w:p w14:paraId="0FA65907" w14:textId="58828A53" w:rsidR="00643BFE" w:rsidRDefault="00643BFE" w:rsidP="00C3736B">
      <w:pPr>
        <w:keepNext/>
        <w:ind w:firstLine="0"/>
        <w:rPr>
          <w:lang w:eastAsia="ko-KR"/>
        </w:rPr>
      </w:pPr>
      <w:r>
        <w:object w:dxaOrig="10470" w:dyaOrig="1695" w14:anchorId="6B4E06B9">
          <v:shape id="_x0000_i1036" type="#_x0000_t75" style="width:439.45pt;height:70.75pt" o:ole="">
            <v:imagedata r:id="rId51" o:title=""/>
          </v:shape>
          <o:OLEObject Type="Embed" ProgID="Visio.Drawing.15" ShapeID="_x0000_i1036" DrawAspect="Content" ObjectID="_1592992459" r:id="rId52"/>
        </w:object>
      </w:r>
    </w:p>
    <w:p w14:paraId="168C6268" w14:textId="58CB124D" w:rsidR="008F3E4C" w:rsidRDefault="00C3736B" w:rsidP="005E128F">
      <w:pPr>
        <w:pStyle w:val="Caption"/>
      </w:pPr>
      <w:bookmarkStart w:id="73" w:name="_Ref517962197"/>
      <w:bookmarkStart w:id="74" w:name="_Toc518908285"/>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11</w:t>
      </w:r>
      <w:r w:rsidR="004D5783">
        <w:rPr>
          <w:noProof/>
        </w:rPr>
        <w:fldChar w:fldCharType="end"/>
      </w:r>
      <w:r w:rsidR="005E128F" w:rsidRPr="005E128F">
        <w:t xml:space="preserve"> </w:t>
      </w:r>
      <w:r w:rsidR="005E128F">
        <w:t>Biểu đồ hoạt động chức năng cập nhật thông tin.</w:t>
      </w:r>
      <w:bookmarkEnd w:id="73"/>
      <w:bookmarkEnd w:id="74"/>
      <w:proofErr w:type="gramEnd"/>
    </w:p>
    <w:p w14:paraId="1DBBB4A1" w14:textId="3D384D0E" w:rsidR="008F3E4C" w:rsidRDefault="008F3E4C" w:rsidP="00C3736B">
      <w:pPr>
        <w:pStyle w:val="Heading4"/>
      </w:pPr>
      <w:r>
        <w:t>Chức năng xem giỏ hàng</w:t>
      </w:r>
    </w:p>
    <w:p w14:paraId="3969A5A5" w14:textId="7F54960A" w:rsidR="00C3736B" w:rsidRDefault="0074162C" w:rsidP="00F453EE">
      <w:pPr>
        <w:jc w:val="left"/>
        <w:rPr>
          <w:lang w:eastAsia="ko-KR"/>
        </w:rPr>
      </w:pPr>
      <w:r>
        <w:t xml:space="preserve">Hoạt động của chức năng </w:t>
      </w:r>
      <w:r w:rsidR="00F453EE">
        <w:rPr>
          <w:rFonts w:hint="eastAsia"/>
          <w:lang w:eastAsia="ko-KR"/>
        </w:rPr>
        <w:t xml:space="preserve">xem giỏ hàng sau khi giỏ hàng đã tồn tại </w:t>
      </w:r>
      <w:r>
        <w:t xml:space="preserve">được miêu tả trong </w:t>
      </w:r>
      <w:r>
        <w:fldChar w:fldCharType="begin"/>
      </w:r>
      <w:r>
        <w:instrText xml:space="preserve"> REF _Ref517962590 \h </w:instrText>
      </w:r>
      <w:r w:rsidR="00F453EE">
        <w:instrText xml:space="preserve"> \* MERGEFORMAT </w:instrText>
      </w:r>
      <w:r>
        <w:fldChar w:fldCharType="separate"/>
      </w:r>
      <w:r>
        <w:t xml:space="preserve">Hình </w:t>
      </w:r>
      <w:r>
        <w:rPr>
          <w:noProof/>
        </w:rPr>
        <w:t>2</w:t>
      </w:r>
      <w:r>
        <w:noBreakHyphen/>
      </w:r>
      <w:r>
        <w:rPr>
          <w:noProof/>
        </w:rPr>
        <w:t>12</w:t>
      </w:r>
      <w:r>
        <w:fldChar w:fldCharType="end"/>
      </w:r>
    </w:p>
    <w:p w14:paraId="2F99B9F7" w14:textId="01071758" w:rsidR="00643BFE" w:rsidRDefault="00643BFE" w:rsidP="00C3736B">
      <w:pPr>
        <w:keepNext/>
        <w:ind w:firstLine="0"/>
        <w:rPr>
          <w:lang w:eastAsia="ko-KR"/>
        </w:rPr>
      </w:pPr>
      <w:r>
        <w:object w:dxaOrig="10470" w:dyaOrig="1710" w14:anchorId="475D17C2">
          <v:shape id="_x0000_i1037" type="#_x0000_t75" style="width:439.45pt;height:1in" o:ole="">
            <v:imagedata r:id="rId53" o:title=""/>
          </v:shape>
          <o:OLEObject Type="Embed" ProgID="Visio.Drawing.15" ShapeID="_x0000_i1037" DrawAspect="Content" ObjectID="_1592992460" r:id="rId54"/>
        </w:object>
      </w:r>
    </w:p>
    <w:p w14:paraId="158C758D" w14:textId="50DCEED5" w:rsidR="008F3E4C" w:rsidRDefault="00C3736B" w:rsidP="005E128F">
      <w:pPr>
        <w:pStyle w:val="Caption"/>
      </w:pPr>
      <w:bookmarkStart w:id="75" w:name="_Ref517962590"/>
      <w:bookmarkStart w:id="76" w:name="_Toc518908286"/>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12</w:t>
      </w:r>
      <w:r w:rsidR="004D5783">
        <w:rPr>
          <w:noProof/>
        </w:rPr>
        <w:fldChar w:fldCharType="end"/>
      </w:r>
      <w:bookmarkEnd w:id="75"/>
      <w:r w:rsidR="005E128F" w:rsidRPr="005E128F">
        <w:t xml:space="preserve"> </w:t>
      </w:r>
      <w:r w:rsidR="005E128F">
        <w:t>Biểu đồ hoạt động chức năng xem giỏ hàng.</w:t>
      </w:r>
      <w:bookmarkEnd w:id="76"/>
      <w:proofErr w:type="gramEnd"/>
    </w:p>
    <w:p w14:paraId="770715EC" w14:textId="77777777" w:rsidR="00F453EE" w:rsidRDefault="00F453EE" w:rsidP="00C3736B">
      <w:pPr>
        <w:pStyle w:val="Heading4"/>
      </w:pPr>
      <w:r>
        <w:br w:type="page"/>
      </w:r>
    </w:p>
    <w:p w14:paraId="7A83CD66" w14:textId="606753CF" w:rsidR="00BE6EC1" w:rsidRDefault="003639DA" w:rsidP="00C3736B">
      <w:pPr>
        <w:pStyle w:val="Heading4"/>
      </w:pPr>
      <w:r>
        <w:lastRenderedPageBreak/>
        <w:t>Chức năng sửa giỏ hàng</w:t>
      </w:r>
    </w:p>
    <w:p w14:paraId="23BCB3F9" w14:textId="28323E7F" w:rsidR="00C3736B" w:rsidRDefault="0074162C" w:rsidP="00200666">
      <w:pPr>
        <w:rPr>
          <w:lang w:eastAsia="ko-KR"/>
        </w:rPr>
      </w:pPr>
      <w:proofErr w:type="gramStart"/>
      <w:r>
        <w:t xml:space="preserve">Hoạt động của chức năng </w:t>
      </w:r>
      <w:r w:rsidR="00F453EE">
        <w:rPr>
          <w:rFonts w:hint="eastAsia"/>
          <w:lang w:eastAsia="ko-KR"/>
        </w:rPr>
        <w:t>sửa giỏ hàng</w:t>
      </w:r>
      <w:r>
        <w:t xml:space="preserve"> được miêu tả trong </w:t>
      </w:r>
      <w:r>
        <w:fldChar w:fldCharType="begin"/>
      </w:r>
      <w:r>
        <w:instrText xml:space="preserve"> REF _Ref517962583 \h </w:instrText>
      </w:r>
      <w:r>
        <w:fldChar w:fldCharType="separate"/>
      </w:r>
      <w:r>
        <w:t xml:space="preserve">Hình </w:t>
      </w:r>
      <w:r>
        <w:rPr>
          <w:noProof/>
        </w:rPr>
        <w:t>2</w:t>
      </w:r>
      <w:r>
        <w:noBreakHyphen/>
      </w:r>
      <w:r>
        <w:rPr>
          <w:noProof/>
        </w:rPr>
        <w:t>13</w:t>
      </w:r>
      <w:r>
        <w:fldChar w:fldCharType="end"/>
      </w:r>
      <w:r>
        <w:t>.</w:t>
      </w:r>
      <w:proofErr w:type="gramEnd"/>
    </w:p>
    <w:p w14:paraId="08174C9C" w14:textId="603C9AD5" w:rsidR="00643BFE" w:rsidRDefault="00643BFE" w:rsidP="00C3736B">
      <w:pPr>
        <w:keepNext/>
        <w:ind w:firstLine="0"/>
        <w:rPr>
          <w:lang w:eastAsia="ko-KR"/>
        </w:rPr>
      </w:pPr>
      <w:r>
        <w:object w:dxaOrig="10830" w:dyaOrig="4050" w14:anchorId="67F61CA1">
          <v:shape id="_x0000_i1038" type="#_x0000_t75" style="width:439.45pt;height:163.85pt" o:ole="">
            <v:imagedata r:id="rId55" o:title=""/>
          </v:shape>
          <o:OLEObject Type="Embed" ProgID="Visio.Drawing.15" ShapeID="_x0000_i1038" DrawAspect="Content" ObjectID="_1592992461" r:id="rId56"/>
        </w:object>
      </w:r>
    </w:p>
    <w:p w14:paraId="36F390F3" w14:textId="76651132" w:rsidR="00666835" w:rsidRDefault="00C3736B" w:rsidP="005E128F">
      <w:pPr>
        <w:pStyle w:val="Caption"/>
      </w:pPr>
      <w:bookmarkStart w:id="77" w:name="_Ref517962583"/>
      <w:bookmarkStart w:id="78" w:name="_Toc518908287"/>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13</w:t>
      </w:r>
      <w:r w:rsidR="004D5783">
        <w:rPr>
          <w:noProof/>
        </w:rPr>
        <w:fldChar w:fldCharType="end"/>
      </w:r>
      <w:bookmarkEnd w:id="77"/>
      <w:r w:rsidR="005E128F" w:rsidRPr="005E128F">
        <w:t xml:space="preserve"> </w:t>
      </w:r>
      <w:r w:rsidR="005E128F">
        <w:t>Biểu đồ hoạt động chức năng sửa giỏ hàng.</w:t>
      </w:r>
      <w:bookmarkEnd w:id="78"/>
      <w:proofErr w:type="gramEnd"/>
    </w:p>
    <w:p w14:paraId="0BF1C8F6" w14:textId="4BB8B6B7" w:rsidR="00666835" w:rsidRDefault="00355BBC" w:rsidP="00C3736B">
      <w:pPr>
        <w:pStyle w:val="Heading4"/>
      </w:pPr>
      <w:r>
        <w:t>Chức năng xóa giỏ hàng</w:t>
      </w:r>
    </w:p>
    <w:p w14:paraId="28F65C4B" w14:textId="70FE82B3" w:rsidR="00C3736B" w:rsidRDefault="0074162C" w:rsidP="00200666">
      <w:pPr>
        <w:rPr>
          <w:lang w:eastAsia="ko-KR"/>
        </w:rPr>
      </w:pPr>
      <w:proofErr w:type="gramStart"/>
      <w:r>
        <w:t xml:space="preserve">Hoạt động của chức năng </w:t>
      </w:r>
      <w:r w:rsidR="00F453EE">
        <w:rPr>
          <w:rFonts w:hint="eastAsia"/>
          <w:lang w:eastAsia="ko-KR"/>
        </w:rPr>
        <w:t>xóa giỏ hàng</w:t>
      </w:r>
      <w:r>
        <w:t xml:space="preserve"> được miêu tả trong </w:t>
      </w:r>
      <w:r>
        <w:fldChar w:fldCharType="begin"/>
      </w:r>
      <w:r>
        <w:instrText xml:space="preserve"> REF _Ref517962572 \h </w:instrText>
      </w:r>
      <w:r>
        <w:fldChar w:fldCharType="separate"/>
      </w:r>
      <w:r>
        <w:t xml:space="preserve">Hình </w:t>
      </w:r>
      <w:r>
        <w:rPr>
          <w:noProof/>
        </w:rPr>
        <w:t>2</w:t>
      </w:r>
      <w:r>
        <w:noBreakHyphen/>
      </w:r>
      <w:r>
        <w:rPr>
          <w:noProof/>
        </w:rPr>
        <w:t>14</w:t>
      </w:r>
      <w:r>
        <w:fldChar w:fldCharType="end"/>
      </w:r>
      <w:r>
        <w:t>.</w:t>
      </w:r>
      <w:proofErr w:type="gramEnd"/>
    </w:p>
    <w:p w14:paraId="100CB533" w14:textId="2C184FCE" w:rsidR="00643BFE" w:rsidRDefault="00643BFE" w:rsidP="00C3736B">
      <w:pPr>
        <w:keepNext/>
        <w:ind w:firstLine="0"/>
        <w:rPr>
          <w:lang w:eastAsia="ko-KR"/>
        </w:rPr>
      </w:pPr>
      <w:r>
        <w:object w:dxaOrig="10470" w:dyaOrig="2130" w14:anchorId="2FEDD979">
          <v:shape id="_x0000_i1039" type="#_x0000_t75" style="width:439.45pt;height:90.6pt" o:ole="">
            <v:imagedata r:id="rId57" o:title=""/>
          </v:shape>
          <o:OLEObject Type="Embed" ProgID="Visio.Drawing.15" ShapeID="_x0000_i1039" DrawAspect="Content" ObjectID="_1592992462" r:id="rId58"/>
        </w:object>
      </w:r>
    </w:p>
    <w:p w14:paraId="56E137F8" w14:textId="7EC1E1E5" w:rsidR="00355BBC" w:rsidRDefault="00C3736B" w:rsidP="005E128F">
      <w:pPr>
        <w:pStyle w:val="Caption"/>
      </w:pPr>
      <w:bookmarkStart w:id="79" w:name="_Ref517962572"/>
      <w:bookmarkStart w:id="80" w:name="_Toc518908288"/>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14</w:t>
      </w:r>
      <w:r w:rsidR="004D5783">
        <w:rPr>
          <w:noProof/>
        </w:rPr>
        <w:fldChar w:fldCharType="end"/>
      </w:r>
      <w:bookmarkEnd w:id="79"/>
      <w:r w:rsidR="005E128F" w:rsidRPr="005E128F">
        <w:t xml:space="preserve"> </w:t>
      </w:r>
      <w:r w:rsidR="005E128F">
        <w:t>Biểu đồ hoạt động chức năng xóa giỏ hàng.</w:t>
      </w:r>
      <w:bookmarkEnd w:id="80"/>
      <w:proofErr w:type="gramEnd"/>
    </w:p>
    <w:p w14:paraId="75429776" w14:textId="74CDD410" w:rsidR="00355BBC" w:rsidRDefault="00355BBC" w:rsidP="00C3736B">
      <w:pPr>
        <w:pStyle w:val="Heading4"/>
      </w:pPr>
      <w:r>
        <w:t>Chức năng đặt hàng</w:t>
      </w:r>
    </w:p>
    <w:p w14:paraId="278EB3D1" w14:textId="49083468" w:rsidR="00C3736B" w:rsidRDefault="0074162C" w:rsidP="00200666">
      <w:pPr>
        <w:rPr>
          <w:lang w:eastAsia="ko-KR"/>
        </w:rPr>
      </w:pPr>
      <w:proofErr w:type="gramStart"/>
      <w:r>
        <w:t xml:space="preserve">Hoạt động của chức năng </w:t>
      </w:r>
      <w:r w:rsidR="00F453EE">
        <w:rPr>
          <w:rFonts w:hint="eastAsia"/>
          <w:lang w:eastAsia="ko-KR"/>
        </w:rPr>
        <w:t>đặt hàng</w:t>
      </w:r>
      <w:r>
        <w:t xml:space="preserve"> được miêu tả trong </w:t>
      </w:r>
      <w:r>
        <w:fldChar w:fldCharType="begin"/>
      </w:r>
      <w:r>
        <w:instrText xml:space="preserve"> REF _Ref517962564 \h </w:instrText>
      </w:r>
      <w:r>
        <w:fldChar w:fldCharType="separate"/>
      </w:r>
      <w:r>
        <w:t xml:space="preserve">Hình </w:t>
      </w:r>
      <w:r>
        <w:rPr>
          <w:noProof/>
        </w:rPr>
        <w:t>2</w:t>
      </w:r>
      <w:r>
        <w:noBreakHyphen/>
      </w:r>
      <w:r>
        <w:rPr>
          <w:noProof/>
        </w:rPr>
        <w:t>15</w:t>
      </w:r>
      <w:r>
        <w:fldChar w:fldCharType="end"/>
      </w:r>
      <w:r>
        <w:t>.</w:t>
      </w:r>
      <w:proofErr w:type="gramEnd"/>
    </w:p>
    <w:p w14:paraId="3BBA4A42" w14:textId="3D03A8F1" w:rsidR="00643BFE" w:rsidRDefault="00643BFE" w:rsidP="00C3736B">
      <w:pPr>
        <w:keepNext/>
        <w:ind w:firstLine="0"/>
        <w:rPr>
          <w:lang w:eastAsia="ko-KR"/>
        </w:rPr>
      </w:pPr>
      <w:r>
        <w:object w:dxaOrig="10470" w:dyaOrig="3420" w14:anchorId="0879148B">
          <v:shape id="_x0000_i1040" type="#_x0000_t75" style="width:439.45pt;height:142.75pt" o:ole="">
            <v:imagedata r:id="rId59" o:title=""/>
          </v:shape>
          <o:OLEObject Type="Embed" ProgID="Visio.Drawing.15" ShapeID="_x0000_i1040" DrawAspect="Content" ObjectID="_1592992463" r:id="rId60"/>
        </w:object>
      </w:r>
    </w:p>
    <w:p w14:paraId="10F3361A" w14:textId="3B38994C" w:rsidR="00A31A45" w:rsidRDefault="00C3736B" w:rsidP="005E128F">
      <w:pPr>
        <w:pStyle w:val="Caption"/>
      </w:pPr>
      <w:bookmarkStart w:id="81" w:name="_Ref517962564"/>
      <w:bookmarkStart w:id="82" w:name="_Toc518908289"/>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15</w:t>
      </w:r>
      <w:r w:rsidR="004D5783">
        <w:rPr>
          <w:noProof/>
        </w:rPr>
        <w:fldChar w:fldCharType="end"/>
      </w:r>
      <w:bookmarkEnd w:id="81"/>
      <w:r w:rsidR="005E128F" w:rsidRPr="005E128F">
        <w:t xml:space="preserve"> </w:t>
      </w:r>
      <w:r w:rsidR="005E128F">
        <w:t>Biểu đồ hoạt động chức năng đặt hàng.</w:t>
      </w:r>
      <w:bookmarkEnd w:id="82"/>
      <w:proofErr w:type="gramEnd"/>
    </w:p>
    <w:p w14:paraId="6E4DE914" w14:textId="3032F27A" w:rsidR="00CC7EED" w:rsidRDefault="00CC7EED" w:rsidP="00C3736B">
      <w:pPr>
        <w:pStyle w:val="Heading4"/>
      </w:pPr>
      <w:r>
        <w:lastRenderedPageBreak/>
        <w:t>Chức năng chỉnh sửa đơn hàng</w:t>
      </w:r>
    </w:p>
    <w:p w14:paraId="201194FF" w14:textId="553B89D6" w:rsidR="00C3736B" w:rsidRDefault="0074162C" w:rsidP="00200666">
      <w:pPr>
        <w:rPr>
          <w:lang w:eastAsia="ko-KR"/>
        </w:rPr>
      </w:pPr>
      <w:r>
        <w:t xml:space="preserve">Hoạt động của chức năng </w:t>
      </w:r>
      <w:r w:rsidR="00F453EE">
        <w:rPr>
          <w:rFonts w:hint="eastAsia"/>
          <w:lang w:eastAsia="ko-KR"/>
        </w:rPr>
        <w:t>chỉnh sửa đơn hàng</w:t>
      </w:r>
      <w:r>
        <w:t xml:space="preserve"> được miêu tả trong </w:t>
      </w:r>
      <w:r>
        <w:fldChar w:fldCharType="begin"/>
      </w:r>
      <w:r>
        <w:instrText xml:space="preserve"> REF _Ref517962556 \h </w:instrText>
      </w:r>
      <w:r>
        <w:fldChar w:fldCharType="separate"/>
      </w:r>
      <w:r>
        <w:t xml:space="preserve">Hình </w:t>
      </w:r>
      <w:r>
        <w:rPr>
          <w:noProof/>
        </w:rPr>
        <w:t>2</w:t>
      </w:r>
      <w:r>
        <w:noBreakHyphen/>
      </w:r>
      <w:r>
        <w:rPr>
          <w:noProof/>
        </w:rPr>
        <w:t>16</w:t>
      </w:r>
      <w:r>
        <w:fldChar w:fldCharType="end"/>
      </w:r>
      <w:r>
        <w:t>.</w:t>
      </w:r>
    </w:p>
    <w:p w14:paraId="6EAC7B44" w14:textId="4FC595C5" w:rsidR="005D212D" w:rsidRDefault="005D212D" w:rsidP="00C3736B">
      <w:pPr>
        <w:keepNext/>
        <w:ind w:firstLine="0"/>
        <w:rPr>
          <w:lang w:eastAsia="ko-KR"/>
        </w:rPr>
      </w:pPr>
      <w:r>
        <w:object w:dxaOrig="10530" w:dyaOrig="3225" w14:anchorId="25119850">
          <v:shape id="_x0000_i1041" type="#_x0000_t75" style="width:438.2pt;height:132.85pt" o:ole="">
            <v:imagedata r:id="rId61" o:title=""/>
          </v:shape>
          <o:OLEObject Type="Embed" ProgID="Visio.Drawing.15" ShapeID="_x0000_i1041" DrawAspect="Content" ObjectID="_1592992464" r:id="rId62"/>
        </w:object>
      </w:r>
    </w:p>
    <w:p w14:paraId="48617D1D" w14:textId="0EBCEEC6" w:rsidR="00CC7EED" w:rsidRPr="00CC7EED" w:rsidRDefault="00C3736B" w:rsidP="005E128F">
      <w:pPr>
        <w:pStyle w:val="Caption"/>
      </w:pPr>
      <w:bookmarkStart w:id="83" w:name="_Ref517962556"/>
      <w:bookmarkStart w:id="84" w:name="_Toc518908290"/>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16</w:t>
      </w:r>
      <w:r w:rsidR="004D5783">
        <w:rPr>
          <w:noProof/>
        </w:rPr>
        <w:fldChar w:fldCharType="end"/>
      </w:r>
      <w:bookmarkEnd w:id="83"/>
      <w:r w:rsidR="005E128F" w:rsidRPr="005E128F">
        <w:t xml:space="preserve"> </w:t>
      </w:r>
      <w:r w:rsidR="005E128F">
        <w:t>Biểu đồ hoạt động chức năng sửa đơn hàng.</w:t>
      </w:r>
      <w:bookmarkEnd w:id="84"/>
    </w:p>
    <w:p w14:paraId="7DF8AF14" w14:textId="01149171" w:rsidR="00CC7EED" w:rsidRDefault="00D4777D" w:rsidP="00C3736B">
      <w:pPr>
        <w:pStyle w:val="Heading4"/>
      </w:pPr>
      <w:r>
        <w:t>Chức năng tổng hợp đơn hàng</w:t>
      </w:r>
    </w:p>
    <w:p w14:paraId="7D3F1225" w14:textId="37096AD7" w:rsidR="00C3736B" w:rsidRDefault="0074162C" w:rsidP="00F453EE">
      <w:pPr>
        <w:jc w:val="left"/>
        <w:rPr>
          <w:lang w:eastAsia="ko-KR"/>
        </w:rPr>
      </w:pPr>
      <w:r>
        <w:t xml:space="preserve">Hoạt động của chức năng </w:t>
      </w:r>
      <w:r w:rsidR="00F453EE">
        <w:rPr>
          <w:rFonts w:hint="eastAsia"/>
          <w:lang w:eastAsia="ko-KR"/>
        </w:rPr>
        <w:t xml:space="preserve">quản lý đơn hàng được chia làm 3 </w:t>
      </w:r>
      <w:proofErr w:type="gramStart"/>
      <w:r w:rsidR="00F453EE">
        <w:rPr>
          <w:rFonts w:hint="eastAsia"/>
          <w:lang w:eastAsia="ko-KR"/>
        </w:rPr>
        <w:t>phần :</w:t>
      </w:r>
      <w:proofErr w:type="gramEnd"/>
      <w:r w:rsidR="00F453EE">
        <w:rPr>
          <w:rFonts w:hint="eastAsia"/>
          <w:lang w:eastAsia="ko-KR"/>
        </w:rPr>
        <w:t xml:space="preserve"> đơn hàng mới, đơn hàng đã xác nhận và đơn hàng đã gửi</w:t>
      </w:r>
      <w:r>
        <w:t xml:space="preserve"> được miêu tả trong </w:t>
      </w:r>
      <w:r>
        <w:fldChar w:fldCharType="begin"/>
      </w:r>
      <w:r>
        <w:instrText xml:space="preserve"> REF _Ref517962524 \h </w:instrText>
      </w:r>
      <w:r w:rsidR="00F453EE">
        <w:instrText xml:space="preserve"> \* MERGEFORMAT </w:instrText>
      </w:r>
      <w:r>
        <w:fldChar w:fldCharType="separate"/>
      </w:r>
      <w:r>
        <w:t xml:space="preserve">Hình </w:t>
      </w:r>
      <w:r>
        <w:rPr>
          <w:noProof/>
        </w:rPr>
        <w:t>2</w:t>
      </w:r>
      <w:r>
        <w:noBreakHyphen/>
      </w:r>
      <w:r>
        <w:rPr>
          <w:noProof/>
        </w:rPr>
        <w:t>17</w:t>
      </w:r>
      <w:r>
        <w:fldChar w:fldCharType="end"/>
      </w:r>
      <w:r>
        <w:t>.</w:t>
      </w:r>
    </w:p>
    <w:p w14:paraId="6A0F7457" w14:textId="5331364D" w:rsidR="005D212D" w:rsidRDefault="005D212D" w:rsidP="00C3736B">
      <w:pPr>
        <w:keepNext/>
        <w:ind w:firstLine="0"/>
        <w:rPr>
          <w:lang w:eastAsia="ko-KR"/>
        </w:rPr>
      </w:pPr>
      <w:r>
        <w:object w:dxaOrig="10470" w:dyaOrig="3090" w14:anchorId="1FDDC062">
          <v:shape id="_x0000_i1042" type="#_x0000_t75" style="width:439.45pt;height:130.35pt" o:ole="">
            <v:imagedata r:id="rId63" o:title=""/>
          </v:shape>
          <o:OLEObject Type="Embed" ProgID="Visio.Drawing.15" ShapeID="_x0000_i1042" DrawAspect="Content" ObjectID="_1592992465" r:id="rId64"/>
        </w:object>
      </w:r>
    </w:p>
    <w:p w14:paraId="006C80A7" w14:textId="3BC20581" w:rsidR="00D4777D" w:rsidRDefault="00C3736B" w:rsidP="005E128F">
      <w:pPr>
        <w:pStyle w:val="Caption"/>
      </w:pPr>
      <w:bookmarkStart w:id="85" w:name="_Ref517962524"/>
      <w:bookmarkStart w:id="86" w:name="_Toc518908291"/>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17</w:t>
      </w:r>
      <w:r w:rsidR="004D5783">
        <w:rPr>
          <w:noProof/>
        </w:rPr>
        <w:fldChar w:fldCharType="end"/>
      </w:r>
      <w:bookmarkEnd w:id="85"/>
      <w:r w:rsidR="005E128F" w:rsidRPr="005E128F">
        <w:t xml:space="preserve"> </w:t>
      </w:r>
      <w:r w:rsidR="005E128F">
        <w:t>Biểu đồ hoạt động chức năng tổng hợp đơn hàng.</w:t>
      </w:r>
      <w:bookmarkEnd w:id="86"/>
    </w:p>
    <w:p w14:paraId="075B5CEC" w14:textId="0C28DDA3" w:rsidR="00D4777D" w:rsidRDefault="00D4777D" w:rsidP="00C3736B">
      <w:pPr>
        <w:pStyle w:val="Heading4"/>
      </w:pPr>
      <w:r>
        <w:t>Chức năng xử lý đơn hàng</w:t>
      </w:r>
    </w:p>
    <w:p w14:paraId="66CEB360" w14:textId="6BCBB0AE" w:rsidR="00C3736B" w:rsidRDefault="0074162C" w:rsidP="00200666">
      <w:pPr>
        <w:rPr>
          <w:rFonts w:hint="eastAsia"/>
          <w:lang w:eastAsia="ko-KR"/>
        </w:rPr>
      </w:pPr>
      <w:r>
        <w:t xml:space="preserve">Hoạt động của chức năng </w:t>
      </w:r>
      <w:r w:rsidR="00F453EE">
        <w:rPr>
          <w:rFonts w:hint="eastAsia"/>
          <w:lang w:eastAsia="ko-KR"/>
        </w:rPr>
        <w:t>xử lí đơn hàng</w:t>
      </w:r>
      <w:r>
        <w:t xml:space="preserve"> được miêu tả</w:t>
      </w:r>
      <w:r w:rsidR="00F453EE">
        <w:t xml:space="preserve"> trong</w:t>
      </w:r>
      <w:r w:rsidR="00F453EE">
        <w:rPr>
          <w:rFonts w:hint="eastAsia"/>
          <w:lang w:eastAsia="ko-KR"/>
        </w:rPr>
        <w:t xml:space="preserve"> </w:t>
      </w:r>
      <w:r w:rsidR="00F453EE">
        <w:rPr>
          <w:lang w:eastAsia="ko-KR"/>
        </w:rPr>
        <w:fldChar w:fldCharType="begin"/>
      </w:r>
      <w:r w:rsidR="00F453EE">
        <w:rPr>
          <w:lang w:eastAsia="ko-KR"/>
        </w:rPr>
        <w:instrText xml:space="preserve"> </w:instrText>
      </w:r>
      <w:r w:rsidR="00F453EE">
        <w:rPr>
          <w:rFonts w:hint="eastAsia"/>
          <w:lang w:eastAsia="ko-KR"/>
        </w:rPr>
        <w:instrText>REF _Ref519248633 \h</w:instrText>
      </w:r>
      <w:r w:rsidR="00F453EE">
        <w:rPr>
          <w:lang w:eastAsia="ko-KR"/>
        </w:rPr>
        <w:instrText xml:space="preserve"> </w:instrText>
      </w:r>
      <w:r w:rsidR="00F453EE">
        <w:rPr>
          <w:lang w:eastAsia="ko-KR"/>
        </w:rPr>
      </w:r>
      <w:r w:rsidR="00F453EE">
        <w:rPr>
          <w:lang w:eastAsia="ko-KR"/>
        </w:rPr>
        <w:fldChar w:fldCharType="separate"/>
      </w:r>
      <w:r w:rsidR="00F453EE">
        <w:t xml:space="preserve">Hình </w:t>
      </w:r>
      <w:r w:rsidR="00F453EE">
        <w:rPr>
          <w:noProof/>
        </w:rPr>
        <w:t>2</w:t>
      </w:r>
      <w:r w:rsidR="00F453EE">
        <w:noBreakHyphen/>
      </w:r>
      <w:r w:rsidR="00F453EE">
        <w:rPr>
          <w:noProof/>
        </w:rPr>
        <w:t>18</w:t>
      </w:r>
      <w:r w:rsidR="00F453EE" w:rsidRPr="005E128F">
        <w:t xml:space="preserve"> </w:t>
      </w:r>
      <w:r w:rsidR="00F453EE">
        <w:t>Biểu đồ hoạt động chức năng xử lý đơn hàng.</w:t>
      </w:r>
      <w:r w:rsidR="00F453EE">
        <w:rPr>
          <w:lang w:eastAsia="ko-KR"/>
        </w:rPr>
        <w:fldChar w:fldCharType="end"/>
      </w:r>
    </w:p>
    <w:p w14:paraId="21FD0B08" w14:textId="23BA1553" w:rsidR="005D212D" w:rsidRDefault="00F453EE" w:rsidP="00C3736B">
      <w:pPr>
        <w:keepNext/>
        <w:ind w:firstLine="0"/>
        <w:rPr>
          <w:lang w:eastAsia="ko-KR"/>
        </w:rPr>
      </w:pPr>
      <w:r>
        <w:object w:dxaOrig="10635" w:dyaOrig="1980" w14:anchorId="516F30C3">
          <v:shape id="_x0000_i1061" type="#_x0000_t75" style="width:439.45pt;height:83.15pt" o:ole="">
            <v:imagedata r:id="rId65" o:title=""/>
          </v:shape>
          <o:OLEObject Type="Embed" ProgID="Visio.Drawing.15" ShapeID="_x0000_i1061" DrawAspect="Content" ObjectID="_1592992466" r:id="rId66"/>
        </w:object>
      </w:r>
    </w:p>
    <w:p w14:paraId="5003B104" w14:textId="6101DA7F" w:rsidR="00D4777D" w:rsidRDefault="00C3736B" w:rsidP="005E128F">
      <w:pPr>
        <w:pStyle w:val="Caption"/>
      </w:pPr>
      <w:bookmarkStart w:id="87" w:name="_Ref517962538"/>
      <w:bookmarkStart w:id="88" w:name="_Toc518908292"/>
      <w:bookmarkStart w:id="89" w:name="_Ref519248633"/>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18</w:t>
      </w:r>
      <w:r w:rsidR="004D5783">
        <w:rPr>
          <w:noProof/>
        </w:rPr>
        <w:fldChar w:fldCharType="end"/>
      </w:r>
      <w:bookmarkEnd w:id="87"/>
      <w:r w:rsidR="005E128F" w:rsidRPr="005E128F">
        <w:t xml:space="preserve"> </w:t>
      </w:r>
      <w:r w:rsidR="005E128F">
        <w:t>Biểu đồ hoạt động chức năng xử lý đơn hàng.</w:t>
      </w:r>
      <w:bookmarkEnd w:id="88"/>
      <w:bookmarkEnd w:id="89"/>
    </w:p>
    <w:p w14:paraId="483B6906" w14:textId="77777777" w:rsidR="00F453EE" w:rsidRDefault="00F453EE" w:rsidP="00C3736B">
      <w:pPr>
        <w:pStyle w:val="Heading4"/>
      </w:pPr>
      <w:r>
        <w:br w:type="page"/>
      </w:r>
    </w:p>
    <w:p w14:paraId="3548A46A" w14:textId="2E81E503" w:rsidR="00FA03BF" w:rsidRDefault="00FA03BF" w:rsidP="00C3736B">
      <w:pPr>
        <w:pStyle w:val="Heading4"/>
      </w:pPr>
      <w:r>
        <w:lastRenderedPageBreak/>
        <w:t>Chức năng tìm kiếm</w:t>
      </w:r>
    </w:p>
    <w:p w14:paraId="34D0DBDB" w14:textId="5B440EA9" w:rsidR="005D212D" w:rsidRDefault="0074162C" w:rsidP="00200666">
      <w:pPr>
        <w:rPr>
          <w:lang w:eastAsia="ko-KR"/>
        </w:rPr>
      </w:pPr>
      <w:proofErr w:type="gramStart"/>
      <w:r>
        <w:t>Hoạt động của chứ</w:t>
      </w:r>
      <w:r w:rsidR="00F453EE">
        <w:t>c năng</w:t>
      </w:r>
      <w:r w:rsidR="00F453EE">
        <w:rPr>
          <w:rFonts w:hint="eastAsia"/>
          <w:lang w:eastAsia="ko-KR"/>
        </w:rPr>
        <w:t xml:space="preserve"> tìm kiếm</w:t>
      </w:r>
      <w:r>
        <w:t xml:space="preserve"> được miêu tả trong </w:t>
      </w:r>
      <w:r>
        <w:fldChar w:fldCharType="begin"/>
      </w:r>
      <w:r>
        <w:instrText xml:space="preserve"> REF _Ref517962507 \h </w:instrText>
      </w:r>
      <w:r>
        <w:fldChar w:fldCharType="separate"/>
      </w:r>
      <w:r>
        <w:t xml:space="preserve">Hình </w:t>
      </w:r>
      <w:r>
        <w:rPr>
          <w:noProof/>
        </w:rPr>
        <w:t>2</w:t>
      </w:r>
      <w:r>
        <w:noBreakHyphen/>
      </w:r>
      <w:r>
        <w:rPr>
          <w:noProof/>
        </w:rPr>
        <w:t>19</w:t>
      </w:r>
      <w:r>
        <w:fldChar w:fldCharType="end"/>
      </w:r>
      <w:r>
        <w:t>.</w:t>
      </w:r>
      <w:proofErr w:type="gramEnd"/>
    </w:p>
    <w:p w14:paraId="00DB56C8" w14:textId="0FFF0E45" w:rsidR="005D212D" w:rsidRDefault="005D212D" w:rsidP="00C3736B">
      <w:pPr>
        <w:keepNext/>
        <w:ind w:firstLine="0"/>
        <w:rPr>
          <w:lang w:eastAsia="ko-KR"/>
        </w:rPr>
      </w:pPr>
      <w:r>
        <w:object w:dxaOrig="10470" w:dyaOrig="1695" w14:anchorId="4C895763">
          <v:shape id="_x0000_i1043" type="#_x0000_t75" style="width:439.45pt;height:70.75pt" o:ole="">
            <v:imagedata r:id="rId67" o:title=""/>
          </v:shape>
          <o:OLEObject Type="Embed" ProgID="Visio.Drawing.15" ShapeID="_x0000_i1043" DrawAspect="Content" ObjectID="_1592992467" r:id="rId68"/>
        </w:object>
      </w:r>
    </w:p>
    <w:p w14:paraId="49BC3987" w14:textId="23027D5F" w:rsidR="00FA03BF" w:rsidRDefault="00C3736B" w:rsidP="005E128F">
      <w:pPr>
        <w:pStyle w:val="Caption"/>
      </w:pPr>
      <w:bookmarkStart w:id="90" w:name="_Ref517962507"/>
      <w:bookmarkStart w:id="91" w:name="_Toc518908293"/>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19</w:t>
      </w:r>
      <w:r w:rsidR="004D5783">
        <w:rPr>
          <w:noProof/>
        </w:rPr>
        <w:fldChar w:fldCharType="end"/>
      </w:r>
      <w:bookmarkEnd w:id="90"/>
      <w:r w:rsidR="005E128F" w:rsidRPr="005E128F">
        <w:t xml:space="preserve"> </w:t>
      </w:r>
      <w:r w:rsidR="005E128F">
        <w:t>Biểu đồ hoạt động chức năng</w:t>
      </w:r>
      <w:r w:rsidR="00D1091D">
        <w:t xml:space="preserve"> tìm kiếm.</w:t>
      </w:r>
      <w:bookmarkEnd w:id="91"/>
      <w:proofErr w:type="gramEnd"/>
    </w:p>
    <w:p w14:paraId="65666F4A" w14:textId="125C09E5" w:rsidR="00FA03BF" w:rsidRDefault="00FA03BF" w:rsidP="00C3736B">
      <w:pPr>
        <w:pStyle w:val="Heading4"/>
      </w:pPr>
      <w:r>
        <w:t>Chức năng viết bài</w:t>
      </w:r>
    </w:p>
    <w:p w14:paraId="399CE096" w14:textId="4A98654A" w:rsidR="00C3736B" w:rsidRDefault="0074162C" w:rsidP="00200666">
      <w:pPr>
        <w:rPr>
          <w:lang w:eastAsia="ko-KR"/>
        </w:rPr>
      </w:pPr>
      <w:proofErr w:type="gramStart"/>
      <w:r>
        <w:t>Hoạt động của chứ</w:t>
      </w:r>
      <w:r w:rsidR="00F453EE">
        <w:t xml:space="preserve">c năng </w:t>
      </w:r>
      <w:r w:rsidR="00F453EE">
        <w:rPr>
          <w:rFonts w:hint="eastAsia"/>
          <w:lang w:eastAsia="ko-KR"/>
        </w:rPr>
        <w:t>viết bài</w:t>
      </w:r>
      <w:r>
        <w:t xml:space="preserve"> được miêu tả trong </w:t>
      </w:r>
      <w:r>
        <w:fldChar w:fldCharType="begin"/>
      </w:r>
      <w:r>
        <w:instrText xml:space="preserve"> REF _Ref517962486 \h </w:instrText>
      </w:r>
      <w:r>
        <w:fldChar w:fldCharType="separate"/>
      </w:r>
      <w:r>
        <w:t xml:space="preserve">Hình </w:t>
      </w:r>
      <w:r>
        <w:rPr>
          <w:noProof/>
        </w:rPr>
        <w:t>2</w:t>
      </w:r>
      <w:r>
        <w:noBreakHyphen/>
      </w:r>
      <w:r>
        <w:rPr>
          <w:noProof/>
        </w:rPr>
        <w:t>20</w:t>
      </w:r>
      <w:r w:rsidRPr="005E128F">
        <w:t xml:space="preserve"> </w:t>
      </w:r>
      <w:r>
        <w:t>Biểu đồ hoạt động chức năng viết bài.</w:t>
      </w:r>
      <w:proofErr w:type="gramEnd"/>
      <w:r>
        <w:fldChar w:fldCharType="end"/>
      </w:r>
    </w:p>
    <w:p w14:paraId="46D3227D" w14:textId="08CF9D18" w:rsidR="005D212D" w:rsidRDefault="005D212D" w:rsidP="00C3736B">
      <w:pPr>
        <w:keepNext/>
        <w:ind w:firstLine="0"/>
        <w:rPr>
          <w:lang w:eastAsia="ko-KR"/>
        </w:rPr>
      </w:pPr>
      <w:r>
        <w:object w:dxaOrig="10470" w:dyaOrig="1710" w14:anchorId="1DD472BA">
          <v:shape id="_x0000_i1044" type="#_x0000_t75" style="width:439.45pt;height:1in" o:ole="">
            <v:imagedata r:id="rId69" o:title=""/>
          </v:shape>
          <o:OLEObject Type="Embed" ProgID="Visio.Drawing.15" ShapeID="_x0000_i1044" DrawAspect="Content" ObjectID="_1592992468" r:id="rId70"/>
        </w:object>
      </w:r>
    </w:p>
    <w:p w14:paraId="141C255B" w14:textId="096C405E" w:rsidR="00FA03BF" w:rsidRDefault="00C3736B" w:rsidP="005E128F">
      <w:pPr>
        <w:pStyle w:val="Caption"/>
      </w:pPr>
      <w:bookmarkStart w:id="92" w:name="_Ref517962486"/>
      <w:bookmarkStart w:id="93" w:name="_Toc518908294"/>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20</w:t>
      </w:r>
      <w:r w:rsidR="004D5783">
        <w:rPr>
          <w:noProof/>
        </w:rPr>
        <w:fldChar w:fldCharType="end"/>
      </w:r>
      <w:r w:rsidR="005E128F" w:rsidRPr="005E128F">
        <w:t xml:space="preserve"> </w:t>
      </w:r>
      <w:r w:rsidR="005E128F">
        <w:t>Biểu đồ hoạt động chức năng</w:t>
      </w:r>
      <w:r w:rsidR="00D1091D">
        <w:t xml:space="preserve"> viết bài.</w:t>
      </w:r>
      <w:bookmarkEnd w:id="92"/>
      <w:bookmarkEnd w:id="93"/>
      <w:proofErr w:type="gramEnd"/>
    </w:p>
    <w:p w14:paraId="5FCBDEA4" w14:textId="53ACDC50" w:rsidR="00FA03BF" w:rsidRDefault="00FA03BF" w:rsidP="00C3736B">
      <w:pPr>
        <w:pStyle w:val="Heading4"/>
      </w:pPr>
      <w:r>
        <w:t>Chức năng quản lý phản hồi</w:t>
      </w:r>
    </w:p>
    <w:p w14:paraId="25F669B8" w14:textId="522770F7" w:rsidR="00C3736B" w:rsidRDefault="0074162C" w:rsidP="00200666">
      <w:pPr>
        <w:rPr>
          <w:lang w:eastAsia="ko-KR"/>
        </w:rPr>
      </w:pPr>
      <w:proofErr w:type="gramStart"/>
      <w:r>
        <w:t>Hoạt động của chứ</w:t>
      </w:r>
      <w:r w:rsidR="00F453EE">
        <w:t xml:space="preserve">c năng </w:t>
      </w:r>
      <w:r w:rsidR="00F453EE">
        <w:rPr>
          <w:rFonts w:hint="eastAsia"/>
          <w:lang w:eastAsia="ko-KR"/>
        </w:rPr>
        <w:t>quản lý phản hồi</w:t>
      </w:r>
      <w:r>
        <w:t xml:space="preserve"> được miêu tả trong </w:t>
      </w:r>
      <w:r>
        <w:fldChar w:fldCharType="begin"/>
      </w:r>
      <w:r>
        <w:instrText xml:space="preserve"> REF _Ref517962476 \h </w:instrText>
      </w:r>
      <w:r>
        <w:fldChar w:fldCharType="separate"/>
      </w:r>
      <w:r>
        <w:t xml:space="preserve">Hình </w:t>
      </w:r>
      <w:r>
        <w:rPr>
          <w:noProof/>
        </w:rPr>
        <w:t>2</w:t>
      </w:r>
      <w:r>
        <w:noBreakHyphen/>
      </w:r>
      <w:r>
        <w:rPr>
          <w:noProof/>
        </w:rPr>
        <w:t>21</w:t>
      </w:r>
      <w:r w:rsidRPr="005E128F">
        <w:t xml:space="preserve"> </w:t>
      </w:r>
      <w:r>
        <w:t>Biểu đồ hoạt động chức năng quản lý phản hồi.</w:t>
      </w:r>
      <w:proofErr w:type="gramEnd"/>
      <w:r>
        <w:fldChar w:fldCharType="end"/>
      </w:r>
    </w:p>
    <w:p w14:paraId="1FCA4ED4" w14:textId="49EB799C" w:rsidR="005D212D" w:rsidRDefault="005D212D" w:rsidP="00C3736B">
      <w:pPr>
        <w:keepNext/>
        <w:ind w:firstLine="0"/>
        <w:rPr>
          <w:lang w:eastAsia="ko-KR"/>
        </w:rPr>
      </w:pPr>
      <w:r>
        <w:object w:dxaOrig="9660" w:dyaOrig="4995" w14:anchorId="39B63C0E">
          <v:shape id="_x0000_i1045" type="#_x0000_t75" style="width:438.2pt;height:227.15pt" o:ole="">
            <v:imagedata r:id="rId71" o:title=""/>
          </v:shape>
          <o:OLEObject Type="Embed" ProgID="Visio.Drawing.15" ShapeID="_x0000_i1045" DrawAspect="Content" ObjectID="_1592992469" r:id="rId72"/>
        </w:object>
      </w:r>
    </w:p>
    <w:p w14:paraId="552B5768" w14:textId="0DFBC417" w:rsidR="00FA03BF" w:rsidRDefault="00C3736B" w:rsidP="005E128F">
      <w:pPr>
        <w:pStyle w:val="Caption"/>
      </w:pPr>
      <w:bookmarkStart w:id="94" w:name="_Ref517962476"/>
      <w:bookmarkStart w:id="95" w:name="_Toc518908295"/>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21</w:t>
      </w:r>
      <w:r w:rsidR="004D5783">
        <w:rPr>
          <w:noProof/>
        </w:rPr>
        <w:fldChar w:fldCharType="end"/>
      </w:r>
      <w:r w:rsidR="005E128F" w:rsidRPr="005E128F">
        <w:t xml:space="preserve"> </w:t>
      </w:r>
      <w:r w:rsidR="005E128F">
        <w:t>Biểu đồ hoạt động chức năng</w:t>
      </w:r>
      <w:r w:rsidR="00D1091D">
        <w:t xml:space="preserve"> quản lý phản hồi.</w:t>
      </w:r>
      <w:bookmarkEnd w:id="94"/>
      <w:bookmarkEnd w:id="95"/>
      <w:proofErr w:type="gramEnd"/>
    </w:p>
    <w:p w14:paraId="146DD61B" w14:textId="50D180DB" w:rsidR="003A589F" w:rsidRDefault="003A589F" w:rsidP="00C3736B">
      <w:pPr>
        <w:pStyle w:val="Heading4"/>
      </w:pPr>
      <w:r>
        <w:lastRenderedPageBreak/>
        <w:t>Chức năng phân quyền</w:t>
      </w:r>
    </w:p>
    <w:p w14:paraId="7EBFBEEF" w14:textId="03CE353A" w:rsidR="00C3736B" w:rsidRDefault="0074162C" w:rsidP="00156941">
      <w:pPr>
        <w:rPr>
          <w:lang w:eastAsia="ko-KR"/>
        </w:rPr>
      </w:pPr>
      <w:proofErr w:type="gramStart"/>
      <w:r>
        <w:t>Hoạt động của chứ</w:t>
      </w:r>
      <w:r w:rsidR="00F453EE">
        <w:t xml:space="preserve">c năng </w:t>
      </w:r>
      <w:r w:rsidR="00F453EE">
        <w:rPr>
          <w:rFonts w:hint="eastAsia"/>
          <w:lang w:eastAsia="ko-KR"/>
        </w:rPr>
        <w:t>phân quyền</w:t>
      </w:r>
      <w:r>
        <w:t xml:space="preserve"> được miêu tả trong </w:t>
      </w:r>
      <w:r>
        <w:fldChar w:fldCharType="begin"/>
      </w:r>
      <w:r>
        <w:instrText xml:space="preserve"> REF _Ref517962466 \h </w:instrText>
      </w:r>
      <w:r>
        <w:fldChar w:fldCharType="separate"/>
      </w:r>
      <w:r>
        <w:t xml:space="preserve">Hình </w:t>
      </w:r>
      <w:r>
        <w:rPr>
          <w:noProof/>
        </w:rPr>
        <w:t>2</w:t>
      </w:r>
      <w:r>
        <w:noBreakHyphen/>
      </w:r>
      <w:r>
        <w:rPr>
          <w:noProof/>
        </w:rPr>
        <w:t>22</w:t>
      </w:r>
      <w:r w:rsidRPr="005E128F">
        <w:t xml:space="preserve"> </w:t>
      </w:r>
      <w:r>
        <w:t>Biểu đồ hoạt động chức năng phân quyền.</w:t>
      </w:r>
      <w:proofErr w:type="gramEnd"/>
      <w:r>
        <w:fldChar w:fldCharType="end"/>
      </w:r>
    </w:p>
    <w:p w14:paraId="4BADD1F7" w14:textId="56746033" w:rsidR="00156941" w:rsidRDefault="00156941" w:rsidP="00C3736B">
      <w:pPr>
        <w:keepNext/>
        <w:ind w:firstLine="0"/>
        <w:rPr>
          <w:lang w:eastAsia="ko-KR"/>
        </w:rPr>
      </w:pPr>
      <w:r>
        <w:object w:dxaOrig="11070" w:dyaOrig="3315" w14:anchorId="56D228C5">
          <v:shape id="_x0000_i1046" type="#_x0000_t75" style="width:438.2pt;height:132.85pt" o:ole="">
            <v:imagedata r:id="rId73" o:title=""/>
          </v:shape>
          <o:OLEObject Type="Embed" ProgID="Visio.Drawing.15" ShapeID="_x0000_i1046" DrawAspect="Content" ObjectID="_1592992470" r:id="rId74"/>
        </w:object>
      </w:r>
    </w:p>
    <w:p w14:paraId="2B4A52D3" w14:textId="7B972CB2" w:rsidR="002E5D84" w:rsidRDefault="00C3736B" w:rsidP="005E128F">
      <w:pPr>
        <w:pStyle w:val="Caption"/>
      </w:pPr>
      <w:bookmarkStart w:id="96" w:name="_Ref517962466"/>
      <w:bookmarkStart w:id="97" w:name="_Toc518908296"/>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22</w:t>
      </w:r>
      <w:r w:rsidR="004D5783">
        <w:rPr>
          <w:noProof/>
        </w:rPr>
        <w:fldChar w:fldCharType="end"/>
      </w:r>
      <w:r w:rsidR="005E128F" w:rsidRPr="005E128F">
        <w:t xml:space="preserve"> </w:t>
      </w:r>
      <w:r w:rsidR="005E128F">
        <w:t>Biểu đồ hoạt động chức năng</w:t>
      </w:r>
      <w:r w:rsidR="00D1091D">
        <w:t xml:space="preserve"> phân quyền.</w:t>
      </w:r>
      <w:bookmarkEnd w:id="96"/>
      <w:bookmarkEnd w:id="97"/>
      <w:proofErr w:type="gramEnd"/>
    </w:p>
    <w:p w14:paraId="235385F1" w14:textId="1B8327E2" w:rsidR="00D86DCA" w:rsidRDefault="005B3982" w:rsidP="00C3736B">
      <w:pPr>
        <w:pStyle w:val="Heading4"/>
      </w:pPr>
      <w:r w:rsidRPr="002E5D84">
        <w:t>Chức năng xóa thành viên</w:t>
      </w:r>
    </w:p>
    <w:p w14:paraId="6040386D" w14:textId="3F795843" w:rsidR="00C3736B" w:rsidRDefault="0074162C" w:rsidP="00200666">
      <w:pPr>
        <w:rPr>
          <w:lang w:eastAsia="ko-KR"/>
        </w:rPr>
      </w:pPr>
      <w:proofErr w:type="gramStart"/>
      <w:r>
        <w:t xml:space="preserve">Hoạt động của chức năng </w:t>
      </w:r>
      <w:r w:rsidR="00F453EE">
        <w:rPr>
          <w:rFonts w:hint="eastAsia"/>
          <w:lang w:eastAsia="ko-KR"/>
        </w:rPr>
        <w:t>xóa thành viên</w:t>
      </w:r>
      <w:r>
        <w:t xml:space="preserve"> được miêu tả trong </w:t>
      </w:r>
      <w:r>
        <w:fldChar w:fldCharType="begin"/>
      </w:r>
      <w:r>
        <w:instrText xml:space="preserve"> REF _Ref517962404 \h </w:instrText>
      </w:r>
      <w:r>
        <w:fldChar w:fldCharType="separate"/>
      </w:r>
      <w:r>
        <w:t xml:space="preserve">Hình </w:t>
      </w:r>
      <w:r>
        <w:rPr>
          <w:noProof/>
        </w:rPr>
        <w:t>2</w:t>
      </w:r>
      <w:r>
        <w:noBreakHyphen/>
      </w:r>
      <w:r>
        <w:rPr>
          <w:noProof/>
        </w:rPr>
        <w:t>23</w:t>
      </w:r>
      <w:r w:rsidRPr="005E128F">
        <w:t xml:space="preserve"> </w:t>
      </w:r>
      <w:r>
        <w:t>Biểu đồ hoạt động chức năng xóa thành viên.</w:t>
      </w:r>
      <w:proofErr w:type="gramEnd"/>
      <w:r>
        <w:fldChar w:fldCharType="end"/>
      </w:r>
    </w:p>
    <w:p w14:paraId="69A53008" w14:textId="556C8CD0" w:rsidR="005D212D" w:rsidRDefault="005D212D" w:rsidP="00C3736B">
      <w:pPr>
        <w:keepNext/>
        <w:ind w:firstLine="0"/>
        <w:rPr>
          <w:lang w:eastAsia="ko-KR"/>
        </w:rPr>
      </w:pPr>
      <w:r>
        <w:object w:dxaOrig="10830" w:dyaOrig="2130" w14:anchorId="413A2DDA">
          <v:shape id="_x0000_i1047" type="#_x0000_t75" style="width:439.45pt;height:85.65pt" o:ole="">
            <v:imagedata r:id="rId75" o:title=""/>
          </v:shape>
          <o:OLEObject Type="Embed" ProgID="Visio.Drawing.15" ShapeID="_x0000_i1047" DrawAspect="Content" ObjectID="_1592992471" r:id="rId76"/>
        </w:object>
      </w:r>
    </w:p>
    <w:p w14:paraId="5DA2C9F4" w14:textId="20E6FBC8" w:rsidR="002E5D84" w:rsidRDefault="00C3736B" w:rsidP="005E128F">
      <w:pPr>
        <w:pStyle w:val="Caption"/>
      </w:pPr>
      <w:bookmarkStart w:id="98" w:name="_Ref517962404"/>
      <w:bookmarkStart w:id="99" w:name="_Toc518908297"/>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23</w:t>
      </w:r>
      <w:r w:rsidR="004D5783">
        <w:rPr>
          <w:noProof/>
        </w:rPr>
        <w:fldChar w:fldCharType="end"/>
      </w:r>
      <w:r w:rsidR="005E128F" w:rsidRPr="005E128F">
        <w:t xml:space="preserve"> </w:t>
      </w:r>
      <w:r w:rsidR="005E128F">
        <w:t>Biểu đồ hoạt động chức năng</w:t>
      </w:r>
      <w:r w:rsidR="00D1091D">
        <w:t xml:space="preserve"> xóa thành viên.</w:t>
      </w:r>
      <w:bookmarkEnd w:id="98"/>
      <w:bookmarkEnd w:id="99"/>
      <w:proofErr w:type="gramEnd"/>
    </w:p>
    <w:p w14:paraId="7EA7315A" w14:textId="527A66CA" w:rsidR="00246478" w:rsidRDefault="00246478" w:rsidP="00C3736B">
      <w:pPr>
        <w:pStyle w:val="Heading4"/>
      </w:pPr>
      <w:r>
        <w:t>Chức năng thêm sản phẩm</w:t>
      </w:r>
    </w:p>
    <w:p w14:paraId="5F067562" w14:textId="664E435F" w:rsidR="00C3736B" w:rsidRDefault="0074162C" w:rsidP="00200666">
      <w:pPr>
        <w:rPr>
          <w:lang w:eastAsia="ko-KR"/>
        </w:rPr>
      </w:pPr>
      <w:proofErr w:type="gramStart"/>
      <w:r>
        <w:t xml:space="preserve">Hoạt động của chức năng </w:t>
      </w:r>
      <w:r w:rsidR="00F453EE">
        <w:rPr>
          <w:rFonts w:hint="eastAsia"/>
          <w:lang w:eastAsia="ko-KR"/>
        </w:rPr>
        <w:t>thêm mới sản phẩm</w:t>
      </w:r>
      <w:r>
        <w:t xml:space="preserve"> được miêu tả trong </w:t>
      </w:r>
      <w:r>
        <w:fldChar w:fldCharType="begin"/>
      </w:r>
      <w:r>
        <w:instrText xml:space="preserve"> REF _Ref517962369 \h </w:instrText>
      </w:r>
      <w:r>
        <w:fldChar w:fldCharType="separate"/>
      </w:r>
      <w:r>
        <w:t xml:space="preserve">Hình </w:t>
      </w:r>
      <w:r>
        <w:rPr>
          <w:noProof/>
        </w:rPr>
        <w:t>2</w:t>
      </w:r>
      <w:r>
        <w:noBreakHyphen/>
      </w:r>
      <w:r>
        <w:rPr>
          <w:noProof/>
        </w:rPr>
        <w:t>24</w:t>
      </w:r>
      <w:r w:rsidRPr="005E128F">
        <w:t xml:space="preserve"> </w:t>
      </w:r>
      <w:r>
        <w:t>Biểu đồ hoạt động chức năng thêm sản phẩm.</w:t>
      </w:r>
      <w:proofErr w:type="gramEnd"/>
      <w:r>
        <w:fldChar w:fldCharType="end"/>
      </w:r>
    </w:p>
    <w:p w14:paraId="4062F8EE" w14:textId="46A7F4E0" w:rsidR="005D212D" w:rsidRDefault="00AB2C03" w:rsidP="00C3736B">
      <w:pPr>
        <w:keepNext/>
        <w:ind w:firstLine="0"/>
        <w:rPr>
          <w:lang w:eastAsia="ko-KR"/>
        </w:rPr>
      </w:pPr>
      <w:r>
        <w:object w:dxaOrig="10695" w:dyaOrig="3975" w14:anchorId="76B1DA57">
          <v:shape id="_x0000_i1048" type="#_x0000_t75" style="width:438.2pt;height:162.6pt" o:ole="">
            <v:imagedata r:id="rId77" o:title=""/>
          </v:shape>
          <o:OLEObject Type="Embed" ProgID="Visio.Drawing.15" ShapeID="_x0000_i1048" DrawAspect="Content" ObjectID="_1592992472" r:id="rId78"/>
        </w:object>
      </w:r>
    </w:p>
    <w:p w14:paraId="3074891A" w14:textId="45AEC975" w:rsidR="00246478" w:rsidRDefault="00C3736B" w:rsidP="005E128F">
      <w:pPr>
        <w:pStyle w:val="Caption"/>
      </w:pPr>
      <w:bookmarkStart w:id="100" w:name="_Ref517962369"/>
      <w:bookmarkStart w:id="101" w:name="_Toc518908298"/>
      <w:proofErr w:type="gramStart"/>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24</w:t>
      </w:r>
      <w:r w:rsidR="004D5783">
        <w:rPr>
          <w:noProof/>
        </w:rPr>
        <w:fldChar w:fldCharType="end"/>
      </w:r>
      <w:r w:rsidR="005E128F" w:rsidRPr="005E128F">
        <w:t xml:space="preserve"> </w:t>
      </w:r>
      <w:r w:rsidR="005E128F">
        <w:t>Biểu đồ hoạt động chức năng</w:t>
      </w:r>
      <w:r w:rsidR="00D1091D">
        <w:t xml:space="preserve"> </w:t>
      </w:r>
      <w:r w:rsidR="0074162C">
        <w:t>thê</w:t>
      </w:r>
      <w:r w:rsidR="00D1091D">
        <w:t>m sản phẩm.</w:t>
      </w:r>
      <w:bookmarkEnd w:id="100"/>
      <w:bookmarkEnd w:id="101"/>
      <w:proofErr w:type="gramEnd"/>
    </w:p>
    <w:p w14:paraId="3D9EAE32" w14:textId="1E1399FE" w:rsidR="00246478" w:rsidRDefault="00246478" w:rsidP="00C3736B">
      <w:pPr>
        <w:pStyle w:val="Heading4"/>
      </w:pPr>
      <w:r>
        <w:lastRenderedPageBreak/>
        <w:t>Chức năng cập nhật sản phẩm</w:t>
      </w:r>
    </w:p>
    <w:p w14:paraId="21CACB9C" w14:textId="2A5FEBF5" w:rsidR="00C3736B" w:rsidRDefault="0074162C" w:rsidP="007A14EA">
      <w:pPr>
        <w:rPr>
          <w:rFonts w:hint="eastAsia"/>
          <w:lang w:eastAsia="ko-KR"/>
        </w:rPr>
      </w:pPr>
      <w:proofErr w:type="gramStart"/>
      <w:r>
        <w:t>Hoạt động của chức năng cập nhậ</w:t>
      </w:r>
      <w:r w:rsidR="007A14EA">
        <w:rPr>
          <w:rFonts w:hint="eastAsia"/>
          <w:lang w:eastAsia="ko-KR"/>
        </w:rPr>
        <w:t>t sản phẩm</w:t>
      </w:r>
      <w:r>
        <w:t xml:space="preserve"> được miêu tả trong </w:t>
      </w:r>
      <w:r>
        <w:fldChar w:fldCharType="begin"/>
      </w:r>
      <w:r>
        <w:instrText xml:space="preserve"> REF _Ref517962348 \h </w:instrText>
      </w:r>
      <w:r>
        <w:fldChar w:fldCharType="separate"/>
      </w:r>
      <w:r>
        <w:t xml:space="preserve">Hình </w:t>
      </w:r>
      <w:r>
        <w:rPr>
          <w:noProof/>
        </w:rPr>
        <w:t>2</w:t>
      </w:r>
      <w:r>
        <w:noBreakHyphen/>
      </w:r>
      <w:r>
        <w:rPr>
          <w:noProof/>
        </w:rPr>
        <w:t>25</w:t>
      </w:r>
      <w:r w:rsidRPr="005E128F">
        <w:t xml:space="preserve"> </w:t>
      </w:r>
      <w:r>
        <w:t>Biểu đồ hoạt động chức năng cập nhật sản phẩm.</w:t>
      </w:r>
      <w:proofErr w:type="gramEnd"/>
      <w:r>
        <w:fldChar w:fldCharType="end"/>
      </w:r>
    </w:p>
    <w:p w14:paraId="346A1F66" w14:textId="2A2D47D5" w:rsidR="00AB2C03" w:rsidRDefault="00AB2C03" w:rsidP="00C3736B">
      <w:pPr>
        <w:keepNext/>
        <w:ind w:firstLine="0"/>
        <w:rPr>
          <w:rFonts w:hint="eastAsia"/>
          <w:lang w:eastAsia="ko-KR"/>
        </w:rPr>
      </w:pPr>
      <w:r>
        <w:object w:dxaOrig="10650" w:dyaOrig="4020" w14:anchorId="6315A258">
          <v:shape id="_x0000_i1049" type="#_x0000_t75" style="width:439.45pt;height:165.1pt" o:ole="">
            <v:imagedata r:id="rId79" o:title=""/>
          </v:shape>
          <o:OLEObject Type="Embed" ProgID="Visio.Drawing.15" ShapeID="_x0000_i1049" DrawAspect="Content" ObjectID="_1592992473" r:id="rId80"/>
        </w:object>
      </w:r>
    </w:p>
    <w:p w14:paraId="7F33831E" w14:textId="61586E0F" w:rsidR="00246478" w:rsidRDefault="00C3736B" w:rsidP="005E128F">
      <w:pPr>
        <w:pStyle w:val="Caption"/>
        <w:rPr>
          <w:rFonts w:hint="eastAsia"/>
          <w:lang w:eastAsia="ko-KR"/>
        </w:rPr>
      </w:pPr>
      <w:bookmarkStart w:id="102" w:name="_Ref517962348"/>
      <w:bookmarkStart w:id="103" w:name="_Toc518908299"/>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25</w:t>
      </w:r>
      <w:r w:rsidR="004D5783">
        <w:rPr>
          <w:noProof/>
        </w:rPr>
        <w:fldChar w:fldCharType="end"/>
      </w:r>
      <w:r w:rsidR="005E128F" w:rsidRPr="005E128F">
        <w:t xml:space="preserve"> </w:t>
      </w:r>
      <w:r w:rsidR="005E128F">
        <w:t>Biểu đồ hoạt động chức năng</w:t>
      </w:r>
      <w:r w:rsidR="00D1091D">
        <w:t xml:space="preserve"> cập nhật sản phẩm</w:t>
      </w:r>
      <w:bookmarkEnd w:id="102"/>
      <w:bookmarkEnd w:id="103"/>
    </w:p>
    <w:p w14:paraId="5125B235" w14:textId="35208774" w:rsidR="001D73C1" w:rsidRDefault="00D1091D" w:rsidP="00C3736B">
      <w:pPr>
        <w:pStyle w:val="Heading4"/>
      </w:pPr>
      <w:r>
        <w:t>Chức năng tạo khuyến mại</w:t>
      </w:r>
    </w:p>
    <w:p w14:paraId="564AA29B" w14:textId="61F0BC14" w:rsidR="00C3736B" w:rsidRDefault="0074162C" w:rsidP="007A14EA">
      <w:pPr>
        <w:rPr>
          <w:rFonts w:hint="eastAsia"/>
          <w:lang w:eastAsia="ko-KR"/>
        </w:rPr>
      </w:pPr>
      <w:r>
        <w:t>Hoạt động của chứ</w:t>
      </w:r>
      <w:r w:rsidR="007A14EA">
        <w:t xml:space="preserve">c năng </w:t>
      </w:r>
      <w:r w:rsidR="007A14EA">
        <w:rPr>
          <w:rFonts w:hint="eastAsia"/>
          <w:lang w:eastAsia="ko-KR"/>
        </w:rPr>
        <w:t>tạo khuyến mại</w:t>
      </w:r>
      <w:r>
        <w:t xml:space="preserve"> được miêu tả trong </w:t>
      </w:r>
      <w:r w:rsidR="007A14EA">
        <w:fldChar w:fldCharType="begin"/>
      </w:r>
      <w:r w:rsidR="007A14EA">
        <w:instrText xml:space="preserve"> REF _Ref519249007 \h </w:instrText>
      </w:r>
      <w:r w:rsidR="007A14EA">
        <w:fldChar w:fldCharType="separate"/>
      </w:r>
      <w:r w:rsidR="007A14EA">
        <w:t xml:space="preserve">Hình </w:t>
      </w:r>
      <w:r w:rsidR="007A14EA">
        <w:rPr>
          <w:noProof/>
        </w:rPr>
        <w:t>2</w:t>
      </w:r>
      <w:r w:rsidR="007A14EA">
        <w:noBreakHyphen/>
      </w:r>
      <w:r w:rsidR="007A14EA">
        <w:rPr>
          <w:noProof/>
        </w:rPr>
        <w:t>26</w:t>
      </w:r>
      <w:r w:rsidR="007A14EA">
        <w:fldChar w:fldCharType="end"/>
      </w:r>
    </w:p>
    <w:p w14:paraId="26297AF1" w14:textId="11501D58" w:rsidR="00AB2C03" w:rsidRDefault="00AB2C03" w:rsidP="00C3736B">
      <w:pPr>
        <w:keepNext/>
        <w:ind w:firstLine="0"/>
        <w:rPr>
          <w:lang w:eastAsia="ko-KR"/>
        </w:rPr>
      </w:pPr>
      <w:r>
        <w:object w:dxaOrig="10755" w:dyaOrig="3765" w14:anchorId="6446C90F">
          <v:shape id="_x0000_i1050" type="#_x0000_t75" style="width:439.45pt;height:155.15pt" o:ole="">
            <v:imagedata r:id="rId81" o:title=""/>
          </v:shape>
          <o:OLEObject Type="Embed" ProgID="Visio.Drawing.15" ShapeID="_x0000_i1050" DrawAspect="Content" ObjectID="_1592992474" r:id="rId82"/>
        </w:object>
      </w:r>
    </w:p>
    <w:p w14:paraId="55160A20" w14:textId="18831DD4" w:rsidR="001D73C1" w:rsidRDefault="00C3736B" w:rsidP="005E128F">
      <w:pPr>
        <w:pStyle w:val="Caption"/>
        <w:rPr>
          <w:rFonts w:hint="eastAsia"/>
          <w:lang w:eastAsia="ko-KR"/>
        </w:rPr>
      </w:pPr>
      <w:bookmarkStart w:id="104" w:name="_Ref517962333"/>
      <w:bookmarkStart w:id="105" w:name="_Toc518908300"/>
      <w:bookmarkStart w:id="106" w:name="_Ref519249007"/>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26</w:t>
      </w:r>
      <w:r w:rsidR="004D5783">
        <w:rPr>
          <w:noProof/>
        </w:rPr>
        <w:fldChar w:fldCharType="end"/>
      </w:r>
      <w:bookmarkEnd w:id="106"/>
      <w:r w:rsidR="005E128F" w:rsidRPr="005E128F">
        <w:t xml:space="preserve"> </w:t>
      </w:r>
      <w:r w:rsidR="005E128F">
        <w:t>Biểu đồ hoạt động chức năng</w:t>
      </w:r>
      <w:r w:rsidR="00D1091D">
        <w:t xml:space="preserve"> tạo khuyến mại</w:t>
      </w:r>
      <w:bookmarkEnd w:id="104"/>
      <w:bookmarkEnd w:id="105"/>
    </w:p>
    <w:p w14:paraId="25B28A56" w14:textId="783C6500" w:rsidR="001D73C1" w:rsidRDefault="001D73C1" w:rsidP="00C3736B">
      <w:pPr>
        <w:pStyle w:val="Heading4"/>
      </w:pPr>
      <w:r>
        <w:t>Chức năng thống kê</w:t>
      </w:r>
    </w:p>
    <w:p w14:paraId="32E64AE6" w14:textId="474D86AD" w:rsidR="00C3736B" w:rsidRDefault="0074162C" w:rsidP="007A14EA">
      <w:pPr>
        <w:rPr>
          <w:rFonts w:hint="eastAsia"/>
          <w:lang w:eastAsia="ko-KR"/>
        </w:rPr>
      </w:pPr>
      <w:proofErr w:type="gramStart"/>
      <w:r>
        <w:t>Hoạt động của chứ</w:t>
      </w:r>
      <w:r w:rsidR="007A14EA">
        <w:t xml:space="preserve">c năng </w:t>
      </w:r>
      <w:r w:rsidR="007A14EA">
        <w:rPr>
          <w:rFonts w:hint="eastAsia"/>
          <w:lang w:eastAsia="ko-KR"/>
        </w:rPr>
        <w:t>thống kê</w:t>
      </w:r>
      <w:r>
        <w:t xml:space="preserve"> được miêu tả trong </w:t>
      </w:r>
      <w:r w:rsidR="007A14EA">
        <w:rPr>
          <w:lang w:eastAsia="ko-KR"/>
        </w:rPr>
        <w:fldChar w:fldCharType="begin"/>
      </w:r>
      <w:r w:rsidR="007A14EA">
        <w:instrText xml:space="preserve"> REF _Ref519248994 \h </w:instrText>
      </w:r>
      <w:r w:rsidR="007A14EA">
        <w:rPr>
          <w:lang w:eastAsia="ko-KR"/>
        </w:rPr>
      </w:r>
      <w:r w:rsidR="007A14EA">
        <w:rPr>
          <w:lang w:eastAsia="ko-KR"/>
        </w:rPr>
        <w:fldChar w:fldCharType="separate"/>
      </w:r>
      <w:r w:rsidR="007A14EA">
        <w:t xml:space="preserve">Hình </w:t>
      </w:r>
      <w:r w:rsidR="007A14EA">
        <w:rPr>
          <w:noProof/>
        </w:rPr>
        <w:t>2</w:t>
      </w:r>
      <w:r w:rsidR="007A14EA">
        <w:noBreakHyphen/>
      </w:r>
      <w:r w:rsidR="007A14EA">
        <w:rPr>
          <w:noProof/>
        </w:rPr>
        <w:t>27</w:t>
      </w:r>
      <w:r w:rsidR="007A14EA">
        <w:rPr>
          <w:lang w:eastAsia="ko-KR"/>
        </w:rPr>
        <w:fldChar w:fldCharType="end"/>
      </w:r>
      <w:r w:rsidR="007A14EA">
        <w:rPr>
          <w:rFonts w:hint="eastAsia"/>
          <w:lang w:eastAsia="ko-KR"/>
        </w:rPr>
        <w:t>.</w:t>
      </w:r>
      <w:proofErr w:type="gramEnd"/>
    </w:p>
    <w:p w14:paraId="52D9177B" w14:textId="60C2B393" w:rsidR="00AB2C03" w:rsidRDefault="00AB2C03" w:rsidP="00C3736B">
      <w:pPr>
        <w:keepNext/>
        <w:ind w:firstLine="0"/>
        <w:rPr>
          <w:lang w:eastAsia="ko-KR"/>
        </w:rPr>
      </w:pPr>
      <w:r>
        <w:object w:dxaOrig="10830" w:dyaOrig="2130" w14:anchorId="6B3C1181">
          <v:shape id="_x0000_i1051" type="#_x0000_t75" style="width:439.45pt;height:85.65pt" o:ole="">
            <v:imagedata r:id="rId83" o:title=""/>
          </v:shape>
          <o:OLEObject Type="Embed" ProgID="Visio.Drawing.15" ShapeID="_x0000_i1051" DrawAspect="Content" ObjectID="_1592992475" r:id="rId84"/>
        </w:object>
      </w:r>
    </w:p>
    <w:p w14:paraId="04096812" w14:textId="791C0276" w:rsidR="001D73C1" w:rsidRPr="001D73C1" w:rsidRDefault="00C3736B" w:rsidP="005E128F">
      <w:pPr>
        <w:pStyle w:val="Caption"/>
        <w:rPr>
          <w:rFonts w:hint="eastAsia"/>
          <w:lang w:eastAsia="ko-KR"/>
        </w:rPr>
      </w:pPr>
      <w:bookmarkStart w:id="107" w:name="_Ref517962324"/>
      <w:bookmarkStart w:id="108" w:name="_Toc518908301"/>
      <w:bookmarkStart w:id="109" w:name="_Ref519248994"/>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27</w:t>
      </w:r>
      <w:r w:rsidR="004D5783">
        <w:rPr>
          <w:noProof/>
        </w:rPr>
        <w:fldChar w:fldCharType="end"/>
      </w:r>
      <w:bookmarkEnd w:id="109"/>
      <w:r w:rsidR="005E128F" w:rsidRPr="005E128F">
        <w:t xml:space="preserve"> </w:t>
      </w:r>
      <w:r w:rsidR="005E128F">
        <w:t>Biểu đồ hoạt động chức năng</w:t>
      </w:r>
      <w:r w:rsidR="00D1091D">
        <w:t xml:space="preserve"> thống kê</w:t>
      </w:r>
      <w:bookmarkEnd w:id="107"/>
      <w:bookmarkEnd w:id="108"/>
    </w:p>
    <w:p w14:paraId="5BD5AC04" w14:textId="5CF33D4E" w:rsidR="00620C0F" w:rsidRPr="00241CB3" w:rsidRDefault="00620C0F" w:rsidP="00620C0F">
      <w:pPr>
        <w:pStyle w:val="Heading2"/>
      </w:pPr>
      <w:bookmarkStart w:id="110" w:name="_Toc518897446"/>
      <w:r w:rsidRPr="00241CB3">
        <w:lastRenderedPageBreak/>
        <w:t>Các thực thể</w:t>
      </w:r>
      <w:bookmarkEnd w:id="70"/>
      <w:bookmarkEnd w:id="110"/>
    </w:p>
    <w:p w14:paraId="2F350266" w14:textId="77777777" w:rsidR="00620C0F" w:rsidRPr="00241CB3" w:rsidRDefault="00620C0F" w:rsidP="00620C0F">
      <w:pPr>
        <w:pStyle w:val="Heading3"/>
      </w:pPr>
      <w:bookmarkStart w:id="111" w:name="_Toc512370208"/>
      <w:bookmarkStart w:id="112" w:name="_Toc518897447"/>
      <w:r w:rsidRPr="00241CB3">
        <w:t>Danh sách thực thể</w:t>
      </w:r>
      <w:bookmarkEnd w:id="111"/>
      <w:bookmarkEnd w:id="112"/>
    </w:p>
    <w:p w14:paraId="1FA9E0F1" w14:textId="07F1B833" w:rsidR="00620C0F" w:rsidRDefault="008750E7" w:rsidP="00C3736B">
      <w:pPr>
        <w:pStyle w:val="Heading4"/>
        <w:numPr>
          <w:ilvl w:val="0"/>
          <w:numId w:val="48"/>
        </w:numPr>
      </w:pPr>
      <w:r>
        <w:rPr>
          <w:rFonts w:hint="eastAsia"/>
          <w:lang w:eastAsia="ko-KR"/>
        </w:rPr>
        <w:t>Tài khoản</w:t>
      </w:r>
    </w:p>
    <w:p w14:paraId="09971959" w14:textId="72805594" w:rsidR="0074162C" w:rsidRPr="0074162C" w:rsidRDefault="0074162C" w:rsidP="0074162C">
      <w:proofErr w:type="gramStart"/>
      <w:r>
        <w:t xml:space="preserve">Thực thể khách hàng được mô tả như </w:t>
      </w:r>
      <w:r w:rsidR="008556DA">
        <w:fldChar w:fldCharType="begin"/>
      </w:r>
      <w:r w:rsidR="008556DA">
        <w:instrText xml:space="preserve"> REF _Ref517962775 \h </w:instrText>
      </w:r>
      <w:r w:rsidR="008556DA">
        <w:fldChar w:fldCharType="separate"/>
      </w:r>
      <w:r w:rsidR="008556DA" w:rsidRPr="00241CB3">
        <w:t xml:space="preserve">Hình </w:t>
      </w:r>
      <w:r w:rsidR="008556DA">
        <w:rPr>
          <w:noProof/>
        </w:rPr>
        <w:t>2</w:t>
      </w:r>
      <w:r w:rsidR="008556DA">
        <w:noBreakHyphen/>
      </w:r>
      <w:r w:rsidR="008556DA">
        <w:rPr>
          <w:noProof/>
        </w:rPr>
        <w:t>28</w:t>
      </w:r>
      <w:r w:rsidR="008556DA">
        <w:fldChar w:fldCharType="end"/>
      </w:r>
      <w:r w:rsidR="008556DA">
        <w:t>.</w:t>
      </w:r>
      <w:proofErr w:type="gramEnd"/>
    </w:p>
    <w:p w14:paraId="532747E1" w14:textId="4CFD223C" w:rsidR="00620C0F" w:rsidRPr="00241CB3" w:rsidRDefault="00464E01" w:rsidP="00D13676">
      <w:pPr>
        <w:keepNext/>
        <w:jc w:val="center"/>
      </w:pPr>
      <w:r>
        <w:object w:dxaOrig="4815" w:dyaOrig="3255" w14:anchorId="5277721F">
          <v:shape id="_x0000_i1052" type="#_x0000_t75" style="width:255.7pt;height:172.55pt" o:ole="">
            <v:imagedata r:id="rId85" o:title=""/>
          </v:shape>
          <o:OLEObject Type="Embed" ProgID="Visio.Drawing.15" ShapeID="_x0000_i1052" DrawAspect="Content" ObjectID="_1592992476" r:id="rId86"/>
        </w:object>
      </w:r>
    </w:p>
    <w:p w14:paraId="24FD63C6" w14:textId="03D0DFB0" w:rsidR="00620C0F" w:rsidRPr="00241CB3" w:rsidRDefault="00620C0F" w:rsidP="00620C0F">
      <w:pPr>
        <w:pStyle w:val="Caption"/>
      </w:pPr>
      <w:bookmarkStart w:id="113" w:name="_Ref517962775"/>
      <w:bookmarkStart w:id="114" w:name="_Toc512370234"/>
      <w:bookmarkStart w:id="115" w:name="_Toc518908302"/>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28</w:t>
      </w:r>
      <w:r w:rsidR="004D5783">
        <w:rPr>
          <w:noProof/>
        </w:rPr>
        <w:fldChar w:fldCharType="end"/>
      </w:r>
      <w:bookmarkEnd w:id="113"/>
      <w:r w:rsidRPr="00241CB3">
        <w:t xml:space="preserve"> Thực thể User</w:t>
      </w:r>
      <w:bookmarkEnd w:id="114"/>
      <w:bookmarkEnd w:id="115"/>
    </w:p>
    <w:p w14:paraId="7C3D32F2" w14:textId="0D40BC34" w:rsidR="00620C0F" w:rsidRDefault="00620C0F" w:rsidP="00C3736B">
      <w:pPr>
        <w:pStyle w:val="Heading4"/>
      </w:pPr>
      <w:r w:rsidRPr="00241CB3">
        <w:t>Loại sản phẩm</w:t>
      </w:r>
    </w:p>
    <w:p w14:paraId="0780C3C7" w14:textId="30658434" w:rsidR="0074162C" w:rsidRPr="0074162C" w:rsidRDefault="0074162C" w:rsidP="0074162C">
      <w:proofErr w:type="gramStart"/>
      <w:r>
        <w:t xml:space="preserve">Thực thể </w:t>
      </w:r>
      <w:r w:rsidR="008556DA">
        <w:t>loại sản phẩm</w:t>
      </w:r>
      <w:r>
        <w:t xml:space="preserve"> được mô tả như </w:t>
      </w:r>
      <w:r w:rsidR="008556DA">
        <w:fldChar w:fldCharType="begin"/>
      </w:r>
      <w:r w:rsidR="008556DA">
        <w:instrText xml:space="preserve"> REF _Ref517962785 \h </w:instrText>
      </w:r>
      <w:r w:rsidR="008556DA">
        <w:fldChar w:fldCharType="separate"/>
      </w:r>
      <w:r w:rsidR="008556DA" w:rsidRPr="00241CB3">
        <w:t xml:space="preserve">Hình </w:t>
      </w:r>
      <w:r w:rsidR="008556DA">
        <w:rPr>
          <w:noProof/>
        </w:rPr>
        <w:t>2</w:t>
      </w:r>
      <w:r w:rsidR="008556DA">
        <w:noBreakHyphen/>
      </w:r>
      <w:r w:rsidR="008556DA">
        <w:rPr>
          <w:noProof/>
        </w:rPr>
        <w:t>29</w:t>
      </w:r>
      <w:r w:rsidR="008556DA">
        <w:fldChar w:fldCharType="end"/>
      </w:r>
      <w:r w:rsidR="008556DA">
        <w:t>.</w:t>
      </w:r>
      <w:proofErr w:type="gramEnd"/>
    </w:p>
    <w:p w14:paraId="52D8711D" w14:textId="279B6219" w:rsidR="00620C0F" w:rsidRPr="00241CB3" w:rsidRDefault="00D13676" w:rsidP="00D13676">
      <w:pPr>
        <w:keepNext/>
        <w:jc w:val="center"/>
      </w:pPr>
      <w:r>
        <w:object w:dxaOrig="5190" w:dyaOrig="915" w14:anchorId="515AE8A2">
          <v:shape id="_x0000_i1053" type="#_x0000_t75" style="width:259.45pt;height:45.95pt" o:ole="">
            <v:imagedata r:id="rId87" o:title=""/>
          </v:shape>
          <o:OLEObject Type="Embed" ProgID="Visio.Drawing.15" ShapeID="_x0000_i1053" DrawAspect="Content" ObjectID="_1592992477" r:id="rId88"/>
        </w:object>
      </w:r>
    </w:p>
    <w:p w14:paraId="54784179" w14:textId="15EB6F8B" w:rsidR="00620C0F" w:rsidRPr="00241CB3" w:rsidRDefault="00620C0F" w:rsidP="00620C0F">
      <w:pPr>
        <w:pStyle w:val="Caption"/>
      </w:pPr>
      <w:bookmarkStart w:id="116" w:name="_Ref517962785"/>
      <w:bookmarkStart w:id="117" w:name="_Toc512370235"/>
      <w:bookmarkStart w:id="118" w:name="_Toc518908303"/>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29</w:t>
      </w:r>
      <w:r w:rsidR="004D5783">
        <w:rPr>
          <w:noProof/>
        </w:rPr>
        <w:fldChar w:fldCharType="end"/>
      </w:r>
      <w:bookmarkEnd w:id="116"/>
      <w:r w:rsidRPr="00241CB3">
        <w:t xml:space="preserve"> Thực thể loại Sản phẩm</w:t>
      </w:r>
      <w:bookmarkEnd w:id="117"/>
      <w:bookmarkEnd w:id="118"/>
    </w:p>
    <w:p w14:paraId="247493ED" w14:textId="73E1AB47" w:rsidR="00620C0F" w:rsidRDefault="00620C0F" w:rsidP="00C3736B">
      <w:pPr>
        <w:pStyle w:val="Heading4"/>
      </w:pPr>
      <w:r w:rsidRPr="00241CB3">
        <w:t>Sản Phẩm</w:t>
      </w:r>
    </w:p>
    <w:p w14:paraId="3374BDE7" w14:textId="1AFA6F40" w:rsidR="0074162C" w:rsidRPr="0074162C" w:rsidRDefault="0074162C" w:rsidP="0074162C">
      <w:proofErr w:type="gramStart"/>
      <w:r>
        <w:t xml:space="preserve">Thực thể </w:t>
      </w:r>
      <w:r w:rsidR="008556DA">
        <w:t>sản phẩm</w:t>
      </w:r>
      <w:r>
        <w:t xml:space="preserve"> được mô tả như </w:t>
      </w:r>
      <w:r w:rsidR="008556DA">
        <w:fldChar w:fldCharType="begin"/>
      </w:r>
      <w:r w:rsidR="008556DA">
        <w:instrText xml:space="preserve"> REF _Ref517962792 \h </w:instrText>
      </w:r>
      <w:r w:rsidR="008556DA">
        <w:fldChar w:fldCharType="separate"/>
      </w:r>
      <w:r w:rsidR="008556DA" w:rsidRPr="00241CB3">
        <w:t xml:space="preserve">Hình </w:t>
      </w:r>
      <w:r w:rsidR="008556DA">
        <w:rPr>
          <w:noProof/>
        </w:rPr>
        <w:t>2</w:t>
      </w:r>
      <w:r w:rsidR="008556DA">
        <w:noBreakHyphen/>
      </w:r>
      <w:r w:rsidR="008556DA">
        <w:rPr>
          <w:noProof/>
        </w:rPr>
        <w:t>30</w:t>
      </w:r>
      <w:r w:rsidR="008556DA">
        <w:fldChar w:fldCharType="end"/>
      </w:r>
      <w:r w:rsidR="008556DA">
        <w:t>.</w:t>
      </w:r>
      <w:proofErr w:type="gramEnd"/>
    </w:p>
    <w:p w14:paraId="275BC430" w14:textId="506EE9B6" w:rsidR="00620C0F" w:rsidRPr="00241CB3" w:rsidRDefault="00464E01" w:rsidP="00D13676">
      <w:pPr>
        <w:keepNext/>
        <w:jc w:val="center"/>
      </w:pPr>
      <w:r>
        <w:object w:dxaOrig="4815" w:dyaOrig="3255" w14:anchorId="20826F2B">
          <v:shape id="_x0000_i1054" type="#_x0000_t75" style="width:270.6pt;height:182.5pt" o:ole="">
            <v:imagedata r:id="rId89" o:title=""/>
          </v:shape>
          <o:OLEObject Type="Embed" ProgID="Visio.Drawing.15" ShapeID="_x0000_i1054" DrawAspect="Content" ObjectID="_1592992478" r:id="rId90"/>
        </w:object>
      </w:r>
    </w:p>
    <w:p w14:paraId="33D50CE1" w14:textId="665603AA" w:rsidR="00464E01" w:rsidRDefault="00620C0F" w:rsidP="00464E01">
      <w:pPr>
        <w:pStyle w:val="Caption"/>
        <w:rPr>
          <w:rFonts w:hint="eastAsia"/>
          <w:lang w:eastAsia="ko-KR"/>
        </w:rPr>
      </w:pPr>
      <w:bookmarkStart w:id="119" w:name="_Ref517962792"/>
      <w:bookmarkStart w:id="120" w:name="_Toc512370236"/>
      <w:bookmarkStart w:id="121" w:name="_Toc518908304"/>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30</w:t>
      </w:r>
      <w:r w:rsidR="004D5783">
        <w:rPr>
          <w:noProof/>
        </w:rPr>
        <w:fldChar w:fldCharType="end"/>
      </w:r>
      <w:bookmarkEnd w:id="119"/>
      <w:r w:rsidRPr="00241CB3">
        <w:t xml:space="preserve"> Thực thể sản phẩm</w:t>
      </w:r>
      <w:bookmarkEnd w:id="120"/>
      <w:bookmarkEnd w:id="121"/>
    </w:p>
    <w:p w14:paraId="4D973A67" w14:textId="48E27CA8" w:rsidR="00620C0F" w:rsidRDefault="00620C0F" w:rsidP="00C3736B">
      <w:pPr>
        <w:pStyle w:val="Heading4"/>
      </w:pPr>
      <w:r w:rsidRPr="00241CB3">
        <w:lastRenderedPageBreak/>
        <w:t>Chi tiết Sản phẩm</w:t>
      </w:r>
    </w:p>
    <w:p w14:paraId="0F74B5B6" w14:textId="7A580556" w:rsidR="0074162C" w:rsidRPr="0074162C" w:rsidRDefault="0074162C" w:rsidP="0074162C">
      <w:proofErr w:type="gramStart"/>
      <w:r>
        <w:t xml:space="preserve">Thực thể </w:t>
      </w:r>
      <w:r w:rsidR="008556DA">
        <w:t>chi tiết sản phẩm</w:t>
      </w:r>
      <w:r>
        <w:t xml:space="preserve"> được mô tả như </w:t>
      </w:r>
      <w:r w:rsidR="008556DA">
        <w:fldChar w:fldCharType="begin"/>
      </w:r>
      <w:r w:rsidR="008556DA">
        <w:instrText xml:space="preserve"> REF _Ref517962800 \h </w:instrText>
      </w:r>
      <w:r w:rsidR="008556DA">
        <w:fldChar w:fldCharType="separate"/>
      </w:r>
      <w:r w:rsidR="008556DA" w:rsidRPr="00241CB3">
        <w:t xml:space="preserve">Hình </w:t>
      </w:r>
      <w:r w:rsidR="008556DA">
        <w:rPr>
          <w:noProof/>
        </w:rPr>
        <w:t>2</w:t>
      </w:r>
      <w:r w:rsidR="008556DA">
        <w:noBreakHyphen/>
      </w:r>
      <w:r w:rsidR="008556DA">
        <w:rPr>
          <w:noProof/>
        </w:rPr>
        <w:t>31</w:t>
      </w:r>
      <w:r w:rsidR="008556DA">
        <w:fldChar w:fldCharType="end"/>
      </w:r>
      <w:r w:rsidR="008556DA">
        <w:t>.</w:t>
      </w:r>
      <w:proofErr w:type="gramEnd"/>
    </w:p>
    <w:p w14:paraId="3DA87243" w14:textId="5C37EDC5" w:rsidR="00620C0F" w:rsidRPr="00241CB3" w:rsidRDefault="00D13676" w:rsidP="00D13676">
      <w:pPr>
        <w:keepNext/>
        <w:jc w:val="center"/>
      </w:pPr>
      <w:r>
        <w:object w:dxaOrig="6990" w:dyaOrig="4935" w14:anchorId="27755B2F">
          <v:shape id="_x0000_i1055" type="#_x0000_t75" style="width:348.85pt;height:247.05pt" o:ole="">
            <v:imagedata r:id="rId91" o:title=""/>
          </v:shape>
          <o:OLEObject Type="Embed" ProgID="Visio.Drawing.15" ShapeID="_x0000_i1055" DrawAspect="Content" ObjectID="_1592992479" r:id="rId92"/>
        </w:object>
      </w:r>
    </w:p>
    <w:p w14:paraId="02343CF3" w14:textId="673313E8" w:rsidR="00620C0F" w:rsidRPr="00241CB3" w:rsidRDefault="00620C0F" w:rsidP="00620C0F">
      <w:pPr>
        <w:pStyle w:val="Caption"/>
      </w:pPr>
      <w:bookmarkStart w:id="122" w:name="_Ref517962800"/>
      <w:bookmarkStart w:id="123" w:name="_Toc512370237"/>
      <w:bookmarkStart w:id="124" w:name="_Toc518908305"/>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31</w:t>
      </w:r>
      <w:r w:rsidR="004D5783">
        <w:rPr>
          <w:noProof/>
        </w:rPr>
        <w:fldChar w:fldCharType="end"/>
      </w:r>
      <w:bookmarkEnd w:id="122"/>
      <w:r w:rsidR="00200666">
        <w:t xml:space="preserve"> </w:t>
      </w:r>
      <w:r w:rsidR="00200666">
        <w:rPr>
          <w:rFonts w:hint="eastAsia"/>
          <w:lang w:eastAsia="ko-KR"/>
        </w:rPr>
        <w:t>T</w:t>
      </w:r>
      <w:r w:rsidRPr="00241CB3">
        <w:t>hực thể chi tiết sản phẩm</w:t>
      </w:r>
      <w:bookmarkEnd w:id="123"/>
      <w:bookmarkEnd w:id="124"/>
    </w:p>
    <w:p w14:paraId="2912EA21" w14:textId="48AAFDE7" w:rsidR="00620C0F" w:rsidRDefault="00620C0F" w:rsidP="00C3736B">
      <w:pPr>
        <w:pStyle w:val="Heading4"/>
      </w:pPr>
      <w:r w:rsidRPr="00241CB3">
        <w:t>Bảo hành</w:t>
      </w:r>
    </w:p>
    <w:p w14:paraId="62DB676C" w14:textId="3D3A52DC" w:rsidR="0074162C" w:rsidRPr="0074162C" w:rsidRDefault="0074162C" w:rsidP="0074162C">
      <w:proofErr w:type="gramStart"/>
      <w:r>
        <w:t xml:space="preserve">Thực thể </w:t>
      </w:r>
      <w:r w:rsidR="008556DA">
        <w:t>bảo hành</w:t>
      </w:r>
      <w:r>
        <w:t xml:space="preserve"> được mô tả như </w:t>
      </w:r>
      <w:r w:rsidR="008556DA">
        <w:fldChar w:fldCharType="begin"/>
      </w:r>
      <w:r w:rsidR="008556DA">
        <w:instrText xml:space="preserve"> REF _Ref517962808 \h </w:instrText>
      </w:r>
      <w:r w:rsidR="008556DA">
        <w:fldChar w:fldCharType="separate"/>
      </w:r>
      <w:r w:rsidR="008556DA" w:rsidRPr="00241CB3">
        <w:t xml:space="preserve">Hình </w:t>
      </w:r>
      <w:r w:rsidR="008556DA">
        <w:rPr>
          <w:noProof/>
        </w:rPr>
        <w:t>2</w:t>
      </w:r>
      <w:r w:rsidR="008556DA">
        <w:noBreakHyphen/>
      </w:r>
      <w:r w:rsidR="008556DA">
        <w:rPr>
          <w:noProof/>
        </w:rPr>
        <w:t>32</w:t>
      </w:r>
      <w:r w:rsidR="008556DA">
        <w:fldChar w:fldCharType="end"/>
      </w:r>
      <w:r w:rsidR="008556DA">
        <w:t>.</w:t>
      </w:r>
      <w:proofErr w:type="gramEnd"/>
    </w:p>
    <w:p w14:paraId="690B42FF" w14:textId="321D272C" w:rsidR="008556DA" w:rsidRDefault="00464E01" w:rsidP="00D13676">
      <w:pPr>
        <w:keepNext/>
        <w:jc w:val="center"/>
      </w:pPr>
      <w:r>
        <w:object w:dxaOrig="5190" w:dyaOrig="1875" w14:anchorId="7669DEF2">
          <v:shape id="_x0000_i1056" type="#_x0000_t75" style="width:279.3pt;height:104.3pt" o:ole="">
            <v:imagedata r:id="rId93" o:title=""/>
          </v:shape>
          <o:OLEObject Type="Embed" ProgID="Visio.Drawing.15" ShapeID="_x0000_i1056" DrawAspect="Content" ObjectID="_1592992480" r:id="rId94"/>
        </w:object>
      </w:r>
    </w:p>
    <w:p w14:paraId="55ACC224" w14:textId="03EC40AB" w:rsidR="00620C0F" w:rsidRPr="00241CB3" w:rsidRDefault="008556DA" w:rsidP="00200666">
      <w:pPr>
        <w:pStyle w:val="Caption"/>
        <w:rPr>
          <w:lang w:eastAsia="ko-KR"/>
        </w:rPr>
      </w:pPr>
      <w:bookmarkStart w:id="125" w:name="_Toc518908306"/>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32</w:t>
      </w:r>
      <w:r w:rsidR="004D5783">
        <w:rPr>
          <w:noProof/>
        </w:rPr>
        <w:fldChar w:fldCharType="end"/>
      </w:r>
      <w:r w:rsidR="00200666">
        <w:rPr>
          <w:rFonts w:hint="eastAsia"/>
          <w:noProof/>
          <w:lang w:eastAsia="ko-KR"/>
        </w:rPr>
        <w:t xml:space="preserve"> Thực thể Bảo hành</w:t>
      </w:r>
      <w:bookmarkEnd w:id="125"/>
    </w:p>
    <w:p w14:paraId="5FA0BADD" w14:textId="425659F2" w:rsidR="00620C0F" w:rsidRDefault="00620C0F" w:rsidP="00C3736B">
      <w:pPr>
        <w:pStyle w:val="Heading4"/>
      </w:pPr>
      <w:r w:rsidRPr="00241CB3">
        <w:t>Khuyến mãi</w:t>
      </w:r>
    </w:p>
    <w:p w14:paraId="05C56964" w14:textId="10857F82" w:rsidR="0074162C" w:rsidRPr="0074162C" w:rsidRDefault="0074162C" w:rsidP="0074162C">
      <w:proofErr w:type="gramStart"/>
      <w:r>
        <w:t xml:space="preserve">Thực thể </w:t>
      </w:r>
      <w:r w:rsidR="008556DA">
        <w:t>khuyến mại</w:t>
      </w:r>
      <w:r>
        <w:t xml:space="preserve"> được mô tả như </w:t>
      </w:r>
      <w:r w:rsidR="008556DA">
        <w:fldChar w:fldCharType="begin"/>
      </w:r>
      <w:r w:rsidR="008556DA">
        <w:instrText xml:space="preserve"> REF _Ref517962816 \h </w:instrText>
      </w:r>
      <w:r w:rsidR="008556DA">
        <w:fldChar w:fldCharType="separate"/>
      </w:r>
      <w:r w:rsidR="008556DA" w:rsidRPr="00241CB3">
        <w:t xml:space="preserve">Hình </w:t>
      </w:r>
      <w:r w:rsidR="008556DA">
        <w:rPr>
          <w:noProof/>
        </w:rPr>
        <w:t>2</w:t>
      </w:r>
      <w:r w:rsidR="008556DA">
        <w:noBreakHyphen/>
      </w:r>
      <w:r w:rsidR="008556DA">
        <w:rPr>
          <w:noProof/>
        </w:rPr>
        <w:t>33</w:t>
      </w:r>
      <w:r w:rsidR="008556DA">
        <w:fldChar w:fldCharType="end"/>
      </w:r>
      <w:r w:rsidR="008556DA">
        <w:t>.</w:t>
      </w:r>
      <w:proofErr w:type="gramEnd"/>
    </w:p>
    <w:p w14:paraId="61B93FF5" w14:textId="3D4DE4CF" w:rsidR="008556DA" w:rsidRDefault="00464E01" w:rsidP="00D13676">
      <w:pPr>
        <w:keepNext/>
        <w:jc w:val="center"/>
      </w:pPr>
      <w:r>
        <w:object w:dxaOrig="4815" w:dyaOrig="2235" w14:anchorId="5A52E706">
          <v:shape id="_x0000_i1057" type="#_x0000_t75" style="width:278.05pt;height:111.7pt" o:ole="">
            <v:imagedata r:id="rId95" o:title=""/>
          </v:shape>
          <o:OLEObject Type="Embed" ProgID="Visio.Drawing.15" ShapeID="_x0000_i1057" DrawAspect="Content" ObjectID="_1592992481" r:id="rId96"/>
        </w:object>
      </w:r>
    </w:p>
    <w:p w14:paraId="51563EE4" w14:textId="4276FAD8" w:rsidR="00464E01" w:rsidRDefault="008556DA" w:rsidP="00464E01">
      <w:pPr>
        <w:pStyle w:val="Caption"/>
        <w:rPr>
          <w:rFonts w:hint="eastAsia"/>
          <w:lang w:eastAsia="ko-KR"/>
        </w:rPr>
      </w:pPr>
      <w:bookmarkStart w:id="126" w:name="_Toc518908307"/>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33</w:t>
      </w:r>
      <w:r w:rsidR="004D5783">
        <w:rPr>
          <w:noProof/>
        </w:rPr>
        <w:fldChar w:fldCharType="end"/>
      </w:r>
      <w:r w:rsidR="00200666">
        <w:rPr>
          <w:rFonts w:hint="eastAsia"/>
          <w:noProof/>
          <w:lang w:eastAsia="ko-KR"/>
        </w:rPr>
        <w:t xml:space="preserve"> Thực thể khuyến mại</w:t>
      </w:r>
      <w:bookmarkEnd w:id="126"/>
    </w:p>
    <w:p w14:paraId="5506FD8B" w14:textId="5D81A2FA" w:rsidR="00620C0F" w:rsidRDefault="00620C0F" w:rsidP="00C3736B">
      <w:pPr>
        <w:pStyle w:val="Heading4"/>
      </w:pPr>
      <w:r w:rsidRPr="00241CB3">
        <w:lastRenderedPageBreak/>
        <w:t>Đơn hàng</w:t>
      </w:r>
    </w:p>
    <w:p w14:paraId="122C0934" w14:textId="7F190E10" w:rsidR="0074162C" w:rsidRPr="0074162C" w:rsidRDefault="0074162C" w:rsidP="0074162C">
      <w:r>
        <w:t xml:space="preserve">Thực thể </w:t>
      </w:r>
      <w:r w:rsidR="008556DA">
        <w:t>đơn</w:t>
      </w:r>
      <w:r>
        <w:t xml:space="preserve"> hàng được mô tả như </w:t>
      </w:r>
      <w:r w:rsidR="008556DA">
        <w:fldChar w:fldCharType="begin"/>
      </w:r>
      <w:r w:rsidR="008556DA">
        <w:instrText xml:space="preserve"> REF _Ref517962808 \h </w:instrText>
      </w:r>
      <w:r w:rsidR="008556DA">
        <w:fldChar w:fldCharType="separate"/>
      </w:r>
      <w:r w:rsidR="008556DA" w:rsidRPr="00241CB3">
        <w:t xml:space="preserve">Hình </w:t>
      </w:r>
      <w:r w:rsidR="008556DA">
        <w:rPr>
          <w:noProof/>
        </w:rPr>
        <w:t>2</w:t>
      </w:r>
      <w:r w:rsidR="008556DA">
        <w:noBreakHyphen/>
      </w:r>
      <w:r w:rsidR="008556DA">
        <w:rPr>
          <w:noProof/>
        </w:rPr>
        <w:t>34</w:t>
      </w:r>
      <w:r w:rsidR="008556DA">
        <w:fldChar w:fldCharType="end"/>
      </w:r>
      <w:r w:rsidR="008556DA">
        <w:t>.</w:t>
      </w:r>
    </w:p>
    <w:p w14:paraId="08399577" w14:textId="4433A0FD" w:rsidR="00620C0F" w:rsidRPr="00241CB3" w:rsidRDefault="00464E01" w:rsidP="00D13676">
      <w:pPr>
        <w:keepNext/>
        <w:jc w:val="center"/>
      </w:pPr>
      <w:r>
        <w:object w:dxaOrig="5205" w:dyaOrig="3930" w14:anchorId="064CFC34">
          <v:shape id="_x0000_i1058" type="#_x0000_t75" style="width:295.45pt;height:223.45pt" o:ole="">
            <v:imagedata r:id="rId97" o:title=""/>
          </v:shape>
          <o:OLEObject Type="Embed" ProgID="Visio.Drawing.15" ShapeID="_x0000_i1058" DrawAspect="Content" ObjectID="_1592992482" r:id="rId98"/>
        </w:object>
      </w:r>
    </w:p>
    <w:p w14:paraId="2427B326" w14:textId="277E2987" w:rsidR="00620C0F" w:rsidRPr="00241CB3" w:rsidRDefault="00620C0F" w:rsidP="00620C0F">
      <w:pPr>
        <w:pStyle w:val="Caption"/>
      </w:pPr>
      <w:bookmarkStart w:id="127" w:name="_Ref517962808"/>
      <w:bookmarkStart w:id="128" w:name="_Toc512370238"/>
      <w:bookmarkStart w:id="129" w:name="_Toc518908308"/>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34</w:t>
      </w:r>
      <w:r w:rsidR="004D5783">
        <w:rPr>
          <w:noProof/>
        </w:rPr>
        <w:fldChar w:fldCharType="end"/>
      </w:r>
      <w:bookmarkEnd w:id="127"/>
      <w:r w:rsidRPr="00241CB3">
        <w:t xml:space="preserve"> Thực thể đơn hàng</w:t>
      </w:r>
      <w:bookmarkEnd w:id="128"/>
      <w:bookmarkEnd w:id="129"/>
    </w:p>
    <w:p w14:paraId="6647AF1C" w14:textId="0EE3CCEE" w:rsidR="00620C0F" w:rsidRDefault="00620C0F" w:rsidP="00C3736B">
      <w:pPr>
        <w:pStyle w:val="Heading4"/>
      </w:pPr>
      <w:r w:rsidRPr="00241CB3">
        <w:t>Chi tiết đơn hàng</w:t>
      </w:r>
    </w:p>
    <w:p w14:paraId="54398E9E" w14:textId="25780AE2" w:rsidR="0074162C" w:rsidRPr="0074162C" w:rsidRDefault="0074162C" w:rsidP="0074162C">
      <w:r>
        <w:t xml:space="preserve">Thực thể </w:t>
      </w:r>
      <w:r w:rsidR="008556DA">
        <w:t>chi tiết đơn</w:t>
      </w:r>
      <w:r>
        <w:t xml:space="preserve"> hàng được mô tả như </w:t>
      </w:r>
      <w:r w:rsidR="008556DA">
        <w:fldChar w:fldCharType="begin"/>
      </w:r>
      <w:r w:rsidR="008556DA">
        <w:instrText xml:space="preserve"> REF _Ref517962816 \h </w:instrText>
      </w:r>
      <w:r w:rsidR="008556DA">
        <w:fldChar w:fldCharType="separate"/>
      </w:r>
      <w:r w:rsidR="008556DA" w:rsidRPr="00241CB3">
        <w:t xml:space="preserve">Hình </w:t>
      </w:r>
      <w:r w:rsidR="008556DA">
        <w:rPr>
          <w:noProof/>
        </w:rPr>
        <w:t>2</w:t>
      </w:r>
      <w:r w:rsidR="008556DA">
        <w:noBreakHyphen/>
      </w:r>
      <w:r w:rsidR="008556DA">
        <w:rPr>
          <w:noProof/>
        </w:rPr>
        <w:t>35</w:t>
      </w:r>
      <w:r w:rsidR="008556DA">
        <w:fldChar w:fldCharType="end"/>
      </w:r>
      <w:r w:rsidR="008556DA">
        <w:t>.</w:t>
      </w:r>
    </w:p>
    <w:p w14:paraId="6715AB86" w14:textId="1037C2C9" w:rsidR="00620C0F" w:rsidRPr="00241CB3" w:rsidRDefault="00464E01" w:rsidP="00641A35">
      <w:pPr>
        <w:keepNext/>
        <w:jc w:val="center"/>
      </w:pPr>
      <w:r>
        <w:object w:dxaOrig="5205" w:dyaOrig="3855" w14:anchorId="00144EFE">
          <v:shape id="_x0000_i1064" type="#_x0000_t75" style="width:281.8pt;height:209.8pt" o:ole="">
            <v:imagedata r:id="rId99" o:title=""/>
          </v:shape>
          <o:OLEObject Type="Embed" ProgID="Visio.Drawing.15" ShapeID="_x0000_i1064" DrawAspect="Content" ObjectID="_1592992483" r:id="rId100"/>
        </w:object>
      </w:r>
    </w:p>
    <w:p w14:paraId="4562292B" w14:textId="0751365C" w:rsidR="00620C0F" w:rsidRPr="00241CB3" w:rsidRDefault="00620C0F" w:rsidP="00620C0F">
      <w:pPr>
        <w:pStyle w:val="Caption"/>
      </w:pPr>
      <w:bookmarkStart w:id="130" w:name="_Ref517962816"/>
      <w:bookmarkStart w:id="131" w:name="_Toc512370239"/>
      <w:bookmarkStart w:id="132" w:name="_Toc518908309"/>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35</w:t>
      </w:r>
      <w:r w:rsidR="004D5783">
        <w:rPr>
          <w:noProof/>
        </w:rPr>
        <w:fldChar w:fldCharType="end"/>
      </w:r>
      <w:bookmarkEnd w:id="130"/>
      <w:r w:rsidRPr="00241CB3">
        <w:rPr>
          <w:vertAlign w:val="superscript"/>
        </w:rPr>
        <w:t xml:space="preserve"> </w:t>
      </w:r>
      <w:r w:rsidRPr="00241CB3">
        <w:t>Thực thể chi tiết đơn hàng</w:t>
      </w:r>
      <w:bookmarkEnd w:id="131"/>
      <w:bookmarkEnd w:id="132"/>
    </w:p>
    <w:p w14:paraId="61D22944" w14:textId="41E4F7A1" w:rsidR="00620C0F" w:rsidRDefault="00620C0F" w:rsidP="00C3736B">
      <w:pPr>
        <w:pStyle w:val="Heading4"/>
      </w:pPr>
      <w:r w:rsidRPr="00241CB3">
        <w:t>Bài viết</w:t>
      </w:r>
    </w:p>
    <w:p w14:paraId="5685FCF4" w14:textId="23194395" w:rsidR="00620C0F" w:rsidRDefault="0074162C" w:rsidP="00464E01">
      <w:pPr>
        <w:rPr>
          <w:rFonts w:hint="eastAsia"/>
          <w:lang w:eastAsia="ko-KR"/>
        </w:rPr>
      </w:pPr>
      <w:proofErr w:type="gramStart"/>
      <w:r>
        <w:t xml:space="preserve">Thực thể </w:t>
      </w:r>
      <w:r w:rsidR="008556DA">
        <w:t>bài viết</w:t>
      </w:r>
      <w:r>
        <w:t xml:space="preserve"> được mô tả như </w:t>
      </w:r>
      <w:r w:rsidR="008556DA">
        <w:fldChar w:fldCharType="begin"/>
      </w:r>
      <w:r w:rsidR="008556DA">
        <w:instrText xml:space="preserve"> REF _Ref517962881 \h </w:instrText>
      </w:r>
      <w:r w:rsidR="008556DA">
        <w:fldChar w:fldCharType="separate"/>
      </w:r>
      <w:r w:rsidR="008556DA" w:rsidRPr="00241CB3">
        <w:t xml:space="preserve">Hình </w:t>
      </w:r>
      <w:r w:rsidR="008556DA">
        <w:rPr>
          <w:noProof/>
        </w:rPr>
        <w:t>2</w:t>
      </w:r>
      <w:r w:rsidR="008556DA">
        <w:noBreakHyphen/>
      </w:r>
      <w:r w:rsidR="008556DA">
        <w:rPr>
          <w:noProof/>
        </w:rPr>
        <w:t>36</w:t>
      </w:r>
      <w:r w:rsidR="008556DA">
        <w:fldChar w:fldCharType="end"/>
      </w:r>
      <w:r w:rsidR="008556DA">
        <w:t>.</w:t>
      </w:r>
      <w:proofErr w:type="gramEnd"/>
    </w:p>
    <w:p w14:paraId="28174640" w14:textId="7E63F81B" w:rsidR="009F3865" w:rsidRPr="00241CB3" w:rsidRDefault="00FC5A3B" w:rsidP="00641A35">
      <w:pPr>
        <w:keepNext/>
        <w:jc w:val="center"/>
        <w:rPr>
          <w:lang w:eastAsia="ko-KR"/>
        </w:rPr>
      </w:pPr>
      <w:r>
        <w:object w:dxaOrig="4965" w:dyaOrig="2100" w14:anchorId="467CA3E6">
          <v:shape id="_x0000_i1062" type="#_x0000_t75" style="width:294.2pt;height:126.6pt" o:ole="">
            <v:imagedata r:id="rId101" o:title=""/>
          </v:shape>
          <o:OLEObject Type="Embed" ProgID="Visio.Drawing.15" ShapeID="_x0000_i1062" DrawAspect="Content" ObjectID="_1592992484" r:id="rId102"/>
        </w:object>
      </w:r>
    </w:p>
    <w:p w14:paraId="721CC3C1" w14:textId="0FEA6C9F" w:rsidR="008D0029" w:rsidRDefault="00620C0F" w:rsidP="008D0029">
      <w:pPr>
        <w:pStyle w:val="Caption"/>
      </w:pPr>
      <w:bookmarkStart w:id="133" w:name="_Ref517962881"/>
      <w:bookmarkStart w:id="134" w:name="_Toc512370240"/>
      <w:bookmarkStart w:id="135" w:name="_Toc518908310"/>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36</w:t>
      </w:r>
      <w:r w:rsidR="004D5783">
        <w:rPr>
          <w:noProof/>
        </w:rPr>
        <w:fldChar w:fldCharType="end"/>
      </w:r>
      <w:bookmarkEnd w:id="133"/>
      <w:r w:rsidRPr="00241CB3">
        <w:t xml:space="preserve"> Thực thể Bài Viết</w:t>
      </w:r>
      <w:bookmarkEnd w:id="134"/>
      <w:bookmarkEnd w:id="135"/>
    </w:p>
    <w:p w14:paraId="0864633B" w14:textId="14DF313C" w:rsidR="00620C0F" w:rsidRDefault="00620C0F" w:rsidP="00C3736B">
      <w:pPr>
        <w:pStyle w:val="Heading4"/>
      </w:pPr>
      <w:r w:rsidRPr="00241CB3">
        <w:t>Phản Hồi</w:t>
      </w:r>
    </w:p>
    <w:p w14:paraId="51707608" w14:textId="05ECC85C" w:rsidR="0074162C" w:rsidRPr="0074162C" w:rsidRDefault="0074162C" w:rsidP="0074162C">
      <w:proofErr w:type="gramStart"/>
      <w:r>
        <w:t xml:space="preserve">Thực thể </w:t>
      </w:r>
      <w:r w:rsidR="008556DA">
        <w:t>phản hồi</w:t>
      </w:r>
      <w:r>
        <w:t xml:space="preserve"> được mô tả như </w:t>
      </w:r>
      <w:r w:rsidR="008556DA">
        <w:fldChar w:fldCharType="begin"/>
      </w:r>
      <w:r w:rsidR="008556DA">
        <w:instrText xml:space="preserve"> REF _Ref517962891 \h </w:instrText>
      </w:r>
      <w:r w:rsidR="008556DA">
        <w:fldChar w:fldCharType="separate"/>
      </w:r>
      <w:r w:rsidR="008556DA" w:rsidRPr="00241CB3">
        <w:t xml:space="preserve">Hình </w:t>
      </w:r>
      <w:r w:rsidR="008556DA">
        <w:rPr>
          <w:noProof/>
        </w:rPr>
        <w:t>2</w:t>
      </w:r>
      <w:r w:rsidR="008556DA">
        <w:noBreakHyphen/>
      </w:r>
      <w:r w:rsidR="008556DA">
        <w:rPr>
          <w:noProof/>
        </w:rPr>
        <w:t>37</w:t>
      </w:r>
      <w:r w:rsidR="008556DA">
        <w:fldChar w:fldCharType="end"/>
      </w:r>
      <w:r w:rsidR="008556DA">
        <w:t>.</w:t>
      </w:r>
      <w:proofErr w:type="gramEnd"/>
    </w:p>
    <w:p w14:paraId="0E3F9518" w14:textId="5D89A3B4" w:rsidR="00620C0F" w:rsidRPr="00241CB3" w:rsidRDefault="00641A35" w:rsidP="00641A35">
      <w:pPr>
        <w:keepNext/>
        <w:jc w:val="center"/>
      </w:pPr>
      <w:r>
        <w:object w:dxaOrig="5145" w:dyaOrig="2415" w14:anchorId="49A0E8BC">
          <v:shape id="_x0000_i1063" type="#_x0000_t75" style="width:307.85pt;height:120.4pt" o:ole="">
            <v:imagedata r:id="rId103" o:title=""/>
          </v:shape>
          <o:OLEObject Type="Embed" ProgID="Visio.Drawing.15" ShapeID="_x0000_i1063" DrawAspect="Content" ObjectID="_1592992485" r:id="rId104"/>
        </w:object>
      </w:r>
    </w:p>
    <w:p w14:paraId="28DB75D4" w14:textId="517D0B30" w:rsidR="00620C0F" w:rsidRPr="00241CB3" w:rsidRDefault="00620C0F" w:rsidP="00D4443B">
      <w:pPr>
        <w:pStyle w:val="Caption"/>
      </w:pPr>
      <w:bookmarkStart w:id="136" w:name="_Ref517962891"/>
      <w:bookmarkStart w:id="137" w:name="_Toc512370241"/>
      <w:bookmarkStart w:id="138" w:name="_Toc518908311"/>
      <w:r w:rsidRPr="00241CB3">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37</w:t>
      </w:r>
      <w:r w:rsidR="004D5783">
        <w:rPr>
          <w:noProof/>
        </w:rPr>
        <w:fldChar w:fldCharType="end"/>
      </w:r>
      <w:bookmarkEnd w:id="136"/>
      <w:r w:rsidRPr="00241CB3">
        <w:t xml:space="preserve"> Thực thể phản hồi</w:t>
      </w:r>
      <w:bookmarkEnd w:id="137"/>
      <w:bookmarkEnd w:id="138"/>
    </w:p>
    <w:p w14:paraId="79E97B61" w14:textId="04BF89F1" w:rsidR="00620C0F" w:rsidRDefault="008A5AFF" w:rsidP="00C3736B">
      <w:pPr>
        <w:pStyle w:val="Heading4"/>
      </w:pPr>
      <w:r>
        <w:t xml:space="preserve">Nhóm </w:t>
      </w:r>
      <w:r w:rsidR="00620C0F" w:rsidRPr="00241CB3">
        <w:t>Quyền</w:t>
      </w:r>
    </w:p>
    <w:p w14:paraId="431BA3AA" w14:textId="7A4AA877" w:rsidR="0074162C" w:rsidRPr="0074162C" w:rsidRDefault="0074162C" w:rsidP="0074162C">
      <w:proofErr w:type="gramStart"/>
      <w:r>
        <w:t xml:space="preserve">Thực thể </w:t>
      </w:r>
      <w:r w:rsidR="008556DA">
        <w:t>nhóm quyền</w:t>
      </w:r>
      <w:r>
        <w:t xml:space="preserve"> được mô tả như </w:t>
      </w:r>
      <w:r w:rsidR="008556DA">
        <w:fldChar w:fldCharType="begin"/>
      </w:r>
      <w:r w:rsidR="008556DA">
        <w:instrText xml:space="preserve"> REF _Ref517962899 \h </w:instrText>
      </w:r>
      <w:r w:rsidR="008556DA">
        <w:fldChar w:fldCharType="separate"/>
      </w:r>
      <w:r w:rsidR="008556DA">
        <w:t xml:space="preserve">Hình </w:t>
      </w:r>
      <w:r w:rsidR="008556DA">
        <w:rPr>
          <w:noProof/>
        </w:rPr>
        <w:t>2</w:t>
      </w:r>
      <w:r w:rsidR="008556DA">
        <w:noBreakHyphen/>
      </w:r>
      <w:r w:rsidR="008556DA">
        <w:rPr>
          <w:noProof/>
        </w:rPr>
        <w:t>38</w:t>
      </w:r>
      <w:r w:rsidR="008556DA">
        <w:fldChar w:fldCharType="end"/>
      </w:r>
      <w:r w:rsidR="008556DA">
        <w:t>.</w:t>
      </w:r>
      <w:proofErr w:type="gramEnd"/>
    </w:p>
    <w:p w14:paraId="0AF3B27E" w14:textId="48825BB0" w:rsidR="008F624A" w:rsidRDefault="00641A35" w:rsidP="00641A35">
      <w:pPr>
        <w:keepNext/>
        <w:jc w:val="center"/>
      </w:pPr>
      <w:r>
        <w:object w:dxaOrig="5205" w:dyaOrig="1815" w14:anchorId="1BBD4EBD">
          <v:shape id="_x0000_i1059" type="#_x0000_t75" style="width:259.45pt;height:90.6pt" o:ole="">
            <v:imagedata r:id="rId105" o:title=""/>
          </v:shape>
          <o:OLEObject Type="Embed" ProgID="Visio.Drawing.15" ShapeID="_x0000_i1059" DrawAspect="Content" ObjectID="_1592992486" r:id="rId106"/>
        </w:object>
      </w:r>
    </w:p>
    <w:p w14:paraId="3122E98B" w14:textId="09231CEC" w:rsidR="008D0029" w:rsidRDefault="008F624A" w:rsidP="00464E01">
      <w:pPr>
        <w:pStyle w:val="Caption"/>
        <w:rPr>
          <w:rFonts w:hint="eastAsia"/>
          <w:lang w:eastAsia="ko-KR"/>
        </w:rPr>
      </w:pPr>
      <w:bookmarkStart w:id="139" w:name="_Ref517962899"/>
      <w:bookmarkStart w:id="140" w:name="_Toc518908312"/>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38</w:t>
      </w:r>
      <w:r w:rsidR="004D5783">
        <w:rPr>
          <w:noProof/>
        </w:rPr>
        <w:fldChar w:fldCharType="end"/>
      </w:r>
      <w:bookmarkEnd w:id="139"/>
      <w:r w:rsidR="00200666">
        <w:rPr>
          <w:rFonts w:hint="eastAsia"/>
          <w:noProof/>
          <w:lang w:eastAsia="ko-KR"/>
        </w:rPr>
        <w:t xml:space="preserve"> Thực thể</w:t>
      </w:r>
      <w:r>
        <w:t xml:space="preserve"> </w:t>
      </w:r>
      <w:r w:rsidR="008A5AFF">
        <w:t>Nhóm quyền</w:t>
      </w:r>
      <w:bookmarkEnd w:id="140"/>
    </w:p>
    <w:p w14:paraId="68612FB0" w14:textId="3FDC856F" w:rsidR="00620C0F" w:rsidRDefault="00620C0F" w:rsidP="00C3736B">
      <w:pPr>
        <w:pStyle w:val="Heading4"/>
      </w:pPr>
      <w:r w:rsidRPr="00241CB3">
        <w:t>Chi tiết quyền</w:t>
      </w:r>
    </w:p>
    <w:p w14:paraId="09F7BE8E" w14:textId="73E5BA2C" w:rsidR="0074162C" w:rsidRPr="0074162C" w:rsidRDefault="0074162C" w:rsidP="0074162C">
      <w:proofErr w:type="gramStart"/>
      <w:r>
        <w:t xml:space="preserve">Thực thể </w:t>
      </w:r>
      <w:r w:rsidR="008556DA">
        <w:t>chi tiết quyền</w:t>
      </w:r>
      <w:r>
        <w:t xml:space="preserve"> được mô tả như </w:t>
      </w:r>
      <w:r w:rsidR="008556DA">
        <w:fldChar w:fldCharType="begin"/>
      </w:r>
      <w:r w:rsidR="008556DA">
        <w:instrText xml:space="preserve"> REF _Ref517962914 \h </w:instrText>
      </w:r>
      <w:r w:rsidR="008556DA">
        <w:fldChar w:fldCharType="separate"/>
      </w:r>
      <w:r w:rsidR="008556DA">
        <w:t xml:space="preserve">Hình </w:t>
      </w:r>
      <w:r w:rsidR="008556DA">
        <w:rPr>
          <w:noProof/>
        </w:rPr>
        <w:t>2</w:t>
      </w:r>
      <w:r w:rsidR="008556DA">
        <w:noBreakHyphen/>
      </w:r>
      <w:r w:rsidR="008556DA">
        <w:rPr>
          <w:noProof/>
        </w:rPr>
        <w:t>39</w:t>
      </w:r>
      <w:r w:rsidR="008556DA">
        <w:fldChar w:fldCharType="end"/>
      </w:r>
      <w:r w:rsidR="008556DA">
        <w:t>.</w:t>
      </w:r>
      <w:proofErr w:type="gramEnd"/>
    </w:p>
    <w:p w14:paraId="71F2B662" w14:textId="4244590B" w:rsidR="008F624A" w:rsidRDefault="00641A35" w:rsidP="00641A35">
      <w:pPr>
        <w:keepNext/>
        <w:jc w:val="center"/>
      </w:pPr>
      <w:r>
        <w:object w:dxaOrig="5145" w:dyaOrig="1800" w14:anchorId="1405EC3B">
          <v:shape id="_x0000_i1060" type="#_x0000_t75" style="width:256.95pt;height:90.6pt" o:ole="">
            <v:imagedata r:id="rId107" o:title=""/>
          </v:shape>
          <o:OLEObject Type="Embed" ProgID="Visio.Drawing.15" ShapeID="_x0000_i1060" DrawAspect="Content" ObjectID="_1592992487" r:id="rId108"/>
        </w:object>
      </w:r>
    </w:p>
    <w:p w14:paraId="736F6892" w14:textId="3203AA32" w:rsidR="00620C0F" w:rsidRPr="00241CB3" w:rsidRDefault="008F624A" w:rsidP="008A5AFF">
      <w:pPr>
        <w:pStyle w:val="Caption"/>
      </w:pPr>
      <w:bookmarkStart w:id="141" w:name="_Ref517962914"/>
      <w:bookmarkStart w:id="142" w:name="_Toc518908313"/>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39</w:t>
      </w:r>
      <w:r w:rsidR="004D5783">
        <w:rPr>
          <w:noProof/>
        </w:rPr>
        <w:fldChar w:fldCharType="end"/>
      </w:r>
      <w:bookmarkEnd w:id="141"/>
      <w:r w:rsidR="008A5AFF">
        <w:t xml:space="preserve"> </w:t>
      </w:r>
      <w:r w:rsidR="00200666">
        <w:rPr>
          <w:rFonts w:hint="eastAsia"/>
          <w:lang w:eastAsia="ko-KR"/>
        </w:rPr>
        <w:t xml:space="preserve">Thực thể </w:t>
      </w:r>
      <w:r w:rsidR="008A5AFF">
        <w:t>Chi tiết quyền</w:t>
      </w:r>
      <w:bookmarkEnd w:id="142"/>
    </w:p>
    <w:p w14:paraId="140BAFFD" w14:textId="77777777" w:rsidR="00620C0F" w:rsidRPr="00241CB3" w:rsidRDefault="00620C0F" w:rsidP="00620C0F">
      <w:pPr>
        <w:pStyle w:val="Heading2"/>
      </w:pPr>
      <w:bookmarkStart w:id="143" w:name="_Toc512370209"/>
      <w:bookmarkStart w:id="144" w:name="_Toc518897448"/>
      <w:r w:rsidRPr="00241CB3">
        <w:lastRenderedPageBreak/>
        <w:t>Bảng dữ liệu</w:t>
      </w:r>
      <w:bookmarkEnd w:id="143"/>
      <w:bookmarkEnd w:id="144"/>
    </w:p>
    <w:p w14:paraId="1F6B35A2" w14:textId="77777777" w:rsidR="00620C0F" w:rsidRDefault="00620C0F" w:rsidP="00620C0F">
      <w:pPr>
        <w:pStyle w:val="Heading3"/>
      </w:pPr>
      <w:bookmarkStart w:id="145" w:name="_Toc512370210"/>
      <w:bookmarkStart w:id="146" w:name="_Toc518897449"/>
      <w:r w:rsidRPr="00241CB3">
        <w:t>Danh sách bảng dữ liệu</w:t>
      </w:r>
      <w:bookmarkEnd w:id="145"/>
      <w:bookmarkEnd w:id="146"/>
    </w:p>
    <w:p w14:paraId="3BB9DDB4" w14:textId="59266B31" w:rsidR="009D4C18" w:rsidRDefault="009D4C18" w:rsidP="00C3736B">
      <w:pPr>
        <w:pStyle w:val="Heading4"/>
        <w:numPr>
          <w:ilvl w:val="0"/>
          <w:numId w:val="34"/>
        </w:numPr>
      </w:pPr>
      <w:r>
        <w:t>Bảng người dùng (</w:t>
      </w:r>
      <w:r w:rsidR="00C7572B">
        <w:t>TAIKHOAN</w:t>
      </w:r>
      <w:r>
        <w:t>)</w:t>
      </w:r>
    </w:p>
    <w:p w14:paraId="7DDF2597" w14:textId="6429AB4C" w:rsidR="009D4C18" w:rsidRPr="009D4C18" w:rsidRDefault="00C7572B" w:rsidP="009D4C18">
      <w:proofErr w:type="gramStart"/>
      <w:r>
        <w:t>Bảng Ngườ</w:t>
      </w:r>
      <w:r w:rsidR="00DA5DCA">
        <w:t>i d</w:t>
      </w:r>
      <w:r w:rsidR="00DA5DCA">
        <w:rPr>
          <w:rFonts w:hint="eastAsia"/>
          <w:lang w:eastAsia="ko-KR"/>
        </w:rPr>
        <w:t>ù</w:t>
      </w:r>
      <w:r>
        <w:t>ng</w:t>
      </w:r>
      <w:r w:rsidR="00DA5DCA">
        <w:rPr>
          <w:rFonts w:hint="eastAsia"/>
          <w:lang w:eastAsia="ko-KR"/>
        </w:rPr>
        <w:t xml:space="preserve"> </w:t>
      </w:r>
      <w:r>
        <w:t xml:space="preserve">(TAIKHOAN) làm nhiệm vụ lưu trữ thông tin của người dung và nhân viên của cửa </w:t>
      </w:r>
      <w:r w:rsidR="008556DA">
        <w:t>hà</w:t>
      </w:r>
      <w:r>
        <w:t>ng.</w:t>
      </w:r>
      <w:proofErr w:type="gramEnd"/>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5"/>
        <w:gridCol w:w="2477"/>
        <w:gridCol w:w="1417"/>
        <w:gridCol w:w="3119"/>
      </w:tblGrid>
      <w:tr w:rsidR="00244CEF" w:rsidRPr="00244CEF" w14:paraId="71EF3A9E" w14:textId="77777777" w:rsidTr="00244CEF">
        <w:trPr>
          <w:tblHeader/>
        </w:trPr>
        <w:tc>
          <w:tcPr>
            <w:tcW w:w="925" w:type="dxa"/>
          </w:tcPr>
          <w:p w14:paraId="21F0245B" w14:textId="2F305573" w:rsidR="00244CEF" w:rsidRPr="00244CEF" w:rsidRDefault="00244CEF" w:rsidP="00290D84">
            <w:pPr>
              <w:ind w:firstLine="0"/>
              <w:rPr>
                <w:b/>
              </w:rPr>
            </w:pPr>
            <w:r>
              <w:rPr>
                <w:b/>
              </w:rPr>
              <w:t>STT</w:t>
            </w:r>
          </w:p>
        </w:tc>
        <w:tc>
          <w:tcPr>
            <w:tcW w:w="2477" w:type="dxa"/>
            <w:shd w:val="clear" w:color="auto" w:fill="auto"/>
          </w:tcPr>
          <w:p w14:paraId="0AFA14F8" w14:textId="1628451D" w:rsidR="00244CEF" w:rsidRPr="00244CEF" w:rsidRDefault="00244CEF" w:rsidP="00290D84">
            <w:pPr>
              <w:ind w:firstLine="0"/>
              <w:rPr>
                <w:b/>
              </w:rPr>
            </w:pPr>
            <w:r w:rsidRPr="00244CEF">
              <w:rPr>
                <w:b/>
              </w:rPr>
              <w:t>Tên trường</w:t>
            </w:r>
          </w:p>
        </w:tc>
        <w:tc>
          <w:tcPr>
            <w:tcW w:w="1417" w:type="dxa"/>
          </w:tcPr>
          <w:p w14:paraId="37032B16" w14:textId="416F4CD5" w:rsidR="00244CEF" w:rsidRPr="00244CEF" w:rsidRDefault="00244CEF" w:rsidP="00290D84">
            <w:pPr>
              <w:ind w:firstLine="0"/>
              <w:rPr>
                <w:b/>
              </w:rPr>
            </w:pPr>
            <w:r w:rsidRPr="00244CEF">
              <w:rPr>
                <w:b/>
              </w:rPr>
              <w:t>Ràng buộc</w:t>
            </w:r>
          </w:p>
        </w:tc>
        <w:tc>
          <w:tcPr>
            <w:tcW w:w="3119" w:type="dxa"/>
            <w:shd w:val="clear" w:color="auto" w:fill="auto"/>
          </w:tcPr>
          <w:p w14:paraId="0F98BF4A" w14:textId="65E35228" w:rsidR="00244CEF" w:rsidRPr="00244CEF" w:rsidRDefault="00244CEF" w:rsidP="00290D84">
            <w:pPr>
              <w:rPr>
                <w:b/>
              </w:rPr>
            </w:pPr>
            <w:r w:rsidRPr="00244CEF">
              <w:rPr>
                <w:b/>
              </w:rPr>
              <w:t>Kiểu dữ liệu</w:t>
            </w:r>
          </w:p>
        </w:tc>
      </w:tr>
      <w:tr w:rsidR="00244CEF" w:rsidRPr="00241CB3" w14:paraId="1B13D284" w14:textId="77777777" w:rsidTr="00244CEF">
        <w:tc>
          <w:tcPr>
            <w:tcW w:w="925" w:type="dxa"/>
          </w:tcPr>
          <w:p w14:paraId="2BF81484" w14:textId="77777777" w:rsidR="00244CEF" w:rsidRPr="00241CB3" w:rsidRDefault="00244CEF" w:rsidP="00244CEF">
            <w:pPr>
              <w:pStyle w:val="ListParagraph"/>
              <w:numPr>
                <w:ilvl w:val="0"/>
                <w:numId w:val="35"/>
              </w:numPr>
            </w:pPr>
          </w:p>
        </w:tc>
        <w:tc>
          <w:tcPr>
            <w:tcW w:w="2477" w:type="dxa"/>
            <w:shd w:val="clear" w:color="auto" w:fill="auto"/>
          </w:tcPr>
          <w:p w14:paraId="3D2C6839" w14:textId="14AF8117" w:rsidR="00244CEF" w:rsidRPr="00241CB3" w:rsidRDefault="00244CEF" w:rsidP="00290D84">
            <w:pPr>
              <w:ind w:firstLine="0"/>
            </w:pPr>
            <w:r w:rsidRPr="00241CB3">
              <w:t>ID</w:t>
            </w:r>
          </w:p>
        </w:tc>
        <w:tc>
          <w:tcPr>
            <w:tcW w:w="1417" w:type="dxa"/>
          </w:tcPr>
          <w:p w14:paraId="6BA729FF" w14:textId="77777777" w:rsidR="00244CEF" w:rsidRPr="00241CB3" w:rsidRDefault="00244CEF" w:rsidP="00290D84">
            <w:pPr>
              <w:ind w:firstLine="0"/>
            </w:pPr>
            <w:r w:rsidRPr="00241CB3">
              <w:t>PK</w:t>
            </w:r>
          </w:p>
        </w:tc>
        <w:tc>
          <w:tcPr>
            <w:tcW w:w="3119" w:type="dxa"/>
            <w:shd w:val="clear" w:color="auto" w:fill="auto"/>
          </w:tcPr>
          <w:p w14:paraId="07030CEF" w14:textId="77777777" w:rsidR="00244CEF" w:rsidRPr="00241CB3" w:rsidRDefault="00244CEF" w:rsidP="00290D84">
            <w:r w:rsidRPr="00241CB3">
              <w:t>Int()</w:t>
            </w:r>
          </w:p>
        </w:tc>
      </w:tr>
      <w:tr w:rsidR="00244CEF" w:rsidRPr="00241CB3" w14:paraId="5F529CAA" w14:textId="77777777" w:rsidTr="00244CEF">
        <w:tc>
          <w:tcPr>
            <w:tcW w:w="925" w:type="dxa"/>
          </w:tcPr>
          <w:p w14:paraId="647AA54F" w14:textId="77777777" w:rsidR="00244CEF" w:rsidRPr="00241CB3" w:rsidRDefault="00244CEF" w:rsidP="00244CEF">
            <w:pPr>
              <w:pStyle w:val="ListParagraph"/>
              <w:numPr>
                <w:ilvl w:val="0"/>
                <w:numId w:val="35"/>
              </w:numPr>
            </w:pPr>
          </w:p>
        </w:tc>
        <w:tc>
          <w:tcPr>
            <w:tcW w:w="2477" w:type="dxa"/>
            <w:shd w:val="clear" w:color="auto" w:fill="auto"/>
          </w:tcPr>
          <w:p w14:paraId="627FD370" w14:textId="76E79FBD" w:rsidR="00244CEF" w:rsidRPr="00241CB3" w:rsidRDefault="00FC5A3B" w:rsidP="00290D84">
            <w:pPr>
              <w:ind w:firstLine="0"/>
            </w:pPr>
            <w:r w:rsidRPr="00FC5A3B">
              <w:t>TenDN</w:t>
            </w:r>
          </w:p>
        </w:tc>
        <w:tc>
          <w:tcPr>
            <w:tcW w:w="1417" w:type="dxa"/>
          </w:tcPr>
          <w:p w14:paraId="5CDF6673" w14:textId="77777777" w:rsidR="00244CEF" w:rsidRPr="00241CB3" w:rsidRDefault="00244CEF" w:rsidP="00290D84">
            <w:pPr>
              <w:ind w:firstLine="0"/>
            </w:pPr>
          </w:p>
        </w:tc>
        <w:tc>
          <w:tcPr>
            <w:tcW w:w="3119" w:type="dxa"/>
            <w:shd w:val="clear" w:color="auto" w:fill="auto"/>
          </w:tcPr>
          <w:p w14:paraId="016A1FCD" w14:textId="425F2543" w:rsidR="00244CEF" w:rsidRPr="00241CB3" w:rsidRDefault="00244CEF" w:rsidP="00290D84">
            <w:r w:rsidRPr="00241CB3">
              <w:t>Char(</w:t>
            </w:r>
            <w:r w:rsidR="00FC5A3B">
              <w:rPr>
                <w:rFonts w:hint="eastAsia"/>
                <w:lang w:eastAsia="ko-KR"/>
              </w:rPr>
              <w:t>28</w:t>
            </w:r>
            <w:r w:rsidRPr="00241CB3">
              <w:t>)</w:t>
            </w:r>
          </w:p>
        </w:tc>
      </w:tr>
      <w:tr w:rsidR="00244CEF" w:rsidRPr="00241CB3" w14:paraId="6DE6AB0F" w14:textId="77777777" w:rsidTr="00244CEF">
        <w:tc>
          <w:tcPr>
            <w:tcW w:w="925" w:type="dxa"/>
          </w:tcPr>
          <w:p w14:paraId="2858DCAD" w14:textId="77777777" w:rsidR="00244CEF" w:rsidRPr="00241CB3" w:rsidRDefault="00244CEF" w:rsidP="00244CEF">
            <w:pPr>
              <w:pStyle w:val="ListParagraph"/>
              <w:numPr>
                <w:ilvl w:val="0"/>
                <w:numId w:val="35"/>
              </w:numPr>
            </w:pPr>
          </w:p>
        </w:tc>
        <w:tc>
          <w:tcPr>
            <w:tcW w:w="2477" w:type="dxa"/>
            <w:shd w:val="clear" w:color="auto" w:fill="auto"/>
          </w:tcPr>
          <w:p w14:paraId="7F511181" w14:textId="6108176C" w:rsidR="00244CEF" w:rsidRPr="00241CB3" w:rsidRDefault="00FC5A3B" w:rsidP="00290D84">
            <w:pPr>
              <w:ind w:firstLine="0"/>
            </w:pPr>
            <w:r w:rsidRPr="00FC5A3B">
              <w:t>MatKhau</w:t>
            </w:r>
          </w:p>
        </w:tc>
        <w:tc>
          <w:tcPr>
            <w:tcW w:w="1417" w:type="dxa"/>
          </w:tcPr>
          <w:p w14:paraId="64196ECF" w14:textId="77777777" w:rsidR="00244CEF" w:rsidRPr="00241CB3" w:rsidRDefault="00244CEF" w:rsidP="00290D84">
            <w:pPr>
              <w:ind w:firstLine="0"/>
            </w:pPr>
          </w:p>
        </w:tc>
        <w:tc>
          <w:tcPr>
            <w:tcW w:w="3119" w:type="dxa"/>
            <w:shd w:val="clear" w:color="auto" w:fill="auto"/>
          </w:tcPr>
          <w:p w14:paraId="3EBCD93C" w14:textId="5013426E" w:rsidR="00244CEF" w:rsidRPr="00241CB3" w:rsidRDefault="00244CEF" w:rsidP="00290D84">
            <w:r w:rsidRPr="00241CB3">
              <w:t>Char(</w:t>
            </w:r>
            <w:r w:rsidR="00FC5A3B">
              <w:rPr>
                <w:rFonts w:hint="eastAsia"/>
                <w:lang w:eastAsia="ko-KR"/>
              </w:rPr>
              <w:t>16</w:t>
            </w:r>
            <w:r w:rsidRPr="00241CB3">
              <w:t>)</w:t>
            </w:r>
          </w:p>
        </w:tc>
      </w:tr>
      <w:tr w:rsidR="00244CEF" w:rsidRPr="00241CB3" w14:paraId="3A1193EA" w14:textId="77777777" w:rsidTr="00244CEF">
        <w:tc>
          <w:tcPr>
            <w:tcW w:w="925" w:type="dxa"/>
          </w:tcPr>
          <w:p w14:paraId="25228380" w14:textId="77777777" w:rsidR="00244CEF" w:rsidRPr="00241CB3" w:rsidRDefault="00244CEF" w:rsidP="00244CEF">
            <w:pPr>
              <w:pStyle w:val="ListParagraph"/>
              <w:numPr>
                <w:ilvl w:val="0"/>
                <w:numId w:val="35"/>
              </w:numPr>
            </w:pPr>
          </w:p>
        </w:tc>
        <w:tc>
          <w:tcPr>
            <w:tcW w:w="2477" w:type="dxa"/>
            <w:shd w:val="clear" w:color="auto" w:fill="auto"/>
          </w:tcPr>
          <w:p w14:paraId="453D5D9A" w14:textId="34517634" w:rsidR="00244CEF" w:rsidRPr="00241CB3" w:rsidRDefault="00FC5A3B" w:rsidP="00290D84">
            <w:pPr>
              <w:ind w:firstLine="0"/>
            </w:pPr>
            <w:r w:rsidRPr="00FC5A3B">
              <w:t>HoTen</w:t>
            </w:r>
          </w:p>
        </w:tc>
        <w:tc>
          <w:tcPr>
            <w:tcW w:w="1417" w:type="dxa"/>
          </w:tcPr>
          <w:p w14:paraId="5E3CC039" w14:textId="77777777" w:rsidR="00244CEF" w:rsidRPr="00241CB3" w:rsidRDefault="00244CEF" w:rsidP="00290D84">
            <w:pPr>
              <w:ind w:firstLine="0"/>
            </w:pPr>
          </w:p>
        </w:tc>
        <w:tc>
          <w:tcPr>
            <w:tcW w:w="3119" w:type="dxa"/>
            <w:shd w:val="clear" w:color="auto" w:fill="auto"/>
          </w:tcPr>
          <w:p w14:paraId="5BA73E65" w14:textId="27A89659" w:rsidR="00244CEF" w:rsidRPr="00241CB3" w:rsidRDefault="00244CEF" w:rsidP="00290D84">
            <w:r w:rsidRPr="00241CB3">
              <w:t>Nvarchar(</w:t>
            </w:r>
            <w:r w:rsidR="00FC5A3B">
              <w:rPr>
                <w:rFonts w:hint="eastAsia"/>
                <w:lang w:eastAsia="ko-KR"/>
              </w:rPr>
              <w:t>50</w:t>
            </w:r>
            <w:r w:rsidRPr="00241CB3">
              <w:t>)</w:t>
            </w:r>
          </w:p>
        </w:tc>
      </w:tr>
      <w:tr w:rsidR="00244CEF" w:rsidRPr="00241CB3" w14:paraId="6AE7C555" w14:textId="77777777" w:rsidTr="00244CEF">
        <w:tc>
          <w:tcPr>
            <w:tcW w:w="925" w:type="dxa"/>
          </w:tcPr>
          <w:p w14:paraId="141BFC8B" w14:textId="77777777" w:rsidR="00244CEF" w:rsidRPr="00241CB3" w:rsidRDefault="00244CEF" w:rsidP="00244CEF">
            <w:pPr>
              <w:pStyle w:val="ListParagraph"/>
              <w:numPr>
                <w:ilvl w:val="0"/>
                <w:numId w:val="35"/>
              </w:numPr>
            </w:pPr>
          </w:p>
        </w:tc>
        <w:tc>
          <w:tcPr>
            <w:tcW w:w="2477" w:type="dxa"/>
            <w:shd w:val="clear" w:color="auto" w:fill="auto"/>
          </w:tcPr>
          <w:p w14:paraId="4F644F13" w14:textId="381B8DCE" w:rsidR="00244CEF" w:rsidRPr="00241CB3" w:rsidRDefault="00244CEF" w:rsidP="00290D84">
            <w:pPr>
              <w:ind w:firstLine="0"/>
            </w:pPr>
            <w:r w:rsidRPr="00241CB3">
              <w:t>Phone</w:t>
            </w:r>
          </w:p>
        </w:tc>
        <w:tc>
          <w:tcPr>
            <w:tcW w:w="1417" w:type="dxa"/>
          </w:tcPr>
          <w:p w14:paraId="563A684A" w14:textId="77777777" w:rsidR="00244CEF" w:rsidRPr="00241CB3" w:rsidRDefault="00244CEF" w:rsidP="00290D84">
            <w:pPr>
              <w:ind w:firstLine="0"/>
            </w:pPr>
          </w:p>
        </w:tc>
        <w:tc>
          <w:tcPr>
            <w:tcW w:w="3119" w:type="dxa"/>
            <w:shd w:val="clear" w:color="auto" w:fill="auto"/>
          </w:tcPr>
          <w:p w14:paraId="19BFB74D" w14:textId="77777777" w:rsidR="00244CEF" w:rsidRPr="00241CB3" w:rsidRDefault="00244CEF" w:rsidP="00290D84">
            <w:r w:rsidRPr="00241CB3">
              <w:t>Char(11)</w:t>
            </w:r>
          </w:p>
        </w:tc>
      </w:tr>
      <w:tr w:rsidR="00244CEF" w:rsidRPr="00241CB3" w14:paraId="0335B0D6" w14:textId="77777777" w:rsidTr="00244CEF">
        <w:tc>
          <w:tcPr>
            <w:tcW w:w="925" w:type="dxa"/>
          </w:tcPr>
          <w:p w14:paraId="682700DA" w14:textId="77777777" w:rsidR="00244CEF" w:rsidRPr="00241CB3" w:rsidRDefault="00244CEF" w:rsidP="00244CEF">
            <w:pPr>
              <w:pStyle w:val="ListParagraph"/>
              <w:numPr>
                <w:ilvl w:val="0"/>
                <w:numId w:val="35"/>
              </w:numPr>
            </w:pPr>
          </w:p>
        </w:tc>
        <w:tc>
          <w:tcPr>
            <w:tcW w:w="2477" w:type="dxa"/>
            <w:shd w:val="clear" w:color="auto" w:fill="auto"/>
          </w:tcPr>
          <w:p w14:paraId="588A4F34" w14:textId="10B418C5" w:rsidR="00244CEF" w:rsidRPr="00241CB3" w:rsidRDefault="00244CEF" w:rsidP="00290D84">
            <w:pPr>
              <w:ind w:firstLine="0"/>
            </w:pPr>
            <w:r w:rsidRPr="00241CB3">
              <w:t>Email</w:t>
            </w:r>
          </w:p>
        </w:tc>
        <w:tc>
          <w:tcPr>
            <w:tcW w:w="1417" w:type="dxa"/>
          </w:tcPr>
          <w:p w14:paraId="4D0D6B83" w14:textId="77777777" w:rsidR="00244CEF" w:rsidRPr="00241CB3" w:rsidRDefault="00244CEF" w:rsidP="00290D84">
            <w:pPr>
              <w:ind w:firstLine="0"/>
            </w:pPr>
          </w:p>
        </w:tc>
        <w:tc>
          <w:tcPr>
            <w:tcW w:w="3119" w:type="dxa"/>
            <w:shd w:val="clear" w:color="auto" w:fill="auto"/>
          </w:tcPr>
          <w:p w14:paraId="16E25077" w14:textId="5973EF6F" w:rsidR="00244CEF" w:rsidRPr="00241CB3" w:rsidRDefault="00244CEF" w:rsidP="00290D84">
            <w:r w:rsidRPr="00241CB3">
              <w:t>Char(</w:t>
            </w:r>
            <w:r w:rsidR="00FC5A3B">
              <w:rPr>
                <w:rFonts w:hint="eastAsia"/>
                <w:lang w:eastAsia="ko-KR"/>
              </w:rPr>
              <w:t>50</w:t>
            </w:r>
            <w:r w:rsidRPr="00241CB3">
              <w:t>)</w:t>
            </w:r>
          </w:p>
        </w:tc>
      </w:tr>
      <w:tr w:rsidR="00244CEF" w:rsidRPr="00241CB3" w14:paraId="12682A96" w14:textId="77777777" w:rsidTr="00244CEF">
        <w:tc>
          <w:tcPr>
            <w:tcW w:w="925" w:type="dxa"/>
          </w:tcPr>
          <w:p w14:paraId="4E9B3471" w14:textId="77777777" w:rsidR="00244CEF" w:rsidRPr="00241CB3" w:rsidRDefault="00244CEF" w:rsidP="00244CEF">
            <w:pPr>
              <w:pStyle w:val="ListParagraph"/>
              <w:numPr>
                <w:ilvl w:val="0"/>
                <w:numId w:val="35"/>
              </w:numPr>
            </w:pPr>
          </w:p>
        </w:tc>
        <w:tc>
          <w:tcPr>
            <w:tcW w:w="2477" w:type="dxa"/>
            <w:shd w:val="clear" w:color="auto" w:fill="auto"/>
          </w:tcPr>
          <w:p w14:paraId="3DCDBFC9" w14:textId="3B588961" w:rsidR="00244CEF" w:rsidRPr="00241CB3" w:rsidRDefault="00244CEF" w:rsidP="00290D84">
            <w:pPr>
              <w:ind w:firstLine="0"/>
            </w:pPr>
            <w:r w:rsidRPr="00241CB3">
              <w:t>level</w:t>
            </w:r>
          </w:p>
        </w:tc>
        <w:tc>
          <w:tcPr>
            <w:tcW w:w="1417" w:type="dxa"/>
          </w:tcPr>
          <w:p w14:paraId="194344C9" w14:textId="77777777" w:rsidR="00244CEF" w:rsidRPr="00241CB3" w:rsidRDefault="00244CEF" w:rsidP="00290D84">
            <w:pPr>
              <w:ind w:firstLine="0"/>
            </w:pPr>
          </w:p>
        </w:tc>
        <w:tc>
          <w:tcPr>
            <w:tcW w:w="3119" w:type="dxa"/>
            <w:shd w:val="clear" w:color="auto" w:fill="auto"/>
          </w:tcPr>
          <w:p w14:paraId="44B2976E" w14:textId="77777777" w:rsidR="00244CEF" w:rsidRPr="00241CB3" w:rsidRDefault="00244CEF" w:rsidP="00290D84">
            <w:r w:rsidRPr="00241CB3">
              <w:t>Int()</w:t>
            </w:r>
          </w:p>
        </w:tc>
      </w:tr>
      <w:tr w:rsidR="00244CEF" w:rsidRPr="00241CB3" w14:paraId="0F71DEB3" w14:textId="77777777" w:rsidTr="00244CEF">
        <w:tc>
          <w:tcPr>
            <w:tcW w:w="925" w:type="dxa"/>
          </w:tcPr>
          <w:p w14:paraId="788C0889" w14:textId="77777777" w:rsidR="00244CEF" w:rsidRDefault="00244CEF" w:rsidP="00244CEF">
            <w:pPr>
              <w:pStyle w:val="ListParagraph"/>
              <w:numPr>
                <w:ilvl w:val="0"/>
                <w:numId w:val="35"/>
              </w:numPr>
            </w:pPr>
          </w:p>
        </w:tc>
        <w:tc>
          <w:tcPr>
            <w:tcW w:w="2477" w:type="dxa"/>
            <w:shd w:val="clear" w:color="auto" w:fill="auto"/>
          </w:tcPr>
          <w:p w14:paraId="311AE34C" w14:textId="3337A39A" w:rsidR="00244CEF" w:rsidRPr="00241CB3" w:rsidRDefault="00244CEF" w:rsidP="00290D84">
            <w:pPr>
              <w:ind w:firstLine="0"/>
            </w:pPr>
            <w:r>
              <w:t>DiaChi</w:t>
            </w:r>
          </w:p>
        </w:tc>
        <w:tc>
          <w:tcPr>
            <w:tcW w:w="1417" w:type="dxa"/>
          </w:tcPr>
          <w:p w14:paraId="6F8EAE9A" w14:textId="77777777" w:rsidR="00244CEF" w:rsidRPr="00241CB3" w:rsidRDefault="00244CEF" w:rsidP="00290D84">
            <w:pPr>
              <w:ind w:firstLine="0"/>
            </w:pPr>
          </w:p>
        </w:tc>
        <w:tc>
          <w:tcPr>
            <w:tcW w:w="3119" w:type="dxa"/>
            <w:shd w:val="clear" w:color="auto" w:fill="auto"/>
          </w:tcPr>
          <w:p w14:paraId="4FCD3B89" w14:textId="562B919A" w:rsidR="00244CEF" w:rsidRPr="00241CB3" w:rsidRDefault="00244CEF" w:rsidP="001C55D7">
            <w:pPr>
              <w:keepNext/>
            </w:pPr>
            <w:r>
              <w:t>Nvarchar(</w:t>
            </w:r>
            <w:r w:rsidR="00FC5A3B">
              <w:rPr>
                <w:rFonts w:hint="eastAsia"/>
                <w:lang w:eastAsia="ko-KR"/>
              </w:rPr>
              <w:t>500</w:t>
            </w:r>
            <w:r>
              <w:t>)</w:t>
            </w:r>
          </w:p>
        </w:tc>
      </w:tr>
    </w:tbl>
    <w:p w14:paraId="2CC10751" w14:textId="563E6688" w:rsidR="001C55D7" w:rsidRDefault="001C55D7">
      <w:pPr>
        <w:pStyle w:val="Caption"/>
      </w:pPr>
      <w:bookmarkStart w:id="147" w:name="_Toc518832142"/>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3</w:t>
      </w:r>
      <w:r w:rsidR="004D5783">
        <w:rPr>
          <w:noProof/>
        </w:rPr>
        <w:fldChar w:fldCharType="end"/>
      </w:r>
      <w:r>
        <w:t xml:space="preserve"> </w:t>
      </w:r>
      <w:r w:rsidRPr="00241CB3">
        <w:t>Khách hàng</w:t>
      </w:r>
      <w:bookmarkEnd w:id="147"/>
    </w:p>
    <w:p w14:paraId="413664E1" w14:textId="0A351382" w:rsidR="00620C0F" w:rsidRDefault="005E5431" w:rsidP="00C3736B">
      <w:pPr>
        <w:pStyle w:val="Heading4"/>
      </w:pPr>
      <w:r>
        <w:t xml:space="preserve">Bảng Sản </w:t>
      </w:r>
      <w:proofErr w:type="gramStart"/>
      <w:r>
        <w:t>phẩm(</w:t>
      </w:r>
      <w:proofErr w:type="gramEnd"/>
      <w:r>
        <w:t>SanPham)</w:t>
      </w:r>
    </w:p>
    <w:p w14:paraId="313A0AB0" w14:textId="519FC768" w:rsidR="005E5431" w:rsidRPr="005E5431" w:rsidRDefault="005E5431" w:rsidP="005E5431">
      <w:proofErr w:type="gramStart"/>
      <w:r>
        <w:t>Bảng này có nhiệm vụ lưu trữ thông tin cho các sản phẩm.</w:t>
      </w:r>
      <w:proofErr w:type="gramEnd"/>
    </w:p>
    <w:tbl>
      <w:tblPr>
        <w:tblStyle w:val="TableGrid"/>
        <w:tblW w:w="0" w:type="auto"/>
        <w:jc w:val="left"/>
        <w:tblInd w:w="341" w:type="dxa"/>
        <w:tblLook w:val="04A0" w:firstRow="1" w:lastRow="0" w:firstColumn="1" w:lastColumn="0" w:noHBand="0" w:noVBand="1"/>
      </w:tblPr>
      <w:tblGrid>
        <w:gridCol w:w="992"/>
        <w:gridCol w:w="2410"/>
        <w:gridCol w:w="1417"/>
        <w:gridCol w:w="3119"/>
      </w:tblGrid>
      <w:tr w:rsidR="005E5431" w:rsidRPr="00241CB3" w14:paraId="56868266" w14:textId="77777777" w:rsidTr="00DA5DCA">
        <w:trPr>
          <w:tblHeader/>
          <w:jc w:val="left"/>
        </w:trPr>
        <w:tc>
          <w:tcPr>
            <w:tcW w:w="992" w:type="dxa"/>
          </w:tcPr>
          <w:p w14:paraId="5A6D574C" w14:textId="73B18E47" w:rsidR="005E5431" w:rsidRPr="005E5431" w:rsidRDefault="005E5431" w:rsidP="005E5431">
            <w:pPr>
              <w:ind w:firstLine="0"/>
              <w:rPr>
                <w:b/>
              </w:rPr>
            </w:pPr>
            <w:r>
              <w:rPr>
                <w:b/>
              </w:rPr>
              <w:t>STT</w:t>
            </w:r>
          </w:p>
        </w:tc>
        <w:tc>
          <w:tcPr>
            <w:tcW w:w="2410" w:type="dxa"/>
          </w:tcPr>
          <w:p w14:paraId="18CCACD7" w14:textId="5B9D95E5" w:rsidR="005E5431" w:rsidRPr="005E5431" w:rsidRDefault="005E5431" w:rsidP="005E5431">
            <w:pPr>
              <w:spacing w:beforeAutospacing="0" w:after="0" w:afterAutospacing="0"/>
              <w:ind w:firstLine="0"/>
              <w:rPr>
                <w:b/>
              </w:rPr>
            </w:pPr>
            <w:r>
              <w:rPr>
                <w:b/>
              </w:rPr>
              <w:t>Tên trường</w:t>
            </w:r>
          </w:p>
        </w:tc>
        <w:tc>
          <w:tcPr>
            <w:tcW w:w="1417" w:type="dxa"/>
          </w:tcPr>
          <w:p w14:paraId="7F0F74EA" w14:textId="478C5C84" w:rsidR="005E5431" w:rsidRPr="005E5431" w:rsidRDefault="005E5431" w:rsidP="005E5431">
            <w:pPr>
              <w:spacing w:beforeAutospacing="0" w:after="0" w:afterAutospacing="0"/>
              <w:ind w:firstLine="0"/>
              <w:rPr>
                <w:b/>
              </w:rPr>
            </w:pPr>
            <w:r>
              <w:rPr>
                <w:b/>
              </w:rPr>
              <w:t>Ràng buộc</w:t>
            </w:r>
          </w:p>
        </w:tc>
        <w:tc>
          <w:tcPr>
            <w:tcW w:w="3119" w:type="dxa"/>
          </w:tcPr>
          <w:p w14:paraId="0F0539C9" w14:textId="377DE471" w:rsidR="005E5431" w:rsidRPr="005E5431" w:rsidRDefault="005E5431" w:rsidP="005E5431">
            <w:pPr>
              <w:spacing w:beforeAutospacing="0" w:after="0" w:afterAutospacing="0"/>
              <w:rPr>
                <w:b/>
              </w:rPr>
            </w:pPr>
            <w:r>
              <w:rPr>
                <w:b/>
              </w:rPr>
              <w:t>Kiểu dữ liệu</w:t>
            </w:r>
          </w:p>
        </w:tc>
      </w:tr>
      <w:tr w:rsidR="005E5431" w:rsidRPr="00241CB3" w14:paraId="68F6609A" w14:textId="77777777" w:rsidTr="005E5431">
        <w:trPr>
          <w:jc w:val="left"/>
        </w:trPr>
        <w:tc>
          <w:tcPr>
            <w:tcW w:w="992" w:type="dxa"/>
          </w:tcPr>
          <w:p w14:paraId="2E959F5F" w14:textId="77777777" w:rsidR="005E5431" w:rsidRPr="00241CB3" w:rsidRDefault="005E5431" w:rsidP="005E5431">
            <w:pPr>
              <w:pStyle w:val="ListParagraph"/>
              <w:numPr>
                <w:ilvl w:val="0"/>
                <w:numId w:val="37"/>
              </w:numPr>
            </w:pPr>
          </w:p>
        </w:tc>
        <w:tc>
          <w:tcPr>
            <w:tcW w:w="2410" w:type="dxa"/>
          </w:tcPr>
          <w:p w14:paraId="2500CD70" w14:textId="2FBADBF9" w:rsidR="005E5431" w:rsidRPr="00241CB3" w:rsidRDefault="005E5431" w:rsidP="00290D84">
            <w:pPr>
              <w:ind w:firstLine="0"/>
            </w:pPr>
            <w:r w:rsidRPr="00241CB3">
              <w:t>ID_sp</w:t>
            </w:r>
          </w:p>
        </w:tc>
        <w:tc>
          <w:tcPr>
            <w:tcW w:w="1417" w:type="dxa"/>
          </w:tcPr>
          <w:p w14:paraId="2AD5FD8F" w14:textId="77777777" w:rsidR="005E5431" w:rsidRPr="00241CB3" w:rsidRDefault="005E5431" w:rsidP="00290D84">
            <w:r w:rsidRPr="00241CB3">
              <w:t>PK</w:t>
            </w:r>
          </w:p>
        </w:tc>
        <w:tc>
          <w:tcPr>
            <w:tcW w:w="3119" w:type="dxa"/>
          </w:tcPr>
          <w:p w14:paraId="6E6D0F71" w14:textId="77777777" w:rsidR="005E5431" w:rsidRPr="00241CB3" w:rsidRDefault="005E5431" w:rsidP="00290D84">
            <w:r w:rsidRPr="00241CB3">
              <w:t>Int()</w:t>
            </w:r>
          </w:p>
        </w:tc>
      </w:tr>
      <w:tr w:rsidR="005E5431" w:rsidRPr="00241CB3" w14:paraId="651C7AD9" w14:textId="77777777" w:rsidTr="005E5431">
        <w:trPr>
          <w:jc w:val="left"/>
        </w:trPr>
        <w:tc>
          <w:tcPr>
            <w:tcW w:w="992" w:type="dxa"/>
          </w:tcPr>
          <w:p w14:paraId="23B90761" w14:textId="77777777" w:rsidR="005E5431" w:rsidRPr="00241CB3" w:rsidRDefault="005E5431" w:rsidP="005E5431">
            <w:pPr>
              <w:pStyle w:val="ListParagraph"/>
              <w:numPr>
                <w:ilvl w:val="0"/>
                <w:numId w:val="37"/>
              </w:numPr>
              <w:spacing w:before="100"/>
            </w:pPr>
          </w:p>
        </w:tc>
        <w:tc>
          <w:tcPr>
            <w:tcW w:w="2410" w:type="dxa"/>
          </w:tcPr>
          <w:p w14:paraId="4EE4EC34" w14:textId="74DC3AF6" w:rsidR="005E5431" w:rsidRPr="00241CB3" w:rsidRDefault="00FC5A3B" w:rsidP="00290D84">
            <w:pPr>
              <w:spacing w:before="100"/>
              <w:ind w:firstLine="0"/>
            </w:pPr>
            <w:r w:rsidRPr="00FC5A3B">
              <w:t>ID_NhomSanPham</w:t>
            </w:r>
          </w:p>
        </w:tc>
        <w:tc>
          <w:tcPr>
            <w:tcW w:w="1417" w:type="dxa"/>
          </w:tcPr>
          <w:p w14:paraId="3F46752F" w14:textId="77777777" w:rsidR="005E5431" w:rsidRPr="00241CB3" w:rsidRDefault="005E5431" w:rsidP="00290D84">
            <w:r w:rsidRPr="00241CB3">
              <w:t>FK</w:t>
            </w:r>
          </w:p>
        </w:tc>
        <w:tc>
          <w:tcPr>
            <w:tcW w:w="3119" w:type="dxa"/>
          </w:tcPr>
          <w:p w14:paraId="0D0A744E" w14:textId="77777777" w:rsidR="005E5431" w:rsidRPr="00241CB3" w:rsidRDefault="005E5431" w:rsidP="00290D84">
            <w:r>
              <w:t>Int</w:t>
            </w:r>
            <w:r w:rsidRPr="00241CB3">
              <w:t>()</w:t>
            </w:r>
          </w:p>
        </w:tc>
      </w:tr>
      <w:tr w:rsidR="005E5431" w:rsidRPr="00241CB3" w14:paraId="0E9254AD" w14:textId="77777777" w:rsidTr="005E5431">
        <w:trPr>
          <w:jc w:val="left"/>
        </w:trPr>
        <w:tc>
          <w:tcPr>
            <w:tcW w:w="992" w:type="dxa"/>
          </w:tcPr>
          <w:p w14:paraId="603B1412" w14:textId="77777777" w:rsidR="005E5431" w:rsidRPr="00241CB3" w:rsidRDefault="005E5431" w:rsidP="005E5431">
            <w:pPr>
              <w:pStyle w:val="ListParagraph"/>
              <w:numPr>
                <w:ilvl w:val="0"/>
                <w:numId w:val="37"/>
              </w:numPr>
            </w:pPr>
          </w:p>
        </w:tc>
        <w:tc>
          <w:tcPr>
            <w:tcW w:w="2410" w:type="dxa"/>
          </w:tcPr>
          <w:p w14:paraId="10A1BE9C" w14:textId="3EF68C38" w:rsidR="005E5431" w:rsidRPr="00241CB3" w:rsidRDefault="00FC5A3B" w:rsidP="00290D84">
            <w:pPr>
              <w:ind w:firstLine="0"/>
            </w:pPr>
            <w:r w:rsidRPr="00FC5A3B">
              <w:t>Ten_SP</w:t>
            </w:r>
          </w:p>
        </w:tc>
        <w:tc>
          <w:tcPr>
            <w:tcW w:w="1417" w:type="dxa"/>
          </w:tcPr>
          <w:p w14:paraId="281A301A" w14:textId="77777777" w:rsidR="005E5431" w:rsidRPr="00241CB3" w:rsidRDefault="005E5431" w:rsidP="00290D84"/>
        </w:tc>
        <w:tc>
          <w:tcPr>
            <w:tcW w:w="3119" w:type="dxa"/>
          </w:tcPr>
          <w:p w14:paraId="0FB42F96" w14:textId="72FA767A" w:rsidR="005E5431" w:rsidRPr="00241CB3" w:rsidRDefault="005E5431" w:rsidP="00290D84">
            <w:r w:rsidRPr="00241CB3">
              <w:t>Nvarchar(</w:t>
            </w:r>
            <w:r w:rsidR="00FC5A3B">
              <w:rPr>
                <w:rFonts w:hint="eastAsia"/>
                <w:lang w:eastAsia="ko-KR"/>
              </w:rPr>
              <w:t>50</w:t>
            </w:r>
            <w:r w:rsidRPr="00241CB3">
              <w:t>)</w:t>
            </w:r>
          </w:p>
        </w:tc>
      </w:tr>
      <w:tr w:rsidR="005E5431" w:rsidRPr="00241CB3" w14:paraId="081C6337" w14:textId="77777777" w:rsidTr="005E5431">
        <w:trPr>
          <w:jc w:val="left"/>
        </w:trPr>
        <w:tc>
          <w:tcPr>
            <w:tcW w:w="992" w:type="dxa"/>
          </w:tcPr>
          <w:p w14:paraId="59702B39" w14:textId="77777777" w:rsidR="005E5431" w:rsidRPr="00241CB3" w:rsidRDefault="005E5431" w:rsidP="005E5431">
            <w:pPr>
              <w:pStyle w:val="ListParagraph"/>
              <w:numPr>
                <w:ilvl w:val="0"/>
                <w:numId w:val="37"/>
              </w:numPr>
            </w:pPr>
          </w:p>
        </w:tc>
        <w:tc>
          <w:tcPr>
            <w:tcW w:w="2410" w:type="dxa"/>
          </w:tcPr>
          <w:p w14:paraId="1EC739C1" w14:textId="4DBAFEC9" w:rsidR="005E5431" w:rsidRPr="00241CB3" w:rsidRDefault="00FC5A3B" w:rsidP="00290D84">
            <w:pPr>
              <w:ind w:firstLine="0"/>
            </w:pPr>
            <w:r w:rsidRPr="00FC5A3B">
              <w:t>Nha_SX</w:t>
            </w:r>
          </w:p>
        </w:tc>
        <w:tc>
          <w:tcPr>
            <w:tcW w:w="1417" w:type="dxa"/>
          </w:tcPr>
          <w:p w14:paraId="5BFF70D6" w14:textId="77777777" w:rsidR="005E5431" w:rsidRPr="00241CB3" w:rsidRDefault="005E5431" w:rsidP="00290D84"/>
        </w:tc>
        <w:tc>
          <w:tcPr>
            <w:tcW w:w="3119" w:type="dxa"/>
          </w:tcPr>
          <w:p w14:paraId="7198A5C5" w14:textId="527A254B" w:rsidR="005E5431" w:rsidRPr="00241CB3" w:rsidRDefault="005E5431" w:rsidP="00290D84">
            <w:r w:rsidRPr="00241CB3">
              <w:t>Nvarchar(</w:t>
            </w:r>
            <w:r w:rsidR="00FC5A3B">
              <w:rPr>
                <w:rFonts w:hint="eastAsia"/>
                <w:lang w:eastAsia="ko-KR"/>
              </w:rPr>
              <w:t>50</w:t>
            </w:r>
            <w:r w:rsidRPr="00241CB3">
              <w:t>)</w:t>
            </w:r>
          </w:p>
        </w:tc>
      </w:tr>
      <w:tr w:rsidR="005E5431" w:rsidRPr="00241CB3" w14:paraId="2B1795A1" w14:textId="77777777" w:rsidTr="005E5431">
        <w:trPr>
          <w:jc w:val="left"/>
        </w:trPr>
        <w:tc>
          <w:tcPr>
            <w:tcW w:w="992" w:type="dxa"/>
          </w:tcPr>
          <w:p w14:paraId="4069D72C" w14:textId="77777777" w:rsidR="005E5431" w:rsidRPr="00241CB3" w:rsidRDefault="005E5431" w:rsidP="005E5431">
            <w:pPr>
              <w:pStyle w:val="ListParagraph"/>
              <w:numPr>
                <w:ilvl w:val="0"/>
                <w:numId w:val="37"/>
              </w:numPr>
            </w:pPr>
          </w:p>
        </w:tc>
        <w:tc>
          <w:tcPr>
            <w:tcW w:w="2410" w:type="dxa"/>
          </w:tcPr>
          <w:p w14:paraId="4416F724" w14:textId="420C682C" w:rsidR="005E5431" w:rsidRPr="00241CB3" w:rsidRDefault="00FC5A3B" w:rsidP="00290D84">
            <w:pPr>
              <w:ind w:firstLine="0"/>
            </w:pPr>
            <w:r w:rsidRPr="00FC5A3B">
              <w:t>Gia_SP</w:t>
            </w:r>
          </w:p>
        </w:tc>
        <w:tc>
          <w:tcPr>
            <w:tcW w:w="1417" w:type="dxa"/>
          </w:tcPr>
          <w:p w14:paraId="401408D4" w14:textId="77777777" w:rsidR="005E5431" w:rsidRPr="00241CB3" w:rsidRDefault="005E5431" w:rsidP="00290D84"/>
        </w:tc>
        <w:tc>
          <w:tcPr>
            <w:tcW w:w="3119" w:type="dxa"/>
          </w:tcPr>
          <w:p w14:paraId="5BA3844E" w14:textId="3FA9CA51" w:rsidR="005E5431" w:rsidRPr="00241CB3" w:rsidRDefault="00FC5A3B" w:rsidP="00290D84">
            <w:r w:rsidRPr="00FC5A3B">
              <w:t>decimal(18, 0)</w:t>
            </w:r>
          </w:p>
        </w:tc>
      </w:tr>
      <w:tr w:rsidR="005E5431" w:rsidRPr="00241CB3" w14:paraId="710DBEEE" w14:textId="77777777" w:rsidTr="005E5431">
        <w:trPr>
          <w:jc w:val="left"/>
        </w:trPr>
        <w:tc>
          <w:tcPr>
            <w:tcW w:w="992" w:type="dxa"/>
          </w:tcPr>
          <w:p w14:paraId="74A922E1" w14:textId="77777777" w:rsidR="005E5431" w:rsidRPr="00241CB3" w:rsidRDefault="005E5431" w:rsidP="005E5431">
            <w:pPr>
              <w:pStyle w:val="ListParagraph"/>
              <w:numPr>
                <w:ilvl w:val="0"/>
                <w:numId w:val="37"/>
              </w:numPr>
            </w:pPr>
          </w:p>
        </w:tc>
        <w:tc>
          <w:tcPr>
            <w:tcW w:w="2410" w:type="dxa"/>
          </w:tcPr>
          <w:p w14:paraId="42D40D8A" w14:textId="3F02A1B6" w:rsidR="005E5431" w:rsidRPr="00241CB3" w:rsidRDefault="00FC5A3B" w:rsidP="00290D84">
            <w:pPr>
              <w:ind w:firstLine="0"/>
            </w:pPr>
            <w:r w:rsidRPr="00FC5A3B">
              <w:t>SoLuong</w:t>
            </w:r>
          </w:p>
        </w:tc>
        <w:tc>
          <w:tcPr>
            <w:tcW w:w="1417" w:type="dxa"/>
          </w:tcPr>
          <w:p w14:paraId="5C184EFB" w14:textId="77777777" w:rsidR="005E5431" w:rsidRPr="00241CB3" w:rsidRDefault="005E5431" w:rsidP="00290D84"/>
        </w:tc>
        <w:tc>
          <w:tcPr>
            <w:tcW w:w="3119" w:type="dxa"/>
          </w:tcPr>
          <w:p w14:paraId="2B9AE9F2" w14:textId="77777777" w:rsidR="005E5431" w:rsidRPr="00241CB3" w:rsidRDefault="005E5431" w:rsidP="00C7572B">
            <w:pPr>
              <w:keepNext/>
            </w:pPr>
            <w:r w:rsidRPr="00241CB3">
              <w:t>Int()</w:t>
            </w:r>
          </w:p>
        </w:tc>
      </w:tr>
      <w:tr w:rsidR="00FC5A3B" w:rsidRPr="00241CB3" w14:paraId="30A40F01" w14:textId="77777777" w:rsidTr="005E5431">
        <w:trPr>
          <w:jc w:val="left"/>
        </w:trPr>
        <w:tc>
          <w:tcPr>
            <w:tcW w:w="992" w:type="dxa"/>
          </w:tcPr>
          <w:p w14:paraId="4C059D3B" w14:textId="77777777" w:rsidR="00FC5A3B" w:rsidRPr="00241CB3" w:rsidRDefault="00FC5A3B" w:rsidP="005E5431">
            <w:pPr>
              <w:pStyle w:val="ListParagraph"/>
              <w:numPr>
                <w:ilvl w:val="0"/>
                <w:numId w:val="37"/>
              </w:numPr>
            </w:pPr>
          </w:p>
        </w:tc>
        <w:tc>
          <w:tcPr>
            <w:tcW w:w="2410" w:type="dxa"/>
          </w:tcPr>
          <w:p w14:paraId="0E6DC61D" w14:textId="79D6CE42" w:rsidR="00FC5A3B" w:rsidRPr="00241CB3" w:rsidRDefault="00FC5A3B" w:rsidP="00290D84">
            <w:pPr>
              <w:ind w:firstLine="0"/>
            </w:pPr>
            <w:r w:rsidRPr="00FC5A3B">
              <w:t>Image</w:t>
            </w:r>
          </w:p>
        </w:tc>
        <w:tc>
          <w:tcPr>
            <w:tcW w:w="1417" w:type="dxa"/>
          </w:tcPr>
          <w:p w14:paraId="24560CAC" w14:textId="77777777" w:rsidR="00FC5A3B" w:rsidRPr="00241CB3" w:rsidRDefault="00FC5A3B" w:rsidP="00290D84"/>
        </w:tc>
        <w:tc>
          <w:tcPr>
            <w:tcW w:w="3119" w:type="dxa"/>
          </w:tcPr>
          <w:p w14:paraId="1430D690" w14:textId="3A599159" w:rsidR="00FC5A3B" w:rsidRPr="00241CB3" w:rsidRDefault="00FC5A3B" w:rsidP="00C7572B">
            <w:pPr>
              <w:keepNext/>
            </w:pPr>
            <w:r w:rsidRPr="00FC5A3B">
              <w:t>nvarchar(250)</w:t>
            </w:r>
          </w:p>
        </w:tc>
      </w:tr>
      <w:tr w:rsidR="00FC5A3B" w:rsidRPr="00241CB3" w14:paraId="1D6E56C9" w14:textId="77777777" w:rsidTr="005E5431">
        <w:trPr>
          <w:jc w:val="left"/>
        </w:trPr>
        <w:tc>
          <w:tcPr>
            <w:tcW w:w="992" w:type="dxa"/>
          </w:tcPr>
          <w:p w14:paraId="5BE3CE81" w14:textId="77777777" w:rsidR="00FC5A3B" w:rsidRPr="00241CB3" w:rsidRDefault="00FC5A3B" w:rsidP="005E5431">
            <w:pPr>
              <w:pStyle w:val="ListParagraph"/>
              <w:numPr>
                <w:ilvl w:val="0"/>
                <w:numId w:val="37"/>
              </w:numPr>
            </w:pPr>
          </w:p>
        </w:tc>
        <w:tc>
          <w:tcPr>
            <w:tcW w:w="2410" w:type="dxa"/>
          </w:tcPr>
          <w:p w14:paraId="4D760BF8" w14:textId="2DDE97E3" w:rsidR="00FC5A3B" w:rsidRPr="00241CB3" w:rsidRDefault="00FC5A3B" w:rsidP="00290D84">
            <w:pPr>
              <w:ind w:firstLine="0"/>
            </w:pPr>
            <w:r w:rsidRPr="00FC5A3B">
              <w:t>ThanhToanTrucTuyen</w:t>
            </w:r>
          </w:p>
        </w:tc>
        <w:tc>
          <w:tcPr>
            <w:tcW w:w="1417" w:type="dxa"/>
          </w:tcPr>
          <w:p w14:paraId="44B61285" w14:textId="77777777" w:rsidR="00FC5A3B" w:rsidRPr="00241CB3" w:rsidRDefault="00FC5A3B" w:rsidP="00290D84"/>
        </w:tc>
        <w:tc>
          <w:tcPr>
            <w:tcW w:w="3119" w:type="dxa"/>
          </w:tcPr>
          <w:p w14:paraId="17F14199" w14:textId="4ADC773D" w:rsidR="00FC5A3B" w:rsidRPr="00241CB3" w:rsidRDefault="00FC5A3B" w:rsidP="00C7572B">
            <w:pPr>
              <w:keepNext/>
            </w:pPr>
            <w:r w:rsidRPr="00FC5A3B">
              <w:t>nvarchar(4000)</w:t>
            </w:r>
          </w:p>
        </w:tc>
      </w:tr>
    </w:tbl>
    <w:p w14:paraId="48EBB91B" w14:textId="250748EF" w:rsidR="00C7572B" w:rsidRDefault="00C7572B">
      <w:pPr>
        <w:pStyle w:val="Caption"/>
      </w:pPr>
      <w:bookmarkStart w:id="148" w:name="_Toc518832143"/>
      <w:r>
        <w:t xml:space="preserve">Bảng </w:t>
      </w:r>
      <w:r w:rsidR="004D5783">
        <w:fldChar w:fldCharType="begin"/>
      </w:r>
      <w:r w:rsidR="004D5783">
        <w:instrText xml:space="preserve"> STYLEREF 1 \s </w:instrText>
      </w:r>
      <w:r w:rsidR="004D5783">
        <w:fldChar w:fldCharType="separate"/>
      </w:r>
      <w:r>
        <w:rPr>
          <w:noProof/>
        </w:rPr>
        <w:t>2</w:t>
      </w:r>
      <w:r w:rsidR="004D5783">
        <w:rPr>
          <w:noProof/>
        </w:rPr>
        <w:fldChar w:fldCharType="end"/>
      </w:r>
      <w:r>
        <w:noBreakHyphen/>
      </w:r>
      <w:r w:rsidR="004D5783">
        <w:fldChar w:fldCharType="begin"/>
      </w:r>
      <w:r w:rsidR="004D5783">
        <w:instrText xml:space="preserve"> SEQ Bảng \* ARABIC \s 1 </w:instrText>
      </w:r>
      <w:r w:rsidR="004D5783">
        <w:fldChar w:fldCharType="separate"/>
      </w:r>
      <w:r>
        <w:rPr>
          <w:noProof/>
        </w:rPr>
        <w:t>4</w:t>
      </w:r>
      <w:r w:rsidR="004D5783">
        <w:rPr>
          <w:noProof/>
        </w:rPr>
        <w:fldChar w:fldCharType="end"/>
      </w:r>
      <w:r>
        <w:t xml:space="preserve"> </w:t>
      </w:r>
      <w:r w:rsidRPr="00241CB3">
        <w:t>Sản phẩm</w:t>
      </w:r>
      <w:bookmarkEnd w:id="148"/>
    </w:p>
    <w:p w14:paraId="37629E62" w14:textId="18CE955D" w:rsidR="00620C0F" w:rsidRPr="00241CB3" w:rsidRDefault="006E51E1" w:rsidP="00FC5A3B">
      <w:pPr>
        <w:pStyle w:val="Heading4"/>
      </w:pPr>
      <w:r>
        <w:t xml:space="preserve">Bảng Chi tiết sản </w:t>
      </w:r>
      <w:proofErr w:type="gramStart"/>
      <w:r>
        <w:t>phẩm</w:t>
      </w:r>
      <w:r w:rsidR="00FC5A3B">
        <w:rPr>
          <w:rFonts w:hint="eastAsia"/>
          <w:lang w:eastAsia="ko-KR"/>
        </w:rPr>
        <w:t>(</w:t>
      </w:r>
      <w:proofErr w:type="gramEnd"/>
      <w:r w:rsidR="00FC5A3B" w:rsidRPr="00FC5A3B">
        <w:rPr>
          <w:lang w:eastAsia="ko-KR"/>
        </w:rPr>
        <w:t>Detail_SP</w:t>
      </w:r>
      <w:r w:rsidR="00FC5A3B">
        <w:rPr>
          <w:rFonts w:hint="eastAsia"/>
          <w:lang w:eastAsia="ko-KR"/>
        </w:rPr>
        <w:t>)</w:t>
      </w:r>
    </w:p>
    <w:p w14:paraId="5D62DB0F" w14:textId="53E249DF" w:rsidR="00620C0F" w:rsidRPr="00241CB3" w:rsidRDefault="00C7572B" w:rsidP="00C7572B">
      <w:r>
        <w:t>Bảng</w:t>
      </w:r>
      <w:r w:rsidR="006E51E1">
        <w:t xml:space="preserve"> Chi tiết sản phẩm có chức năng lưu những thông tin them, chi tiết bổ sung cho bảng sản phẩm.</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10"/>
        <w:gridCol w:w="1417"/>
        <w:gridCol w:w="3119"/>
      </w:tblGrid>
      <w:tr w:rsidR="005E5431" w:rsidRPr="00241CB3" w14:paraId="2504ECC5" w14:textId="77777777" w:rsidTr="00FB5927">
        <w:trPr>
          <w:tblHeader/>
        </w:trPr>
        <w:tc>
          <w:tcPr>
            <w:tcW w:w="992" w:type="dxa"/>
          </w:tcPr>
          <w:p w14:paraId="4F9B68D6" w14:textId="604036C6" w:rsidR="005E5431" w:rsidRPr="005E5431" w:rsidRDefault="005E5431" w:rsidP="005E5431">
            <w:pPr>
              <w:spacing w:beforeAutospacing="1" w:after="100" w:afterAutospacing="1"/>
              <w:ind w:firstLine="0"/>
              <w:rPr>
                <w:b/>
              </w:rPr>
            </w:pPr>
            <w:r w:rsidRPr="005E5431">
              <w:rPr>
                <w:b/>
              </w:rPr>
              <w:t>STT</w:t>
            </w:r>
          </w:p>
        </w:tc>
        <w:tc>
          <w:tcPr>
            <w:tcW w:w="2410" w:type="dxa"/>
            <w:shd w:val="clear" w:color="auto" w:fill="auto"/>
          </w:tcPr>
          <w:p w14:paraId="02A94F01" w14:textId="2F4924F3" w:rsidR="005E5431" w:rsidRPr="005E5431" w:rsidRDefault="005E5431" w:rsidP="005E5431">
            <w:pPr>
              <w:spacing w:beforeAutospacing="1" w:after="100" w:afterAutospacing="1"/>
              <w:ind w:firstLine="0"/>
              <w:rPr>
                <w:b/>
              </w:rPr>
            </w:pPr>
            <w:r>
              <w:rPr>
                <w:b/>
              </w:rPr>
              <w:t>Tên Trường</w:t>
            </w:r>
          </w:p>
        </w:tc>
        <w:tc>
          <w:tcPr>
            <w:tcW w:w="1417" w:type="dxa"/>
            <w:shd w:val="clear" w:color="auto" w:fill="auto"/>
          </w:tcPr>
          <w:p w14:paraId="344878E9" w14:textId="241B5413" w:rsidR="005E5431" w:rsidRPr="005E5431" w:rsidRDefault="005E5431" w:rsidP="005E5431">
            <w:pPr>
              <w:spacing w:beforeAutospacing="1" w:after="100" w:afterAutospacing="1"/>
              <w:ind w:firstLine="0"/>
              <w:rPr>
                <w:b/>
              </w:rPr>
            </w:pPr>
            <w:r>
              <w:rPr>
                <w:b/>
              </w:rPr>
              <w:t>Ràng buộc</w:t>
            </w:r>
          </w:p>
        </w:tc>
        <w:tc>
          <w:tcPr>
            <w:tcW w:w="3119" w:type="dxa"/>
          </w:tcPr>
          <w:p w14:paraId="5B53482E" w14:textId="17EDE344" w:rsidR="005E5431" w:rsidRPr="005E5431" w:rsidRDefault="005E5431" w:rsidP="005E5431">
            <w:pPr>
              <w:spacing w:beforeAutospacing="1" w:after="100" w:afterAutospacing="1"/>
              <w:rPr>
                <w:b/>
              </w:rPr>
            </w:pPr>
            <w:r>
              <w:rPr>
                <w:b/>
              </w:rPr>
              <w:t>Kiểu dữ liệu</w:t>
            </w:r>
          </w:p>
        </w:tc>
      </w:tr>
      <w:tr w:rsidR="005E5431" w:rsidRPr="00241CB3" w14:paraId="58B11044" w14:textId="77777777" w:rsidTr="005E5431">
        <w:tc>
          <w:tcPr>
            <w:tcW w:w="992" w:type="dxa"/>
          </w:tcPr>
          <w:p w14:paraId="78CA3C51" w14:textId="77777777" w:rsidR="005E5431" w:rsidRPr="00241CB3" w:rsidRDefault="005E5431" w:rsidP="005E5431">
            <w:pPr>
              <w:pStyle w:val="ListParagraph"/>
              <w:numPr>
                <w:ilvl w:val="0"/>
                <w:numId w:val="38"/>
              </w:numPr>
            </w:pPr>
          </w:p>
        </w:tc>
        <w:tc>
          <w:tcPr>
            <w:tcW w:w="2410" w:type="dxa"/>
            <w:shd w:val="clear" w:color="auto" w:fill="auto"/>
          </w:tcPr>
          <w:p w14:paraId="1939F9A8" w14:textId="57A7BF70" w:rsidR="005E5431" w:rsidRPr="00241CB3" w:rsidRDefault="00FC5A3B" w:rsidP="00290D84">
            <w:pPr>
              <w:ind w:firstLine="0"/>
            </w:pPr>
            <w:r w:rsidRPr="00FC5A3B">
              <w:t>ID_SP</w:t>
            </w:r>
          </w:p>
        </w:tc>
        <w:tc>
          <w:tcPr>
            <w:tcW w:w="1417" w:type="dxa"/>
            <w:shd w:val="clear" w:color="auto" w:fill="auto"/>
          </w:tcPr>
          <w:p w14:paraId="602B6C95" w14:textId="77777777" w:rsidR="005E5431" w:rsidRPr="00241CB3" w:rsidRDefault="005E5431" w:rsidP="00290D84">
            <w:pPr>
              <w:ind w:firstLine="0"/>
            </w:pPr>
            <w:r w:rsidRPr="00241CB3">
              <w:t>PK</w:t>
            </w:r>
          </w:p>
        </w:tc>
        <w:tc>
          <w:tcPr>
            <w:tcW w:w="3119" w:type="dxa"/>
          </w:tcPr>
          <w:p w14:paraId="7CF18610" w14:textId="77777777" w:rsidR="005E5431" w:rsidRPr="00241CB3" w:rsidRDefault="005E5431" w:rsidP="00290D84">
            <w:r w:rsidRPr="00241CB3">
              <w:t>Int()</w:t>
            </w:r>
          </w:p>
        </w:tc>
      </w:tr>
      <w:tr w:rsidR="005E5431" w:rsidRPr="00241CB3" w14:paraId="189A85F9" w14:textId="77777777" w:rsidTr="005E5431">
        <w:tc>
          <w:tcPr>
            <w:tcW w:w="992" w:type="dxa"/>
          </w:tcPr>
          <w:p w14:paraId="083DBA92" w14:textId="77777777" w:rsidR="005E5431" w:rsidRPr="00241CB3" w:rsidRDefault="005E5431" w:rsidP="005E5431">
            <w:pPr>
              <w:pStyle w:val="ListParagraph"/>
              <w:numPr>
                <w:ilvl w:val="0"/>
                <w:numId w:val="38"/>
              </w:numPr>
            </w:pPr>
          </w:p>
        </w:tc>
        <w:tc>
          <w:tcPr>
            <w:tcW w:w="2410" w:type="dxa"/>
            <w:shd w:val="clear" w:color="auto" w:fill="auto"/>
          </w:tcPr>
          <w:p w14:paraId="055E32C2" w14:textId="190976DD" w:rsidR="005E5431" w:rsidRPr="00241CB3" w:rsidRDefault="00FC5A3B" w:rsidP="00290D84">
            <w:pPr>
              <w:ind w:firstLine="0"/>
            </w:pPr>
            <w:r w:rsidRPr="00FC5A3B">
              <w:t>Image</w:t>
            </w:r>
          </w:p>
        </w:tc>
        <w:tc>
          <w:tcPr>
            <w:tcW w:w="1417" w:type="dxa"/>
            <w:shd w:val="clear" w:color="auto" w:fill="auto"/>
          </w:tcPr>
          <w:p w14:paraId="09CDF7D3" w14:textId="77777777" w:rsidR="005E5431" w:rsidRPr="00241CB3" w:rsidRDefault="005E5431" w:rsidP="00290D84"/>
        </w:tc>
        <w:tc>
          <w:tcPr>
            <w:tcW w:w="3119" w:type="dxa"/>
          </w:tcPr>
          <w:p w14:paraId="3DA907BC" w14:textId="77777777" w:rsidR="005E5431" w:rsidRPr="00241CB3" w:rsidRDefault="005E5431" w:rsidP="00290D84">
            <w:r>
              <w:t>Char</w:t>
            </w:r>
            <w:r w:rsidRPr="00241CB3">
              <w:t>()</w:t>
            </w:r>
          </w:p>
        </w:tc>
      </w:tr>
      <w:tr w:rsidR="005E5431" w:rsidRPr="00241CB3" w14:paraId="092C874C" w14:textId="77777777" w:rsidTr="005E5431">
        <w:tc>
          <w:tcPr>
            <w:tcW w:w="992" w:type="dxa"/>
          </w:tcPr>
          <w:p w14:paraId="67CDBA81" w14:textId="77777777" w:rsidR="005E5431" w:rsidRPr="00241CB3" w:rsidRDefault="005E5431" w:rsidP="005E5431">
            <w:pPr>
              <w:pStyle w:val="ListParagraph"/>
              <w:numPr>
                <w:ilvl w:val="0"/>
                <w:numId w:val="38"/>
              </w:numPr>
            </w:pPr>
          </w:p>
        </w:tc>
        <w:tc>
          <w:tcPr>
            <w:tcW w:w="2410" w:type="dxa"/>
            <w:shd w:val="clear" w:color="auto" w:fill="auto"/>
          </w:tcPr>
          <w:p w14:paraId="7B1270A7" w14:textId="29EFF0C1" w:rsidR="005E5431" w:rsidRPr="00241CB3" w:rsidRDefault="00FC5A3B" w:rsidP="00290D84">
            <w:pPr>
              <w:ind w:firstLine="0"/>
            </w:pPr>
            <w:r w:rsidRPr="00FC5A3B">
              <w:t>Color</w:t>
            </w:r>
          </w:p>
        </w:tc>
        <w:tc>
          <w:tcPr>
            <w:tcW w:w="1417" w:type="dxa"/>
            <w:shd w:val="clear" w:color="auto" w:fill="auto"/>
          </w:tcPr>
          <w:p w14:paraId="0D78B6A6" w14:textId="77777777" w:rsidR="005E5431" w:rsidRPr="00241CB3" w:rsidRDefault="005E5431" w:rsidP="00290D84"/>
        </w:tc>
        <w:tc>
          <w:tcPr>
            <w:tcW w:w="3119" w:type="dxa"/>
          </w:tcPr>
          <w:p w14:paraId="6B03BB12" w14:textId="49B738F6" w:rsidR="005E5431" w:rsidRPr="00241CB3" w:rsidRDefault="00FC5A3B" w:rsidP="00290D84">
            <w:r w:rsidRPr="00FC5A3B">
              <w:t>nvarchar(20)</w:t>
            </w:r>
          </w:p>
        </w:tc>
      </w:tr>
      <w:tr w:rsidR="005E5431" w:rsidRPr="00241CB3" w14:paraId="5C6773F7" w14:textId="77777777" w:rsidTr="005E5431">
        <w:tc>
          <w:tcPr>
            <w:tcW w:w="992" w:type="dxa"/>
          </w:tcPr>
          <w:p w14:paraId="69625E92" w14:textId="77777777" w:rsidR="005E5431" w:rsidRPr="00241CB3" w:rsidRDefault="005E5431" w:rsidP="005E5431">
            <w:pPr>
              <w:pStyle w:val="ListParagraph"/>
              <w:numPr>
                <w:ilvl w:val="0"/>
                <w:numId w:val="38"/>
              </w:numPr>
            </w:pPr>
          </w:p>
        </w:tc>
        <w:tc>
          <w:tcPr>
            <w:tcW w:w="2410" w:type="dxa"/>
            <w:shd w:val="clear" w:color="auto" w:fill="auto"/>
          </w:tcPr>
          <w:p w14:paraId="0C4F1580" w14:textId="1ED6C8B5" w:rsidR="005E5431" w:rsidRPr="00241CB3" w:rsidRDefault="00FC5A3B" w:rsidP="00290D84">
            <w:pPr>
              <w:ind w:firstLine="0"/>
            </w:pPr>
            <w:r w:rsidRPr="00FC5A3B">
              <w:t>HeDH</w:t>
            </w:r>
          </w:p>
        </w:tc>
        <w:tc>
          <w:tcPr>
            <w:tcW w:w="1417" w:type="dxa"/>
            <w:shd w:val="clear" w:color="auto" w:fill="auto"/>
          </w:tcPr>
          <w:p w14:paraId="50F88D64" w14:textId="77777777" w:rsidR="005E5431" w:rsidRPr="00241CB3" w:rsidRDefault="005E5431" w:rsidP="00290D84"/>
        </w:tc>
        <w:tc>
          <w:tcPr>
            <w:tcW w:w="3119" w:type="dxa"/>
          </w:tcPr>
          <w:p w14:paraId="6A551083" w14:textId="36071566" w:rsidR="005E5431" w:rsidRPr="00241CB3" w:rsidRDefault="00FC5A3B" w:rsidP="00290D84">
            <w:r>
              <w:t>nvarchar(</w:t>
            </w:r>
            <w:r>
              <w:rPr>
                <w:rFonts w:hint="eastAsia"/>
                <w:lang w:eastAsia="ko-KR"/>
              </w:rPr>
              <w:t>5</w:t>
            </w:r>
            <w:r w:rsidRPr="00FC5A3B">
              <w:t>0)</w:t>
            </w:r>
          </w:p>
        </w:tc>
      </w:tr>
      <w:tr w:rsidR="005E5431" w:rsidRPr="00241CB3" w14:paraId="7E44BD25" w14:textId="77777777" w:rsidTr="005E5431">
        <w:tc>
          <w:tcPr>
            <w:tcW w:w="992" w:type="dxa"/>
          </w:tcPr>
          <w:p w14:paraId="145FE5B9" w14:textId="77777777" w:rsidR="005E5431" w:rsidRPr="00241CB3" w:rsidRDefault="005E5431" w:rsidP="005E5431">
            <w:pPr>
              <w:pStyle w:val="ListParagraph"/>
              <w:numPr>
                <w:ilvl w:val="0"/>
                <w:numId w:val="38"/>
              </w:numPr>
            </w:pPr>
          </w:p>
        </w:tc>
        <w:tc>
          <w:tcPr>
            <w:tcW w:w="2410" w:type="dxa"/>
            <w:shd w:val="clear" w:color="auto" w:fill="auto"/>
          </w:tcPr>
          <w:p w14:paraId="139D6A5E" w14:textId="1E46F2ED" w:rsidR="005E5431" w:rsidRPr="00241CB3" w:rsidRDefault="00FC5A3B" w:rsidP="00290D84">
            <w:pPr>
              <w:ind w:firstLine="0"/>
              <w:rPr>
                <w:lang w:eastAsia="ko-KR"/>
              </w:rPr>
            </w:pPr>
            <w:r w:rsidRPr="00FC5A3B">
              <w:rPr>
                <w:lang w:eastAsia="ko-KR"/>
              </w:rPr>
              <w:t>BoNho</w:t>
            </w:r>
          </w:p>
        </w:tc>
        <w:tc>
          <w:tcPr>
            <w:tcW w:w="1417" w:type="dxa"/>
            <w:shd w:val="clear" w:color="auto" w:fill="auto"/>
          </w:tcPr>
          <w:p w14:paraId="19065DAF" w14:textId="77777777" w:rsidR="005E5431" w:rsidRPr="00241CB3" w:rsidRDefault="005E5431" w:rsidP="00290D84"/>
        </w:tc>
        <w:tc>
          <w:tcPr>
            <w:tcW w:w="3119" w:type="dxa"/>
          </w:tcPr>
          <w:p w14:paraId="2444CBA2" w14:textId="77777777" w:rsidR="005E5431" w:rsidRPr="00241CB3" w:rsidRDefault="005E5431" w:rsidP="00290D84">
            <w:r w:rsidRPr="00241CB3">
              <w:t>Char()</w:t>
            </w:r>
          </w:p>
        </w:tc>
      </w:tr>
      <w:tr w:rsidR="005E5431" w:rsidRPr="00241CB3" w14:paraId="51D1B9FC" w14:textId="77777777" w:rsidTr="005E5431">
        <w:tc>
          <w:tcPr>
            <w:tcW w:w="992" w:type="dxa"/>
          </w:tcPr>
          <w:p w14:paraId="1F96101C" w14:textId="77777777" w:rsidR="005E5431" w:rsidRPr="00241CB3" w:rsidRDefault="005E5431" w:rsidP="005E5431">
            <w:pPr>
              <w:pStyle w:val="ListParagraph"/>
              <w:numPr>
                <w:ilvl w:val="0"/>
                <w:numId w:val="38"/>
              </w:numPr>
            </w:pPr>
          </w:p>
        </w:tc>
        <w:tc>
          <w:tcPr>
            <w:tcW w:w="2410" w:type="dxa"/>
            <w:shd w:val="clear" w:color="auto" w:fill="auto"/>
          </w:tcPr>
          <w:p w14:paraId="2E193698" w14:textId="63B82CF2" w:rsidR="005E5431" w:rsidRPr="00241CB3" w:rsidRDefault="00FC5A3B" w:rsidP="00290D84">
            <w:pPr>
              <w:ind w:firstLine="0"/>
            </w:pPr>
            <w:r w:rsidRPr="00FC5A3B">
              <w:t>SacNhanh</w:t>
            </w:r>
          </w:p>
        </w:tc>
        <w:tc>
          <w:tcPr>
            <w:tcW w:w="1417" w:type="dxa"/>
            <w:shd w:val="clear" w:color="auto" w:fill="auto"/>
          </w:tcPr>
          <w:p w14:paraId="18502C54" w14:textId="77777777" w:rsidR="005E5431" w:rsidRPr="00241CB3" w:rsidRDefault="005E5431" w:rsidP="00290D84"/>
        </w:tc>
        <w:tc>
          <w:tcPr>
            <w:tcW w:w="3119" w:type="dxa"/>
          </w:tcPr>
          <w:p w14:paraId="56C15474" w14:textId="77777777" w:rsidR="005E5431" w:rsidRPr="00241CB3" w:rsidRDefault="005E5431" w:rsidP="00290D84">
            <w:r w:rsidRPr="00241CB3">
              <w:t>Bit()</w:t>
            </w:r>
          </w:p>
        </w:tc>
      </w:tr>
      <w:tr w:rsidR="005E5431" w:rsidRPr="00241CB3" w14:paraId="2B91BC5D" w14:textId="77777777" w:rsidTr="005E5431">
        <w:tc>
          <w:tcPr>
            <w:tcW w:w="992" w:type="dxa"/>
          </w:tcPr>
          <w:p w14:paraId="6CC0D118" w14:textId="77777777" w:rsidR="005E5431" w:rsidRPr="00241CB3" w:rsidRDefault="005E5431" w:rsidP="005E5431">
            <w:pPr>
              <w:pStyle w:val="ListParagraph"/>
              <w:numPr>
                <w:ilvl w:val="0"/>
                <w:numId w:val="38"/>
              </w:numPr>
            </w:pPr>
          </w:p>
        </w:tc>
        <w:tc>
          <w:tcPr>
            <w:tcW w:w="2410" w:type="dxa"/>
            <w:shd w:val="clear" w:color="auto" w:fill="auto"/>
          </w:tcPr>
          <w:p w14:paraId="2B7285C1" w14:textId="5E4A1CB3" w:rsidR="005E5431" w:rsidRPr="00241CB3" w:rsidRDefault="00FC5A3B" w:rsidP="00290D84">
            <w:pPr>
              <w:ind w:firstLine="0"/>
            </w:pPr>
            <w:r w:rsidRPr="00FC5A3B">
              <w:t>BaoHanh</w:t>
            </w:r>
          </w:p>
        </w:tc>
        <w:tc>
          <w:tcPr>
            <w:tcW w:w="1417" w:type="dxa"/>
            <w:shd w:val="clear" w:color="auto" w:fill="auto"/>
          </w:tcPr>
          <w:p w14:paraId="6381FB9A" w14:textId="77777777" w:rsidR="005E5431" w:rsidRPr="00241CB3" w:rsidRDefault="005E5431" w:rsidP="00290D84"/>
        </w:tc>
        <w:tc>
          <w:tcPr>
            <w:tcW w:w="3119" w:type="dxa"/>
          </w:tcPr>
          <w:p w14:paraId="0C9E2F85" w14:textId="77777777" w:rsidR="005E5431" w:rsidRPr="00241CB3" w:rsidRDefault="005E5431" w:rsidP="00290D84">
            <w:r w:rsidRPr="00241CB3">
              <w:t>Char()</w:t>
            </w:r>
          </w:p>
        </w:tc>
      </w:tr>
      <w:tr w:rsidR="005E5431" w:rsidRPr="00241CB3" w14:paraId="765B8DC5" w14:textId="77777777" w:rsidTr="005E5431">
        <w:tc>
          <w:tcPr>
            <w:tcW w:w="992" w:type="dxa"/>
          </w:tcPr>
          <w:p w14:paraId="130E2532" w14:textId="77777777" w:rsidR="005E5431" w:rsidRPr="00241CB3" w:rsidRDefault="005E5431" w:rsidP="005E5431">
            <w:pPr>
              <w:pStyle w:val="ListParagraph"/>
              <w:numPr>
                <w:ilvl w:val="0"/>
                <w:numId w:val="38"/>
              </w:numPr>
            </w:pPr>
          </w:p>
        </w:tc>
        <w:tc>
          <w:tcPr>
            <w:tcW w:w="2410" w:type="dxa"/>
            <w:shd w:val="clear" w:color="auto" w:fill="auto"/>
          </w:tcPr>
          <w:p w14:paraId="10F3F45C" w14:textId="1DF2E804" w:rsidR="005E5431" w:rsidRPr="00241CB3" w:rsidRDefault="00FC5A3B" w:rsidP="00290D84">
            <w:pPr>
              <w:ind w:firstLine="0"/>
            </w:pPr>
            <w:r w:rsidRPr="00FC5A3B">
              <w:t>HT4G</w:t>
            </w:r>
          </w:p>
        </w:tc>
        <w:tc>
          <w:tcPr>
            <w:tcW w:w="1417" w:type="dxa"/>
            <w:shd w:val="clear" w:color="auto" w:fill="auto"/>
          </w:tcPr>
          <w:p w14:paraId="79F22637" w14:textId="77777777" w:rsidR="005E5431" w:rsidRPr="00241CB3" w:rsidRDefault="005E5431" w:rsidP="00290D84"/>
        </w:tc>
        <w:tc>
          <w:tcPr>
            <w:tcW w:w="3119" w:type="dxa"/>
          </w:tcPr>
          <w:p w14:paraId="59B1000B" w14:textId="77777777" w:rsidR="005E5431" w:rsidRPr="00241CB3" w:rsidRDefault="005E5431" w:rsidP="00290D84">
            <w:r w:rsidRPr="00241CB3">
              <w:t>Bit</w:t>
            </w:r>
          </w:p>
        </w:tc>
      </w:tr>
      <w:tr w:rsidR="005E5431" w:rsidRPr="00241CB3" w14:paraId="58134131" w14:textId="77777777" w:rsidTr="005E5431">
        <w:tc>
          <w:tcPr>
            <w:tcW w:w="992" w:type="dxa"/>
          </w:tcPr>
          <w:p w14:paraId="72F6A1B4" w14:textId="77777777" w:rsidR="005E5431" w:rsidRPr="00241CB3" w:rsidRDefault="005E5431" w:rsidP="005E5431">
            <w:pPr>
              <w:pStyle w:val="ListParagraph"/>
              <w:numPr>
                <w:ilvl w:val="0"/>
                <w:numId w:val="38"/>
              </w:numPr>
            </w:pPr>
          </w:p>
        </w:tc>
        <w:tc>
          <w:tcPr>
            <w:tcW w:w="2410" w:type="dxa"/>
            <w:shd w:val="clear" w:color="auto" w:fill="auto"/>
          </w:tcPr>
          <w:p w14:paraId="315AAE5C" w14:textId="7BA31B90" w:rsidR="005E5431" w:rsidRPr="00241CB3" w:rsidRDefault="00FC5A3B" w:rsidP="00290D84">
            <w:pPr>
              <w:ind w:firstLine="0"/>
            </w:pPr>
            <w:r w:rsidRPr="00FC5A3B">
              <w:t>Camera</w:t>
            </w:r>
          </w:p>
        </w:tc>
        <w:tc>
          <w:tcPr>
            <w:tcW w:w="1417" w:type="dxa"/>
            <w:shd w:val="clear" w:color="auto" w:fill="auto"/>
          </w:tcPr>
          <w:p w14:paraId="7EDFD98F" w14:textId="77777777" w:rsidR="005E5431" w:rsidRPr="00241CB3" w:rsidRDefault="005E5431" w:rsidP="00290D84"/>
        </w:tc>
        <w:tc>
          <w:tcPr>
            <w:tcW w:w="3119" w:type="dxa"/>
          </w:tcPr>
          <w:p w14:paraId="6CAA307E" w14:textId="77777777" w:rsidR="005E5431" w:rsidRPr="00241CB3" w:rsidRDefault="005E5431" w:rsidP="00290D84">
            <w:r w:rsidRPr="00241CB3">
              <w:t>Int()</w:t>
            </w:r>
          </w:p>
        </w:tc>
      </w:tr>
      <w:tr w:rsidR="005E5431" w:rsidRPr="00241CB3" w14:paraId="30EB6F17" w14:textId="77777777" w:rsidTr="005E5431">
        <w:tc>
          <w:tcPr>
            <w:tcW w:w="992" w:type="dxa"/>
          </w:tcPr>
          <w:p w14:paraId="5F4B94F3" w14:textId="77777777" w:rsidR="005E5431" w:rsidRPr="00241CB3" w:rsidRDefault="005E5431" w:rsidP="005E5431">
            <w:pPr>
              <w:pStyle w:val="ListParagraph"/>
              <w:numPr>
                <w:ilvl w:val="0"/>
                <w:numId w:val="38"/>
              </w:numPr>
            </w:pPr>
          </w:p>
        </w:tc>
        <w:tc>
          <w:tcPr>
            <w:tcW w:w="2410" w:type="dxa"/>
            <w:shd w:val="clear" w:color="auto" w:fill="auto"/>
          </w:tcPr>
          <w:p w14:paraId="75B8D288" w14:textId="7AA677B7" w:rsidR="005E5431" w:rsidRPr="00241CB3" w:rsidRDefault="005E5431" w:rsidP="00290D84">
            <w:pPr>
              <w:ind w:firstLine="0"/>
            </w:pPr>
            <w:r w:rsidRPr="00241CB3">
              <w:t xml:space="preserve">Bluetooth </w:t>
            </w:r>
          </w:p>
        </w:tc>
        <w:tc>
          <w:tcPr>
            <w:tcW w:w="1417" w:type="dxa"/>
            <w:shd w:val="clear" w:color="auto" w:fill="auto"/>
          </w:tcPr>
          <w:p w14:paraId="4E71B486" w14:textId="77777777" w:rsidR="005E5431" w:rsidRPr="00241CB3" w:rsidRDefault="005E5431" w:rsidP="00290D84"/>
        </w:tc>
        <w:tc>
          <w:tcPr>
            <w:tcW w:w="3119" w:type="dxa"/>
          </w:tcPr>
          <w:p w14:paraId="7B27621A" w14:textId="77777777" w:rsidR="005E5431" w:rsidRPr="00241CB3" w:rsidRDefault="005E5431" w:rsidP="00290D84">
            <w:r w:rsidRPr="00241CB3">
              <w:t>Bit</w:t>
            </w:r>
          </w:p>
        </w:tc>
      </w:tr>
      <w:tr w:rsidR="003C1401" w:rsidRPr="00241CB3" w14:paraId="55FC7FAE" w14:textId="77777777" w:rsidTr="005E5431">
        <w:tc>
          <w:tcPr>
            <w:tcW w:w="992" w:type="dxa"/>
          </w:tcPr>
          <w:p w14:paraId="0BA51C3D" w14:textId="77777777" w:rsidR="003C1401" w:rsidRPr="00241CB3" w:rsidRDefault="003C1401" w:rsidP="005E5431">
            <w:pPr>
              <w:pStyle w:val="ListParagraph"/>
              <w:numPr>
                <w:ilvl w:val="0"/>
                <w:numId w:val="38"/>
              </w:numPr>
            </w:pPr>
          </w:p>
        </w:tc>
        <w:tc>
          <w:tcPr>
            <w:tcW w:w="2410" w:type="dxa"/>
            <w:shd w:val="clear" w:color="auto" w:fill="auto"/>
          </w:tcPr>
          <w:p w14:paraId="5838FB78" w14:textId="7C320253" w:rsidR="003C1401" w:rsidRPr="00241CB3" w:rsidRDefault="003C1401" w:rsidP="00290D84">
            <w:pPr>
              <w:ind w:firstLine="0"/>
            </w:pPr>
            <w:r w:rsidRPr="003C1401">
              <w:t>CPU</w:t>
            </w:r>
          </w:p>
        </w:tc>
        <w:tc>
          <w:tcPr>
            <w:tcW w:w="1417" w:type="dxa"/>
            <w:shd w:val="clear" w:color="auto" w:fill="auto"/>
          </w:tcPr>
          <w:p w14:paraId="1D1403FC" w14:textId="77777777" w:rsidR="003C1401" w:rsidRPr="00241CB3" w:rsidRDefault="003C1401" w:rsidP="00290D84"/>
        </w:tc>
        <w:tc>
          <w:tcPr>
            <w:tcW w:w="3119" w:type="dxa"/>
          </w:tcPr>
          <w:p w14:paraId="23E9A8C6" w14:textId="04CBB352" w:rsidR="003C1401" w:rsidRPr="00241CB3" w:rsidRDefault="003C1401" w:rsidP="00290D84">
            <w:r w:rsidRPr="003C1401">
              <w:t>nvarchar(50)</w:t>
            </w:r>
          </w:p>
        </w:tc>
      </w:tr>
      <w:tr w:rsidR="003C1401" w:rsidRPr="00241CB3" w14:paraId="29D192BE" w14:textId="77777777" w:rsidTr="005E5431">
        <w:tc>
          <w:tcPr>
            <w:tcW w:w="992" w:type="dxa"/>
          </w:tcPr>
          <w:p w14:paraId="3BFCA855" w14:textId="77777777" w:rsidR="003C1401" w:rsidRPr="00241CB3" w:rsidRDefault="003C1401" w:rsidP="005E5431">
            <w:pPr>
              <w:pStyle w:val="ListParagraph"/>
              <w:numPr>
                <w:ilvl w:val="0"/>
                <w:numId w:val="38"/>
              </w:numPr>
            </w:pPr>
          </w:p>
        </w:tc>
        <w:tc>
          <w:tcPr>
            <w:tcW w:w="2410" w:type="dxa"/>
            <w:shd w:val="clear" w:color="auto" w:fill="auto"/>
          </w:tcPr>
          <w:p w14:paraId="66D297E6" w14:textId="2C91BA29" w:rsidR="003C1401" w:rsidRPr="003C1401" w:rsidRDefault="003C1401" w:rsidP="00290D84">
            <w:pPr>
              <w:ind w:firstLine="0"/>
            </w:pPr>
            <w:r w:rsidRPr="003C1401">
              <w:t>Ram</w:t>
            </w:r>
          </w:p>
        </w:tc>
        <w:tc>
          <w:tcPr>
            <w:tcW w:w="1417" w:type="dxa"/>
            <w:shd w:val="clear" w:color="auto" w:fill="auto"/>
          </w:tcPr>
          <w:p w14:paraId="381A3649" w14:textId="77777777" w:rsidR="003C1401" w:rsidRPr="00241CB3" w:rsidRDefault="003C1401" w:rsidP="00290D84"/>
        </w:tc>
        <w:tc>
          <w:tcPr>
            <w:tcW w:w="3119" w:type="dxa"/>
          </w:tcPr>
          <w:p w14:paraId="60A15F4A" w14:textId="05F96543" w:rsidR="003C1401" w:rsidRPr="003C1401" w:rsidRDefault="003C1401" w:rsidP="00290D84">
            <w:pPr>
              <w:rPr>
                <w:lang w:eastAsia="ko-KR"/>
              </w:rPr>
            </w:pPr>
            <w:r>
              <w:rPr>
                <w:rFonts w:hint="eastAsia"/>
                <w:lang w:eastAsia="ko-KR"/>
              </w:rPr>
              <w:t>int</w:t>
            </w:r>
          </w:p>
        </w:tc>
      </w:tr>
      <w:tr w:rsidR="005E5431" w:rsidRPr="00241CB3" w14:paraId="76720313" w14:textId="77777777" w:rsidTr="005E5431">
        <w:tc>
          <w:tcPr>
            <w:tcW w:w="992" w:type="dxa"/>
          </w:tcPr>
          <w:p w14:paraId="58D7DF7B" w14:textId="77777777" w:rsidR="005E5431" w:rsidRPr="00241CB3" w:rsidRDefault="005E5431" w:rsidP="005E5431">
            <w:pPr>
              <w:pStyle w:val="ListParagraph"/>
              <w:numPr>
                <w:ilvl w:val="0"/>
                <w:numId w:val="38"/>
              </w:numPr>
            </w:pPr>
          </w:p>
        </w:tc>
        <w:tc>
          <w:tcPr>
            <w:tcW w:w="2410" w:type="dxa"/>
            <w:shd w:val="clear" w:color="auto" w:fill="auto"/>
          </w:tcPr>
          <w:p w14:paraId="531191B5" w14:textId="719E16A6" w:rsidR="005E5431" w:rsidRPr="00241CB3" w:rsidRDefault="005E5431" w:rsidP="00290D84">
            <w:pPr>
              <w:ind w:firstLine="0"/>
            </w:pPr>
            <w:r w:rsidRPr="00241CB3">
              <w:t>wifi</w:t>
            </w:r>
          </w:p>
        </w:tc>
        <w:tc>
          <w:tcPr>
            <w:tcW w:w="1417" w:type="dxa"/>
            <w:shd w:val="clear" w:color="auto" w:fill="auto"/>
          </w:tcPr>
          <w:p w14:paraId="640FAA1D" w14:textId="77777777" w:rsidR="005E5431" w:rsidRPr="00241CB3" w:rsidRDefault="005E5431" w:rsidP="00290D84"/>
        </w:tc>
        <w:tc>
          <w:tcPr>
            <w:tcW w:w="3119" w:type="dxa"/>
          </w:tcPr>
          <w:p w14:paraId="47FE00D0" w14:textId="77777777" w:rsidR="005E5431" w:rsidRPr="00241CB3" w:rsidRDefault="005E5431" w:rsidP="00290D84">
            <w:r w:rsidRPr="00241CB3">
              <w:t>Bit</w:t>
            </w:r>
          </w:p>
        </w:tc>
      </w:tr>
      <w:tr w:rsidR="005E5431" w:rsidRPr="00241CB3" w14:paraId="5CC37E3D" w14:textId="77777777" w:rsidTr="005E5431">
        <w:tc>
          <w:tcPr>
            <w:tcW w:w="992" w:type="dxa"/>
          </w:tcPr>
          <w:p w14:paraId="1D299B86" w14:textId="77777777" w:rsidR="005E5431" w:rsidRPr="00241CB3" w:rsidRDefault="005E5431" w:rsidP="005E5431">
            <w:pPr>
              <w:pStyle w:val="ListParagraph"/>
              <w:numPr>
                <w:ilvl w:val="0"/>
                <w:numId w:val="38"/>
              </w:numPr>
            </w:pPr>
          </w:p>
        </w:tc>
        <w:tc>
          <w:tcPr>
            <w:tcW w:w="2410" w:type="dxa"/>
            <w:shd w:val="clear" w:color="auto" w:fill="auto"/>
          </w:tcPr>
          <w:p w14:paraId="0EECF61A" w14:textId="6B538515" w:rsidR="005E5431" w:rsidRPr="00241CB3" w:rsidRDefault="00FC5A3B" w:rsidP="00290D84">
            <w:pPr>
              <w:ind w:firstLine="0"/>
            </w:pPr>
            <w:r w:rsidRPr="00FC5A3B">
              <w:t>TheNho</w:t>
            </w:r>
          </w:p>
        </w:tc>
        <w:tc>
          <w:tcPr>
            <w:tcW w:w="1417" w:type="dxa"/>
            <w:shd w:val="clear" w:color="auto" w:fill="auto"/>
          </w:tcPr>
          <w:p w14:paraId="33AA0336" w14:textId="77777777" w:rsidR="005E5431" w:rsidRPr="00241CB3" w:rsidRDefault="005E5431" w:rsidP="00290D84"/>
        </w:tc>
        <w:tc>
          <w:tcPr>
            <w:tcW w:w="3119" w:type="dxa"/>
          </w:tcPr>
          <w:p w14:paraId="1C49F833" w14:textId="77777777" w:rsidR="005E5431" w:rsidRPr="00241CB3" w:rsidRDefault="005E5431" w:rsidP="001C55D7">
            <w:pPr>
              <w:keepNext/>
            </w:pPr>
            <w:r w:rsidRPr="00241CB3">
              <w:t>Bit</w:t>
            </w:r>
          </w:p>
        </w:tc>
      </w:tr>
      <w:tr w:rsidR="003C1401" w:rsidRPr="00241CB3" w14:paraId="54832F3E" w14:textId="77777777" w:rsidTr="005E5431">
        <w:tc>
          <w:tcPr>
            <w:tcW w:w="992" w:type="dxa"/>
          </w:tcPr>
          <w:p w14:paraId="5A0EB970" w14:textId="77777777" w:rsidR="003C1401" w:rsidRPr="00241CB3" w:rsidRDefault="003C1401" w:rsidP="005E5431">
            <w:pPr>
              <w:pStyle w:val="ListParagraph"/>
              <w:numPr>
                <w:ilvl w:val="0"/>
                <w:numId w:val="38"/>
              </w:numPr>
            </w:pPr>
          </w:p>
        </w:tc>
        <w:tc>
          <w:tcPr>
            <w:tcW w:w="2410" w:type="dxa"/>
            <w:shd w:val="clear" w:color="auto" w:fill="auto"/>
          </w:tcPr>
          <w:p w14:paraId="01ECDD13" w14:textId="60B87E1B" w:rsidR="003C1401" w:rsidRPr="00FC5A3B" w:rsidRDefault="003C1401" w:rsidP="00290D84">
            <w:pPr>
              <w:ind w:firstLine="0"/>
              <w:rPr>
                <w:lang w:eastAsia="ko-KR"/>
              </w:rPr>
            </w:pPr>
            <w:r>
              <w:rPr>
                <w:rFonts w:hint="eastAsia"/>
                <w:lang w:eastAsia="ko-KR"/>
              </w:rPr>
              <w:t>Sim</w:t>
            </w:r>
          </w:p>
        </w:tc>
        <w:tc>
          <w:tcPr>
            <w:tcW w:w="1417" w:type="dxa"/>
            <w:shd w:val="clear" w:color="auto" w:fill="auto"/>
          </w:tcPr>
          <w:p w14:paraId="76E9DE24" w14:textId="77777777" w:rsidR="003C1401" w:rsidRPr="00241CB3" w:rsidRDefault="003C1401" w:rsidP="00290D84"/>
        </w:tc>
        <w:tc>
          <w:tcPr>
            <w:tcW w:w="3119" w:type="dxa"/>
          </w:tcPr>
          <w:p w14:paraId="04FC0CC9" w14:textId="2D344432" w:rsidR="003C1401" w:rsidRPr="00241CB3" w:rsidRDefault="003C1401" w:rsidP="001C55D7">
            <w:pPr>
              <w:keepNext/>
              <w:rPr>
                <w:lang w:eastAsia="ko-KR"/>
              </w:rPr>
            </w:pPr>
            <w:r>
              <w:rPr>
                <w:rFonts w:hint="eastAsia"/>
                <w:lang w:eastAsia="ko-KR"/>
              </w:rPr>
              <w:t>int</w:t>
            </w:r>
          </w:p>
        </w:tc>
      </w:tr>
    </w:tbl>
    <w:p w14:paraId="52CECF76" w14:textId="773733A2" w:rsidR="00620C0F" w:rsidRDefault="001C55D7" w:rsidP="001C55D7">
      <w:pPr>
        <w:pStyle w:val="Caption"/>
      </w:pPr>
      <w:bookmarkStart w:id="149" w:name="_Toc518832144"/>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5</w:t>
      </w:r>
      <w:r w:rsidR="004D5783">
        <w:rPr>
          <w:noProof/>
        </w:rPr>
        <w:fldChar w:fldCharType="end"/>
      </w:r>
      <w:r>
        <w:t xml:space="preserve"> </w:t>
      </w:r>
      <w:r w:rsidRPr="00241CB3">
        <w:t>Chi tiết Sản Phẩm</w:t>
      </w:r>
      <w:bookmarkEnd w:id="149"/>
    </w:p>
    <w:p w14:paraId="1BC4BA33" w14:textId="4EF1B5E1" w:rsidR="006E51E1" w:rsidRPr="006E51E1" w:rsidRDefault="006E51E1" w:rsidP="003C1401">
      <w:pPr>
        <w:pStyle w:val="Heading4"/>
      </w:pPr>
      <w:r>
        <w:t xml:space="preserve">Bảng Loại sản </w:t>
      </w:r>
      <w:proofErr w:type="gramStart"/>
      <w:r>
        <w:t>phẩm</w:t>
      </w:r>
      <w:r w:rsidR="003C1401">
        <w:rPr>
          <w:rFonts w:hint="eastAsia"/>
          <w:lang w:eastAsia="ko-KR"/>
        </w:rPr>
        <w:t>(</w:t>
      </w:r>
      <w:proofErr w:type="gramEnd"/>
      <w:r w:rsidR="003C1401" w:rsidRPr="003C1401">
        <w:rPr>
          <w:lang w:eastAsia="ko-KR"/>
        </w:rPr>
        <w:t>Category</w:t>
      </w:r>
      <w:r w:rsidR="003C1401">
        <w:rPr>
          <w:rFonts w:hint="eastAsia"/>
          <w:lang w:eastAsia="ko-KR"/>
        </w:rPr>
        <w:t>)</w:t>
      </w:r>
    </w:p>
    <w:p w14:paraId="62F9D1E2" w14:textId="0A914A14" w:rsidR="00620C0F" w:rsidRPr="00241CB3" w:rsidRDefault="00C7572B" w:rsidP="00C7572B">
      <w:r>
        <w:t>Bảng</w:t>
      </w:r>
      <w:r w:rsidR="006E51E1">
        <w:t xml:space="preserve"> Loại sản phẩm làm nhiệm vụ phân nhóm các sản phẩm theo loại như: điện thoại</w:t>
      </w:r>
      <w:proofErr w:type="gramStart"/>
      <w:r w:rsidR="006E51E1">
        <w:t>,phụ</w:t>
      </w:r>
      <w:proofErr w:type="gramEnd"/>
      <w:r w:rsidR="006E51E1">
        <w:t xml:space="preserve"> kiện,…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6"/>
        <w:gridCol w:w="2336"/>
        <w:gridCol w:w="1417"/>
        <w:gridCol w:w="3118"/>
      </w:tblGrid>
      <w:tr w:rsidR="00FB5927" w:rsidRPr="00241CB3" w14:paraId="60C99B07" w14:textId="77777777" w:rsidTr="00FB5927">
        <w:tc>
          <w:tcPr>
            <w:tcW w:w="1066" w:type="dxa"/>
          </w:tcPr>
          <w:p w14:paraId="50A14A07" w14:textId="34A3DE94" w:rsidR="00FB5927" w:rsidRPr="00FB5927" w:rsidRDefault="00FB5927" w:rsidP="00FB5927">
            <w:pPr>
              <w:spacing w:beforeAutospacing="1" w:after="100" w:afterAutospacing="1"/>
              <w:ind w:firstLine="0"/>
              <w:rPr>
                <w:b/>
              </w:rPr>
            </w:pPr>
            <w:r>
              <w:rPr>
                <w:b/>
              </w:rPr>
              <w:t>STT</w:t>
            </w:r>
          </w:p>
        </w:tc>
        <w:tc>
          <w:tcPr>
            <w:tcW w:w="2336" w:type="dxa"/>
            <w:shd w:val="clear" w:color="auto" w:fill="auto"/>
          </w:tcPr>
          <w:p w14:paraId="1980FB62" w14:textId="0D9E9F26" w:rsidR="00FB5927" w:rsidRPr="00FB5927" w:rsidRDefault="00FB5927" w:rsidP="00FB5927">
            <w:pPr>
              <w:spacing w:beforeAutospacing="1" w:after="100" w:afterAutospacing="1"/>
              <w:ind w:firstLine="0"/>
              <w:rPr>
                <w:b/>
              </w:rPr>
            </w:pPr>
            <w:r>
              <w:rPr>
                <w:b/>
              </w:rPr>
              <w:t>Tên trường</w:t>
            </w:r>
          </w:p>
        </w:tc>
        <w:tc>
          <w:tcPr>
            <w:tcW w:w="1417" w:type="dxa"/>
            <w:shd w:val="clear" w:color="auto" w:fill="auto"/>
          </w:tcPr>
          <w:p w14:paraId="04388DA9" w14:textId="20570907" w:rsidR="00FB5927" w:rsidRPr="00FB5927" w:rsidRDefault="00FB5927" w:rsidP="00FB5927">
            <w:pPr>
              <w:spacing w:beforeAutospacing="1" w:after="100" w:afterAutospacing="1"/>
              <w:ind w:firstLine="0"/>
              <w:rPr>
                <w:b/>
              </w:rPr>
            </w:pPr>
            <w:r>
              <w:rPr>
                <w:b/>
              </w:rPr>
              <w:t>Ràng buộc</w:t>
            </w:r>
          </w:p>
        </w:tc>
        <w:tc>
          <w:tcPr>
            <w:tcW w:w="3118" w:type="dxa"/>
          </w:tcPr>
          <w:p w14:paraId="089F4292" w14:textId="232A7BED" w:rsidR="00FB5927" w:rsidRPr="00FB5927" w:rsidRDefault="00FB5927" w:rsidP="00FB5927">
            <w:pPr>
              <w:spacing w:beforeAutospacing="1" w:after="100" w:afterAutospacing="1"/>
              <w:rPr>
                <w:b/>
              </w:rPr>
            </w:pPr>
            <w:r>
              <w:rPr>
                <w:b/>
              </w:rPr>
              <w:t>Kiểu dữ liệu</w:t>
            </w:r>
          </w:p>
        </w:tc>
      </w:tr>
      <w:tr w:rsidR="00FB5927" w:rsidRPr="00241CB3" w14:paraId="533312F0" w14:textId="77777777" w:rsidTr="00FB5927">
        <w:tc>
          <w:tcPr>
            <w:tcW w:w="1066" w:type="dxa"/>
          </w:tcPr>
          <w:p w14:paraId="1A3D4A7F" w14:textId="2FE0F99B" w:rsidR="00FB5927" w:rsidRPr="00241CB3" w:rsidRDefault="00FB5927" w:rsidP="00FB5927">
            <w:pPr>
              <w:ind w:firstLine="0"/>
              <w:jc w:val="center"/>
            </w:pPr>
            <w:r>
              <w:t>1</w:t>
            </w:r>
          </w:p>
        </w:tc>
        <w:tc>
          <w:tcPr>
            <w:tcW w:w="2336" w:type="dxa"/>
            <w:shd w:val="clear" w:color="auto" w:fill="auto"/>
          </w:tcPr>
          <w:p w14:paraId="621F0A27" w14:textId="56A1DA37" w:rsidR="00FB5927" w:rsidRPr="00241CB3" w:rsidRDefault="00FB5927" w:rsidP="00290D84">
            <w:pPr>
              <w:ind w:firstLine="0"/>
            </w:pPr>
            <w:r w:rsidRPr="00241CB3">
              <w:t>Id_loaisp</w:t>
            </w:r>
          </w:p>
        </w:tc>
        <w:tc>
          <w:tcPr>
            <w:tcW w:w="1417" w:type="dxa"/>
            <w:shd w:val="clear" w:color="auto" w:fill="auto"/>
          </w:tcPr>
          <w:p w14:paraId="5BD565B1" w14:textId="77777777" w:rsidR="00FB5927" w:rsidRPr="00241CB3" w:rsidRDefault="00FB5927" w:rsidP="00290D84">
            <w:r w:rsidRPr="00241CB3">
              <w:t>PK</w:t>
            </w:r>
          </w:p>
        </w:tc>
        <w:tc>
          <w:tcPr>
            <w:tcW w:w="3118" w:type="dxa"/>
          </w:tcPr>
          <w:p w14:paraId="24AB1AE2" w14:textId="77777777" w:rsidR="00FB5927" w:rsidRPr="00241CB3" w:rsidRDefault="00FB5927" w:rsidP="00290D84">
            <w:r w:rsidRPr="00241CB3">
              <w:t>Int()</w:t>
            </w:r>
          </w:p>
        </w:tc>
      </w:tr>
      <w:tr w:rsidR="00FB5927" w:rsidRPr="00241CB3" w14:paraId="7EB73D2B" w14:textId="77777777" w:rsidTr="00FB5927">
        <w:tc>
          <w:tcPr>
            <w:tcW w:w="1066" w:type="dxa"/>
          </w:tcPr>
          <w:p w14:paraId="3D9B45C6" w14:textId="64D48639" w:rsidR="00FB5927" w:rsidRPr="00241CB3" w:rsidRDefault="00FB5927" w:rsidP="00FB5927">
            <w:pPr>
              <w:ind w:firstLine="0"/>
              <w:jc w:val="center"/>
            </w:pPr>
            <w:r>
              <w:t>2</w:t>
            </w:r>
          </w:p>
        </w:tc>
        <w:tc>
          <w:tcPr>
            <w:tcW w:w="2336" w:type="dxa"/>
            <w:shd w:val="clear" w:color="auto" w:fill="auto"/>
          </w:tcPr>
          <w:p w14:paraId="696A5BEC" w14:textId="7C799985" w:rsidR="00FB5927" w:rsidRPr="00241CB3" w:rsidRDefault="003C1401" w:rsidP="00290D84">
            <w:pPr>
              <w:ind w:firstLine="0"/>
            </w:pPr>
            <w:r w:rsidRPr="003C1401">
              <w:t>MoTa</w:t>
            </w:r>
          </w:p>
        </w:tc>
        <w:tc>
          <w:tcPr>
            <w:tcW w:w="1417" w:type="dxa"/>
            <w:shd w:val="clear" w:color="auto" w:fill="auto"/>
          </w:tcPr>
          <w:p w14:paraId="30556BAA" w14:textId="77777777" w:rsidR="00FB5927" w:rsidRPr="00241CB3" w:rsidRDefault="00FB5927" w:rsidP="00290D84"/>
        </w:tc>
        <w:tc>
          <w:tcPr>
            <w:tcW w:w="3118" w:type="dxa"/>
          </w:tcPr>
          <w:p w14:paraId="5810270F" w14:textId="02D92B7B" w:rsidR="00FB5927" w:rsidRPr="00241CB3" w:rsidRDefault="00FB5927" w:rsidP="001C55D7">
            <w:pPr>
              <w:keepNext/>
            </w:pPr>
            <w:r w:rsidRPr="00241CB3">
              <w:t>Nvarchar(</w:t>
            </w:r>
            <w:r w:rsidR="003C1401">
              <w:rPr>
                <w:rFonts w:hint="eastAsia"/>
                <w:lang w:eastAsia="ko-KR"/>
              </w:rPr>
              <w:t>50</w:t>
            </w:r>
            <w:r w:rsidRPr="00241CB3">
              <w:t>)</w:t>
            </w:r>
          </w:p>
        </w:tc>
      </w:tr>
    </w:tbl>
    <w:p w14:paraId="12D5DB09" w14:textId="1915F80F" w:rsidR="001C55D7" w:rsidRDefault="001C55D7">
      <w:pPr>
        <w:pStyle w:val="Caption"/>
      </w:pPr>
      <w:bookmarkStart w:id="150" w:name="_Toc518832145"/>
      <w:r>
        <w:lastRenderedPageBreak/>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6</w:t>
      </w:r>
      <w:r w:rsidR="004D5783">
        <w:rPr>
          <w:noProof/>
        </w:rPr>
        <w:fldChar w:fldCharType="end"/>
      </w:r>
      <w:r>
        <w:t xml:space="preserve"> </w:t>
      </w:r>
      <w:r w:rsidRPr="00241CB3">
        <w:t>Loại Sản Phẩm</w:t>
      </w:r>
      <w:bookmarkEnd w:id="150"/>
    </w:p>
    <w:p w14:paraId="7ADA0B85" w14:textId="3FC7BA6A" w:rsidR="006E51E1" w:rsidRPr="006E51E1" w:rsidRDefault="006E51E1" w:rsidP="003C1401">
      <w:pPr>
        <w:pStyle w:val="Heading4"/>
      </w:pPr>
      <w:r>
        <w:t xml:space="preserve">Bảng Khuyến </w:t>
      </w:r>
      <w:proofErr w:type="gramStart"/>
      <w:r>
        <w:t>mại</w:t>
      </w:r>
      <w:r w:rsidR="003C1401">
        <w:rPr>
          <w:rFonts w:hint="eastAsia"/>
          <w:lang w:eastAsia="ko-KR"/>
        </w:rPr>
        <w:t>(</w:t>
      </w:r>
      <w:proofErr w:type="gramEnd"/>
      <w:r w:rsidR="003C1401" w:rsidRPr="003C1401">
        <w:rPr>
          <w:lang w:eastAsia="ko-KR"/>
        </w:rPr>
        <w:t>KhuyenMai</w:t>
      </w:r>
      <w:r w:rsidR="003C1401">
        <w:rPr>
          <w:rFonts w:hint="eastAsia"/>
          <w:lang w:eastAsia="ko-KR"/>
        </w:rPr>
        <w:t>)</w:t>
      </w:r>
    </w:p>
    <w:p w14:paraId="1A388171" w14:textId="290492BF" w:rsidR="00620C0F" w:rsidRPr="00241CB3" w:rsidRDefault="00C7572B" w:rsidP="00C7572B">
      <w:proofErr w:type="gramStart"/>
      <w:r>
        <w:t>Bảng</w:t>
      </w:r>
      <w:r w:rsidR="006E51E1">
        <w:t xml:space="preserve"> Khuyến mại làm nhiệm vụ lưu trữ thông tin cho các đợt khuyến mại của cửa hàng.</w:t>
      </w:r>
      <w:proofErr w:type="gramEnd"/>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6"/>
        <w:gridCol w:w="2336"/>
        <w:gridCol w:w="1417"/>
        <w:gridCol w:w="3118"/>
      </w:tblGrid>
      <w:tr w:rsidR="00FB5927" w:rsidRPr="00241CB3" w14:paraId="6F4ECF85" w14:textId="77777777" w:rsidTr="00FB5927">
        <w:tc>
          <w:tcPr>
            <w:tcW w:w="1066" w:type="dxa"/>
          </w:tcPr>
          <w:p w14:paraId="4A05D847" w14:textId="4A9DF478" w:rsidR="00FB5927" w:rsidRPr="00FB5927" w:rsidRDefault="00FB5927" w:rsidP="00FB5927">
            <w:pPr>
              <w:spacing w:beforeAutospacing="1" w:after="100" w:afterAutospacing="1"/>
              <w:ind w:firstLine="0"/>
              <w:rPr>
                <w:b/>
              </w:rPr>
            </w:pPr>
            <w:r>
              <w:rPr>
                <w:b/>
              </w:rPr>
              <w:t>STT</w:t>
            </w:r>
          </w:p>
        </w:tc>
        <w:tc>
          <w:tcPr>
            <w:tcW w:w="2336" w:type="dxa"/>
            <w:shd w:val="clear" w:color="auto" w:fill="auto"/>
          </w:tcPr>
          <w:p w14:paraId="3A45C155" w14:textId="045F79B4" w:rsidR="00FB5927" w:rsidRPr="00FB5927" w:rsidRDefault="00FB5927" w:rsidP="00FB5927">
            <w:pPr>
              <w:spacing w:beforeAutospacing="1" w:after="100" w:afterAutospacing="1"/>
              <w:ind w:firstLine="0"/>
              <w:rPr>
                <w:b/>
              </w:rPr>
            </w:pPr>
            <w:r>
              <w:rPr>
                <w:b/>
              </w:rPr>
              <w:t>Tên trường</w:t>
            </w:r>
          </w:p>
        </w:tc>
        <w:tc>
          <w:tcPr>
            <w:tcW w:w="1417" w:type="dxa"/>
            <w:shd w:val="clear" w:color="auto" w:fill="auto"/>
          </w:tcPr>
          <w:p w14:paraId="2116A3D6" w14:textId="68CD15BF" w:rsidR="00FB5927" w:rsidRPr="00FB5927" w:rsidRDefault="00FB5927" w:rsidP="00FB5927">
            <w:pPr>
              <w:spacing w:beforeAutospacing="1" w:after="100" w:afterAutospacing="1"/>
              <w:ind w:firstLine="0"/>
              <w:rPr>
                <w:b/>
              </w:rPr>
            </w:pPr>
            <w:r>
              <w:rPr>
                <w:b/>
              </w:rPr>
              <w:t>Ràng buộc</w:t>
            </w:r>
          </w:p>
        </w:tc>
        <w:tc>
          <w:tcPr>
            <w:tcW w:w="3118" w:type="dxa"/>
          </w:tcPr>
          <w:p w14:paraId="7C9806EE" w14:textId="5AEBAA62" w:rsidR="00FB5927" w:rsidRPr="00FB5927" w:rsidRDefault="00FB5927" w:rsidP="00FB5927">
            <w:pPr>
              <w:spacing w:beforeAutospacing="1" w:after="100" w:afterAutospacing="1"/>
              <w:rPr>
                <w:b/>
              </w:rPr>
            </w:pPr>
            <w:r>
              <w:rPr>
                <w:b/>
              </w:rPr>
              <w:t>Kiểu dữ liệu</w:t>
            </w:r>
          </w:p>
        </w:tc>
      </w:tr>
      <w:tr w:rsidR="00FB5927" w:rsidRPr="00241CB3" w14:paraId="6540A052" w14:textId="77777777" w:rsidTr="00FB5927">
        <w:tc>
          <w:tcPr>
            <w:tcW w:w="1066" w:type="dxa"/>
          </w:tcPr>
          <w:p w14:paraId="08696116" w14:textId="77777777" w:rsidR="00FB5927" w:rsidRPr="00241CB3" w:rsidRDefault="00FB5927" w:rsidP="00FB5927">
            <w:pPr>
              <w:pStyle w:val="ListParagraph"/>
              <w:numPr>
                <w:ilvl w:val="0"/>
                <w:numId w:val="39"/>
              </w:numPr>
              <w:jc w:val="center"/>
            </w:pPr>
          </w:p>
        </w:tc>
        <w:tc>
          <w:tcPr>
            <w:tcW w:w="2336" w:type="dxa"/>
            <w:shd w:val="clear" w:color="auto" w:fill="auto"/>
          </w:tcPr>
          <w:p w14:paraId="1CD2019B" w14:textId="5D4703CB" w:rsidR="00FB5927" w:rsidRPr="00241CB3" w:rsidRDefault="00FB5927" w:rsidP="00290D84">
            <w:pPr>
              <w:ind w:firstLine="0"/>
              <w:jc w:val="center"/>
            </w:pPr>
            <w:r w:rsidRPr="00241CB3">
              <w:t>ID_KM</w:t>
            </w:r>
          </w:p>
        </w:tc>
        <w:tc>
          <w:tcPr>
            <w:tcW w:w="1417" w:type="dxa"/>
            <w:shd w:val="clear" w:color="auto" w:fill="auto"/>
          </w:tcPr>
          <w:p w14:paraId="3F945C2B" w14:textId="77777777" w:rsidR="00FB5927" w:rsidRPr="00241CB3" w:rsidRDefault="00FB5927" w:rsidP="00290D84">
            <w:pPr>
              <w:jc w:val="center"/>
            </w:pPr>
            <w:r w:rsidRPr="00241CB3">
              <w:t>PK</w:t>
            </w:r>
          </w:p>
        </w:tc>
        <w:tc>
          <w:tcPr>
            <w:tcW w:w="3118" w:type="dxa"/>
          </w:tcPr>
          <w:p w14:paraId="39A0B4B0" w14:textId="77777777" w:rsidR="00FB5927" w:rsidRPr="00241CB3" w:rsidRDefault="00FB5927" w:rsidP="00FB5927">
            <w:r w:rsidRPr="00241CB3">
              <w:t>Int()</w:t>
            </w:r>
          </w:p>
        </w:tc>
      </w:tr>
      <w:tr w:rsidR="00FB5927" w:rsidRPr="00241CB3" w14:paraId="6F4FA994" w14:textId="77777777" w:rsidTr="00FB5927">
        <w:tc>
          <w:tcPr>
            <w:tcW w:w="1066" w:type="dxa"/>
          </w:tcPr>
          <w:p w14:paraId="1453CE17" w14:textId="77777777" w:rsidR="00FB5927" w:rsidRPr="00241CB3" w:rsidRDefault="00FB5927" w:rsidP="00FB5927">
            <w:pPr>
              <w:pStyle w:val="ListParagraph"/>
              <w:numPr>
                <w:ilvl w:val="0"/>
                <w:numId w:val="39"/>
              </w:numPr>
              <w:jc w:val="center"/>
            </w:pPr>
          </w:p>
        </w:tc>
        <w:tc>
          <w:tcPr>
            <w:tcW w:w="2336" w:type="dxa"/>
            <w:shd w:val="clear" w:color="auto" w:fill="auto"/>
          </w:tcPr>
          <w:p w14:paraId="7B536890" w14:textId="4DBE3067" w:rsidR="00FB5927" w:rsidRPr="00241CB3" w:rsidRDefault="00FB5927" w:rsidP="00290D84">
            <w:pPr>
              <w:ind w:firstLine="0"/>
              <w:jc w:val="center"/>
            </w:pPr>
            <w:r w:rsidRPr="00241CB3">
              <w:t>ID_SP</w:t>
            </w:r>
          </w:p>
        </w:tc>
        <w:tc>
          <w:tcPr>
            <w:tcW w:w="1417" w:type="dxa"/>
            <w:shd w:val="clear" w:color="auto" w:fill="auto"/>
          </w:tcPr>
          <w:p w14:paraId="49DF6967" w14:textId="77777777" w:rsidR="00FB5927" w:rsidRPr="00241CB3" w:rsidRDefault="00FB5927" w:rsidP="00290D84">
            <w:pPr>
              <w:jc w:val="center"/>
            </w:pPr>
            <w:r w:rsidRPr="00241CB3">
              <w:t>FK</w:t>
            </w:r>
          </w:p>
        </w:tc>
        <w:tc>
          <w:tcPr>
            <w:tcW w:w="3118" w:type="dxa"/>
          </w:tcPr>
          <w:p w14:paraId="1ADB6F75" w14:textId="77777777" w:rsidR="00FB5927" w:rsidRPr="00241CB3" w:rsidRDefault="00FB5927" w:rsidP="00FB5927">
            <w:r w:rsidRPr="00241CB3">
              <w:t>Int()</w:t>
            </w:r>
          </w:p>
        </w:tc>
      </w:tr>
      <w:tr w:rsidR="00FB5927" w:rsidRPr="00241CB3" w14:paraId="07001881" w14:textId="77777777" w:rsidTr="00FB5927">
        <w:tc>
          <w:tcPr>
            <w:tcW w:w="1066" w:type="dxa"/>
          </w:tcPr>
          <w:p w14:paraId="5E0BB94C" w14:textId="77777777" w:rsidR="00FB5927" w:rsidRPr="00241CB3" w:rsidRDefault="00FB5927" w:rsidP="00FB5927">
            <w:pPr>
              <w:pStyle w:val="ListParagraph"/>
              <w:numPr>
                <w:ilvl w:val="0"/>
                <w:numId w:val="39"/>
              </w:numPr>
              <w:jc w:val="center"/>
            </w:pPr>
          </w:p>
        </w:tc>
        <w:tc>
          <w:tcPr>
            <w:tcW w:w="2336" w:type="dxa"/>
            <w:shd w:val="clear" w:color="auto" w:fill="auto"/>
          </w:tcPr>
          <w:p w14:paraId="5E2976F1" w14:textId="2D20AFBF" w:rsidR="00FB5927" w:rsidRPr="00241CB3" w:rsidRDefault="003C1401" w:rsidP="00290D84">
            <w:pPr>
              <w:ind w:firstLine="0"/>
              <w:jc w:val="center"/>
            </w:pPr>
            <w:r w:rsidRPr="003C1401">
              <w:t>NgayBD</w:t>
            </w:r>
          </w:p>
        </w:tc>
        <w:tc>
          <w:tcPr>
            <w:tcW w:w="1417" w:type="dxa"/>
            <w:shd w:val="clear" w:color="auto" w:fill="auto"/>
          </w:tcPr>
          <w:p w14:paraId="77C4F635" w14:textId="77777777" w:rsidR="00FB5927" w:rsidRPr="00241CB3" w:rsidRDefault="00FB5927" w:rsidP="00290D84">
            <w:pPr>
              <w:jc w:val="center"/>
            </w:pPr>
          </w:p>
        </w:tc>
        <w:tc>
          <w:tcPr>
            <w:tcW w:w="3118" w:type="dxa"/>
          </w:tcPr>
          <w:p w14:paraId="5A26365B" w14:textId="77777777" w:rsidR="00FB5927" w:rsidRPr="00241CB3" w:rsidRDefault="00FB5927" w:rsidP="00FB5927">
            <w:r w:rsidRPr="00241CB3">
              <w:t>Date/time</w:t>
            </w:r>
          </w:p>
        </w:tc>
      </w:tr>
      <w:tr w:rsidR="00FB5927" w:rsidRPr="00241CB3" w14:paraId="6DE1E2A9" w14:textId="77777777" w:rsidTr="00FB5927">
        <w:tc>
          <w:tcPr>
            <w:tcW w:w="1066" w:type="dxa"/>
          </w:tcPr>
          <w:p w14:paraId="1424DC09" w14:textId="77777777" w:rsidR="00FB5927" w:rsidRPr="00241CB3" w:rsidRDefault="00FB5927" w:rsidP="00FB5927">
            <w:pPr>
              <w:pStyle w:val="ListParagraph"/>
              <w:numPr>
                <w:ilvl w:val="0"/>
                <w:numId w:val="39"/>
              </w:numPr>
              <w:jc w:val="center"/>
            </w:pPr>
          </w:p>
        </w:tc>
        <w:tc>
          <w:tcPr>
            <w:tcW w:w="2336" w:type="dxa"/>
            <w:shd w:val="clear" w:color="auto" w:fill="auto"/>
          </w:tcPr>
          <w:p w14:paraId="29B8BF5E" w14:textId="0E7D1E86" w:rsidR="00FB5927" w:rsidRPr="00241CB3" w:rsidRDefault="003C1401" w:rsidP="00290D84">
            <w:pPr>
              <w:ind w:firstLine="0"/>
              <w:jc w:val="center"/>
            </w:pPr>
            <w:r w:rsidRPr="003C1401">
              <w:t>NgayKT</w:t>
            </w:r>
          </w:p>
        </w:tc>
        <w:tc>
          <w:tcPr>
            <w:tcW w:w="1417" w:type="dxa"/>
            <w:shd w:val="clear" w:color="auto" w:fill="auto"/>
          </w:tcPr>
          <w:p w14:paraId="2F923CF6" w14:textId="77777777" w:rsidR="00FB5927" w:rsidRPr="00241CB3" w:rsidRDefault="00FB5927" w:rsidP="00290D84">
            <w:pPr>
              <w:jc w:val="center"/>
            </w:pPr>
          </w:p>
        </w:tc>
        <w:tc>
          <w:tcPr>
            <w:tcW w:w="3118" w:type="dxa"/>
          </w:tcPr>
          <w:p w14:paraId="18396B9B" w14:textId="77777777" w:rsidR="00FB5927" w:rsidRPr="00241CB3" w:rsidRDefault="00FB5927" w:rsidP="00FB5927">
            <w:r w:rsidRPr="00241CB3">
              <w:t>Date/time</w:t>
            </w:r>
          </w:p>
        </w:tc>
      </w:tr>
      <w:tr w:rsidR="00FB5927" w:rsidRPr="00241CB3" w14:paraId="70B3D952" w14:textId="77777777" w:rsidTr="00FB5927">
        <w:tc>
          <w:tcPr>
            <w:tcW w:w="1066" w:type="dxa"/>
          </w:tcPr>
          <w:p w14:paraId="31A4D1D6" w14:textId="77777777" w:rsidR="00FB5927" w:rsidRDefault="00FB5927" w:rsidP="00FB5927">
            <w:pPr>
              <w:pStyle w:val="ListParagraph"/>
              <w:numPr>
                <w:ilvl w:val="0"/>
                <w:numId w:val="39"/>
              </w:numPr>
              <w:jc w:val="center"/>
            </w:pPr>
          </w:p>
        </w:tc>
        <w:tc>
          <w:tcPr>
            <w:tcW w:w="2336" w:type="dxa"/>
            <w:shd w:val="clear" w:color="auto" w:fill="auto"/>
          </w:tcPr>
          <w:p w14:paraId="0DC166EE" w14:textId="438CDA62" w:rsidR="00FB5927" w:rsidRPr="00241CB3" w:rsidRDefault="003C1401" w:rsidP="00290D84">
            <w:pPr>
              <w:ind w:firstLine="0"/>
              <w:jc w:val="center"/>
            </w:pPr>
            <w:r w:rsidRPr="003C1401">
              <w:t>PhanTram</w:t>
            </w:r>
          </w:p>
        </w:tc>
        <w:tc>
          <w:tcPr>
            <w:tcW w:w="1417" w:type="dxa"/>
            <w:shd w:val="clear" w:color="auto" w:fill="auto"/>
          </w:tcPr>
          <w:p w14:paraId="4F9683EA" w14:textId="77777777" w:rsidR="00FB5927" w:rsidRPr="00241CB3" w:rsidRDefault="00FB5927" w:rsidP="00290D84">
            <w:pPr>
              <w:jc w:val="center"/>
            </w:pPr>
          </w:p>
        </w:tc>
        <w:tc>
          <w:tcPr>
            <w:tcW w:w="3118" w:type="dxa"/>
          </w:tcPr>
          <w:p w14:paraId="5C4F7E79" w14:textId="77777777" w:rsidR="00FB5927" w:rsidRPr="00241CB3" w:rsidRDefault="00FB5927" w:rsidP="00FB5927">
            <w:pPr>
              <w:keepNext/>
            </w:pPr>
            <w:r w:rsidRPr="00241CB3">
              <w:t>int</w:t>
            </w:r>
          </w:p>
        </w:tc>
      </w:tr>
    </w:tbl>
    <w:p w14:paraId="1BAF9665" w14:textId="0AA3E14F" w:rsidR="00C7572B" w:rsidRDefault="001C55D7" w:rsidP="006E51E1">
      <w:pPr>
        <w:pStyle w:val="Caption"/>
      </w:pPr>
      <w:bookmarkStart w:id="151" w:name="_Toc518832146"/>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7</w:t>
      </w:r>
      <w:r w:rsidR="004D5783">
        <w:rPr>
          <w:noProof/>
        </w:rPr>
        <w:fldChar w:fldCharType="end"/>
      </w:r>
      <w:r>
        <w:t xml:space="preserve"> </w:t>
      </w:r>
      <w:r w:rsidRPr="00241CB3">
        <w:t>Khuyến mại</w:t>
      </w:r>
      <w:bookmarkEnd w:id="151"/>
    </w:p>
    <w:p w14:paraId="4C074EBE" w14:textId="4D8EEA4F" w:rsidR="006E51E1" w:rsidRPr="006E51E1" w:rsidRDefault="006E51E1" w:rsidP="00C3736B">
      <w:pPr>
        <w:pStyle w:val="Heading4"/>
      </w:pPr>
      <w:r>
        <w:t xml:space="preserve">Bảng đơn </w:t>
      </w:r>
      <w:proofErr w:type="gramStart"/>
      <w:r>
        <w:t>hàng</w:t>
      </w:r>
      <w:r w:rsidR="003C1401">
        <w:rPr>
          <w:rFonts w:hint="eastAsia"/>
          <w:lang w:eastAsia="ko-KR"/>
        </w:rPr>
        <w:t>(</w:t>
      </w:r>
      <w:proofErr w:type="gramEnd"/>
      <w:r w:rsidR="003C1401">
        <w:rPr>
          <w:rFonts w:hint="eastAsia"/>
          <w:lang w:eastAsia="ko-KR"/>
        </w:rPr>
        <w:t>DonHang)</w:t>
      </w:r>
    </w:p>
    <w:p w14:paraId="5E9D33B6" w14:textId="7094B3CC" w:rsidR="00620C0F" w:rsidRPr="00241CB3" w:rsidRDefault="00C7572B" w:rsidP="00C7572B">
      <w:r>
        <w:t>Bảng</w:t>
      </w:r>
      <w:r w:rsidR="006E51E1">
        <w:t xml:space="preserve"> đơn hàng làm nhiệm vụ lưu trữ thông tin đơn hang </w:t>
      </w:r>
      <w:proofErr w:type="gramStart"/>
      <w:r w:rsidR="006E51E1">
        <w:t>như :</w:t>
      </w:r>
      <w:proofErr w:type="gramEnd"/>
      <w:r w:rsidR="006E51E1">
        <w:t xml:space="preserve"> người bán, người mua, giá trị đơn hang,…</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6"/>
        <w:gridCol w:w="2336"/>
        <w:gridCol w:w="1417"/>
        <w:gridCol w:w="3118"/>
      </w:tblGrid>
      <w:tr w:rsidR="00FB5927" w:rsidRPr="00241CB3" w14:paraId="7717D064" w14:textId="77777777" w:rsidTr="00C81040">
        <w:trPr>
          <w:tblHeader/>
        </w:trPr>
        <w:tc>
          <w:tcPr>
            <w:tcW w:w="1066" w:type="dxa"/>
          </w:tcPr>
          <w:p w14:paraId="7C46A2EB" w14:textId="4DC03A3A" w:rsidR="00FB5927" w:rsidRPr="00FB5927" w:rsidRDefault="00FB5927" w:rsidP="00FB5927">
            <w:pPr>
              <w:spacing w:beforeAutospacing="1" w:after="100" w:afterAutospacing="1"/>
              <w:ind w:firstLine="0"/>
              <w:rPr>
                <w:b/>
              </w:rPr>
            </w:pPr>
            <w:r>
              <w:rPr>
                <w:b/>
              </w:rPr>
              <w:t>STT</w:t>
            </w:r>
          </w:p>
        </w:tc>
        <w:tc>
          <w:tcPr>
            <w:tcW w:w="2336" w:type="dxa"/>
            <w:shd w:val="clear" w:color="auto" w:fill="auto"/>
          </w:tcPr>
          <w:p w14:paraId="21825413" w14:textId="7EA2B967" w:rsidR="00FB5927" w:rsidRPr="00FB5927" w:rsidRDefault="00FB5927" w:rsidP="00FB5927">
            <w:pPr>
              <w:spacing w:beforeAutospacing="1" w:after="100" w:afterAutospacing="1"/>
              <w:ind w:firstLine="0"/>
              <w:rPr>
                <w:b/>
              </w:rPr>
            </w:pPr>
            <w:r>
              <w:rPr>
                <w:b/>
              </w:rPr>
              <w:t>Tên trường</w:t>
            </w:r>
          </w:p>
        </w:tc>
        <w:tc>
          <w:tcPr>
            <w:tcW w:w="1417" w:type="dxa"/>
            <w:shd w:val="clear" w:color="auto" w:fill="auto"/>
          </w:tcPr>
          <w:p w14:paraId="1FE03266" w14:textId="34A82698" w:rsidR="00FB5927" w:rsidRPr="00FB5927" w:rsidRDefault="00FB5927" w:rsidP="00FB5927">
            <w:pPr>
              <w:spacing w:beforeAutospacing="1" w:after="100" w:afterAutospacing="1"/>
              <w:ind w:firstLine="0"/>
              <w:rPr>
                <w:b/>
              </w:rPr>
            </w:pPr>
            <w:r>
              <w:rPr>
                <w:b/>
              </w:rPr>
              <w:t>Ràng buộc</w:t>
            </w:r>
          </w:p>
        </w:tc>
        <w:tc>
          <w:tcPr>
            <w:tcW w:w="3118" w:type="dxa"/>
          </w:tcPr>
          <w:p w14:paraId="76FA3031" w14:textId="06E92637" w:rsidR="00FB5927" w:rsidRPr="00FB5927" w:rsidRDefault="00FB5927" w:rsidP="00FB5927">
            <w:pPr>
              <w:spacing w:beforeAutospacing="1" w:after="100" w:afterAutospacing="1"/>
              <w:rPr>
                <w:b/>
              </w:rPr>
            </w:pPr>
            <w:r>
              <w:rPr>
                <w:b/>
              </w:rPr>
              <w:t>Kiểu dữ liệu</w:t>
            </w:r>
          </w:p>
        </w:tc>
      </w:tr>
      <w:tr w:rsidR="00FB5927" w:rsidRPr="00241CB3" w14:paraId="7079A263" w14:textId="77777777" w:rsidTr="00FB5927">
        <w:tc>
          <w:tcPr>
            <w:tcW w:w="1066" w:type="dxa"/>
          </w:tcPr>
          <w:p w14:paraId="395357FF" w14:textId="77777777" w:rsidR="00FB5927" w:rsidRPr="00241CB3" w:rsidRDefault="00FB5927" w:rsidP="00FB5927">
            <w:pPr>
              <w:pStyle w:val="ListParagraph"/>
              <w:numPr>
                <w:ilvl w:val="0"/>
                <w:numId w:val="40"/>
              </w:numPr>
            </w:pPr>
          </w:p>
        </w:tc>
        <w:tc>
          <w:tcPr>
            <w:tcW w:w="2336" w:type="dxa"/>
            <w:shd w:val="clear" w:color="auto" w:fill="auto"/>
          </w:tcPr>
          <w:p w14:paraId="082E3F7D" w14:textId="3CE5073C" w:rsidR="00FB5927" w:rsidRPr="00241CB3" w:rsidRDefault="00FB5927" w:rsidP="00290D84">
            <w:pPr>
              <w:ind w:firstLine="0"/>
            </w:pPr>
            <w:r w:rsidRPr="00241CB3">
              <w:t xml:space="preserve"> ID_DH</w:t>
            </w:r>
          </w:p>
        </w:tc>
        <w:tc>
          <w:tcPr>
            <w:tcW w:w="1417" w:type="dxa"/>
            <w:shd w:val="clear" w:color="auto" w:fill="auto"/>
          </w:tcPr>
          <w:p w14:paraId="714665AA" w14:textId="77777777" w:rsidR="00FB5927" w:rsidRPr="00241CB3" w:rsidRDefault="00FB5927" w:rsidP="00290D84">
            <w:r w:rsidRPr="00241CB3">
              <w:t>PK</w:t>
            </w:r>
          </w:p>
        </w:tc>
        <w:tc>
          <w:tcPr>
            <w:tcW w:w="3118" w:type="dxa"/>
          </w:tcPr>
          <w:p w14:paraId="34B720FF" w14:textId="77777777" w:rsidR="00FB5927" w:rsidRPr="00241CB3" w:rsidRDefault="00FB5927" w:rsidP="00290D84">
            <w:r w:rsidRPr="00241CB3">
              <w:t>Int()</w:t>
            </w:r>
          </w:p>
        </w:tc>
      </w:tr>
      <w:tr w:rsidR="00FB5927" w:rsidRPr="00241CB3" w14:paraId="245D22B6" w14:textId="77777777" w:rsidTr="00FB5927">
        <w:tc>
          <w:tcPr>
            <w:tcW w:w="1066" w:type="dxa"/>
          </w:tcPr>
          <w:p w14:paraId="03AD9962" w14:textId="77777777" w:rsidR="00FB5927" w:rsidRPr="00241CB3" w:rsidRDefault="00FB5927" w:rsidP="00FB5927">
            <w:pPr>
              <w:pStyle w:val="ListParagraph"/>
              <w:numPr>
                <w:ilvl w:val="0"/>
                <w:numId w:val="40"/>
              </w:numPr>
            </w:pPr>
          </w:p>
        </w:tc>
        <w:tc>
          <w:tcPr>
            <w:tcW w:w="2336" w:type="dxa"/>
            <w:shd w:val="clear" w:color="auto" w:fill="auto"/>
          </w:tcPr>
          <w:p w14:paraId="0557A24F" w14:textId="74F093AF" w:rsidR="00FB5927" w:rsidRPr="00241CB3" w:rsidRDefault="003C1401" w:rsidP="00290D84">
            <w:pPr>
              <w:ind w:firstLine="0"/>
            </w:pPr>
            <w:r w:rsidRPr="003C1401">
              <w:t>ID_User</w:t>
            </w:r>
          </w:p>
        </w:tc>
        <w:tc>
          <w:tcPr>
            <w:tcW w:w="1417" w:type="dxa"/>
            <w:shd w:val="clear" w:color="auto" w:fill="auto"/>
          </w:tcPr>
          <w:p w14:paraId="0DFA6B5F" w14:textId="77777777" w:rsidR="00FB5927" w:rsidRPr="00241CB3" w:rsidRDefault="00FB5927" w:rsidP="00290D84">
            <w:r w:rsidRPr="00241CB3">
              <w:t>FK</w:t>
            </w:r>
          </w:p>
        </w:tc>
        <w:tc>
          <w:tcPr>
            <w:tcW w:w="3118" w:type="dxa"/>
          </w:tcPr>
          <w:p w14:paraId="5AF5D79A" w14:textId="77777777" w:rsidR="00FB5927" w:rsidRPr="00241CB3" w:rsidRDefault="00FB5927" w:rsidP="00290D84">
            <w:r w:rsidRPr="00241CB3">
              <w:t>Int()</w:t>
            </w:r>
          </w:p>
        </w:tc>
      </w:tr>
      <w:tr w:rsidR="00FB5927" w:rsidRPr="00241CB3" w14:paraId="09D46F79" w14:textId="77777777" w:rsidTr="00FB5927">
        <w:tc>
          <w:tcPr>
            <w:tcW w:w="1066" w:type="dxa"/>
          </w:tcPr>
          <w:p w14:paraId="3ABFF460" w14:textId="77777777" w:rsidR="00FB5927" w:rsidRPr="00241CB3" w:rsidRDefault="00FB5927" w:rsidP="00FB5927">
            <w:pPr>
              <w:pStyle w:val="ListParagraph"/>
              <w:numPr>
                <w:ilvl w:val="0"/>
                <w:numId w:val="40"/>
              </w:numPr>
            </w:pPr>
          </w:p>
        </w:tc>
        <w:tc>
          <w:tcPr>
            <w:tcW w:w="2336" w:type="dxa"/>
            <w:shd w:val="clear" w:color="auto" w:fill="auto"/>
          </w:tcPr>
          <w:p w14:paraId="24096BF2" w14:textId="04FF2DAA" w:rsidR="00FB5927" w:rsidRPr="00241CB3" w:rsidRDefault="003C1401" w:rsidP="00290D84">
            <w:pPr>
              <w:ind w:firstLine="0"/>
            </w:pPr>
            <w:r>
              <w:t>Sta</w:t>
            </w:r>
            <w:r>
              <w:rPr>
                <w:rFonts w:hint="eastAsia"/>
                <w:lang w:eastAsia="ko-KR"/>
              </w:rPr>
              <w:t>t</w:t>
            </w:r>
            <w:r w:rsidRPr="003C1401">
              <w:t>us</w:t>
            </w:r>
          </w:p>
        </w:tc>
        <w:tc>
          <w:tcPr>
            <w:tcW w:w="1417" w:type="dxa"/>
            <w:shd w:val="clear" w:color="auto" w:fill="auto"/>
          </w:tcPr>
          <w:p w14:paraId="187EF5DD" w14:textId="77777777" w:rsidR="00FB5927" w:rsidRPr="00241CB3" w:rsidRDefault="00FB5927" w:rsidP="00290D84"/>
        </w:tc>
        <w:tc>
          <w:tcPr>
            <w:tcW w:w="3118" w:type="dxa"/>
          </w:tcPr>
          <w:p w14:paraId="59AAD5AF" w14:textId="044713B7" w:rsidR="00FB5927" w:rsidRPr="00241CB3" w:rsidRDefault="00FB5927" w:rsidP="00290D84">
            <w:r w:rsidRPr="00241CB3">
              <w:t>Nvarchar(</w:t>
            </w:r>
            <w:r w:rsidR="003C1401">
              <w:rPr>
                <w:rFonts w:hint="eastAsia"/>
                <w:lang w:eastAsia="ko-KR"/>
              </w:rPr>
              <w:t>50</w:t>
            </w:r>
            <w:r w:rsidRPr="00241CB3">
              <w:t>)</w:t>
            </w:r>
          </w:p>
        </w:tc>
      </w:tr>
      <w:tr w:rsidR="003C1401" w:rsidRPr="00241CB3" w14:paraId="6E2AC35E" w14:textId="77777777" w:rsidTr="00FB5927">
        <w:tc>
          <w:tcPr>
            <w:tcW w:w="1066" w:type="dxa"/>
          </w:tcPr>
          <w:p w14:paraId="1D5DA969" w14:textId="77777777" w:rsidR="003C1401" w:rsidRPr="00241CB3" w:rsidRDefault="003C1401" w:rsidP="00FB5927">
            <w:pPr>
              <w:pStyle w:val="ListParagraph"/>
              <w:numPr>
                <w:ilvl w:val="0"/>
                <w:numId w:val="40"/>
              </w:numPr>
            </w:pPr>
          </w:p>
        </w:tc>
        <w:tc>
          <w:tcPr>
            <w:tcW w:w="2336" w:type="dxa"/>
            <w:shd w:val="clear" w:color="auto" w:fill="auto"/>
          </w:tcPr>
          <w:p w14:paraId="2D38EF72" w14:textId="100D0359" w:rsidR="003C1401" w:rsidRDefault="003C1401" w:rsidP="00290D84">
            <w:pPr>
              <w:ind w:firstLine="0"/>
            </w:pPr>
            <w:r w:rsidRPr="003C1401">
              <w:t>DaThanhToan</w:t>
            </w:r>
          </w:p>
        </w:tc>
        <w:tc>
          <w:tcPr>
            <w:tcW w:w="1417" w:type="dxa"/>
            <w:shd w:val="clear" w:color="auto" w:fill="auto"/>
          </w:tcPr>
          <w:p w14:paraId="7C46BB22" w14:textId="77777777" w:rsidR="003C1401" w:rsidRPr="00241CB3" w:rsidRDefault="003C1401" w:rsidP="00290D84"/>
        </w:tc>
        <w:tc>
          <w:tcPr>
            <w:tcW w:w="3118" w:type="dxa"/>
          </w:tcPr>
          <w:p w14:paraId="4085F592" w14:textId="25F290DE" w:rsidR="003C1401" w:rsidRPr="00241CB3" w:rsidRDefault="003C1401" w:rsidP="00290D84">
            <w:pPr>
              <w:rPr>
                <w:lang w:eastAsia="ko-KR"/>
              </w:rPr>
            </w:pPr>
            <w:r>
              <w:rPr>
                <w:rFonts w:hint="eastAsia"/>
                <w:lang w:eastAsia="ko-KR"/>
              </w:rPr>
              <w:t>bit</w:t>
            </w:r>
          </w:p>
        </w:tc>
      </w:tr>
      <w:tr w:rsidR="00FB5927" w:rsidRPr="00241CB3" w14:paraId="1E6678E3" w14:textId="77777777" w:rsidTr="00FB5927">
        <w:tc>
          <w:tcPr>
            <w:tcW w:w="1066" w:type="dxa"/>
          </w:tcPr>
          <w:p w14:paraId="6248843B" w14:textId="77777777" w:rsidR="00FB5927" w:rsidRPr="00241CB3" w:rsidRDefault="00FB5927" w:rsidP="00FB5927">
            <w:pPr>
              <w:pStyle w:val="ListParagraph"/>
              <w:numPr>
                <w:ilvl w:val="0"/>
                <w:numId w:val="40"/>
              </w:numPr>
            </w:pPr>
          </w:p>
        </w:tc>
        <w:tc>
          <w:tcPr>
            <w:tcW w:w="2336" w:type="dxa"/>
            <w:shd w:val="clear" w:color="auto" w:fill="auto"/>
          </w:tcPr>
          <w:p w14:paraId="35C520B7" w14:textId="1C375EA9" w:rsidR="00FB5927" w:rsidRPr="00241CB3" w:rsidRDefault="003C1401" w:rsidP="00290D84">
            <w:pPr>
              <w:ind w:firstLine="0"/>
            </w:pPr>
            <w:r w:rsidRPr="003C1401">
              <w:t>TongGia</w:t>
            </w:r>
          </w:p>
        </w:tc>
        <w:tc>
          <w:tcPr>
            <w:tcW w:w="1417" w:type="dxa"/>
            <w:shd w:val="clear" w:color="auto" w:fill="auto"/>
          </w:tcPr>
          <w:p w14:paraId="6684E951" w14:textId="77777777" w:rsidR="00FB5927" w:rsidRPr="00241CB3" w:rsidRDefault="00FB5927" w:rsidP="00290D84"/>
        </w:tc>
        <w:tc>
          <w:tcPr>
            <w:tcW w:w="3118" w:type="dxa"/>
          </w:tcPr>
          <w:p w14:paraId="13F7A44A" w14:textId="50A33BBC" w:rsidR="00FB5927" w:rsidRPr="00241CB3" w:rsidRDefault="003C1401" w:rsidP="00290D84">
            <w:r w:rsidRPr="003C1401">
              <w:t>decimal(18, 0)</w:t>
            </w:r>
          </w:p>
        </w:tc>
      </w:tr>
      <w:tr w:rsidR="00FB5927" w:rsidRPr="00241CB3" w14:paraId="65C82C94" w14:textId="77777777" w:rsidTr="00FB5927">
        <w:tc>
          <w:tcPr>
            <w:tcW w:w="1066" w:type="dxa"/>
          </w:tcPr>
          <w:p w14:paraId="5ADBBD84" w14:textId="77777777" w:rsidR="00FB5927" w:rsidRPr="00241CB3" w:rsidRDefault="00FB5927" w:rsidP="00FB5927">
            <w:pPr>
              <w:pStyle w:val="ListParagraph"/>
              <w:numPr>
                <w:ilvl w:val="0"/>
                <w:numId w:val="40"/>
              </w:numPr>
            </w:pPr>
          </w:p>
        </w:tc>
        <w:tc>
          <w:tcPr>
            <w:tcW w:w="2336" w:type="dxa"/>
            <w:shd w:val="clear" w:color="auto" w:fill="auto"/>
          </w:tcPr>
          <w:p w14:paraId="5C385350" w14:textId="667CCB7A" w:rsidR="00FB5927" w:rsidRPr="00241CB3" w:rsidRDefault="003C1401" w:rsidP="00290D84">
            <w:pPr>
              <w:ind w:firstLine="0"/>
            </w:pPr>
            <w:r w:rsidRPr="003C1401">
              <w:t>NguoiNhan</w:t>
            </w:r>
          </w:p>
        </w:tc>
        <w:tc>
          <w:tcPr>
            <w:tcW w:w="1417" w:type="dxa"/>
            <w:shd w:val="clear" w:color="auto" w:fill="auto"/>
          </w:tcPr>
          <w:p w14:paraId="77E0FC66" w14:textId="77777777" w:rsidR="00FB5927" w:rsidRPr="00241CB3" w:rsidRDefault="00FB5927" w:rsidP="00290D84"/>
        </w:tc>
        <w:tc>
          <w:tcPr>
            <w:tcW w:w="3118" w:type="dxa"/>
          </w:tcPr>
          <w:p w14:paraId="0D3FDB2E" w14:textId="636BDEE4" w:rsidR="00FB5927" w:rsidRPr="00241CB3" w:rsidRDefault="003C1401" w:rsidP="001C55D7">
            <w:pPr>
              <w:keepNext/>
            </w:pPr>
            <w:r w:rsidRPr="003C1401">
              <w:t>nvarchar(500)</w:t>
            </w:r>
          </w:p>
        </w:tc>
      </w:tr>
      <w:tr w:rsidR="003C1401" w:rsidRPr="00241CB3" w14:paraId="2024F870" w14:textId="77777777" w:rsidTr="00FB5927">
        <w:tc>
          <w:tcPr>
            <w:tcW w:w="1066" w:type="dxa"/>
          </w:tcPr>
          <w:p w14:paraId="4BA11DC7" w14:textId="77777777" w:rsidR="003C1401" w:rsidRPr="00241CB3" w:rsidRDefault="003C1401" w:rsidP="00FB5927">
            <w:pPr>
              <w:pStyle w:val="ListParagraph"/>
              <w:numPr>
                <w:ilvl w:val="0"/>
                <w:numId w:val="40"/>
              </w:numPr>
            </w:pPr>
          </w:p>
        </w:tc>
        <w:tc>
          <w:tcPr>
            <w:tcW w:w="2336" w:type="dxa"/>
            <w:shd w:val="clear" w:color="auto" w:fill="auto"/>
          </w:tcPr>
          <w:p w14:paraId="7F004816" w14:textId="36F12648" w:rsidR="003C1401" w:rsidRPr="003C1401" w:rsidRDefault="003C1401" w:rsidP="00290D84">
            <w:pPr>
              <w:ind w:firstLine="0"/>
            </w:pPr>
            <w:r w:rsidRPr="003C1401">
              <w:t>DiaChiNhan</w:t>
            </w:r>
          </w:p>
        </w:tc>
        <w:tc>
          <w:tcPr>
            <w:tcW w:w="1417" w:type="dxa"/>
            <w:shd w:val="clear" w:color="auto" w:fill="auto"/>
          </w:tcPr>
          <w:p w14:paraId="48DA6A4E" w14:textId="77777777" w:rsidR="003C1401" w:rsidRPr="00241CB3" w:rsidRDefault="003C1401" w:rsidP="00290D84"/>
        </w:tc>
        <w:tc>
          <w:tcPr>
            <w:tcW w:w="3118" w:type="dxa"/>
          </w:tcPr>
          <w:p w14:paraId="7E2D04FA" w14:textId="1F965393" w:rsidR="003C1401" w:rsidRPr="003C1401" w:rsidRDefault="003C1401" w:rsidP="001C55D7">
            <w:pPr>
              <w:keepNext/>
            </w:pPr>
            <w:r w:rsidRPr="003C1401">
              <w:t>nvarchar(1000)</w:t>
            </w:r>
          </w:p>
        </w:tc>
      </w:tr>
      <w:tr w:rsidR="003C1401" w:rsidRPr="00241CB3" w14:paraId="12229FB5" w14:textId="77777777" w:rsidTr="00FB5927">
        <w:tc>
          <w:tcPr>
            <w:tcW w:w="1066" w:type="dxa"/>
          </w:tcPr>
          <w:p w14:paraId="1FB6B9D1" w14:textId="77777777" w:rsidR="003C1401" w:rsidRPr="00241CB3" w:rsidRDefault="003C1401" w:rsidP="00FB5927">
            <w:pPr>
              <w:pStyle w:val="ListParagraph"/>
              <w:numPr>
                <w:ilvl w:val="0"/>
                <w:numId w:val="40"/>
              </w:numPr>
            </w:pPr>
          </w:p>
        </w:tc>
        <w:tc>
          <w:tcPr>
            <w:tcW w:w="2336" w:type="dxa"/>
            <w:shd w:val="clear" w:color="auto" w:fill="auto"/>
          </w:tcPr>
          <w:p w14:paraId="4003377B" w14:textId="228FDA6E" w:rsidR="003C1401" w:rsidRPr="003C1401" w:rsidRDefault="003C1401" w:rsidP="00290D84">
            <w:pPr>
              <w:ind w:firstLine="0"/>
            </w:pPr>
            <w:r w:rsidRPr="003C1401">
              <w:t>SoDienThoaiNhan</w:t>
            </w:r>
          </w:p>
        </w:tc>
        <w:tc>
          <w:tcPr>
            <w:tcW w:w="1417" w:type="dxa"/>
            <w:shd w:val="clear" w:color="auto" w:fill="auto"/>
          </w:tcPr>
          <w:p w14:paraId="56743822" w14:textId="77777777" w:rsidR="003C1401" w:rsidRPr="00241CB3" w:rsidRDefault="003C1401" w:rsidP="00290D84"/>
        </w:tc>
        <w:tc>
          <w:tcPr>
            <w:tcW w:w="3118" w:type="dxa"/>
          </w:tcPr>
          <w:p w14:paraId="439A5102" w14:textId="4DB88F29" w:rsidR="003C1401" w:rsidRPr="003C1401" w:rsidRDefault="003C1401" w:rsidP="001C55D7">
            <w:pPr>
              <w:keepNext/>
            </w:pPr>
            <w:r w:rsidRPr="003C1401">
              <w:t>varchar(11)</w:t>
            </w:r>
          </w:p>
        </w:tc>
      </w:tr>
      <w:tr w:rsidR="003C1401" w:rsidRPr="00241CB3" w14:paraId="0F62EF4D" w14:textId="77777777" w:rsidTr="00FB5927">
        <w:tc>
          <w:tcPr>
            <w:tcW w:w="1066" w:type="dxa"/>
          </w:tcPr>
          <w:p w14:paraId="31DDA713" w14:textId="77777777" w:rsidR="003C1401" w:rsidRPr="00241CB3" w:rsidRDefault="003C1401" w:rsidP="00FB5927">
            <w:pPr>
              <w:pStyle w:val="ListParagraph"/>
              <w:numPr>
                <w:ilvl w:val="0"/>
                <w:numId w:val="40"/>
              </w:numPr>
            </w:pPr>
          </w:p>
        </w:tc>
        <w:tc>
          <w:tcPr>
            <w:tcW w:w="2336" w:type="dxa"/>
            <w:shd w:val="clear" w:color="auto" w:fill="auto"/>
          </w:tcPr>
          <w:p w14:paraId="1F5F5D5E" w14:textId="41E74D17" w:rsidR="003C1401" w:rsidRPr="003C1401" w:rsidRDefault="003C1401" w:rsidP="00290D84">
            <w:pPr>
              <w:ind w:firstLine="0"/>
              <w:rPr>
                <w:lang w:eastAsia="ko-KR"/>
              </w:rPr>
            </w:pPr>
            <w:r>
              <w:rPr>
                <w:rFonts w:hint="eastAsia"/>
                <w:lang w:eastAsia="ko-KR"/>
              </w:rPr>
              <w:t>NgayMua</w:t>
            </w:r>
          </w:p>
        </w:tc>
        <w:tc>
          <w:tcPr>
            <w:tcW w:w="1417" w:type="dxa"/>
            <w:shd w:val="clear" w:color="auto" w:fill="auto"/>
          </w:tcPr>
          <w:p w14:paraId="288DB458" w14:textId="77777777" w:rsidR="003C1401" w:rsidRPr="00241CB3" w:rsidRDefault="003C1401" w:rsidP="00290D84"/>
        </w:tc>
        <w:tc>
          <w:tcPr>
            <w:tcW w:w="3118" w:type="dxa"/>
          </w:tcPr>
          <w:p w14:paraId="5F4C5B99" w14:textId="4BC6C290" w:rsidR="003C1401" w:rsidRPr="003C1401" w:rsidRDefault="003C1401" w:rsidP="001C55D7">
            <w:pPr>
              <w:keepNext/>
            </w:pPr>
            <w:r w:rsidRPr="003C1401">
              <w:t>datetime</w:t>
            </w:r>
          </w:p>
        </w:tc>
      </w:tr>
      <w:tr w:rsidR="003C1401" w:rsidRPr="00241CB3" w14:paraId="7C032C9D" w14:textId="77777777" w:rsidTr="00FB5927">
        <w:tc>
          <w:tcPr>
            <w:tcW w:w="1066" w:type="dxa"/>
          </w:tcPr>
          <w:p w14:paraId="3F5A8C01" w14:textId="77777777" w:rsidR="003C1401" w:rsidRPr="00241CB3" w:rsidRDefault="003C1401" w:rsidP="00FB5927">
            <w:pPr>
              <w:pStyle w:val="ListParagraph"/>
              <w:numPr>
                <w:ilvl w:val="0"/>
                <w:numId w:val="40"/>
              </w:numPr>
            </w:pPr>
          </w:p>
        </w:tc>
        <w:tc>
          <w:tcPr>
            <w:tcW w:w="2336" w:type="dxa"/>
            <w:shd w:val="clear" w:color="auto" w:fill="auto"/>
          </w:tcPr>
          <w:p w14:paraId="0FB9CBF2" w14:textId="1FA13A59" w:rsidR="003C1401" w:rsidRPr="003C1401" w:rsidRDefault="003C1401" w:rsidP="00290D84">
            <w:pPr>
              <w:ind w:firstLine="0"/>
              <w:rPr>
                <w:lang w:eastAsia="ko-KR"/>
              </w:rPr>
            </w:pPr>
            <w:r>
              <w:rPr>
                <w:rFonts w:hint="eastAsia"/>
                <w:lang w:eastAsia="ko-KR"/>
              </w:rPr>
              <w:t>NguoiBan</w:t>
            </w:r>
          </w:p>
        </w:tc>
        <w:tc>
          <w:tcPr>
            <w:tcW w:w="1417" w:type="dxa"/>
            <w:shd w:val="clear" w:color="auto" w:fill="auto"/>
          </w:tcPr>
          <w:p w14:paraId="65D1C4A0" w14:textId="77777777" w:rsidR="003C1401" w:rsidRPr="00241CB3" w:rsidRDefault="003C1401" w:rsidP="00290D84"/>
        </w:tc>
        <w:tc>
          <w:tcPr>
            <w:tcW w:w="3118" w:type="dxa"/>
          </w:tcPr>
          <w:p w14:paraId="3B71136E" w14:textId="50FB92D7" w:rsidR="003C1401" w:rsidRPr="003C1401" w:rsidRDefault="003C1401" w:rsidP="001C55D7">
            <w:pPr>
              <w:keepNext/>
            </w:pPr>
            <w:r w:rsidRPr="003C1401">
              <w:t>nvarchar(50)</w:t>
            </w:r>
          </w:p>
        </w:tc>
      </w:tr>
    </w:tbl>
    <w:p w14:paraId="4B6324CC" w14:textId="4B4A9CBD" w:rsidR="00620C0F" w:rsidRDefault="001C55D7" w:rsidP="001C55D7">
      <w:pPr>
        <w:pStyle w:val="Caption"/>
      </w:pPr>
      <w:bookmarkStart w:id="152" w:name="_Toc518832147"/>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8</w:t>
      </w:r>
      <w:r w:rsidR="004D5783">
        <w:rPr>
          <w:noProof/>
        </w:rPr>
        <w:fldChar w:fldCharType="end"/>
      </w:r>
      <w:r>
        <w:t xml:space="preserve"> </w:t>
      </w:r>
      <w:r w:rsidRPr="00241CB3">
        <w:t>Đơn Hàng</w:t>
      </w:r>
      <w:bookmarkEnd w:id="152"/>
    </w:p>
    <w:p w14:paraId="086BDC40" w14:textId="4EB4206F" w:rsidR="006E51E1" w:rsidRPr="006E51E1" w:rsidRDefault="006E51E1" w:rsidP="00C3736B">
      <w:pPr>
        <w:pStyle w:val="Heading4"/>
      </w:pPr>
      <w:r>
        <w:t xml:space="preserve">Bảng chi tiết </w:t>
      </w:r>
      <w:proofErr w:type="gramStart"/>
      <w:r>
        <w:t>đơn</w:t>
      </w:r>
      <w:r w:rsidR="00ED1547">
        <w:rPr>
          <w:rFonts w:hint="eastAsia"/>
          <w:lang w:eastAsia="ko-KR"/>
        </w:rPr>
        <w:t>(</w:t>
      </w:r>
      <w:proofErr w:type="gramEnd"/>
      <w:r w:rsidR="00ED1547">
        <w:rPr>
          <w:rFonts w:hint="eastAsia"/>
          <w:lang w:eastAsia="ko-KR"/>
        </w:rPr>
        <w:t>ChiTietDon)</w:t>
      </w:r>
    </w:p>
    <w:p w14:paraId="358789B1" w14:textId="53A00B97" w:rsidR="00620C0F" w:rsidRDefault="00C7572B" w:rsidP="00C7572B">
      <w:pPr>
        <w:rPr>
          <w:rFonts w:hint="eastAsia"/>
          <w:lang w:eastAsia="ko-KR"/>
        </w:rPr>
      </w:pPr>
      <w:r>
        <w:t>Bảng</w:t>
      </w:r>
      <w:r w:rsidR="003D02E0">
        <w:t xml:space="preserve"> chi tiết đơn làm nhiệm vụ lưu trữ chi tiết thông tin cho đơn hàng, lưu thông tin danh sách sản phẩm </w:t>
      </w:r>
      <w:proofErr w:type="gramStart"/>
      <w:r w:rsidR="003D02E0">
        <w:t>theo</w:t>
      </w:r>
      <w:proofErr w:type="gramEnd"/>
      <w:r w:rsidR="003D02E0">
        <w:t xml:space="preserve"> đơn hàng.</w:t>
      </w:r>
    </w:p>
    <w:p w14:paraId="3B5F35A8" w14:textId="77777777" w:rsidR="00464E01" w:rsidRPr="00241CB3" w:rsidRDefault="00464E01" w:rsidP="00C7572B">
      <w:pPr>
        <w:rPr>
          <w:rFonts w:hint="eastAsia"/>
          <w:lang w:eastAsia="ko-KR"/>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268"/>
        <w:gridCol w:w="1417"/>
        <w:gridCol w:w="3118"/>
      </w:tblGrid>
      <w:tr w:rsidR="00FB5927" w:rsidRPr="00241CB3" w14:paraId="636C2F2F" w14:textId="77777777" w:rsidTr="00464E01">
        <w:trPr>
          <w:tblHeader/>
        </w:trPr>
        <w:tc>
          <w:tcPr>
            <w:tcW w:w="1134" w:type="dxa"/>
          </w:tcPr>
          <w:p w14:paraId="728E0A2E" w14:textId="081CDDF6" w:rsidR="00FB5927" w:rsidRPr="00FB5927" w:rsidRDefault="00FB5927" w:rsidP="00464E01">
            <w:pPr>
              <w:spacing w:before="100" w:beforeAutospacing="1" w:after="100" w:afterAutospacing="1"/>
              <w:ind w:firstLine="0"/>
              <w:rPr>
                <w:b/>
              </w:rPr>
            </w:pPr>
            <w:r>
              <w:rPr>
                <w:b/>
              </w:rPr>
              <w:lastRenderedPageBreak/>
              <w:t>STT</w:t>
            </w:r>
          </w:p>
        </w:tc>
        <w:tc>
          <w:tcPr>
            <w:tcW w:w="2268" w:type="dxa"/>
            <w:shd w:val="clear" w:color="auto" w:fill="auto"/>
          </w:tcPr>
          <w:p w14:paraId="3CDB1CD4" w14:textId="082F758F" w:rsidR="00FB5927" w:rsidRPr="00FB5927" w:rsidRDefault="00FB5927" w:rsidP="00FB5927">
            <w:pPr>
              <w:spacing w:beforeAutospacing="1" w:after="100" w:afterAutospacing="1"/>
              <w:ind w:firstLine="0"/>
              <w:rPr>
                <w:b/>
              </w:rPr>
            </w:pPr>
            <w:r>
              <w:rPr>
                <w:b/>
              </w:rPr>
              <w:t>Tên trường</w:t>
            </w:r>
          </w:p>
        </w:tc>
        <w:tc>
          <w:tcPr>
            <w:tcW w:w="1417" w:type="dxa"/>
            <w:shd w:val="clear" w:color="auto" w:fill="auto"/>
          </w:tcPr>
          <w:p w14:paraId="3CEDD0C6" w14:textId="73CB1CBE" w:rsidR="00FB5927" w:rsidRPr="00FB5927" w:rsidRDefault="00FB5927" w:rsidP="00FB5927">
            <w:pPr>
              <w:spacing w:beforeAutospacing="1" w:after="100" w:afterAutospacing="1"/>
              <w:ind w:firstLine="0"/>
              <w:rPr>
                <w:b/>
              </w:rPr>
            </w:pPr>
            <w:r>
              <w:rPr>
                <w:b/>
              </w:rPr>
              <w:t>Ràng buộc</w:t>
            </w:r>
          </w:p>
        </w:tc>
        <w:tc>
          <w:tcPr>
            <w:tcW w:w="3118" w:type="dxa"/>
          </w:tcPr>
          <w:p w14:paraId="0A6F1B04" w14:textId="2AFC822B" w:rsidR="00FB5927" w:rsidRPr="00FB5927" w:rsidRDefault="00FB5927" w:rsidP="00FB5927">
            <w:pPr>
              <w:spacing w:beforeAutospacing="1" w:after="100" w:afterAutospacing="1"/>
              <w:rPr>
                <w:b/>
              </w:rPr>
            </w:pPr>
            <w:r>
              <w:rPr>
                <w:b/>
              </w:rPr>
              <w:t>Kiểu dữ liệu</w:t>
            </w:r>
          </w:p>
        </w:tc>
      </w:tr>
      <w:tr w:rsidR="00FB5927" w:rsidRPr="00241CB3" w14:paraId="1BCC8B0F" w14:textId="77777777" w:rsidTr="00FB5927">
        <w:tc>
          <w:tcPr>
            <w:tcW w:w="1134" w:type="dxa"/>
          </w:tcPr>
          <w:p w14:paraId="2999D739" w14:textId="77777777" w:rsidR="00FB5927" w:rsidRPr="00241CB3" w:rsidRDefault="00FB5927" w:rsidP="00FB5927">
            <w:pPr>
              <w:pStyle w:val="ListParagraph"/>
              <w:numPr>
                <w:ilvl w:val="0"/>
                <w:numId w:val="41"/>
              </w:numPr>
            </w:pPr>
          </w:p>
        </w:tc>
        <w:tc>
          <w:tcPr>
            <w:tcW w:w="2268" w:type="dxa"/>
            <w:shd w:val="clear" w:color="auto" w:fill="auto"/>
          </w:tcPr>
          <w:p w14:paraId="43D24DB5" w14:textId="4ECAEEDE" w:rsidR="00FB5927" w:rsidRPr="00241CB3" w:rsidRDefault="003C1401" w:rsidP="00290D84">
            <w:pPr>
              <w:ind w:firstLine="0"/>
            </w:pPr>
            <w:r w:rsidRPr="003C1401">
              <w:t>ID_CTD</w:t>
            </w:r>
          </w:p>
        </w:tc>
        <w:tc>
          <w:tcPr>
            <w:tcW w:w="1417" w:type="dxa"/>
            <w:shd w:val="clear" w:color="auto" w:fill="auto"/>
          </w:tcPr>
          <w:p w14:paraId="75FBE70D" w14:textId="77777777" w:rsidR="00FB5927" w:rsidRPr="00241CB3" w:rsidRDefault="00FB5927" w:rsidP="00290D84">
            <w:r w:rsidRPr="00241CB3">
              <w:t>PK</w:t>
            </w:r>
          </w:p>
        </w:tc>
        <w:tc>
          <w:tcPr>
            <w:tcW w:w="3118" w:type="dxa"/>
          </w:tcPr>
          <w:p w14:paraId="5BDBD6CE" w14:textId="77777777" w:rsidR="00FB5927" w:rsidRPr="00241CB3" w:rsidRDefault="00FB5927" w:rsidP="00290D84">
            <w:r w:rsidRPr="00241CB3">
              <w:t>Int()</w:t>
            </w:r>
          </w:p>
        </w:tc>
      </w:tr>
      <w:tr w:rsidR="00FB5927" w:rsidRPr="00241CB3" w14:paraId="0505A14F" w14:textId="77777777" w:rsidTr="00FB5927">
        <w:tc>
          <w:tcPr>
            <w:tcW w:w="1134" w:type="dxa"/>
          </w:tcPr>
          <w:p w14:paraId="42A06DEC" w14:textId="77777777" w:rsidR="00FB5927" w:rsidRPr="00241CB3" w:rsidRDefault="00FB5927" w:rsidP="00FB5927">
            <w:pPr>
              <w:pStyle w:val="ListParagraph"/>
              <w:numPr>
                <w:ilvl w:val="0"/>
                <w:numId w:val="41"/>
              </w:numPr>
            </w:pPr>
          </w:p>
        </w:tc>
        <w:tc>
          <w:tcPr>
            <w:tcW w:w="2268" w:type="dxa"/>
            <w:shd w:val="clear" w:color="auto" w:fill="auto"/>
          </w:tcPr>
          <w:p w14:paraId="10FF7959" w14:textId="0DE26DF1" w:rsidR="00FB5927" w:rsidRPr="00241CB3" w:rsidRDefault="00FB5927" w:rsidP="00290D84">
            <w:pPr>
              <w:ind w:firstLine="0"/>
            </w:pPr>
            <w:r w:rsidRPr="00241CB3">
              <w:t>ID_DH</w:t>
            </w:r>
          </w:p>
        </w:tc>
        <w:tc>
          <w:tcPr>
            <w:tcW w:w="1417" w:type="dxa"/>
            <w:shd w:val="clear" w:color="auto" w:fill="auto"/>
          </w:tcPr>
          <w:p w14:paraId="33DEF5F8" w14:textId="77777777" w:rsidR="00FB5927" w:rsidRPr="00241CB3" w:rsidRDefault="00FB5927" w:rsidP="00290D84">
            <w:r w:rsidRPr="00241CB3">
              <w:t>FK</w:t>
            </w:r>
          </w:p>
        </w:tc>
        <w:tc>
          <w:tcPr>
            <w:tcW w:w="3118" w:type="dxa"/>
          </w:tcPr>
          <w:p w14:paraId="0B8EEC23" w14:textId="77777777" w:rsidR="00FB5927" w:rsidRPr="00241CB3" w:rsidRDefault="00FB5927" w:rsidP="00290D84">
            <w:r>
              <w:t>Int</w:t>
            </w:r>
            <w:r w:rsidRPr="00241CB3">
              <w:t>()</w:t>
            </w:r>
          </w:p>
        </w:tc>
      </w:tr>
      <w:tr w:rsidR="00FB5927" w:rsidRPr="00241CB3" w14:paraId="059C883D" w14:textId="77777777" w:rsidTr="00FB5927">
        <w:tc>
          <w:tcPr>
            <w:tcW w:w="1134" w:type="dxa"/>
          </w:tcPr>
          <w:p w14:paraId="389579AF" w14:textId="77777777" w:rsidR="00FB5927" w:rsidRPr="00241CB3" w:rsidRDefault="00FB5927" w:rsidP="00FB5927">
            <w:pPr>
              <w:pStyle w:val="ListParagraph"/>
              <w:numPr>
                <w:ilvl w:val="0"/>
                <w:numId w:val="41"/>
              </w:numPr>
            </w:pPr>
          </w:p>
        </w:tc>
        <w:tc>
          <w:tcPr>
            <w:tcW w:w="2268" w:type="dxa"/>
            <w:shd w:val="clear" w:color="auto" w:fill="auto"/>
          </w:tcPr>
          <w:p w14:paraId="4409F5B7" w14:textId="452FD03A" w:rsidR="00FB5927" w:rsidRPr="00241CB3" w:rsidRDefault="003C1401" w:rsidP="00290D84">
            <w:pPr>
              <w:ind w:firstLine="0"/>
              <w:rPr>
                <w:lang w:eastAsia="ko-KR"/>
              </w:rPr>
            </w:pPr>
            <w:r>
              <w:rPr>
                <w:rFonts w:hint="eastAsia"/>
                <w:lang w:eastAsia="ko-KR"/>
              </w:rPr>
              <w:t>TenSP</w:t>
            </w:r>
          </w:p>
        </w:tc>
        <w:tc>
          <w:tcPr>
            <w:tcW w:w="1417" w:type="dxa"/>
            <w:shd w:val="clear" w:color="auto" w:fill="auto"/>
          </w:tcPr>
          <w:p w14:paraId="4D245927" w14:textId="77777777" w:rsidR="00FB5927" w:rsidRPr="00241CB3" w:rsidRDefault="00FB5927" w:rsidP="00290D84"/>
        </w:tc>
        <w:tc>
          <w:tcPr>
            <w:tcW w:w="3118" w:type="dxa"/>
          </w:tcPr>
          <w:p w14:paraId="067D07AF" w14:textId="77777777" w:rsidR="00FB5927" w:rsidRPr="00241CB3" w:rsidRDefault="00FB5927" w:rsidP="00290D84">
            <w:r w:rsidRPr="00241CB3">
              <w:t>Nvarchar()</w:t>
            </w:r>
          </w:p>
        </w:tc>
      </w:tr>
      <w:tr w:rsidR="00FB5927" w:rsidRPr="00241CB3" w14:paraId="01354405" w14:textId="77777777" w:rsidTr="00FB5927">
        <w:tc>
          <w:tcPr>
            <w:tcW w:w="1134" w:type="dxa"/>
          </w:tcPr>
          <w:p w14:paraId="54FF6E99" w14:textId="7EEF50CF" w:rsidR="00FB5927" w:rsidRPr="00241CB3" w:rsidRDefault="00ED1547" w:rsidP="00FB5927">
            <w:pPr>
              <w:pStyle w:val="ListParagraph"/>
              <w:numPr>
                <w:ilvl w:val="0"/>
                <w:numId w:val="41"/>
              </w:numPr>
            </w:pPr>
            <w:r>
              <w:rPr>
                <w:rFonts w:hint="eastAsia"/>
                <w:lang w:eastAsia="ko-KR"/>
              </w:rPr>
              <w:t xml:space="preserve"> </w:t>
            </w:r>
          </w:p>
        </w:tc>
        <w:tc>
          <w:tcPr>
            <w:tcW w:w="2268" w:type="dxa"/>
            <w:shd w:val="clear" w:color="auto" w:fill="auto"/>
          </w:tcPr>
          <w:p w14:paraId="61234075" w14:textId="478EAA25" w:rsidR="00FB5927" w:rsidRPr="00241CB3" w:rsidRDefault="00FB5927" w:rsidP="00290D84">
            <w:pPr>
              <w:ind w:firstLine="0"/>
              <w:rPr>
                <w:lang w:eastAsia="ko-KR"/>
              </w:rPr>
            </w:pPr>
            <w:r w:rsidRPr="00241CB3">
              <w:t>S</w:t>
            </w:r>
            <w:r w:rsidR="003C1401">
              <w:rPr>
                <w:rFonts w:hint="eastAsia"/>
                <w:lang w:eastAsia="ko-KR"/>
              </w:rPr>
              <w:t>oLuong</w:t>
            </w:r>
          </w:p>
        </w:tc>
        <w:tc>
          <w:tcPr>
            <w:tcW w:w="1417" w:type="dxa"/>
            <w:shd w:val="clear" w:color="auto" w:fill="auto"/>
          </w:tcPr>
          <w:p w14:paraId="206CC077" w14:textId="77777777" w:rsidR="00FB5927" w:rsidRPr="00241CB3" w:rsidRDefault="00FB5927" w:rsidP="00290D84"/>
        </w:tc>
        <w:tc>
          <w:tcPr>
            <w:tcW w:w="3118" w:type="dxa"/>
          </w:tcPr>
          <w:p w14:paraId="072067A8" w14:textId="77777777" w:rsidR="00FB5927" w:rsidRPr="00241CB3" w:rsidRDefault="00FB5927" w:rsidP="00290D84">
            <w:r w:rsidRPr="00241CB3">
              <w:t>Int()</w:t>
            </w:r>
          </w:p>
        </w:tc>
      </w:tr>
      <w:tr w:rsidR="00FB5927" w:rsidRPr="00241CB3" w14:paraId="5A61ACF6" w14:textId="77777777" w:rsidTr="00FB5927">
        <w:tc>
          <w:tcPr>
            <w:tcW w:w="1134" w:type="dxa"/>
          </w:tcPr>
          <w:p w14:paraId="2D7D1AF6" w14:textId="77777777" w:rsidR="00FB5927" w:rsidRPr="00241CB3" w:rsidRDefault="00FB5927" w:rsidP="00FB5927">
            <w:pPr>
              <w:pStyle w:val="ListParagraph"/>
              <w:numPr>
                <w:ilvl w:val="0"/>
                <w:numId w:val="41"/>
              </w:numPr>
            </w:pPr>
          </w:p>
        </w:tc>
        <w:tc>
          <w:tcPr>
            <w:tcW w:w="2268" w:type="dxa"/>
            <w:shd w:val="clear" w:color="auto" w:fill="auto"/>
          </w:tcPr>
          <w:p w14:paraId="737F18D4" w14:textId="2579336E" w:rsidR="00FB5927" w:rsidRPr="00241CB3" w:rsidRDefault="003C1401" w:rsidP="00290D84">
            <w:pPr>
              <w:ind w:firstLine="0"/>
              <w:rPr>
                <w:lang w:eastAsia="ko-KR"/>
              </w:rPr>
            </w:pPr>
            <w:r>
              <w:t>Gi</w:t>
            </w:r>
            <w:r>
              <w:rPr>
                <w:rFonts w:hint="eastAsia"/>
                <w:lang w:eastAsia="ko-KR"/>
              </w:rPr>
              <w:t>aKhiMua</w:t>
            </w:r>
          </w:p>
        </w:tc>
        <w:tc>
          <w:tcPr>
            <w:tcW w:w="1417" w:type="dxa"/>
            <w:shd w:val="clear" w:color="auto" w:fill="auto"/>
          </w:tcPr>
          <w:p w14:paraId="6DE872E0" w14:textId="77777777" w:rsidR="00FB5927" w:rsidRPr="00241CB3" w:rsidRDefault="00FB5927" w:rsidP="00290D84"/>
        </w:tc>
        <w:tc>
          <w:tcPr>
            <w:tcW w:w="3118" w:type="dxa"/>
          </w:tcPr>
          <w:p w14:paraId="098BFC7B" w14:textId="77777777" w:rsidR="00FB5927" w:rsidRPr="00241CB3" w:rsidRDefault="00FB5927" w:rsidP="00290D84">
            <w:r>
              <w:t>Decimal</w:t>
            </w:r>
            <w:r w:rsidRPr="00241CB3">
              <w:t>()</w:t>
            </w:r>
          </w:p>
        </w:tc>
      </w:tr>
      <w:tr w:rsidR="00FB5927" w:rsidRPr="00241CB3" w14:paraId="7EBB6722" w14:textId="77777777" w:rsidTr="00FB5927">
        <w:tc>
          <w:tcPr>
            <w:tcW w:w="1134" w:type="dxa"/>
          </w:tcPr>
          <w:p w14:paraId="56B10850" w14:textId="77777777" w:rsidR="00FB5927" w:rsidRPr="00241CB3" w:rsidRDefault="00FB5927" w:rsidP="00FB5927">
            <w:pPr>
              <w:pStyle w:val="ListParagraph"/>
              <w:numPr>
                <w:ilvl w:val="0"/>
                <w:numId w:val="41"/>
              </w:numPr>
            </w:pPr>
          </w:p>
        </w:tc>
        <w:tc>
          <w:tcPr>
            <w:tcW w:w="2268" w:type="dxa"/>
            <w:shd w:val="clear" w:color="auto" w:fill="auto"/>
          </w:tcPr>
          <w:p w14:paraId="70352EA2" w14:textId="0614DEDE" w:rsidR="00FB5927" w:rsidRPr="00241CB3" w:rsidRDefault="003C1401" w:rsidP="00290D84">
            <w:pPr>
              <w:ind w:firstLine="0"/>
              <w:rPr>
                <w:lang w:eastAsia="ko-KR"/>
              </w:rPr>
            </w:pPr>
            <w:r>
              <w:rPr>
                <w:rFonts w:hint="eastAsia"/>
                <w:lang w:eastAsia="ko-KR"/>
              </w:rPr>
              <w:t>GiaGoc</w:t>
            </w:r>
          </w:p>
        </w:tc>
        <w:tc>
          <w:tcPr>
            <w:tcW w:w="1417" w:type="dxa"/>
            <w:shd w:val="clear" w:color="auto" w:fill="auto"/>
          </w:tcPr>
          <w:p w14:paraId="434AF1D1" w14:textId="77777777" w:rsidR="00FB5927" w:rsidRPr="00241CB3" w:rsidRDefault="00FB5927" w:rsidP="00290D84"/>
        </w:tc>
        <w:tc>
          <w:tcPr>
            <w:tcW w:w="3118" w:type="dxa"/>
          </w:tcPr>
          <w:p w14:paraId="2D2BA73C" w14:textId="711BB099" w:rsidR="00FB5927" w:rsidRPr="00241CB3" w:rsidRDefault="003C1401" w:rsidP="00290D84">
            <w:r w:rsidRPr="003C1401">
              <w:t>decimal(18, 0)</w:t>
            </w:r>
          </w:p>
        </w:tc>
      </w:tr>
      <w:tr w:rsidR="00FB5927" w:rsidRPr="00241CB3" w14:paraId="648E141C" w14:textId="77777777" w:rsidTr="00FB5927">
        <w:tc>
          <w:tcPr>
            <w:tcW w:w="1134" w:type="dxa"/>
          </w:tcPr>
          <w:p w14:paraId="60A98106" w14:textId="77777777" w:rsidR="00FB5927" w:rsidRPr="00241CB3" w:rsidRDefault="00FB5927" w:rsidP="00FB5927">
            <w:pPr>
              <w:pStyle w:val="ListParagraph"/>
              <w:numPr>
                <w:ilvl w:val="0"/>
                <w:numId w:val="41"/>
              </w:numPr>
            </w:pPr>
          </w:p>
        </w:tc>
        <w:tc>
          <w:tcPr>
            <w:tcW w:w="2268" w:type="dxa"/>
            <w:shd w:val="clear" w:color="auto" w:fill="auto"/>
          </w:tcPr>
          <w:p w14:paraId="76708859" w14:textId="6D3A45E0" w:rsidR="00FB5927" w:rsidRPr="00241CB3" w:rsidRDefault="003C1401" w:rsidP="00290D84">
            <w:pPr>
              <w:ind w:firstLine="0"/>
              <w:rPr>
                <w:lang w:eastAsia="ko-KR"/>
              </w:rPr>
            </w:pPr>
            <w:r>
              <w:t>Ghi</w:t>
            </w:r>
            <w:r>
              <w:rPr>
                <w:rFonts w:hint="eastAsia"/>
                <w:lang w:eastAsia="ko-KR"/>
              </w:rPr>
              <w:t>Chu</w:t>
            </w:r>
          </w:p>
        </w:tc>
        <w:tc>
          <w:tcPr>
            <w:tcW w:w="1417" w:type="dxa"/>
            <w:shd w:val="clear" w:color="auto" w:fill="auto"/>
          </w:tcPr>
          <w:p w14:paraId="562BA80E" w14:textId="77777777" w:rsidR="00FB5927" w:rsidRPr="00241CB3" w:rsidRDefault="00FB5927" w:rsidP="00290D84"/>
        </w:tc>
        <w:tc>
          <w:tcPr>
            <w:tcW w:w="3118" w:type="dxa"/>
          </w:tcPr>
          <w:p w14:paraId="63DB0650" w14:textId="602BC099" w:rsidR="00FB5927" w:rsidRPr="00241CB3" w:rsidRDefault="003C1401" w:rsidP="001C55D7">
            <w:pPr>
              <w:keepNext/>
            </w:pPr>
            <w:r w:rsidRPr="003C1401">
              <w:t>nvarchar(50)</w:t>
            </w:r>
          </w:p>
        </w:tc>
      </w:tr>
      <w:tr w:rsidR="003C1401" w:rsidRPr="00241CB3" w14:paraId="1E1B8FBC" w14:textId="77777777" w:rsidTr="00FB5927">
        <w:tc>
          <w:tcPr>
            <w:tcW w:w="1134" w:type="dxa"/>
          </w:tcPr>
          <w:p w14:paraId="34ABCDAC" w14:textId="77777777" w:rsidR="003C1401" w:rsidRPr="00241CB3" w:rsidRDefault="003C1401" w:rsidP="00FB5927">
            <w:pPr>
              <w:pStyle w:val="ListParagraph"/>
              <w:numPr>
                <w:ilvl w:val="0"/>
                <w:numId w:val="41"/>
              </w:numPr>
            </w:pPr>
          </w:p>
        </w:tc>
        <w:tc>
          <w:tcPr>
            <w:tcW w:w="2268" w:type="dxa"/>
            <w:shd w:val="clear" w:color="auto" w:fill="auto"/>
          </w:tcPr>
          <w:p w14:paraId="3DFE06AB" w14:textId="78B635F6" w:rsidR="003C1401" w:rsidRPr="00241CB3" w:rsidRDefault="003C1401" w:rsidP="00290D84">
            <w:pPr>
              <w:ind w:firstLine="0"/>
              <w:rPr>
                <w:lang w:eastAsia="ko-KR"/>
              </w:rPr>
            </w:pPr>
            <w:r>
              <w:rPr>
                <w:rFonts w:hint="eastAsia"/>
                <w:lang w:eastAsia="ko-KR"/>
              </w:rPr>
              <w:t>ID_SP</w:t>
            </w:r>
          </w:p>
        </w:tc>
        <w:tc>
          <w:tcPr>
            <w:tcW w:w="1417" w:type="dxa"/>
            <w:shd w:val="clear" w:color="auto" w:fill="auto"/>
          </w:tcPr>
          <w:p w14:paraId="55529706" w14:textId="77777777" w:rsidR="003C1401" w:rsidRPr="00241CB3" w:rsidRDefault="003C1401" w:rsidP="00290D84"/>
        </w:tc>
        <w:tc>
          <w:tcPr>
            <w:tcW w:w="3118" w:type="dxa"/>
          </w:tcPr>
          <w:p w14:paraId="5C78B744" w14:textId="613E9E84" w:rsidR="003C1401" w:rsidRPr="00241CB3" w:rsidRDefault="003C1401" w:rsidP="001C55D7">
            <w:pPr>
              <w:keepNext/>
              <w:rPr>
                <w:lang w:eastAsia="ko-KR"/>
              </w:rPr>
            </w:pPr>
            <w:r>
              <w:rPr>
                <w:rFonts w:hint="eastAsia"/>
                <w:lang w:eastAsia="ko-KR"/>
              </w:rPr>
              <w:t>int</w:t>
            </w:r>
          </w:p>
        </w:tc>
      </w:tr>
    </w:tbl>
    <w:p w14:paraId="56DF73C4" w14:textId="3263E18B" w:rsidR="00290D84" w:rsidRDefault="001C55D7" w:rsidP="00C7572B">
      <w:pPr>
        <w:pStyle w:val="Caption"/>
      </w:pPr>
      <w:bookmarkStart w:id="153" w:name="_Toc518832148"/>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9</w:t>
      </w:r>
      <w:r w:rsidR="004D5783">
        <w:rPr>
          <w:noProof/>
        </w:rPr>
        <w:fldChar w:fldCharType="end"/>
      </w:r>
      <w:r>
        <w:t xml:space="preserve"> </w:t>
      </w:r>
      <w:r w:rsidRPr="00241CB3">
        <w:t>Chi tiết đơn</w:t>
      </w:r>
      <w:bookmarkEnd w:id="153"/>
    </w:p>
    <w:p w14:paraId="3CD05ED3" w14:textId="730939C9" w:rsidR="003D02E0" w:rsidRPr="003D02E0" w:rsidRDefault="003D02E0" w:rsidP="00C3736B">
      <w:pPr>
        <w:pStyle w:val="Heading4"/>
      </w:pPr>
      <w:r>
        <w:t xml:space="preserve">Bảng Đánh </w:t>
      </w:r>
      <w:proofErr w:type="gramStart"/>
      <w:r>
        <w:t>giá</w:t>
      </w:r>
      <w:r w:rsidR="00ED1547">
        <w:rPr>
          <w:rFonts w:hint="eastAsia"/>
          <w:lang w:eastAsia="ko-KR"/>
        </w:rPr>
        <w:t>(</w:t>
      </w:r>
      <w:proofErr w:type="gramEnd"/>
      <w:r w:rsidR="00ED1547">
        <w:rPr>
          <w:rFonts w:hint="eastAsia"/>
          <w:lang w:eastAsia="ko-KR"/>
        </w:rPr>
        <w:t>DanhGia)</w:t>
      </w:r>
    </w:p>
    <w:p w14:paraId="4023E90D" w14:textId="6BEC1E4E" w:rsidR="00620C0F" w:rsidRPr="00241CB3" w:rsidRDefault="00C7572B" w:rsidP="00C7572B">
      <w:proofErr w:type="gramStart"/>
      <w:r>
        <w:t>Bảng</w:t>
      </w:r>
      <w:r w:rsidR="003D02E0">
        <w:t xml:space="preserve"> đánh giá làm nhiệm vụ lưu những đánh giá, phản hồi của khách hàng về sản phẩm.</w:t>
      </w:r>
      <w:proofErr w:type="gramEnd"/>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268"/>
        <w:gridCol w:w="1417"/>
        <w:gridCol w:w="3118"/>
      </w:tblGrid>
      <w:tr w:rsidR="00896042" w:rsidRPr="00241CB3" w14:paraId="38190A99" w14:textId="77777777" w:rsidTr="00ED1547">
        <w:trPr>
          <w:tblHeader/>
        </w:trPr>
        <w:tc>
          <w:tcPr>
            <w:tcW w:w="1134" w:type="dxa"/>
          </w:tcPr>
          <w:p w14:paraId="181801E0" w14:textId="022915DB" w:rsidR="00896042" w:rsidRPr="00896042" w:rsidRDefault="00896042" w:rsidP="00896042">
            <w:pPr>
              <w:spacing w:beforeAutospacing="1" w:after="100" w:afterAutospacing="1"/>
              <w:ind w:firstLine="0"/>
              <w:rPr>
                <w:b/>
              </w:rPr>
            </w:pPr>
            <w:r>
              <w:rPr>
                <w:b/>
              </w:rPr>
              <w:t>STT</w:t>
            </w:r>
          </w:p>
        </w:tc>
        <w:tc>
          <w:tcPr>
            <w:tcW w:w="2268" w:type="dxa"/>
            <w:shd w:val="clear" w:color="auto" w:fill="auto"/>
          </w:tcPr>
          <w:p w14:paraId="61AB77C5" w14:textId="5016712B" w:rsidR="00896042" w:rsidRPr="00896042" w:rsidRDefault="00896042" w:rsidP="00896042">
            <w:pPr>
              <w:spacing w:beforeAutospacing="1" w:after="100" w:afterAutospacing="1"/>
              <w:ind w:firstLine="0"/>
              <w:rPr>
                <w:b/>
              </w:rPr>
            </w:pPr>
            <w:r>
              <w:rPr>
                <w:b/>
              </w:rPr>
              <w:t>Tên trường</w:t>
            </w:r>
          </w:p>
        </w:tc>
        <w:tc>
          <w:tcPr>
            <w:tcW w:w="1417" w:type="dxa"/>
            <w:shd w:val="clear" w:color="auto" w:fill="auto"/>
          </w:tcPr>
          <w:p w14:paraId="0A1EBE00" w14:textId="5DD65766" w:rsidR="00896042" w:rsidRPr="00896042" w:rsidRDefault="00896042" w:rsidP="00896042">
            <w:pPr>
              <w:spacing w:beforeAutospacing="1" w:after="100" w:afterAutospacing="1"/>
              <w:ind w:firstLine="0"/>
              <w:rPr>
                <w:b/>
              </w:rPr>
            </w:pPr>
            <w:r>
              <w:rPr>
                <w:b/>
              </w:rPr>
              <w:t>Ràng buộc</w:t>
            </w:r>
          </w:p>
        </w:tc>
        <w:tc>
          <w:tcPr>
            <w:tcW w:w="3118" w:type="dxa"/>
          </w:tcPr>
          <w:p w14:paraId="586BBC06" w14:textId="730B1E2C" w:rsidR="00896042" w:rsidRPr="00896042" w:rsidRDefault="00896042" w:rsidP="00896042">
            <w:pPr>
              <w:spacing w:beforeAutospacing="1" w:after="100" w:afterAutospacing="1"/>
              <w:rPr>
                <w:b/>
              </w:rPr>
            </w:pPr>
            <w:r>
              <w:rPr>
                <w:b/>
              </w:rPr>
              <w:t>Kiểu dữ liệu</w:t>
            </w:r>
          </w:p>
        </w:tc>
      </w:tr>
      <w:tr w:rsidR="00896042" w:rsidRPr="00241CB3" w14:paraId="7E77FAA8" w14:textId="77777777" w:rsidTr="00896042">
        <w:tc>
          <w:tcPr>
            <w:tcW w:w="1134" w:type="dxa"/>
          </w:tcPr>
          <w:p w14:paraId="400DE74D" w14:textId="77777777" w:rsidR="00896042" w:rsidRPr="00241CB3" w:rsidRDefault="00896042" w:rsidP="00896042">
            <w:pPr>
              <w:pStyle w:val="ListParagraph"/>
              <w:numPr>
                <w:ilvl w:val="0"/>
                <w:numId w:val="42"/>
              </w:numPr>
            </w:pPr>
          </w:p>
        </w:tc>
        <w:tc>
          <w:tcPr>
            <w:tcW w:w="2268" w:type="dxa"/>
            <w:shd w:val="clear" w:color="auto" w:fill="auto"/>
          </w:tcPr>
          <w:p w14:paraId="258930DF" w14:textId="6C0CBF25" w:rsidR="00896042" w:rsidRPr="00241CB3" w:rsidRDefault="00896042" w:rsidP="00290D84">
            <w:pPr>
              <w:ind w:firstLine="0"/>
            </w:pPr>
            <w:r w:rsidRPr="00241CB3">
              <w:t>ID_DG</w:t>
            </w:r>
          </w:p>
        </w:tc>
        <w:tc>
          <w:tcPr>
            <w:tcW w:w="1417" w:type="dxa"/>
            <w:shd w:val="clear" w:color="auto" w:fill="auto"/>
          </w:tcPr>
          <w:p w14:paraId="1B249229" w14:textId="77777777" w:rsidR="00896042" w:rsidRPr="00241CB3" w:rsidRDefault="00896042" w:rsidP="00290D84">
            <w:r w:rsidRPr="00241CB3">
              <w:t>PK</w:t>
            </w:r>
          </w:p>
        </w:tc>
        <w:tc>
          <w:tcPr>
            <w:tcW w:w="3118" w:type="dxa"/>
          </w:tcPr>
          <w:p w14:paraId="6507FCBE" w14:textId="77777777" w:rsidR="00896042" w:rsidRPr="00241CB3" w:rsidRDefault="00896042" w:rsidP="00290D84">
            <w:r w:rsidRPr="00241CB3">
              <w:t>Int()</w:t>
            </w:r>
          </w:p>
        </w:tc>
      </w:tr>
      <w:tr w:rsidR="00896042" w:rsidRPr="00241CB3" w14:paraId="265AB3EA" w14:textId="77777777" w:rsidTr="00896042">
        <w:tc>
          <w:tcPr>
            <w:tcW w:w="1134" w:type="dxa"/>
          </w:tcPr>
          <w:p w14:paraId="791E1402" w14:textId="77777777" w:rsidR="00896042" w:rsidRPr="00241CB3" w:rsidRDefault="00896042" w:rsidP="00896042">
            <w:pPr>
              <w:pStyle w:val="ListParagraph"/>
              <w:numPr>
                <w:ilvl w:val="0"/>
                <w:numId w:val="42"/>
              </w:numPr>
            </w:pPr>
          </w:p>
        </w:tc>
        <w:tc>
          <w:tcPr>
            <w:tcW w:w="2268" w:type="dxa"/>
            <w:shd w:val="clear" w:color="auto" w:fill="auto"/>
          </w:tcPr>
          <w:p w14:paraId="5BD805FA" w14:textId="706F4E5C" w:rsidR="00896042" w:rsidRPr="00241CB3" w:rsidRDefault="00896042" w:rsidP="00290D84">
            <w:pPr>
              <w:ind w:firstLine="0"/>
            </w:pPr>
            <w:r w:rsidRPr="00241CB3">
              <w:t>ID_SP</w:t>
            </w:r>
          </w:p>
        </w:tc>
        <w:tc>
          <w:tcPr>
            <w:tcW w:w="1417" w:type="dxa"/>
            <w:shd w:val="clear" w:color="auto" w:fill="auto"/>
          </w:tcPr>
          <w:p w14:paraId="096A26E8" w14:textId="77777777" w:rsidR="00896042" w:rsidRPr="00241CB3" w:rsidRDefault="00896042" w:rsidP="00290D84">
            <w:r w:rsidRPr="00241CB3">
              <w:t>FK</w:t>
            </w:r>
          </w:p>
        </w:tc>
        <w:tc>
          <w:tcPr>
            <w:tcW w:w="3118" w:type="dxa"/>
          </w:tcPr>
          <w:p w14:paraId="48635903" w14:textId="77777777" w:rsidR="00896042" w:rsidRPr="00241CB3" w:rsidRDefault="00896042" w:rsidP="00290D84">
            <w:r>
              <w:t>Int</w:t>
            </w:r>
            <w:r w:rsidRPr="00241CB3">
              <w:t>()</w:t>
            </w:r>
          </w:p>
        </w:tc>
      </w:tr>
      <w:tr w:rsidR="00896042" w:rsidRPr="00241CB3" w14:paraId="23033811" w14:textId="77777777" w:rsidTr="00896042">
        <w:tc>
          <w:tcPr>
            <w:tcW w:w="1134" w:type="dxa"/>
          </w:tcPr>
          <w:p w14:paraId="1F926486" w14:textId="77777777" w:rsidR="00896042" w:rsidRPr="00241CB3" w:rsidRDefault="00896042" w:rsidP="00896042">
            <w:pPr>
              <w:pStyle w:val="ListParagraph"/>
              <w:numPr>
                <w:ilvl w:val="0"/>
                <w:numId w:val="42"/>
              </w:numPr>
            </w:pPr>
          </w:p>
        </w:tc>
        <w:tc>
          <w:tcPr>
            <w:tcW w:w="2268" w:type="dxa"/>
            <w:shd w:val="clear" w:color="auto" w:fill="auto"/>
          </w:tcPr>
          <w:p w14:paraId="00B4DA19" w14:textId="70F4E089" w:rsidR="00896042" w:rsidRPr="00241CB3" w:rsidRDefault="00ED1547" w:rsidP="00290D84">
            <w:pPr>
              <w:ind w:firstLine="0"/>
              <w:rPr>
                <w:lang w:eastAsia="ko-KR"/>
              </w:rPr>
            </w:pPr>
            <w:r>
              <w:t>ID_</w:t>
            </w:r>
            <w:r>
              <w:rPr>
                <w:rFonts w:hint="eastAsia"/>
                <w:lang w:eastAsia="ko-KR"/>
              </w:rPr>
              <w:t>User</w:t>
            </w:r>
          </w:p>
        </w:tc>
        <w:tc>
          <w:tcPr>
            <w:tcW w:w="1417" w:type="dxa"/>
            <w:shd w:val="clear" w:color="auto" w:fill="auto"/>
          </w:tcPr>
          <w:p w14:paraId="351FAC80" w14:textId="77777777" w:rsidR="00896042" w:rsidRPr="00241CB3" w:rsidRDefault="00896042" w:rsidP="00290D84">
            <w:r w:rsidRPr="00241CB3">
              <w:t>FK</w:t>
            </w:r>
          </w:p>
        </w:tc>
        <w:tc>
          <w:tcPr>
            <w:tcW w:w="3118" w:type="dxa"/>
          </w:tcPr>
          <w:p w14:paraId="1B2985EB" w14:textId="77777777" w:rsidR="00896042" w:rsidRPr="00241CB3" w:rsidRDefault="00896042" w:rsidP="00290D84">
            <w:r>
              <w:t>Int</w:t>
            </w:r>
            <w:r w:rsidRPr="00241CB3">
              <w:t>()</w:t>
            </w:r>
          </w:p>
        </w:tc>
      </w:tr>
      <w:tr w:rsidR="00896042" w:rsidRPr="00241CB3" w14:paraId="73F36DA8" w14:textId="77777777" w:rsidTr="00896042">
        <w:tc>
          <w:tcPr>
            <w:tcW w:w="1134" w:type="dxa"/>
          </w:tcPr>
          <w:p w14:paraId="4F898405" w14:textId="77777777" w:rsidR="00896042" w:rsidRPr="00241CB3" w:rsidRDefault="00896042" w:rsidP="00896042">
            <w:pPr>
              <w:pStyle w:val="ListParagraph"/>
              <w:numPr>
                <w:ilvl w:val="0"/>
                <w:numId w:val="42"/>
              </w:numPr>
            </w:pPr>
          </w:p>
        </w:tc>
        <w:tc>
          <w:tcPr>
            <w:tcW w:w="2268" w:type="dxa"/>
            <w:shd w:val="clear" w:color="auto" w:fill="auto"/>
          </w:tcPr>
          <w:p w14:paraId="4D8A9C09" w14:textId="61F0FB16" w:rsidR="00896042" w:rsidRPr="00241CB3" w:rsidRDefault="00ED1547" w:rsidP="00290D84">
            <w:pPr>
              <w:ind w:firstLine="0"/>
              <w:rPr>
                <w:lang w:eastAsia="ko-KR"/>
              </w:rPr>
            </w:pPr>
            <w:r>
              <w:rPr>
                <w:rFonts w:hint="eastAsia"/>
                <w:lang w:eastAsia="ko-KR"/>
              </w:rPr>
              <w:t>HoTen</w:t>
            </w:r>
          </w:p>
        </w:tc>
        <w:tc>
          <w:tcPr>
            <w:tcW w:w="1417" w:type="dxa"/>
            <w:shd w:val="clear" w:color="auto" w:fill="auto"/>
          </w:tcPr>
          <w:p w14:paraId="5990DBC6" w14:textId="77777777" w:rsidR="00896042" w:rsidRPr="00241CB3" w:rsidRDefault="00896042" w:rsidP="00290D84"/>
        </w:tc>
        <w:tc>
          <w:tcPr>
            <w:tcW w:w="3118" w:type="dxa"/>
          </w:tcPr>
          <w:p w14:paraId="254C1CA3" w14:textId="6C027B0E" w:rsidR="00896042" w:rsidRPr="00241CB3" w:rsidRDefault="00896042" w:rsidP="00290D84">
            <w:r w:rsidRPr="00241CB3">
              <w:t>Nvarchar(</w:t>
            </w:r>
            <w:r w:rsidR="00ED1547">
              <w:rPr>
                <w:rFonts w:hint="eastAsia"/>
                <w:lang w:eastAsia="ko-KR"/>
              </w:rPr>
              <w:t>50</w:t>
            </w:r>
            <w:r w:rsidRPr="00241CB3">
              <w:t>)</w:t>
            </w:r>
          </w:p>
        </w:tc>
      </w:tr>
      <w:tr w:rsidR="00896042" w:rsidRPr="00241CB3" w14:paraId="75702057" w14:textId="77777777" w:rsidTr="00896042">
        <w:tc>
          <w:tcPr>
            <w:tcW w:w="1134" w:type="dxa"/>
          </w:tcPr>
          <w:p w14:paraId="68A69E4C" w14:textId="77777777" w:rsidR="00896042" w:rsidRPr="00241CB3" w:rsidRDefault="00896042" w:rsidP="00896042">
            <w:pPr>
              <w:pStyle w:val="ListParagraph"/>
              <w:numPr>
                <w:ilvl w:val="0"/>
                <w:numId w:val="42"/>
              </w:numPr>
            </w:pPr>
          </w:p>
        </w:tc>
        <w:tc>
          <w:tcPr>
            <w:tcW w:w="2268" w:type="dxa"/>
            <w:shd w:val="clear" w:color="auto" w:fill="auto"/>
          </w:tcPr>
          <w:p w14:paraId="5CC2BB11" w14:textId="0393DE83" w:rsidR="00896042" w:rsidRPr="00241CB3" w:rsidRDefault="00896042" w:rsidP="00290D84">
            <w:pPr>
              <w:ind w:firstLine="0"/>
            </w:pPr>
            <w:r w:rsidRPr="00241CB3">
              <w:t>N</w:t>
            </w:r>
            <w:r w:rsidR="00ED1547">
              <w:rPr>
                <w:rFonts w:hint="eastAsia"/>
                <w:lang w:eastAsia="ko-KR"/>
              </w:rPr>
              <w:t>oiD</w:t>
            </w:r>
            <w:r w:rsidRPr="00241CB3">
              <w:t>ung</w:t>
            </w:r>
          </w:p>
        </w:tc>
        <w:tc>
          <w:tcPr>
            <w:tcW w:w="1417" w:type="dxa"/>
            <w:shd w:val="clear" w:color="auto" w:fill="auto"/>
          </w:tcPr>
          <w:p w14:paraId="358F70E4" w14:textId="77777777" w:rsidR="00896042" w:rsidRPr="00241CB3" w:rsidRDefault="00896042" w:rsidP="00290D84"/>
        </w:tc>
        <w:tc>
          <w:tcPr>
            <w:tcW w:w="3118" w:type="dxa"/>
          </w:tcPr>
          <w:p w14:paraId="5AEA9C04" w14:textId="4E83AB10" w:rsidR="00896042" w:rsidRPr="00241CB3" w:rsidRDefault="00896042" w:rsidP="001C55D7">
            <w:pPr>
              <w:keepNext/>
            </w:pPr>
            <w:r w:rsidRPr="00241CB3">
              <w:t>Nvarchar(</w:t>
            </w:r>
            <w:r w:rsidR="00ED1547">
              <w:rPr>
                <w:rFonts w:hint="eastAsia"/>
                <w:lang w:eastAsia="ko-KR"/>
              </w:rPr>
              <w:t>1000</w:t>
            </w:r>
            <w:r w:rsidRPr="00241CB3">
              <w:t>)</w:t>
            </w:r>
          </w:p>
        </w:tc>
      </w:tr>
      <w:tr w:rsidR="00ED1547" w:rsidRPr="00241CB3" w14:paraId="2F91F883" w14:textId="77777777" w:rsidTr="00896042">
        <w:tc>
          <w:tcPr>
            <w:tcW w:w="1134" w:type="dxa"/>
          </w:tcPr>
          <w:p w14:paraId="265C9936" w14:textId="77777777" w:rsidR="00ED1547" w:rsidRPr="00241CB3" w:rsidRDefault="00ED1547" w:rsidP="00896042">
            <w:pPr>
              <w:pStyle w:val="ListParagraph"/>
              <w:numPr>
                <w:ilvl w:val="0"/>
                <w:numId w:val="42"/>
              </w:numPr>
            </w:pPr>
          </w:p>
        </w:tc>
        <w:tc>
          <w:tcPr>
            <w:tcW w:w="2268" w:type="dxa"/>
            <w:shd w:val="clear" w:color="auto" w:fill="auto"/>
          </w:tcPr>
          <w:p w14:paraId="496E7C57" w14:textId="6BC99F9F" w:rsidR="00ED1547" w:rsidRPr="00241CB3" w:rsidRDefault="00ED1547" w:rsidP="00290D84">
            <w:pPr>
              <w:ind w:firstLine="0"/>
              <w:rPr>
                <w:lang w:eastAsia="ko-KR"/>
              </w:rPr>
            </w:pPr>
            <w:r>
              <w:rPr>
                <w:rFonts w:hint="eastAsia"/>
                <w:lang w:eastAsia="ko-KR"/>
              </w:rPr>
              <w:t>Status</w:t>
            </w:r>
          </w:p>
        </w:tc>
        <w:tc>
          <w:tcPr>
            <w:tcW w:w="1417" w:type="dxa"/>
            <w:shd w:val="clear" w:color="auto" w:fill="auto"/>
          </w:tcPr>
          <w:p w14:paraId="2EA4F9A3" w14:textId="77777777" w:rsidR="00ED1547" w:rsidRPr="00241CB3" w:rsidRDefault="00ED1547" w:rsidP="00290D84"/>
        </w:tc>
        <w:tc>
          <w:tcPr>
            <w:tcW w:w="3118" w:type="dxa"/>
          </w:tcPr>
          <w:p w14:paraId="0A09A880" w14:textId="596241BC" w:rsidR="00ED1547" w:rsidRPr="00241CB3" w:rsidRDefault="00ED1547" w:rsidP="001C55D7">
            <w:pPr>
              <w:keepNext/>
              <w:rPr>
                <w:lang w:eastAsia="ko-KR"/>
              </w:rPr>
            </w:pPr>
            <w:r>
              <w:rPr>
                <w:rFonts w:hint="eastAsia"/>
                <w:lang w:eastAsia="ko-KR"/>
              </w:rPr>
              <w:t>int</w:t>
            </w:r>
          </w:p>
        </w:tc>
      </w:tr>
    </w:tbl>
    <w:p w14:paraId="6995901B" w14:textId="4A343D1C" w:rsidR="00620C0F" w:rsidRPr="00241CB3" w:rsidRDefault="001C55D7" w:rsidP="001C55D7">
      <w:pPr>
        <w:pStyle w:val="Caption"/>
      </w:pPr>
      <w:bookmarkStart w:id="154" w:name="_Toc518832149"/>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10</w:t>
      </w:r>
      <w:r w:rsidR="004D5783">
        <w:rPr>
          <w:noProof/>
        </w:rPr>
        <w:fldChar w:fldCharType="end"/>
      </w:r>
      <w:r>
        <w:t xml:space="preserve"> </w:t>
      </w:r>
      <w:r w:rsidRPr="00241CB3">
        <w:t>Đánh Giá</w:t>
      </w:r>
      <w:bookmarkEnd w:id="154"/>
    </w:p>
    <w:p w14:paraId="02D85D31" w14:textId="45D9CFDC" w:rsidR="00C7572B" w:rsidRDefault="003D02E0" w:rsidP="00C3736B">
      <w:pPr>
        <w:pStyle w:val="Heading4"/>
      </w:pPr>
      <w:r>
        <w:t xml:space="preserve">Bảng bài </w:t>
      </w:r>
      <w:proofErr w:type="gramStart"/>
      <w:r>
        <w:t>viết</w:t>
      </w:r>
      <w:r w:rsidR="00ED1547">
        <w:rPr>
          <w:rFonts w:hint="eastAsia"/>
          <w:lang w:eastAsia="ko-KR"/>
        </w:rPr>
        <w:t>(</w:t>
      </w:r>
      <w:proofErr w:type="gramEnd"/>
      <w:r w:rsidR="00ED1547">
        <w:rPr>
          <w:rFonts w:hint="eastAsia"/>
          <w:lang w:eastAsia="ko-KR"/>
        </w:rPr>
        <w:t>BaiViet)</w:t>
      </w:r>
    </w:p>
    <w:p w14:paraId="29C6483B" w14:textId="50FA376F" w:rsidR="00620C0F" w:rsidRPr="00241CB3" w:rsidRDefault="00C7572B" w:rsidP="00C7572B">
      <w:r>
        <w:t>Bảng</w:t>
      </w:r>
      <w:r w:rsidR="008A5AFF">
        <w:t xml:space="preserve"> bài viết có nhiệm vụ lưu thông tin các bài viết, các bài nhận xét cho các sản phẩm, hay các hướng dẫn sử dụng.</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268"/>
        <w:gridCol w:w="1417"/>
        <w:gridCol w:w="3118"/>
      </w:tblGrid>
      <w:tr w:rsidR="00896042" w:rsidRPr="00241CB3" w14:paraId="2F591260" w14:textId="77777777" w:rsidTr="00464E01">
        <w:trPr>
          <w:tblHeader/>
        </w:trPr>
        <w:tc>
          <w:tcPr>
            <w:tcW w:w="1134" w:type="dxa"/>
          </w:tcPr>
          <w:p w14:paraId="77E1C7C2" w14:textId="2B67C501" w:rsidR="00896042" w:rsidRPr="00896042" w:rsidRDefault="00896042" w:rsidP="00896042">
            <w:pPr>
              <w:spacing w:beforeAutospacing="1" w:after="100" w:afterAutospacing="1"/>
              <w:ind w:firstLine="0"/>
              <w:rPr>
                <w:b/>
              </w:rPr>
            </w:pPr>
            <w:r>
              <w:rPr>
                <w:b/>
              </w:rPr>
              <w:t>STT</w:t>
            </w:r>
          </w:p>
        </w:tc>
        <w:tc>
          <w:tcPr>
            <w:tcW w:w="2268" w:type="dxa"/>
            <w:shd w:val="clear" w:color="auto" w:fill="auto"/>
          </w:tcPr>
          <w:p w14:paraId="576F84B5" w14:textId="7C89BB45" w:rsidR="00896042" w:rsidRPr="00896042" w:rsidRDefault="00896042" w:rsidP="00464E01">
            <w:pPr>
              <w:spacing w:before="100" w:beforeAutospacing="1" w:after="100" w:afterAutospacing="1"/>
              <w:ind w:firstLine="0"/>
              <w:rPr>
                <w:b/>
              </w:rPr>
            </w:pPr>
            <w:r>
              <w:rPr>
                <w:b/>
              </w:rPr>
              <w:t>Tên trường</w:t>
            </w:r>
          </w:p>
        </w:tc>
        <w:tc>
          <w:tcPr>
            <w:tcW w:w="1417" w:type="dxa"/>
            <w:shd w:val="clear" w:color="auto" w:fill="auto"/>
          </w:tcPr>
          <w:p w14:paraId="6C42EF8A" w14:textId="3469852C" w:rsidR="00896042" w:rsidRPr="00896042" w:rsidRDefault="00896042" w:rsidP="00896042">
            <w:pPr>
              <w:spacing w:beforeAutospacing="1" w:after="100" w:afterAutospacing="1"/>
              <w:ind w:firstLine="0"/>
              <w:rPr>
                <w:b/>
              </w:rPr>
            </w:pPr>
            <w:r>
              <w:rPr>
                <w:b/>
              </w:rPr>
              <w:t>Ràng buộc</w:t>
            </w:r>
          </w:p>
        </w:tc>
        <w:tc>
          <w:tcPr>
            <w:tcW w:w="3118" w:type="dxa"/>
          </w:tcPr>
          <w:p w14:paraId="5EEC6E87" w14:textId="2C1D0AFF" w:rsidR="00896042" w:rsidRPr="00896042" w:rsidRDefault="00896042" w:rsidP="00896042">
            <w:pPr>
              <w:spacing w:beforeAutospacing="1" w:after="100" w:afterAutospacing="1"/>
              <w:rPr>
                <w:b/>
              </w:rPr>
            </w:pPr>
            <w:r>
              <w:rPr>
                <w:b/>
              </w:rPr>
              <w:t>Kiểu dữ liệu</w:t>
            </w:r>
          </w:p>
        </w:tc>
      </w:tr>
      <w:tr w:rsidR="00896042" w:rsidRPr="00241CB3" w14:paraId="2F1D4BEA" w14:textId="77777777" w:rsidTr="00896042">
        <w:tc>
          <w:tcPr>
            <w:tcW w:w="1134" w:type="dxa"/>
          </w:tcPr>
          <w:p w14:paraId="01151058" w14:textId="77777777" w:rsidR="00896042" w:rsidRPr="00241CB3" w:rsidRDefault="00896042" w:rsidP="00896042">
            <w:pPr>
              <w:pStyle w:val="ListParagraph"/>
              <w:numPr>
                <w:ilvl w:val="0"/>
                <w:numId w:val="43"/>
              </w:numPr>
              <w:jc w:val="center"/>
            </w:pPr>
          </w:p>
        </w:tc>
        <w:tc>
          <w:tcPr>
            <w:tcW w:w="2268" w:type="dxa"/>
            <w:shd w:val="clear" w:color="auto" w:fill="auto"/>
          </w:tcPr>
          <w:p w14:paraId="32B5AA21" w14:textId="2BB95C42" w:rsidR="00896042" w:rsidRPr="00241CB3" w:rsidRDefault="00896042" w:rsidP="00ED1547">
            <w:pPr>
              <w:ind w:firstLine="0"/>
              <w:jc w:val="left"/>
            </w:pPr>
            <w:r w:rsidRPr="00241CB3">
              <w:t>ID_BV</w:t>
            </w:r>
          </w:p>
        </w:tc>
        <w:tc>
          <w:tcPr>
            <w:tcW w:w="1417" w:type="dxa"/>
            <w:shd w:val="clear" w:color="auto" w:fill="auto"/>
          </w:tcPr>
          <w:p w14:paraId="7E4C88BB" w14:textId="77777777" w:rsidR="00896042" w:rsidRPr="00241CB3" w:rsidRDefault="00896042" w:rsidP="00ED1547">
            <w:pPr>
              <w:jc w:val="left"/>
            </w:pPr>
            <w:r w:rsidRPr="00241CB3">
              <w:t>PK</w:t>
            </w:r>
          </w:p>
        </w:tc>
        <w:tc>
          <w:tcPr>
            <w:tcW w:w="3118" w:type="dxa"/>
          </w:tcPr>
          <w:p w14:paraId="5926587B" w14:textId="77777777" w:rsidR="00896042" w:rsidRPr="00241CB3" w:rsidRDefault="00896042" w:rsidP="00290D84">
            <w:pPr>
              <w:jc w:val="center"/>
            </w:pPr>
            <w:r w:rsidRPr="00241CB3">
              <w:t>Int()</w:t>
            </w:r>
          </w:p>
        </w:tc>
      </w:tr>
      <w:tr w:rsidR="00896042" w:rsidRPr="00241CB3" w14:paraId="2F6BC62F" w14:textId="77777777" w:rsidTr="00896042">
        <w:tc>
          <w:tcPr>
            <w:tcW w:w="1134" w:type="dxa"/>
          </w:tcPr>
          <w:p w14:paraId="21BC0C26" w14:textId="77777777" w:rsidR="00896042" w:rsidRPr="00241CB3" w:rsidRDefault="00896042" w:rsidP="00896042">
            <w:pPr>
              <w:pStyle w:val="ListParagraph"/>
              <w:numPr>
                <w:ilvl w:val="0"/>
                <w:numId w:val="43"/>
              </w:numPr>
              <w:jc w:val="center"/>
            </w:pPr>
          </w:p>
        </w:tc>
        <w:tc>
          <w:tcPr>
            <w:tcW w:w="2268" w:type="dxa"/>
            <w:shd w:val="clear" w:color="auto" w:fill="auto"/>
          </w:tcPr>
          <w:p w14:paraId="11F612B2" w14:textId="0A82B5AA" w:rsidR="00896042" w:rsidRPr="00241CB3" w:rsidRDefault="00896042" w:rsidP="00ED1547">
            <w:pPr>
              <w:ind w:firstLine="0"/>
              <w:jc w:val="left"/>
              <w:rPr>
                <w:lang w:eastAsia="ko-KR"/>
              </w:rPr>
            </w:pPr>
            <w:r w:rsidRPr="00241CB3">
              <w:t>ID_</w:t>
            </w:r>
            <w:r w:rsidR="00ED1547">
              <w:rPr>
                <w:rFonts w:hint="eastAsia"/>
                <w:lang w:eastAsia="ko-KR"/>
              </w:rPr>
              <w:t>User</w:t>
            </w:r>
          </w:p>
        </w:tc>
        <w:tc>
          <w:tcPr>
            <w:tcW w:w="1417" w:type="dxa"/>
            <w:shd w:val="clear" w:color="auto" w:fill="auto"/>
          </w:tcPr>
          <w:p w14:paraId="28380378" w14:textId="77777777" w:rsidR="00896042" w:rsidRPr="00241CB3" w:rsidRDefault="00896042" w:rsidP="00ED1547">
            <w:pPr>
              <w:jc w:val="left"/>
            </w:pPr>
            <w:r w:rsidRPr="00241CB3">
              <w:t>FK</w:t>
            </w:r>
          </w:p>
        </w:tc>
        <w:tc>
          <w:tcPr>
            <w:tcW w:w="3118" w:type="dxa"/>
          </w:tcPr>
          <w:p w14:paraId="07E9CD0B" w14:textId="77777777" w:rsidR="00896042" w:rsidRPr="00241CB3" w:rsidRDefault="00896042" w:rsidP="00290D84">
            <w:pPr>
              <w:jc w:val="center"/>
            </w:pPr>
            <w:r>
              <w:t>Int</w:t>
            </w:r>
            <w:r w:rsidRPr="00241CB3">
              <w:t>()</w:t>
            </w:r>
          </w:p>
        </w:tc>
      </w:tr>
      <w:tr w:rsidR="003D02E0" w:rsidRPr="00241CB3" w14:paraId="7CD3DABE" w14:textId="77777777" w:rsidTr="00896042">
        <w:tc>
          <w:tcPr>
            <w:tcW w:w="1134" w:type="dxa"/>
          </w:tcPr>
          <w:p w14:paraId="04F8142A" w14:textId="77777777" w:rsidR="003D02E0" w:rsidRPr="00241CB3" w:rsidRDefault="003D02E0" w:rsidP="00896042">
            <w:pPr>
              <w:pStyle w:val="ListParagraph"/>
              <w:numPr>
                <w:ilvl w:val="0"/>
                <w:numId w:val="43"/>
              </w:numPr>
              <w:jc w:val="center"/>
            </w:pPr>
          </w:p>
        </w:tc>
        <w:tc>
          <w:tcPr>
            <w:tcW w:w="2268" w:type="dxa"/>
            <w:shd w:val="clear" w:color="auto" w:fill="auto"/>
          </w:tcPr>
          <w:p w14:paraId="3C2A5504" w14:textId="61035F3A" w:rsidR="003D02E0" w:rsidRPr="00241CB3" w:rsidRDefault="00ED1547" w:rsidP="00ED1547">
            <w:pPr>
              <w:ind w:firstLine="0"/>
              <w:jc w:val="left"/>
              <w:rPr>
                <w:lang w:eastAsia="ko-KR"/>
              </w:rPr>
            </w:pPr>
            <w:r>
              <w:rPr>
                <w:rFonts w:hint="eastAsia"/>
                <w:lang w:eastAsia="ko-KR"/>
              </w:rPr>
              <w:t>AnhBia</w:t>
            </w:r>
          </w:p>
        </w:tc>
        <w:tc>
          <w:tcPr>
            <w:tcW w:w="1417" w:type="dxa"/>
            <w:shd w:val="clear" w:color="auto" w:fill="auto"/>
          </w:tcPr>
          <w:p w14:paraId="3F0C586A" w14:textId="77777777" w:rsidR="003D02E0" w:rsidRPr="00241CB3" w:rsidRDefault="003D02E0" w:rsidP="00290D84">
            <w:pPr>
              <w:jc w:val="center"/>
            </w:pPr>
          </w:p>
        </w:tc>
        <w:tc>
          <w:tcPr>
            <w:tcW w:w="3118" w:type="dxa"/>
          </w:tcPr>
          <w:p w14:paraId="57A8ABCE" w14:textId="01165404" w:rsidR="003D02E0" w:rsidRDefault="003D02E0" w:rsidP="00290D84">
            <w:pPr>
              <w:jc w:val="center"/>
            </w:pPr>
            <w:r>
              <w:t>Nvarchar(</w:t>
            </w:r>
            <w:r w:rsidR="00ED1547">
              <w:rPr>
                <w:rFonts w:hint="eastAsia"/>
                <w:lang w:eastAsia="ko-KR"/>
              </w:rPr>
              <w:t>100</w:t>
            </w:r>
            <w:r>
              <w:t>)</w:t>
            </w:r>
          </w:p>
        </w:tc>
      </w:tr>
      <w:tr w:rsidR="00896042" w:rsidRPr="00241CB3" w14:paraId="5D9FD9F7" w14:textId="77777777" w:rsidTr="00896042">
        <w:tc>
          <w:tcPr>
            <w:tcW w:w="1134" w:type="dxa"/>
          </w:tcPr>
          <w:p w14:paraId="7529BC04" w14:textId="77777777" w:rsidR="00896042" w:rsidRPr="00241CB3" w:rsidRDefault="00896042" w:rsidP="00896042">
            <w:pPr>
              <w:pStyle w:val="ListParagraph"/>
              <w:numPr>
                <w:ilvl w:val="0"/>
                <w:numId w:val="43"/>
              </w:numPr>
              <w:jc w:val="center"/>
            </w:pPr>
          </w:p>
        </w:tc>
        <w:tc>
          <w:tcPr>
            <w:tcW w:w="2268" w:type="dxa"/>
            <w:shd w:val="clear" w:color="auto" w:fill="auto"/>
          </w:tcPr>
          <w:p w14:paraId="549ED2D6" w14:textId="3AB1EFA0" w:rsidR="00896042" w:rsidRPr="00241CB3" w:rsidRDefault="00ED1547" w:rsidP="00ED1547">
            <w:pPr>
              <w:ind w:firstLine="0"/>
              <w:jc w:val="left"/>
              <w:rPr>
                <w:lang w:eastAsia="ko-KR"/>
              </w:rPr>
            </w:pPr>
            <w:r>
              <w:t>Ti</w:t>
            </w:r>
            <w:r>
              <w:rPr>
                <w:rFonts w:hint="eastAsia"/>
                <w:lang w:eastAsia="ko-KR"/>
              </w:rPr>
              <w:t>euDe</w:t>
            </w:r>
          </w:p>
        </w:tc>
        <w:tc>
          <w:tcPr>
            <w:tcW w:w="1417" w:type="dxa"/>
            <w:shd w:val="clear" w:color="auto" w:fill="auto"/>
          </w:tcPr>
          <w:p w14:paraId="6C0B4CCE" w14:textId="77777777" w:rsidR="00896042" w:rsidRPr="00241CB3" w:rsidRDefault="00896042" w:rsidP="00290D84">
            <w:pPr>
              <w:jc w:val="center"/>
            </w:pPr>
          </w:p>
        </w:tc>
        <w:tc>
          <w:tcPr>
            <w:tcW w:w="3118" w:type="dxa"/>
          </w:tcPr>
          <w:p w14:paraId="088E7EB7" w14:textId="5257F756" w:rsidR="00896042" w:rsidRPr="00241CB3" w:rsidRDefault="00896042" w:rsidP="00290D84">
            <w:pPr>
              <w:jc w:val="center"/>
            </w:pPr>
            <w:r>
              <w:t>Nvarchar(</w:t>
            </w:r>
            <w:r w:rsidR="00ED1547">
              <w:rPr>
                <w:rFonts w:hint="eastAsia"/>
                <w:lang w:eastAsia="ko-KR"/>
              </w:rPr>
              <w:t>1000</w:t>
            </w:r>
            <w:r>
              <w:t>)</w:t>
            </w:r>
          </w:p>
        </w:tc>
      </w:tr>
      <w:tr w:rsidR="00896042" w:rsidRPr="00241CB3" w14:paraId="71FE03AD" w14:textId="77777777" w:rsidTr="00896042">
        <w:tc>
          <w:tcPr>
            <w:tcW w:w="1134" w:type="dxa"/>
          </w:tcPr>
          <w:p w14:paraId="01274034" w14:textId="77777777" w:rsidR="00896042" w:rsidRPr="00241CB3" w:rsidRDefault="00896042" w:rsidP="00896042">
            <w:pPr>
              <w:pStyle w:val="ListParagraph"/>
              <w:numPr>
                <w:ilvl w:val="0"/>
                <w:numId w:val="43"/>
              </w:numPr>
              <w:jc w:val="center"/>
            </w:pPr>
          </w:p>
        </w:tc>
        <w:tc>
          <w:tcPr>
            <w:tcW w:w="2268" w:type="dxa"/>
            <w:shd w:val="clear" w:color="auto" w:fill="auto"/>
          </w:tcPr>
          <w:p w14:paraId="5879CE5E" w14:textId="11C99942" w:rsidR="00896042" w:rsidRPr="00241CB3" w:rsidRDefault="00ED1547" w:rsidP="00ED1547">
            <w:pPr>
              <w:ind w:firstLine="0"/>
              <w:jc w:val="left"/>
              <w:rPr>
                <w:lang w:eastAsia="ko-KR"/>
              </w:rPr>
            </w:pPr>
            <w:r>
              <w:rPr>
                <w:rFonts w:hint="eastAsia"/>
                <w:lang w:eastAsia="ko-KR"/>
              </w:rPr>
              <w:t>NoiDung</w:t>
            </w:r>
          </w:p>
        </w:tc>
        <w:tc>
          <w:tcPr>
            <w:tcW w:w="1417" w:type="dxa"/>
            <w:shd w:val="clear" w:color="auto" w:fill="auto"/>
          </w:tcPr>
          <w:p w14:paraId="53EECCBB" w14:textId="77777777" w:rsidR="00896042" w:rsidRPr="00241CB3" w:rsidRDefault="00896042" w:rsidP="00290D84">
            <w:pPr>
              <w:jc w:val="center"/>
            </w:pPr>
          </w:p>
        </w:tc>
        <w:tc>
          <w:tcPr>
            <w:tcW w:w="3118" w:type="dxa"/>
          </w:tcPr>
          <w:p w14:paraId="0B3100F2" w14:textId="5B2C6EA3" w:rsidR="00896042" w:rsidRPr="00241CB3" w:rsidRDefault="00896042" w:rsidP="001C55D7">
            <w:pPr>
              <w:keepNext/>
              <w:jc w:val="center"/>
            </w:pPr>
            <w:r w:rsidRPr="00241CB3">
              <w:t>Nvarchar(</w:t>
            </w:r>
            <w:r w:rsidR="00ED1547">
              <w:rPr>
                <w:rFonts w:hint="eastAsia"/>
                <w:lang w:eastAsia="ko-KR"/>
              </w:rPr>
              <w:t>Max</w:t>
            </w:r>
            <w:r w:rsidRPr="00241CB3">
              <w:t>)</w:t>
            </w:r>
          </w:p>
        </w:tc>
      </w:tr>
    </w:tbl>
    <w:p w14:paraId="6721907D" w14:textId="07D1347D" w:rsidR="00896042" w:rsidRDefault="001C55D7" w:rsidP="00C7572B">
      <w:pPr>
        <w:pStyle w:val="Caption"/>
      </w:pPr>
      <w:bookmarkStart w:id="155" w:name="_Toc518832150"/>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11</w:t>
      </w:r>
      <w:r w:rsidR="004D5783">
        <w:rPr>
          <w:noProof/>
        </w:rPr>
        <w:fldChar w:fldCharType="end"/>
      </w:r>
      <w:r>
        <w:t xml:space="preserve"> </w:t>
      </w:r>
      <w:r w:rsidRPr="00241CB3">
        <w:t>Bài viết</w:t>
      </w:r>
      <w:bookmarkEnd w:id="155"/>
    </w:p>
    <w:p w14:paraId="7FD745B2" w14:textId="5AC301F4" w:rsidR="008A5AFF" w:rsidRPr="008A5AFF" w:rsidRDefault="008A5AFF" w:rsidP="00C3736B">
      <w:pPr>
        <w:pStyle w:val="Heading4"/>
      </w:pPr>
      <w:r>
        <w:t xml:space="preserve">Bảng bảo </w:t>
      </w:r>
      <w:proofErr w:type="gramStart"/>
      <w:r>
        <w:t>hành</w:t>
      </w:r>
      <w:r w:rsidR="00ED1547">
        <w:rPr>
          <w:rFonts w:hint="eastAsia"/>
          <w:lang w:eastAsia="ko-KR"/>
        </w:rPr>
        <w:t>(</w:t>
      </w:r>
      <w:proofErr w:type="gramEnd"/>
      <w:r w:rsidR="00ED1547">
        <w:rPr>
          <w:rFonts w:hint="eastAsia"/>
          <w:lang w:eastAsia="ko-KR"/>
        </w:rPr>
        <w:t>BaoHanh)</w:t>
      </w:r>
    </w:p>
    <w:p w14:paraId="0DB0F8E3" w14:textId="55ABD137" w:rsidR="00896042" w:rsidRPr="00241CB3" w:rsidRDefault="00C7572B" w:rsidP="00C7572B">
      <w:r>
        <w:t xml:space="preserve">Bảng </w:t>
      </w:r>
      <w:r w:rsidR="008A5AFF">
        <w:t xml:space="preserve">bảo hành có nhiệm vụ lưu thông tin bảo hành </w:t>
      </w:r>
      <w:proofErr w:type="gramStart"/>
      <w:r w:rsidR="008A5AFF">
        <w:t>theo</w:t>
      </w:r>
      <w:proofErr w:type="gramEnd"/>
      <w:r w:rsidR="008A5AFF">
        <w:t xml:space="preserve"> iMei mỗi máy.</w:t>
      </w:r>
    </w:p>
    <w:tbl>
      <w:tblPr>
        <w:tblStyle w:val="TableGrid"/>
        <w:tblW w:w="0" w:type="auto"/>
        <w:jc w:val="left"/>
        <w:tblInd w:w="341" w:type="dxa"/>
        <w:tblLook w:val="04A0" w:firstRow="1" w:lastRow="0" w:firstColumn="1" w:lastColumn="0" w:noHBand="0" w:noVBand="1"/>
      </w:tblPr>
      <w:tblGrid>
        <w:gridCol w:w="1134"/>
        <w:gridCol w:w="2268"/>
        <w:gridCol w:w="1417"/>
        <w:gridCol w:w="3119"/>
      </w:tblGrid>
      <w:tr w:rsidR="00896042" w:rsidRPr="00241CB3" w14:paraId="260C6F37" w14:textId="77777777" w:rsidTr="00ED1547">
        <w:trPr>
          <w:tblHeader/>
          <w:jc w:val="left"/>
        </w:trPr>
        <w:tc>
          <w:tcPr>
            <w:tcW w:w="1134" w:type="dxa"/>
          </w:tcPr>
          <w:p w14:paraId="3EC606DC" w14:textId="43F88548" w:rsidR="00896042" w:rsidRPr="00896042" w:rsidRDefault="00896042" w:rsidP="00290D84">
            <w:pPr>
              <w:ind w:firstLine="0"/>
              <w:rPr>
                <w:b/>
              </w:rPr>
            </w:pPr>
            <w:r>
              <w:rPr>
                <w:b/>
              </w:rPr>
              <w:t>STT</w:t>
            </w:r>
          </w:p>
        </w:tc>
        <w:tc>
          <w:tcPr>
            <w:tcW w:w="2268" w:type="dxa"/>
          </w:tcPr>
          <w:p w14:paraId="08C13C99" w14:textId="09BE9C2E" w:rsidR="00896042" w:rsidRPr="00896042" w:rsidRDefault="00896042" w:rsidP="00290D84">
            <w:pPr>
              <w:ind w:firstLine="0"/>
              <w:rPr>
                <w:b/>
              </w:rPr>
            </w:pPr>
            <w:r>
              <w:rPr>
                <w:b/>
              </w:rPr>
              <w:t>Tên trường</w:t>
            </w:r>
          </w:p>
        </w:tc>
        <w:tc>
          <w:tcPr>
            <w:tcW w:w="1417" w:type="dxa"/>
          </w:tcPr>
          <w:p w14:paraId="783E688F" w14:textId="4B609D7A" w:rsidR="00896042" w:rsidRPr="00896042" w:rsidRDefault="00896042" w:rsidP="00896042">
            <w:pPr>
              <w:spacing w:before="100"/>
              <w:ind w:firstLine="0"/>
              <w:rPr>
                <w:b/>
              </w:rPr>
            </w:pPr>
            <w:r>
              <w:rPr>
                <w:b/>
              </w:rPr>
              <w:t>Ràng buộc</w:t>
            </w:r>
          </w:p>
        </w:tc>
        <w:tc>
          <w:tcPr>
            <w:tcW w:w="3119" w:type="dxa"/>
          </w:tcPr>
          <w:p w14:paraId="0D3E31E2" w14:textId="07411693" w:rsidR="00896042" w:rsidRPr="00896042" w:rsidRDefault="00896042" w:rsidP="00290D84">
            <w:pPr>
              <w:rPr>
                <w:b/>
              </w:rPr>
            </w:pPr>
            <w:r>
              <w:rPr>
                <w:b/>
              </w:rPr>
              <w:t>Kiểu dữ liệu</w:t>
            </w:r>
          </w:p>
        </w:tc>
      </w:tr>
      <w:tr w:rsidR="00896042" w:rsidRPr="00241CB3" w14:paraId="4794B174" w14:textId="77777777" w:rsidTr="00896042">
        <w:trPr>
          <w:jc w:val="left"/>
        </w:trPr>
        <w:tc>
          <w:tcPr>
            <w:tcW w:w="1134" w:type="dxa"/>
          </w:tcPr>
          <w:p w14:paraId="3CEEB6D3" w14:textId="77777777" w:rsidR="00896042" w:rsidRPr="00241CB3" w:rsidRDefault="00896042" w:rsidP="00896042">
            <w:pPr>
              <w:pStyle w:val="ListParagraph"/>
              <w:numPr>
                <w:ilvl w:val="0"/>
                <w:numId w:val="44"/>
              </w:numPr>
            </w:pPr>
          </w:p>
        </w:tc>
        <w:tc>
          <w:tcPr>
            <w:tcW w:w="2268" w:type="dxa"/>
          </w:tcPr>
          <w:p w14:paraId="2DBE518D" w14:textId="4E01FA5E" w:rsidR="00896042" w:rsidRPr="00241CB3" w:rsidRDefault="00896042" w:rsidP="00290D84">
            <w:pPr>
              <w:ind w:firstLine="0"/>
            </w:pPr>
            <w:r w:rsidRPr="00241CB3">
              <w:t>ID_BH</w:t>
            </w:r>
          </w:p>
        </w:tc>
        <w:tc>
          <w:tcPr>
            <w:tcW w:w="1417" w:type="dxa"/>
          </w:tcPr>
          <w:p w14:paraId="794B4FA2" w14:textId="77777777" w:rsidR="00896042" w:rsidRPr="00241CB3" w:rsidRDefault="00896042" w:rsidP="00290D84">
            <w:pPr>
              <w:spacing w:before="100"/>
            </w:pPr>
            <w:r w:rsidRPr="00241CB3">
              <w:t>PK</w:t>
            </w:r>
          </w:p>
        </w:tc>
        <w:tc>
          <w:tcPr>
            <w:tcW w:w="3119" w:type="dxa"/>
          </w:tcPr>
          <w:p w14:paraId="593B00A5" w14:textId="77777777" w:rsidR="00896042" w:rsidRPr="00241CB3" w:rsidRDefault="00896042" w:rsidP="00290D84">
            <w:r>
              <w:t>Int()</w:t>
            </w:r>
          </w:p>
        </w:tc>
      </w:tr>
      <w:tr w:rsidR="00896042" w:rsidRPr="00241CB3" w14:paraId="35E3931A" w14:textId="77777777" w:rsidTr="00896042">
        <w:trPr>
          <w:jc w:val="left"/>
        </w:trPr>
        <w:tc>
          <w:tcPr>
            <w:tcW w:w="1134" w:type="dxa"/>
          </w:tcPr>
          <w:p w14:paraId="704A03CF" w14:textId="77777777" w:rsidR="00896042" w:rsidRPr="00241CB3" w:rsidRDefault="00896042" w:rsidP="00896042">
            <w:pPr>
              <w:pStyle w:val="ListParagraph"/>
              <w:numPr>
                <w:ilvl w:val="0"/>
                <w:numId w:val="44"/>
              </w:numPr>
            </w:pPr>
          </w:p>
        </w:tc>
        <w:tc>
          <w:tcPr>
            <w:tcW w:w="2268" w:type="dxa"/>
          </w:tcPr>
          <w:p w14:paraId="2E687E1E" w14:textId="1762EFA9" w:rsidR="00896042" w:rsidRPr="00241CB3" w:rsidRDefault="00896042" w:rsidP="00ED1547">
            <w:pPr>
              <w:ind w:firstLine="0"/>
              <w:rPr>
                <w:lang w:eastAsia="ko-KR"/>
              </w:rPr>
            </w:pPr>
            <w:r w:rsidRPr="00241CB3">
              <w:t>ID_</w:t>
            </w:r>
            <w:r w:rsidR="00ED1547">
              <w:rPr>
                <w:rFonts w:hint="eastAsia"/>
                <w:lang w:eastAsia="ko-KR"/>
              </w:rPr>
              <w:t>User</w:t>
            </w:r>
          </w:p>
        </w:tc>
        <w:tc>
          <w:tcPr>
            <w:tcW w:w="1417" w:type="dxa"/>
          </w:tcPr>
          <w:p w14:paraId="79BB099B" w14:textId="77777777" w:rsidR="00896042" w:rsidRPr="00241CB3" w:rsidRDefault="00896042" w:rsidP="00290D84">
            <w:r w:rsidRPr="00241CB3">
              <w:t>FK</w:t>
            </w:r>
          </w:p>
        </w:tc>
        <w:tc>
          <w:tcPr>
            <w:tcW w:w="3119" w:type="dxa"/>
          </w:tcPr>
          <w:p w14:paraId="176C6ECE" w14:textId="77777777" w:rsidR="00896042" w:rsidRPr="00241CB3" w:rsidRDefault="00896042" w:rsidP="00290D84">
            <w:r>
              <w:t>Int()</w:t>
            </w:r>
          </w:p>
        </w:tc>
      </w:tr>
      <w:tr w:rsidR="00896042" w:rsidRPr="00241CB3" w14:paraId="176ACD18" w14:textId="77777777" w:rsidTr="00896042">
        <w:trPr>
          <w:jc w:val="left"/>
        </w:trPr>
        <w:tc>
          <w:tcPr>
            <w:tcW w:w="1134" w:type="dxa"/>
          </w:tcPr>
          <w:p w14:paraId="09D01F59" w14:textId="77777777" w:rsidR="00896042" w:rsidRPr="00241CB3" w:rsidRDefault="00896042" w:rsidP="00896042">
            <w:pPr>
              <w:pStyle w:val="ListParagraph"/>
              <w:numPr>
                <w:ilvl w:val="0"/>
                <w:numId w:val="44"/>
              </w:numPr>
            </w:pPr>
          </w:p>
        </w:tc>
        <w:tc>
          <w:tcPr>
            <w:tcW w:w="2268" w:type="dxa"/>
          </w:tcPr>
          <w:p w14:paraId="768F241C" w14:textId="6280FF54" w:rsidR="00896042" w:rsidRPr="00241CB3" w:rsidRDefault="00896042" w:rsidP="00290D84">
            <w:pPr>
              <w:ind w:firstLine="0"/>
            </w:pPr>
            <w:r w:rsidRPr="00241CB3">
              <w:t>ID_SP</w:t>
            </w:r>
          </w:p>
        </w:tc>
        <w:tc>
          <w:tcPr>
            <w:tcW w:w="1417" w:type="dxa"/>
          </w:tcPr>
          <w:p w14:paraId="6C6933F0" w14:textId="77777777" w:rsidR="00896042" w:rsidRPr="00241CB3" w:rsidRDefault="00896042" w:rsidP="00290D84">
            <w:r w:rsidRPr="00241CB3">
              <w:t>FK</w:t>
            </w:r>
          </w:p>
        </w:tc>
        <w:tc>
          <w:tcPr>
            <w:tcW w:w="3119" w:type="dxa"/>
          </w:tcPr>
          <w:p w14:paraId="1AFA8270" w14:textId="77777777" w:rsidR="00896042" w:rsidRPr="00241CB3" w:rsidRDefault="00896042" w:rsidP="00290D84">
            <w:r>
              <w:t>Int()</w:t>
            </w:r>
          </w:p>
        </w:tc>
      </w:tr>
      <w:tr w:rsidR="008A5AFF" w:rsidRPr="00241CB3" w14:paraId="271143C1" w14:textId="77777777" w:rsidTr="003D02E0">
        <w:trPr>
          <w:jc w:val="left"/>
        </w:trPr>
        <w:tc>
          <w:tcPr>
            <w:tcW w:w="1134" w:type="dxa"/>
          </w:tcPr>
          <w:p w14:paraId="31B677B8" w14:textId="77777777" w:rsidR="008A5AFF" w:rsidRPr="00241CB3" w:rsidRDefault="008A5AFF" w:rsidP="00896042">
            <w:pPr>
              <w:pStyle w:val="ListParagraph"/>
              <w:numPr>
                <w:ilvl w:val="0"/>
                <w:numId w:val="44"/>
              </w:numPr>
            </w:pPr>
          </w:p>
        </w:tc>
        <w:tc>
          <w:tcPr>
            <w:tcW w:w="2268" w:type="dxa"/>
          </w:tcPr>
          <w:p w14:paraId="401B939A" w14:textId="02D343C1" w:rsidR="008A5AFF" w:rsidRDefault="008A5AFF" w:rsidP="00290D84">
            <w:pPr>
              <w:ind w:firstLine="0"/>
            </w:pPr>
            <w:r>
              <w:t>iMei</w:t>
            </w:r>
          </w:p>
        </w:tc>
        <w:tc>
          <w:tcPr>
            <w:tcW w:w="1417" w:type="dxa"/>
          </w:tcPr>
          <w:p w14:paraId="7CFA58E7" w14:textId="77777777" w:rsidR="008A5AFF" w:rsidRPr="00241CB3" w:rsidRDefault="008A5AFF" w:rsidP="00290D84"/>
        </w:tc>
        <w:tc>
          <w:tcPr>
            <w:tcW w:w="3119" w:type="dxa"/>
          </w:tcPr>
          <w:p w14:paraId="2B318D94" w14:textId="3E4250E6" w:rsidR="008A5AFF" w:rsidRDefault="008A5AFF" w:rsidP="001C55D7">
            <w:pPr>
              <w:keepNext/>
            </w:pPr>
            <w:r>
              <w:t>Nvarchar(</w:t>
            </w:r>
            <w:r w:rsidR="00ED1547">
              <w:rPr>
                <w:rFonts w:hint="eastAsia"/>
                <w:lang w:eastAsia="ko-KR"/>
              </w:rPr>
              <w:t>50</w:t>
            </w:r>
            <w:r>
              <w:t>)</w:t>
            </w:r>
          </w:p>
        </w:tc>
      </w:tr>
      <w:tr w:rsidR="00896042" w:rsidRPr="00241CB3" w14:paraId="64423BC5" w14:textId="77777777" w:rsidTr="003D02E0">
        <w:trPr>
          <w:jc w:val="left"/>
        </w:trPr>
        <w:tc>
          <w:tcPr>
            <w:tcW w:w="1134" w:type="dxa"/>
          </w:tcPr>
          <w:p w14:paraId="4C651CD4" w14:textId="77777777" w:rsidR="00896042" w:rsidRPr="00241CB3" w:rsidRDefault="00896042" w:rsidP="00896042">
            <w:pPr>
              <w:pStyle w:val="ListParagraph"/>
              <w:numPr>
                <w:ilvl w:val="0"/>
                <w:numId w:val="44"/>
              </w:numPr>
            </w:pPr>
          </w:p>
        </w:tc>
        <w:tc>
          <w:tcPr>
            <w:tcW w:w="2268" w:type="dxa"/>
          </w:tcPr>
          <w:p w14:paraId="774AD35A" w14:textId="2596A0ED" w:rsidR="00896042" w:rsidRPr="00241CB3" w:rsidRDefault="00ED1547" w:rsidP="00290D84">
            <w:pPr>
              <w:ind w:firstLine="0"/>
              <w:rPr>
                <w:lang w:eastAsia="ko-KR"/>
              </w:rPr>
            </w:pPr>
            <w:r>
              <w:rPr>
                <w:rFonts w:hint="eastAsia"/>
                <w:lang w:eastAsia="ko-KR"/>
              </w:rPr>
              <w:t>BaoHanhDen</w:t>
            </w:r>
          </w:p>
        </w:tc>
        <w:tc>
          <w:tcPr>
            <w:tcW w:w="1417" w:type="dxa"/>
          </w:tcPr>
          <w:p w14:paraId="0C9B2866" w14:textId="77777777" w:rsidR="00896042" w:rsidRPr="00241CB3" w:rsidRDefault="00896042" w:rsidP="00290D84"/>
        </w:tc>
        <w:tc>
          <w:tcPr>
            <w:tcW w:w="3119" w:type="dxa"/>
          </w:tcPr>
          <w:p w14:paraId="3769788B" w14:textId="7F6A483F" w:rsidR="00896042" w:rsidRPr="00241CB3" w:rsidRDefault="008A5AFF" w:rsidP="001C55D7">
            <w:pPr>
              <w:keepNext/>
            </w:pPr>
            <w:r>
              <w:t>Datetime</w:t>
            </w:r>
          </w:p>
        </w:tc>
      </w:tr>
    </w:tbl>
    <w:p w14:paraId="2234A174" w14:textId="77777777" w:rsidR="008A5AFF" w:rsidRDefault="008A5AFF" w:rsidP="00C7572B">
      <w:pPr>
        <w:pStyle w:val="Caption"/>
      </w:pPr>
      <w:bookmarkStart w:id="156" w:name="_Toc512370244"/>
    </w:p>
    <w:p w14:paraId="59CCFF04" w14:textId="27C6F8AF" w:rsidR="00620C0F" w:rsidRDefault="001C55D7" w:rsidP="00C7572B">
      <w:pPr>
        <w:pStyle w:val="Caption"/>
      </w:pPr>
      <w:bookmarkStart w:id="157" w:name="_Toc518832151"/>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12</w:t>
      </w:r>
      <w:r w:rsidR="004D5783">
        <w:rPr>
          <w:noProof/>
        </w:rPr>
        <w:fldChar w:fldCharType="end"/>
      </w:r>
      <w:r>
        <w:t xml:space="preserve"> </w:t>
      </w:r>
      <w:r w:rsidRPr="00241CB3">
        <w:t>Bảo hành</w:t>
      </w:r>
      <w:bookmarkEnd w:id="156"/>
      <w:bookmarkEnd w:id="157"/>
    </w:p>
    <w:p w14:paraId="173F1337" w14:textId="4921158A" w:rsidR="008A5AFF" w:rsidRPr="008A5AFF" w:rsidRDefault="008A5AFF" w:rsidP="00C3736B">
      <w:pPr>
        <w:pStyle w:val="Heading4"/>
      </w:pPr>
      <w:r>
        <w:t xml:space="preserve">Bảng nhóm </w:t>
      </w:r>
      <w:proofErr w:type="gramStart"/>
      <w:r>
        <w:t>quyền</w:t>
      </w:r>
      <w:r w:rsidR="00ED1547">
        <w:rPr>
          <w:rFonts w:hint="eastAsia"/>
          <w:lang w:eastAsia="ko-KR"/>
        </w:rPr>
        <w:t>(</w:t>
      </w:r>
      <w:proofErr w:type="gramEnd"/>
      <w:r w:rsidR="00ED1547">
        <w:rPr>
          <w:rFonts w:hint="eastAsia"/>
          <w:lang w:eastAsia="ko-KR"/>
        </w:rPr>
        <w:t>NhomQuyen)</w:t>
      </w:r>
    </w:p>
    <w:p w14:paraId="2A88151C" w14:textId="07FF33E5" w:rsidR="008D0029" w:rsidRPr="00241CB3" w:rsidRDefault="008A5AFF" w:rsidP="00C7572B">
      <w:proofErr w:type="gramStart"/>
      <w:r>
        <w:t>Bảng nhóm quyền có nhiệm vụ lưu các nhóm quyền cho mục đích phân quyền.</w:t>
      </w:r>
      <w:proofErr w:type="gramEnd"/>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2194"/>
        <w:gridCol w:w="1417"/>
        <w:gridCol w:w="3118"/>
      </w:tblGrid>
      <w:tr w:rsidR="00896042" w:rsidRPr="00241CB3" w14:paraId="51A3A425" w14:textId="77777777" w:rsidTr="00ED1547">
        <w:trPr>
          <w:tblHeader/>
        </w:trPr>
        <w:tc>
          <w:tcPr>
            <w:tcW w:w="1208" w:type="dxa"/>
          </w:tcPr>
          <w:p w14:paraId="09A9755A" w14:textId="085CFDF0" w:rsidR="00896042" w:rsidRPr="00896042" w:rsidRDefault="00896042" w:rsidP="00896042">
            <w:pPr>
              <w:spacing w:beforeAutospacing="1" w:after="100" w:afterAutospacing="1"/>
              <w:ind w:firstLine="0"/>
              <w:rPr>
                <w:b/>
              </w:rPr>
            </w:pPr>
            <w:r>
              <w:rPr>
                <w:b/>
              </w:rPr>
              <w:t>STT</w:t>
            </w:r>
          </w:p>
        </w:tc>
        <w:tc>
          <w:tcPr>
            <w:tcW w:w="2194" w:type="dxa"/>
            <w:shd w:val="clear" w:color="auto" w:fill="auto"/>
          </w:tcPr>
          <w:p w14:paraId="033491A7" w14:textId="5BE7BCD0" w:rsidR="00896042" w:rsidRPr="00896042" w:rsidRDefault="00896042" w:rsidP="00896042">
            <w:pPr>
              <w:spacing w:beforeAutospacing="1" w:after="100" w:afterAutospacing="1"/>
              <w:ind w:firstLine="0"/>
              <w:rPr>
                <w:b/>
              </w:rPr>
            </w:pPr>
            <w:r>
              <w:rPr>
                <w:b/>
              </w:rPr>
              <w:t>Tên trường</w:t>
            </w:r>
          </w:p>
        </w:tc>
        <w:tc>
          <w:tcPr>
            <w:tcW w:w="1417" w:type="dxa"/>
            <w:shd w:val="clear" w:color="auto" w:fill="auto"/>
          </w:tcPr>
          <w:p w14:paraId="12C46234" w14:textId="38C158ED" w:rsidR="00896042" w:rsidRPr="00896042" w:rsidRDefault="00896042" w:rsidP="00896042">
            <w:pPr>
              <w:spacing w:beforeAutospacing="1" w:after="100" w:afterAutospacing="1"/>
              <w:ind w:firstLine="0"/>
              <w:rPr>
                <w:b/>
              </w:rPr>
            </w:pPr>
            <w:r>
              <w:rPr>
                <w:b/>
              </w:rPr>
              <w:t>Ràng buộc</w:t>
            </w:r>
          </w:p>
        </w:tc>
        <w:tc>
          <w:tcPr>
            <w:tcW w:w="3118" w:type="dxa"/>
          </w:tcPr>
          <w:p w14:paraId="12F810A7" w14:textId="4A538E8F" w:rsidR="00896042" w:rsidRPr="00896042" w:rsidRDefault="00896042" w:rsidP="00896042">
            <w:pPr>
              <w:spacing w:beforeAutospacing="1" w:after="100" w:afterAutospacing="1"/>
              <w:rPr>
                <w:b/>
              </w:rPr>
            </w:pPr>
            <w:r>
              <w:rPr>
                <w:b/>
              </w:rPr>
              <w:t>Kiểu dữ liệu</w:t>
            </w:r>
          </w:p>
        </w:tc>
      </w:tr>
      <w:tr w:rsidR="00896042" w:rsidRPr="00241CB3" w14:paraId="37CF4945" w14:textId="77777777" w:rsidTr="00896042">
        <w:tc>
          <w:tcPr>
            <w:tcW w:w="1208" w:type="dxa"/>
          </w:tcPr>
          <w:p w14:paraId="50E010C8" w14:textId="77777777" w:rsidR="00896042" w:rsidRPr="00241CB3" w:rsidRDefault="00896042" w:rsidP="00896042">
            <w:pPr>
              <w:pStyle w:val="ListParagraph"/>
              <w:numPr>
                <w:ilvl w:val="0"/>
                <w:numId w:val="45"/>
              </w:numPr>
              <w:jc w:val="center"/>
            </w:pPr>
          </w:p>
        </w:tc>
        <w:tc>
          <w:tcPr>
            <w:tcW w:w="2194" w:type="dxa"/>
            <w:shd w:val="clear" w:color="auto" w:fill="auto"/>
          </w:tcPr>
          <w:p w14:paraId="49A4F60C" w14:textId="75371954" w:rsidR="00896042" w:rsidRPr="00241CB3" w:rsidRDefault="00ED1547" w:rsidP="00ED1547">
            <w:pPr>
              <w:ind w:firstLine="0"/>
              <w:jc w:val="left"/>
            </w:pPr>
            <w:r w:rsidRPr="00ED1547">
              <w:t>ID_NQ</w:t>
            </w:r>
          </w:p>
        </w:tc>
        <w:tc>
          <w:tcPr>
            <w:tcW w:w="1417" w:type="dxa"/>
            <w:shd w:val="clear" w:color="auto" w:fill="auto"/>
          </w:tcPr>
          <w:p w14:paraId="587FF6EF" w14:textId="77777777" w:rsidR="00896042" w:rsidRPr="00241CB3" w:rsidRDefault="00896042" w:rsidP="00ED1547">
            <w:pPr>
              <w:jc w:val="left"/>
            </w:pPr>
            <w:r w:rsidRPr="00241CB3">
              <w:t>PK</w:t>
            </w:r>
          </w:p>
        </w:tc>
        <w:tc>
          <w:tcPr>
            <w:tcW w:w="3118" w:type="dxa"/>
          </w:tcPr>
          <w:p w14:paraId="40312117" w14:textId="77777777" w:rsidR="00896042" w:rsidRPr="00241CB3" w:rsidRDefault="00896042" w:rsidP="00ED1547">
            <w:pPr>
              <w:jc w:val="left"/>
            </w:pPr>
            <w:r w:rsidRPr="00241CB3">
              <w:t>Int()</w:t>
            </w:r>
          </w:p>
        </w:tc>
      </w:tr>
      <w:tr w:rsidR="00896042" w:rsidRPr="00241CB3" w14:paraId="0CE305E4" w14:textId="77777777" w:rsidTr="00896042">
        <w:tc>
          <w:tcPr>
            <w:tcW w:w="1208" w:type="dxa"/>
          </w:tcPr>
          <w:p w14:paraId="2ECAC881" w14:textId="77777777" w:rsidR="00896042" w:rsidRPr="00241CB3" w:rsidRDefault="00896042" w:rsidP="00896042">
            <w:pPr>
              <w:pStyle w:val="ListParagraph"/>
              <w:numPr>
                <w:ilvl w:val="0"/>
                <w:numId w:val="45"/>
              </w:numPr>
              <w:jc w:val="center"/>
            </w:pPr>
          </w:p>
        </w:tc>
        <w:tc>
          <w:tcPr>
            <w:tcW w:w="2194" w:type="dxa"/>
            <w:shd w:val="clear" w:color="auto" w:fill="auto"/>
          </w:tcPr>
          <w:p w14:paraId="263AB4B5" w14:textId="5802620A" w:rsidR="00896042" w:rsidRPr="00241CB3" w:rsidRDefault="00896042" w:rsidP="00ED1547">
            <w:pPr>
              <w:ind w:firstLine="0"/>
              <w:jc w:val="left"/>
              <w:rPr>
                <w:lang w:eastAsia="ko-KR"/>
              </w:rPr>
            </w:pPr>
            <w:r w:rsidRPr="00241CB3">
              <w:t>T</w:t>
            </w:r>
            <w:r w:rsidR="00ED1547">
              <w:rPr>
                <w:rFonts w:hint="eastAsia"/>
                <w:lang w:eastAsia="ko-KR"/>
              </w:rPr>
              <w:t>enNQ</w:t>
            </w:r>
          </w:p>
        </w:tc>
        <w:tc>
          <w:tcPr>
            <w:tcW w:w="1417" w:type="dxa"/>
            <w:shd w:val="clear" w:color="auto" w:fill="auto"/>
          </w:tcPr>
          <w:p w14:paraId="35335906" w14:textId="77777777" w:rsidR="00896042" w:rsidRPr="00241CB3" w:rsidRDefault="00896042" w:rsidP="00290D84">
            <w:pPr>
              <w:jc w:val="center"/>
            </w:pPr>
          </w:p>
        </w:tc>
        <w:tc>
          <w:tcPr>
            <w:tcW w:w="3118" w:type="dxa"/>
          </w:tcPr>
          <w:p w14:paraId="0DEB09C8" w14:textId="44FE894F" w:rsidR="00896042" w:rsidRPr="00241CB3" w:rsidRDefault="00ED1547" w:rsidP="00ED1547">
            <w:pPr>
              <w:jc w:val="left"/>
            </w:pPr>
            <w:r w:rsidRPr="00ED1547">
              <w:t>nvarchar(50)</w:t>
            </w:r>
          </w:p>
        </w:tc>
      </w:tr>
      <w:tr w:rsidR="00896042" w:rsidRPr="00241CB3" w14:paraId="05EEA26A" w14:textId="77777777" w:rsidTr="00896042">
        <w:tc>
          <w:tcPr>
            <w:tcW w:w="1208" w:type="dxa"/>
          </w:tcPr>
          <w:p w14:paraId="62CE7FA3" w14:textId="77777777" w:rsidR="00896042" w:rsidRPr="00241CB3" w:rsidRDefault="00896042" w:rsidP="00896042">
            <w:pPr>
              <w:pStyle w:val="ListParagraph"/>
              <w:numPr>
                <w:ilvl w:val="0"/>
                <w:numId w:val="45"/>
              </w:numPr>
              <w:jc w:val="center"/>
            </w:pPr>
          </w:p>
        </w:tc>
        <w:tc>
          <w:tcPr>
            <w:tcW w:w="2194" w:type="dxa"/>
            <w:shd w:val="clear" w:color="auto" w:fill="auto"/>
          </w:tcPr>
          <w:p w14:paraId="7C65B332" w14:textId="3763073F" w:rsidR="00896042" w:rsidRPr="00241CB3" w:rsidRDefault="00ED1547" w:rsidP="00ED1547">
            <w:pPr>
              <w:ind w:firstLine="0"/>
              <w:jc w:val="left"/>
              <w:rPr>
                <w:lang w:eastAsia="ko-KR"/>
              </w:rPr>
            </w:pPr>
            <w:r>
              <w:t>M</w:t>
            </w:r>
            <w:r>
              <w:rPr>
                <w:rFonts w:hint="eastAsia"/>
                <w:lang w:eastAsia="ko-KR"/>
              </w:rPr>
              <w:t>oTa</w:t>
            </w:r>
          </w:p>
        </w:tc>
        <w:tc>
          <w:tcPr>
            <w:tcW w:w="1417" w:type="dxa"/>
            <w:shd w:val="clear" w:color="auto" w:fill="auto"/>
          </w:tcPr>
          <w:p w14:paraId="64988E48" w14:textId="77777777" w:rsidR="00896042" w:rsidRPr="00241CB3" w:rsidRDefault="00896042" w:rsidP="00290D84">
            <w:pPr>
              <w:jc w:val="center"/>
            </w:pPr>
          </w:p>
        </w:tc>
        <w:tc>
          <w:tcPr>
            <w:tcW w:w="3118" w:type="dxa"/>
          </w:tcPr>
          <w:p w14:paraId="4B974994" w14:textId="49722F2F" w:rsidR="00896042" w:rsidRPr="00241CB3" w:rsidRDefault="00896042" w:rsidP="00ED1547">
            <w:pPr>
              <w:keepNext/>
              <w:jc w:val="left"/>
            </w:pPr>
            <w:r w:rsidRPr="00241CB3">
              <w:t>Nvarchar(</w:t>
            </w:r>
            <w:r w:rsidR="00ED1547">
              <w:rPr>
                <w:rFonts w:hint="eastAsia"/>
                <w:lang w:eastAsia="ko-KR"/>
              </w:rPr>
              <w:t>100</w:t>
            </w:r>
            <w:r w:rsidRPr="00241CB3">
              <w:t>)</w:t>
            </w:r>
          </w:p>
        </w:tc>
      </w:tr>
    </w:tbl>
    <w:p w14:paraId="19202107" w14:textId="0EAE7615" w:rsidR="001C55D7" w:rsidRDefault="001C55D7">
      <w:pPr>
        <w:pStyle w:val="Caption"/>
      </w:pPr>
      <w:bookmarkStart w:id="158" w:name="_Toc518832152"/>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13</w:t>
      </w:r>
      <w:r w:rsidR="004D5783">
        <w:rPr>
          <w:noProof/>
        </w:rPr>
        <w:fldChar w:fldCharType="end"/>
      </w:r>
      <w:r>
        <w:t xml:space="preserve"> </w:t>
      </w:r>
      <w:r w:rsidR="008A5AFF">
        <w:t xml:space="preserve">Nhóm </w:t>
      </w:r>
      <w:r w:rsidRPr="00241CB3">
        <w:t>Quyền</w:t>
      </w:r>
      <w:bookmarkEnd w:id="158"/>
    </w:p>
    <w:p w14:paraId="55F4C604" w14:textId="0EFCDECA" w:rsidR="008A5AFF" w:rsidRPr="008A5AFF" w:rsidRDefault="008A5AFF" w:rsidP="00C3736B">
      <w:pPr>
        <w:pStyle w:val="Heading4"/>
      </w:pPr>
      <w:r>
        <w:t xml:space="preserve">Bảng chi tiết </w:t>
      </w:r>
      <w:proofErr w:type="gramStart"/>
      <w:r>
        <w:t>quyền</w:t>
      </w:r>
      <w:r w:rsidR="00ED1547">
        <w:rPr>
          <w:rFonts w:hint="eastAsia"/>
          <w:lang w:eastAsia="ko-KR"/>
        </w:rPr>
        <w:t>(</w:t>
      </w:r>
      <w:proofErr w:type="gramEnd"/>
      <w:r w:rsidR="00ED1547">
        <w:rPr>
          <w:rFonts w:hint="eastAsia"/>
          <w:lang w:eastAsia="ko-KR"/>
        </w:rPr>
        <w:t>CTQuyen)</w:t>
      </w:r>
    </w:p>
    <w:p w14:paraId="00443A40" w14:textId="1CF01222" w:rsidR="00620C0F" w:rsidRPr="00241CB3" w:rsidRDefault="00C7572B" w:rsidP="00C7572B">
      <w:r>
        <w:t xml:space="preserve">Bảng </w:t>
      </w:r>
      <w:r w:rsidR="008A5AFF">
        <w:t xml:space="preserve">Chi tiết quyền lưu thông tin các quyền </w:t>
      </w:r>
      <w:proofErr w:type="gramStart"/>
      <w:r w:rsidR="008A5AFF">
        <w:t>theo</w:t>
      </w:r>
      <w:proofErr w:type="gramEnd"/>
      <w:r w:rsidR="008A5AFF">
        <w:t xml:space="preserve"> các nhóm quyền.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6"/>
        <w:gridCol w:w="2336"/>
        <w:gridCol w:w="1417"/>
        <w:gridCol w:w="3118"/>
      </w:tblGrid>
      <w:tr w:rsidR="00896042" w:rsidRPr="00241CB3" w14:paraId="492294C6" w14:textId="77777777" w:rsidTr="008A5AFF">
        <w:tc>
          <w:tcPr>
            <w:tcW w:w="1066" w:type="dxa"/>
          </w:tcPr>
          <w:p w14:paraId="7CAE522A" w14:textId="09F151F9" w:rsidR="00896042" w:rsidRPr="00896042" w:rsidRDefault="00896042" w:rsidP="00896042">
            <w:pPr>
              <w:spacing w:beforeAutospacing="1" w:after="100" w:afterAutospacing="1"/>
              <w:ind w:firstLine="0"/>
              <w:rPr>
                <w:b/>
              </w:rPr>
            </w:pPr>
            <w:r>
              <w:rPr>
                <w:b/>
              </w:rPr>
              <w:t>STT</w:t>
            </w:r>
          </w:p>
        </w:tc>
        <w:tc>
          <w:tcPr>
            <w:tcW w:w="2336" w:type="dxa"/>
            <w:shd w:val="clear" w:color="auto" w:fill="auto"/>
          </w:tcPr>
          <w:p w14:paraId="3AE1E9FE" w14:textId="28C89680" w:rsidR="00896042" w:rsidRPr="00896042" w:rsidRDefault="00896042" w:rsidP="00896042">
            <w:pPr>
              <w:spacing w:beforeAutospacing="1" w:after="100" w:afterAutospacing="1"/>
              <w:ind w:firstLine="0"/>
              <w:rPr>
                <w:b/>
              </w:rPr>
            </w:pPr>
            <w:r>
              <w:rPr>
                <w:b/>
              </w:rPr>
              <w:t>Tên trường</w:t>
            </w:r>
          </w:p>
        </w:tc>
        <w:tc>
          <w:tcPr>
            <w:tcW w:w="1417" w:type="dxa"/>
            <w:shd w:val="clear" w:color="auto" w:fill="auto"/>
          </w:tcPr>
          <w:p w14:paraId="07DA994E" w14:textId="22D3347B" w:rsidR="00896042" w:rsidRPr="00896042" w:rsidRDefault="00896042" w:rsidP="00896042">
            <w:pPr>
              <w:spacing w:beforeAutospacing="1" w:after="100" w:afterAutospacing="1"/>
              <w:ind w:firstLine="0"/>
              <w:rPr>
                <w:b/>
              </w:rPr>
            </w:pPr>
            <w:r>
              <w:rPr>
                <w:b/>
              </w:rPr>
              <w:t>Ràng buộc</w:t>
            </w:r>
          </w:p>
        </w:tc>
        <w:tc>
          <w:tcPr>
            <w:tcW w:w="3118" w:type="dxa"/>
          </w:tcPr>
          <w:p w14:paraId="68380B9E" w14:textId="0A0B5F3C" w:rsidR="00896042" w:rsidRPr="00896042" w:rsidRDefault="00896042" w:rsidP="00896042">
            <w:pPr>
              <w:spacing w:beforeAutospacing="1" w:after="100" w:afterAutospacing="1"/>
              <w:rPr>
                <w:b/>
              </w:rPr>
            </w:pPr>
            <w:r>
              <w:rPr>
                <w:b/>
              </w:rPr>
              <w:t>Kiểu dữ liệu</w:t>
            </w:r>
          </w:p>
        </w:tc>
      </w:tr>
      <w:tr w:rsidR="00896042" w:rsidRPr="00241CB3" w14:paraId="36A8612D" w14:textId="77777777" w:rsidTr="00896042">
        <w:tc>
          <w:tcPr>
            <w:tcW w:w="1066" w:type="dxa"/>
          </w:tcPr>
          <w:p w14:paraId="129FCD92" w14:textId="77777777" w:rsidR="00896042" w:rsidRPr="00241CB3" w:rsidRDefault="00896042" w:rsidP="008A5AFF">
            <w:pPr>
              <w:pStyle w:val="ListParagraph"/>
              <w:numPr>
                <w:ilvl w:val="0"/>
                <w:numId w:val="46"/>
              </w:numPr>
              <w:jc w:val="center"/>
            </w:pPr>
          </w:p>
        </w:tc>
        <w:tc>
          <w:tcPr>
            <w:tcW w:w="2336" w:type="dxa"/>
            <w:shd w:val="clear" w:color="auto" w:fill="auto"/>
          </w:tcPr>
          <w:p w14:paraId="5A3B6D66" w14:textId="46930E7E" w:rsidR="00896042" w:rsidRPr="00241CB3" w:rsidRDefault="00896042" w:rsidP="008A5AFF">
            <w:pPr>
              <w:spacing w:beforeAutospacing="1" w:after="100" w:afterAutospacing="1"/>
              <w:ind w:firstLine="0"/>
            </w:pPr>
            <w:r w:rsidRPr="00241CB3">
              <w:t>ID_CTQ</w:t>
            </w:r>
          </w:p>
        </w:tc>
        <w:tc>
          <w:tcPr>
            <w:tcW w:w="1417" w:type="dxa"/>
            <w:shd w:val="clear" w:color="auto" w:fill="auto"/>
          </w:tcPr>
          <w:p w14:paraId="34E0BE4B" w14:textId="77777777" w:rsidR="00896042" w:rsidRPr="00241CB3" w:rsidRDefault="00896042" w:rsidP="008A5AFF">
            <w:pPr>
              <w:spacing w:beforeAutospacing="1" w:after="100" w:afterAutospacing="1"/>
            </w:pPr>
            <w:r w:rsidRPr="00241CB3">
              <w:t>PK</w:t>
            </w:r>
          </w:p>
        </w:tc>
        <w:tc>
          <w:tcPr>
            <w:tcW w:w="3118" w:type="dxa"/>
          </w:tcPr>
          <w:p w14:paraId="2CF10DBA" w14:textId="77777777" w:rsidR="00896042" w:rsidRPr="00241CB3" w:rsidRDefault="00896042" w:rsidP="008A5AFF">
            <w:pPr>
              <w:spacing w:beforeAutospacing="1" w:after="100" w:afterAutospacing="1"/>
            </w:pPr>
            <w:r w:rsidRPr="00241CB3">
              <w:t>Int()</w:t>
            </w:r>
          </w:p>
        </w:tc>
      </w:tr>
      <w:tr w:rsidR="00896042" w:rsidRPr="00241CB3" w14:paraId="6B03567F" w14:textId="77777777" w:rsidTr="00896042">
        <w:tc>
          <w:tcPr>
            <w:tcW w:w="1066" w:type="dxa"/>
          </w:tcPr>
          <w:p w14:paraId="2559B40D" w14:textId="77777777" w:rsidR="00896042" w:rsidRPr="00241CB3" w:rsidRDefault="00896042" w:rsidP="008A5AFF">
            <w:pPr>
              <w:pStyle w:val="ListParagraph"/>
              <w:numPr>
                <w:ilvl w:val="0"/>
                <w:numId w:val="46"/>
              </w:numPr>
              <w:jc w:val="center"/>
            </w:pPr>
          </w:p>
        </w:tc>
        <w:tc>
          <w:tcPr>
            <w:tcW w:w="2336" w:type="dxa"/>
            <w:shd w:val="clear" w:color="auto" w:fill="auto"/>
          </w:tcPr>
          <w:p w14:paraId="74A4D58F" w14:textId="423C0FDF" w:rsidR="00896042" w:rsidRPr="00241CB3" w:rsidRDefault="00ED1547" w:rsidP="008A5AFF">
            <w:pPr>
              <w:spacing w:beforeAutospacing="1" w:after="100" w:afterAutospacing="1"/>
              <w:ind w:firstLine="0"/>
            </w:pPr>
            <w:r w:rsidRPr="00ED1547">
              <w:t>ID_NQ</w:t>
            </w:r>
          </w:p>
        </w:tc>
        <w:tc>
          <w:tcPr>
            <w:tcW w:w="1417" w:type="dxa"/>
            <w:shd w:val="clear" w:color="auto" w:fill="auto"/>
          </w:tcPr>
          <w:p w14:paraId="72A1C376" w14:textId="77777777" w:rsidR="00896042" w:rsidRPr="00241CB3" w:rsidRDefault="00896042" w:rsidP="008A5AFF">
            <w:pPr>
              <w:spacing w:beforeAutospacing="1" w:after="100" w:afterAutospacing="1"/>
            </w:pPr>
            <w:r w:rsidRPr="00241CB3">
              <w:t>FK</w:t>
            </w:r>
          </w:p>
        </w:tc>
        <w:tc>
          <w:tcPr>
            <w:tcW w:w="3118" w:type="dxa"/>
          </w:tcPr>
          <w:p w14:paraId="42D47117" w14:textId="62274C9D" w:rsidR="00896042" w:rsidRPr="00241CB3" w:rsidRDefault="00ED1547" w:rsidP="008A5AFF">
            <w:pPr>
              <w:spacing w:beforeAutospacing="1" w:after="100" w:afterAutospacing="1"/>
              <w:rPr>
                <w:lang w:eastAsia="ko-KR"/>
              </w:rPr>
            </w:pPr>
            <w:r>
              <w:rPr>
                <w:rFonts w:hint="eastAsia"/>
                <w:lang w:eastAsia="ko-KR"/>
              </w:rPr>
              <w:t>Int()</w:t>
            </w:r>
          </w:p>
        </w:tc>
      </w:tr>
      <w:tr w:rsidR="00896042" w:rsidRPr="00241CB3" w14:paraId="3424A8E3" w14:textId="77777777" w:rsidTr="00896042">
        <w:tc>
          <w:tcPr>
            <w:tcW w:w="1066" w:type="dxa"/>
          </w:tcPr>
          <w:p w14:paraId="76572CF2" w14:textId="77777777" w:rsidR="00896042" w:rsidRPr="00241CB3" w:rsidRDefault="00896042" w:rsidP="008A5AFF">
            <w:pPr>
              <w:pStyle w:val="ListParagraph"/>
              <w:numPr>
                <w:ilvl w:val="0"/>
                <w:numId w:val="46"/>
              </w:numPr>
              <w:jc w:val="center"/>
            </w:pPr>
          </w:p>
        </w:tc>
        <w:tc>
          <w:tcPr>
            <w:tcW w:w="2336" w:type="dxa"/>
            <w:shd w:val="clear" w:color="auto" w:fill="auto"/>
          </w:tcPr>
          <w:p w14:paraId="7A1A297D" w14:textId="2629E2DD" w:rsidR="00896042" w:rsidRPr="00241CB3" w:rsidRDefault="00ED1547" w:rsidP="008A5AFF">
            <w:pPr>
              <w:spacing w:beforeAutospacing="1" w:after="100" w:afterAutospacing="1"/>
              <w:ind w:firstLine="0"/>
            </w:pPr>
            <w:r>
              <w:t>T</w:t>
            </w:r>
            <w:r>
              <w:rPr>
                <w:rFonts w:hint="eastAsia"/>
                <w:lang w:eastAsia="ko-KR"/>
              </w:rPr>
              <w:t>enQ</w:t>
            </w:r>
            <w:r w:rsidR="00896042" w:rsidRPr="00241CB3">
              <w:t>uy</w:t>
            </w:r>
            <w:r>
              <w:rPr>
                <w:rFonts w:hint="eastAsia"/>
                <w:lang w:eastAsia="ko-KR"/>
              </w:rPr>
              <w:t>e</w:t>
            </w:r>
            <w:r w:rsidR="00896042" w:rsidRPr="00241CB3">
              <w:t>n</w:t>
            </w:r>
          </w:p>
        </w:tc>
        <w:tc>
          <w:tcPr>
            <w:tcW w:w="1417" w:type="dxa"/>
            <w:shd w:val="clear" w:color="auto" w:fill="auto"/>
          </w:tcPr>
          <w:p w14:paraId="58B69B37" w14:textId="77777777" w:rsidR="00896042" w:rsidRPr="00241CB3" w:rsidRDefault="00896042" w:rsidP="008A5AFF">
            <w:pPr>
              <w:spacing w:beforeAutospacing="1" w:after="100" w:afterAutospacing="1"/>
            </w:pPr>
          </w:p>
        </w:tc>
        <w:tc>
          <w:tcPr>
            <w:tcW w:w="3118" w:type="dxa"/>
          </w:tcPr>
          <w:p w14:paraId="706D8217" w14:textId="7CE4AE71" w:rsidR="00896042" w:rsidRPr="00241CB3" w:rsidRDefault="00ED1547" w:rsidP="008A5AFF">
            <w:pPr>
              <w:spacing w:beforeAutospacing="1" w:after="100" w:afterAutospacing="1"/>
            </w:pPr>
            <w:r w:rsidRPr="00ED1547">
              <w:t>nvarchar(50)</w:t>
            </w:r>
          </w:p>
        </w:tc>
      </w:tr>
      <w:tr w:rsidR="00896042" w:rsidRPr="00241CB3" w14:paraId="76E7DF82" w14:textId="77777777" w:rsidTr="008A5AFF">
        <w:tc>
          <w:tcPr>
            <w:tcW w:w="1066" w:type="dxa"/>
          </w:tcPr>
          <w:p w14:paraId="63F1682E" w14:textId="77777777" w:rsidR="00896042" w:rsidRPr="00241CB3" w:rsidRDefault="00896042" w:rsidP="008A5AFF">
            <w:pPr>
              <w:pStyle w:val="ListParagraph"/>
              <w:numPr>
                <w:ilvl w:val="0"/>
                <w:numId w:val="46"/>
              </w:numPr>
              <w:jc w:val="center"/>
            </w:pPr>
          </w:p>
        </w:tc>
        <w:tc>
          <w:tcPr>
            <w:tcW w:w="2336" w:type="dxa"/>
            <w:shd w:val="clear" w:color="auto" w:fill="auto"/>
          </w:tcPr>
          <w:p w14:paraId="7D6FE21B" w14:textId="437BDC82" w:rsidR="00896042" w:rsidRPr="00241CB3" w:rsidRDefault="00ED1547" w:rsidP="008A5AFF">
            <w:pPr>
              <w:spacing w:beforeAutospacing="1" w:after="100" w:afterAutospacing="1"/>
              <w:ind w:firstLine="0"/>
            </w:pPr>
            <w:r>
              <w:t>M</w:t>
            </w:r>
            <w:r>
              <w:rPr>
                <w:rFonts w:hint="eastAsia"/>
                <w:lang w:eastAsia="ko-KR"/>
              </w:rPr>
              <w:t>a</w:t>
            </w:r>
            <w:r w:rsidR="00896042" w:rsidRPr="00241CB3">
              <w:t>Quy</w:t>
            </w:r>
            <w:r>
              <w:rPr>
                <w:rFonts w:hint="eastAsia"/>
                <w:lang w:eastAsia="ko-KR"/>
              </w:rPr>
              <w:t>e</w:t>
            </w:r>
            <w:r w:rsidR="00896042" w:rsidRPr="00241CB3">
              <w:t>n</w:t>
            </w:r>
          </w:p>
        </w:tc>
        <w:tc>
          <w:tcPr>
            <w:tcW w:w="1417" w:type="dxa"/>
            <w:shd w:val="clear" w:color="auto" w:fill="auto"/>
          </w:tcPr>
          <w:p w14:paraId="48421740" w14:textId="77777777" w:rsidR="00896042" w:rsidRPr="00241CB3" w:rsidRDefault="00896042" w:rsidP="008A5AFF">
            <w:pPr>
              <w:spacing w:beforeAutospacing="1" w:after="100" w:afterAutospacing="1"/>
            </w:pPr>
          </w:p>
        </w:tc>
        <w:tc>
          <w:tcPr>
            <w:tcW w:w="3118" w:type="dxa"/>
          </w:tcPr>
          <w:p w14:paraId="2A82CC64" w14:textId="1D30B7D4" w:rsidR="00896042" w:rsidRPr="00241CB3" w:rsidRDefault="00896042" w:rsidP="008A5AFF">
            <w:pPr>
              <w:keepNext/>
              <w:spacing w:beforeAutospacing="1" w:after="100" w:afterAutospacing="1"/>
            </w:pPr>
            <w:r w:rsidRPr="00241CB3">
              <w:t>Char(</w:t>
            </w:r>
            <w:r w:rsidR="00ED1547">
              <w:rPr>
                <w:rFonts w:hint="eastAsia"/>
                <w:lang w:eastAsia="ko-KR"/>
              </w:rPr>
              <w:t>10</w:t>
            </w:r>
            <w:r w:rsidRPr="00241CB3">
              <w:t>)</w:t>
            </w:r>
          </w:p>
        </w:tc>
      </w:tr>
    </w:tbl>
    <w:p w14:paraId="38766D7F" w14:textId="796BE4C3" w:rsidR="00620C0F" w:rsidRPr="00241CB3" w:rsidRDefault="001C55D7" w:rsidP="001C55D7">
      <w:pPr>
        <w:pStyle w:val="Caption"/>
      </w:pPr>
      <w:bookmarkStart w:id="159" w:name="_Toc518832153"/>
      <w:r>
        <w:t xml:space="preserve">Bảng </w:t>
      </w:r>
      <w:r w:rsidR="004D5783">
        <w:fldChar w:fldCharType="begin"/>
      </w:r>
      <w:r w:rsidR="004D5783">
        <w:instrText xml:space="preserve"> STYLEREF 1 \s </w:instrText>
      </w:r>
      <w:r w:rsidR="004D5783">
        <w:fldChar w:fldCharType="separate"/>
      </w:r>
      <w:r w:rsidR="00C7572B">
        <w:rPr>
          <w:noProof/>
        </w:rPr>
        <w:t>2</w:t>
      </w:r>
      <w:r w:rsidR="004D5783">
        <w:rPr>
          <w:noProof/>
        </w:rPr>
        <w:fldChar w:fldCharType="end"/>
      </w:r>
      <w:r w:rsidR="00C7572B">
        <w:noBreakHyphen/>
      </w:r>
      <w:r w:rsidR="004D5783">
        <w:fldChar w:fldCharType="begin"/>
      </w:r>
      <w:r w:rsidR="004D5783">
        <w:instrText xml:space="preserve"> SEQ Bảng \* ARABIC \s 1 </w:instrText>
      </w:r>
      <w:r w:rsidR="004D5783">
        <w:fldChar w:fldCharType="separate"/>
      </w:r>
      <w:r w:rsidR="00C7572B">
        <w:rPr>
          <w:noProof/>
        </w:rPr>
        <w:t>15</w:t>
      </w:r>
      <w:r w:rsidR="004D5783">
        <w:rPr>
          <w:noProof/>
        </w:rPr>
        <w:fldChar w:fldCharType="end"/>
      </w:r>
      <w:r>
        <w:t xml:space="preserve"> </w:t>
      </w:r>
      <w:r w:rsidRPr="00241CB3">
        <w:t>Chi tiết quyền</w:t>
      </w:r>
      <w:bookmarkEnd w:id="159"/>
    </w:p>
    <w:p w14:paraId="325370F0" w14:textId="77777777" w:rsidR="00620C0F" w:rsidRPr="00241CB3" w:rsidRDefault="00620C0F" w:rsidP="00620C0F"/>
    <w:p w14:paraId="46206BD2" w14:textId="77777777" w:rsidR="00620C0F" w:rsidRPr="00241CB3" w:rsidRDefault="00620C0F" w:rsidP="00620C0F">
      <w:pPr>
        <w:pStyle w:val="Heading3"/>
      </w:pPr>
      <w:bookmarkStart w:id="160" w:name="_Toc512370211"/>
      <w:bookmarkStart w:id="161" w:name="_Toc518897450"/>
      <w:r w:rsidRPr="00241CB3">
        <w:lastRenderedPageBreak/>
        <w:t>Mô hình thực thể liên kết</w:t>
      </w:r>
      <w:bookmarkEnd w:id="160"/>
      <w:bookmarkEnd w:id="161"/>
    </w:p>
    <w:p w14:paraId="1C824AD6" w14:textId="3CC017AF" w:rsidR="008F624A" w:rsidRDefault="00CD337E" w:rsidP="008F624A">
      <w:pPr>
        <w:keepNext/>
      </w:pPr>
      <w:r>
        <w:rPr>
          <w:noProof/>
          <w:lang w:eastAsia="ko-KR"/>
        </w:rPr>
        <w:drawing>
          <wp:inline distT="0" distB="0" distL="0" distR="0" wp14:anchorId="50BA15BE" wp14:editId="087A0F38">
            <wp:extent cx="5295014" cy="3312022"/>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6250" cy="3312795"/>
                    </a:xfrm>
                    <a:prstGeom prst="rect">
                      <a:avLst/>
                    </a:prstGeom>
                    <a:noFill/>
                    <a:ln>
                      <a:noFill/>
                    </a:ln>
                  </pic:spPr>
                </pic:pic>
              </a:graphicData>
            </a:graphic>
          </wp:inline>
        </w:drawing>
      </w:r>
    </w:p>
    <w:p w14:paraId="64D53FD0" w14:textId="743E684A" w:rsidR="00620C0F" w:rsidRDefault="008F624A" w:rsidP="008F624A">
      <w:pPr>
        <w:pStyle w:val="Caption"/>
      </w:pPr>
      <w:bookmarkStart w:id="162" w:name="_Ref517963416"/>
      <w:bookmarkStart w:id="163" w:name="_Toc518908314"/>
      <w:r>
        <w:t xml:space="preserve">Hình </w:t>
      </w:r>
      <w:r w:rsidR="004D5783">
        <w:fldChar w:fldCharType="begin"/>
      </w:r>
      <w:r w:rsidR="004D5783">
        <w:instrText xml:space="preserve"> STYLEREF 1 \s </w:instrText>
      </w:r>
      <w:r w:rsidR="004D5783">
        <w:fldChar w:fldCharType="separate"/>
      </w:r>
      <w:r w:rsidR="00A366ED">
        <w:rPr>
          <w:noProof/>
        </w:rPr>
        <w:t>2</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40</w:t>
      </w:r>
      <w:r w:rsidR="004D5783">
        <w:rPr>
          <w:noProof/>
        </w:rPr>
        <w:fldChar w:fldCharType="end"/>
      </w:r>
      <w:bookmarkEnd w:id="162"/>
      <w:r>
        <w:t xml:space="preserve"> Mô hình thực thể liên kết</w:t>
      </w:r>
      <w:bookmarkEnd w:id="163"/>
    </w:p>
    <w:p w14:paraId="21058F5B" w14:textId="77777777" w:rsidR="00620C0F" w:rsidRPr="00241CB3" w:rsidRDefault="00620C0F" w:rsidP="00620C0F">
      <w:pPr>
        <w:pStyle w:val="Heading3"/>
      </w:pPr>
      <w:bookmarkStart w:id="164" w:name="_Toc512370212"/>
      <w:bookmarkStart w:id="165" w:name="_Toc518897451"/>
      <w:r w:rsidRPr="00241CB3">
        <w:t>Mô hình dữ liệu liên kết</w:t>
      </w:r>
      <w:bookmarkEnd w:id="164"/>
      <w:bookmarkEnd w:id="165"/>
    </w:p>
    <w:p w14:paraId="41EA5469" w14:textId="05A12A55" w:rsidR="00620C0F" w:rsidRPr="00620C0F" w:rsidRDefault="00244CEF" w:rsidP="008D0804">
      <w:pPr>
        <w:ind w:firstLine="0"/>
      </w:pPr>
      <w:r>
        <w:t xml:space="preserve">Mô hình quan hệ của CSDL được thể hiện trong </w:t>
      </w:r>
      <w:r w:rsidR="00D20911">
        <w:fldChar w:fldCharType="begin"/>
      </w:r>
      <w:r w:rsidR="00D20911">
        <w:instrText xml:space="preserve"> REF _Ref517963434 \h </w:instrText>
      </w:r>
      <w:r w:rsidR="00D20911">
        <w:fldChar w:fldCharType="separate"/>
      </w:r>
      <w:r w:rsidR="00FD7B03">
        <w:t xml:space="preserve">Phụ lục </w:t>
      </w:r>
      <w:r w:rsidR="00FD7B03">
        <w:rPr>
          <w:noProof/>
        </w:rPr>
        <w:t>0</w:t>
      </w:r>
      <w:r w:rsidR="00FD7B03">
        <w:noBreakHyphen/>
      </w:r>
      <w:proofErr w:type="gramStart"/>
      <w:r w:rsidR="00FD7B03">
        <w:rPr>
          <w:noProof/>
        </w:rPr>
        <w:t>1</w:t>
      </w:r>
      <w:r w:rsidR="00FD7B03" w:rsidRPr="00D20911">
        <w:t xml:space="preserve"> </w:t>
      </w:r>
      <w:proofErr w:type="gramEnd"/>
      <w:r w:rsidR="00D20911">
        <w:fldChar w:fldCharType="end"/>
      </w:r>
      <w:r w:rsidR="00FD7B03">
        <w:t>.</w:t>
      </w:r>
    </w:p>
    <w:p w14:paraId="4E828A9E" w14:textId="77777777" w:rsidR="00412F64" w:rsidRDefault="00412F64" w:rsidP="00412F64">
      <w:pPr>
        <w:pStyle w:val="Heading2"/>
      </w:pPr>
      <w:bookmarkStart w:id="166" w:name="_Toc518897452"/>
      <w:bookmarkEnd w:id="26"/>
      <w:r>
        <w:t>Kết chương</w:t>
      </w:r>
      <w:bookmarkEnd w:id="166"/>
    </w:p>
    <w:p w14:paraId="010CA9B1" w14:textId="021A28AE" w:rsidR="00244CEF" w:rsidRDefault="008D0804" w:rsidP="00412F64">
      <w:proofErr w:type="gramStart"/>
      <w:r>
        <w:t>Chương này đã làm rõ được các chức năng, các luồng dữ liệu sẽ xảy ra trong website</w:t>
      </w:r>
      <w:r w:rsidR="00C3028A">
        <w:t xml:space="preserve"> và các mối quan hệ giữa các tác nhân, mỗi liên kết giữa các thực thể.</w:t>
      </w:r>
      <w:proofErr w:type="gramEnd"/>
      <w:r w:rsidR="00C3028A">
        <w:t xml:space="preserve"> Mô hình cơ sở dữ liệu được hình thành trên mức logic và vật lý làm tiền đề để xây dựng sản phẩm</w:t>
      </w:r>
      <w:proofErr w:type="gramStart"/>
      <w:r w:rsidR="00C3028A">
        <w:t>:</w:t>
      </w:r>
      <w:r w:rsidR="00D52642">
        <w:t xml:space="preserve"> </w:t>
      </w:r>
      <w:r w:rsidR="00C3028A">
        <w:t>”</w:t>
      </w:r>
      <w:proofErr w:type="gramEnd"/>
      <w:r w:rsidR="00D52642">
        <w:t xml:space="preserve"> </w:t>
      </w:r>
      <w:r w:rsidR="00C3028A">
        <w:t>Xây dựng website bán điện thoại di động và phụ kiện”. Kết quả sản phẩm là giao điện và các chức năng được thực hiện trên website cùng các cài đ</w:t>
      </w:r>
      <w:r w:rsidR="00244CEF">
        <w:t xml:space="preserve">ặt sẽ được làm rõ trong chương tiếp </w:t>
      </w:r>
      <w:proofErr w:type="gramStart"/>
      <w:r w:rsidR="00244CEF">
        <w:t>theo</w:t>
      </w:r>
      <w:proofErr w:type="gramEnd"/>
    </w:p>
    <w:p w14:paraId="1E688E1E" w14:textId="77777777" w:rsidR="00244CEF" w:rsidRDefault="00244CEF">
      <w:pPr>
        <w:spacing w:before="0" w:line="240" w:lineRule="auto"/>
        <w:ind w:firstLine="0"/>
        <w:jc w:val="left"/>
      </w:pPr>
      <w:r>
        <w:br w:type="page"/>
      </w:r>
    </w:p>
    <w:p w14:paraId="5DD69A0E" w14:textId="77777777" w:rsidR="00BB71A4" w:rsidRDefault="00BB71A4" w:rsidP="00BB71A4">
      <w:pPr>
        <w:pStyle w:val="Heading1"/>
      </w:pPr>
      <w:r>
        <w:lastRenderedPageBreak/>
        <w:br/>
      </w:r>
      <w:bookmarkStart w:id="167" w:name="_Toc518897453"/>
      <w:r w:rsidR="007A7D82">
        <w:t xml:space="preserve">KẾT QUẢ CÀI ĐẶT, THỬ NGHIỆM </w:t>
      </w:r>
      <w:r w:rsidR="00130546">
        <w:br/>
      </w:r>
      <w:r w:rsidR="007A7D82">
        <w:t>HOẶC KẾT QUẢ NGHIÊN CỨU</w:t>
      </w:r>
      <w:bookmarkEnd w:id="167"/>
    </w:p>
    <w:p w14:paraId="2CB51E79" w14:textId="3EBCB151" w:rsidR="007A7D82" w:rsidRDefault="007A7D82" w:rsidP="007A7D82">
      <w:pPr>
        <w:rPr>
          <w:lang w:eastAsia="ko-KR"/>
        </w:rPr>
      </w:pPr>
      <w:r>
        <w:t>Trong chương này</w:t>
      </w:r>
      <w:r w:rsidR="008750E7">
        <w:rPr>
          <w:rFonts w:hint="eastAsia"/>
          <w:lang w:eastAsia="ko-KR"/>
        </w:rPr>
        <w:t xml:space="preserve"> Đồ án sẽ nêu cách thức cài đặt các chương trình cần thiết để </w:t>
      </w:r>
      <w:r w:rsidR="008750E7">
        <w:rPr>
          <w:lang w:eastAsia="ko-KR"/>
        </w:rPr>
        <w:t>“</w:t>
      </w:r>
      <w:r w:rsidR="008750E7">
        <w:rPr>
          <w:rFonts w:hint="eastAsia"/>
          <w:lang w:eastAsia="ko-KR"/>
        </w:rPr>
        <w:t>Xây dựng website bán điện thoại di động và phụ kiện.</w:t>
      </w:r>
      <w:proofErr w:type="gramStart"/>
      <w:r w:rsidR="008750E7">
        <w:rPr>
          <w:lang w:eastAsia="ko-KR"/>
        </w:rPr>
        <w:t>”</w:t>
      </w:r>
      <w:r w:rsidR="00090BEF">
        <w:rPr>
          <w:rFonts w:hint="eastAsia"/>
          <w:lang w:eastAsia="ko-KR"/>
        </w:rPr>
        <w:t>.</w:t>
      </w:r>
      <w:proofErr w:type="gramEnd"/>
      <w:r w:rsidR="00090BEF">
        <w:t xml:space="preserve"> </w:t>
      </w:r>
      <w:proofErr w:type="gramStart"/>
      <w:r w:rsidR="00090BEF">
        <w:rPr>
          <w:rFonts w:hint="eastAsia"/>
          <w:lang w:eastAsia="ko-KR"/>
        </w:rPr>
        <w:t>T</w:t>
      </w:r>
      <w:r>
        <w:t>hử nghiệm</w:t>
      </w:r>
      <w:r w:rsidR="00090BEF">
        <w:rPr>
          <w:rFonts w:hint="eastAsia"/>
          <w:lang w:eastAsia="ko-KR"/>
        </w:rPr>
        <w:t xml:space="preserve"> sản phẩm và</w:t>
      </w:r>
      <w:r>
        <w:t xml:space="preserve"> đưa ra các giao diện chính của </w:t>
      </w:r>
      <w:r w:rsidR="00090BEF">
        <w:rPr>
          <w:rFonts w:hint="eastAsia"/>
          <w:lang w:eastAsia="ko-KR"/>
        </w:rPr>
        <w:t>đồ án.</w:t>
      </w:r>
      <w:proofErr w:type="gramEnd"/>
    </w:p>
    <w:p w14:paraId="3B5EDCED" w14:textId="580DF775" w:rsidR="001A08FA" w:rsidRPr="00A16910" w:rsidRDefault="00A64AF6" w:rsidP="001A08FA">
      <w:pPr>
        <w:pStyle w:val="Heading2"/>
      </w:pPr>
      <w:bookmarkStart w:id="168" w:name="_Toc518897454"/>
      <w:r>
        <w:t>Cài đặt</w:t>
      </w:r>
      <w:bookmarkEnd w:id="168"/>
      <w:r>
        <w:t xml:space="preserve"> </w:t>
      </w:r>
    </w:p>
    <w:p w14:paraId="414E4930" w14:textId="1A7BF2BF" w:rsidR="001A08FA" w:rsidRDefault="00A64AF6" w:rsidP="001A08FA">
      <w:pPr>
        <w:pStyle w:val="Heading3"/>
      </w:pPr>
      <w:bookmarkStart w:id="169" w:name="_Toc518897455"/>
      <w:r>
        <w:t>Cài đặt SQL</w:t>
      </w:r>
      <w:r w:rsidR="00CE58A2">
        <w:rPr>
          <w:rFonts w:hint="eastAsia"/>
          <w:lang w:eastAsia="ko-KR"/>
        </w:rPr>
        <w:t xml:space="preserve"> Server</w:t>
      </w:r>
      <w:bookmarkEnd w:id="169"/>
    </w:p>
    <w:p w14:paraId="29B5817D" w14:textId="35968C37" w:rsidR="00AB5739" w:rsidRPr="00AB5739" w:rsidRDefault="00AB5739" w:rsidP="00AB5739">
      <w:proofErr w:type="gramStart"/>
      <w:r>
        <w:t xml:space="preserve">SQL là công cụ chính phục vụ cho việc lưu giữ cơ sở dữ liệu cho website được cài đặt như trong </w:t>
      </w:r>
      <w:r>
        <w:fldChar w:fldCharType="begin"/>
      </w:r>
      <w:r>
        <w:instrText xml:space="preserve"> REF _Ref518053077 \h </w:instrText>
      </w:r>
      <w:r>
        <w:fldChar w:fldCharType="separate"/>
      </w:r>
      <w:r>
        <w:t xml:space="preserve">Hình </w:t>
      </w:r>
      <w:r>
        <w:rPr>
          <w:noProof/>
        </w:rPr>
        <w:t>3</w:t>
      </w:r>
      <w:r>
        <w:noBreakHyphen/>
      </w:r>
      <w:r>
        <w:rPr>
          <w:noProof/>
        </w:rPr>
        <w:t>1</w:t>
      </w:r>
      <w:r>
        <w:t>.</w:t>
      </w:r>
      <w:proofErr w:type="gramEnd"/>
      <w:r>
        <w:fldChar w:fldCharType="end"/>
      </w:r>
    </w:p>
    <w:p w14:paraId="0E3AD2EF" w14:textId="77777777" w:rsidR="00AB5739" w:rsidRDefault="00AB5739" w:rsidP="00AB5739">
      <w:pPr>
        <w:keepNext/>
      </w:pPr>
      <w:r>
        <w:rPr>
          <w:noProof/>
          <w:lang w:eastAsia="ko-KR"/>
        </w:rPr>
        <w:drawing>
          <wp:inline distT="0" distB="0" distL="0" distR="0" wp14:anchorId="554FF14B" wp14:editId="22E42083">
            <wp:extent cx="5037826" cy="40085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085" cy="4008768"/>
                    </a:xfrm>
                    <a:prstGeom prst="rect">
                      <a:avLst/>
                    </a:prstGeom>
                    <a:noFill/>
                    <a:ln>
                      <a:noFill/>
                    </a:ln>
                  </pic:spPr>
                </pic:pic>
              </a:graphicData>
            </a:graphic>
          </wp:inline>
        </w:drawing>
      </w:r>
    </w:p>
    <w:p w14:paraId="29B1FA77" w14:textId="51D8490D" w:rsidR="004D0248" w:rsidRPr="004D0248" w:rsidRDefault="00AB5739" w:rsidP="00AB5739">
      <w:pPr>
        <w:pStyle w:val="Caption"/>
      </w:pPr>
      <w:bookmarkStart w:id="170" w:name="_Ref518053077"/>
      <w:bookmarkStart w:id="171" w:name="_Toc518908315"/>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w:t>
      </w:r>
      <w:r w:rsidR="004D5783">
        <w:rPr>
          <w:noProof/>
        </w:rPr>
        <w:fldChar w:fldCharType="end"/>
      </w:r>
      <w:r>
        <w:t xml:space="preserve"> Cài đặt SQL Server 2014</w:t>
      </w:r>
      <w:bookmarkEnd w:id="170"/>
      <w:bookmarkEnd w:id="171"/>
    </w:p>
    <w:p w14:paraId="1DFDC12B" w14:textId="78268722" w:rsidR="00A64AF6" w:rsidRDefault="004D0248" w:rsidP="004D0248">
      <w:pPr>
        <w:pStyle w:val="Heading3"/>
      </w:pPr>
      <w:bookmarkStart w:id="172" w:name="_Toc518897456"/>
      <w:r>
        <w:lastRenderedPageBreak/>
        <w:t>Cài đặt Visual Studio</w:t>
      </w:r>
      <w:bookmarkEnd w:id="172"/>
    </w:p>
    <w:p w14:paraId="229158EF" w14:textId="77777777" w:rsidR="00AB5739" w:rsidRDefault="00AB5739" w:rsidP="00AB5739">
      <w:pPr>
        <w:keepNext/>
      </w:pPr>
      <w:r>
        <w:rPr>
          <w:noProof/>
          <w:lang w:eastAsia="ko-KR"/>
        </w:rPr>
        <w:drawing>
          <wp:inline distT="0" distB="0" distL="0" distR="0" wp14:anchorId="3DCE9C42" wp14:editId="2F8189A5">
            <wp:extent cx="5186855" cy="311870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93876" cy="3122930"/>
                    </a:xfrm>
                    <a:prstGeom prst="rect">
                      <a:avLst/>
                    </a:prstGeom>
                    <a:noFill/>
                    <a:ln>
                      <a:noFill/>
                    </a:ln>
                  </pic:spPr>
                </pic:pic>
              </a:graphicData>
            </a:graphic>
          </wp:inline>
        </w:drawing>
      </w:r>
    </w:p>
    <w:p w14:paraId="59337256" w14:textId="438929D1" w:rsidR="004D0248" w:rsidRPr="004D0248" w:rsidRDefault="00AB5739" w:rsidP="00AB5739">
      <w:pPr>
        <w:pStyle w:val="Caption"/>
      </w:pPr>
      <w:bookmarkStart w:id="173" w:name="_Toc518908316"/>
      <w:proofErr w:type="gramStart"/>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w:t>
      </w:r>
      <w:r w:rsidR="004D5783">
        <w:rPr>
          <w:noProof/>
        </w:rPr>
        <w:fldChar w:fldCharType="end"/>
      </w:r>
      <w:r>
        <w:t xml:space="preserve"> Cài đặt Visual Studi</w:t>
      </w:r>
      <w:r w:rsidR="00CE58A2">
        <w:rPr>
          <w:rFonts w:hint="eastAsia"/>
          <w:lang w:eastAsia="ko-KR"/>
        </w:rPr>
        <w:t>o</w:t>
      </w:r>
      <w:r>
        <w:t xml:space="preserve"> 2017.</w:t>
      </w:r>
      <w:bookmarkEnd w:id="173"/>
      <w:proofErr w:type="gramEnd"/>
    </w:p>
    <w:p w14:paraId="2E7FE4A9" w14:textId="24FA199E" w:rsidR="001A08FA" w:rsidRDefault="00AB5739" w:rsidP="001A08FA">
      <w:pPr>
        <w:pStyle w:val="Heading2"/>
      </w:pPr>
      <w:bookmarkStart w:id="174" w:name="_Toc518897457"/>
      <w:proofErr w:type="gramStart"/>
      <w:r>
        <w:t>Giao diện người dùng</w:t>
      </w:r>
      <w:r w:rsidR="004D683E">
        <w:t>.</w:t>
      </w:r>
      <w:bookmarkEnd w:id="174"/>
      <w:proofErr w:type="gramEnd"/>
    </w:p>
    <w:p w14:paraId="5ED69B13" w14:textId="4C5E73BD" w:rsidR="004456FF" w:rsidRDefault="004456FF" w:rsidP="004456FF">
      <w:pPr>
        <w:rPr>
          <w:lang w:eastAsia="ko-KR"/>
        </w:rPr>
      </w:pPr>
      <w:proofErr w:type="gramStart"/>
      <w:r>
        <w:t>Khi truy cập vào website chúng ta sẽ thấy được giao diện trang chủ</w:t>
      </w:r>
      <w:r w:rsidR="00257AFB">
        <w:t xml:space="preserve"> như </w:t>
      </w:r>
      <w:r w:rsidR="00257AFB">
        <w:fldChar w:fldCharType="begin"/>
      </w:r>
      <w:r w:rsidR="00257AFB">
        <w:instrText xml:space="preserve"> REF _Ref518819540 \h </w:instrText>
      </w:r>
      <w:r w:rsidR="00257AFB">
        <w:fldChar w:fldCharType="separate"/>
      </w:r>
      <w:r w:rsidR="00257AFB">
        <w:t xml:space="preserve">Hình </w:t>
      </w:r>
      <w:r w:rsidR="00257AFB">
        <w:rPr>
          <w:noProof/>
        </w:rPr>
        <w:t>3</w:t>
      </w:r>
      <w:r w:rsidR="00257AFB">
        <w:noBreakHyphen/>
      </w:r>
      <w:r w:rsidR="00257AFB">
        <w:rPr>
          <w:noProof/>
        </w:rPr>
        <w:t>3</w:t>
      </w:r>
      <w:r w:rsidR="00257AFB">
        <w:fldChar w:fldCharType="end"/>
      </w:r>
      <w:r w:rsidR="00257AFB">
        <w:rPr>
          <w:rFonts w:hint="eastAsia"/>
          <w:lang w:eastAsia="ko-KR"/>
        </w:rPr>
        <w:t>.</w:t>
      </w:r>
      <w:proofErr w:type="gramEnd"/>
      <w:r w:rsidR="00257AFB">
        <w:rPr>
          <w:rFonts w:hint="eastAsia"/>
          <w:lang w:eastAsia="ko-KR"/>
        </w:rPr>
        <w:t xml:space="preserve"> </w:t>
      </w:r>
      <w:proofErr w:type="gramStart"/>
      <w:r w:rsidR="00257AFB">
        <w:rPr>
          <w:lang w:eastAsia="ko-KR"/>
        </w:rPr>
        <w:t>T</w:t>
      </w:r>
      <w:r w:rsidR="00257AFB">
        <w:rPr>
          <w:rFonts w:hint="eastAsia"/>
          <w:lang w:eastAsia="ko-KR"/>
        </w:rPr>
        <w:t>ừ giao diện trang chủ</w:t>
      </w:r>
      <w:r w:rsidR="00170F06">
        <w:rPr>
          <w:rFonts w:hint="eastAsia"/>
          <w:lang w:eastAsia="ko-KR"/>
        </w:rPr>
        <w:t xml:space="preserve">, người </w:t>
      </w:r>
      <w:r w:rsidR="00170F06">
        <w:rPr>
          <w:lang w:eastAsia="ko-KR"/>
        </w:rPr>
        <w:t>dung</w:t>
      </w:r>
      <w:r w:rsidR="00170F06">
        <w:rPr>
          <w:rFonts w:hint="eastAsia"/>
          <w:lang w:eastAsia="ko-KR"/>
        </w:rPr>
        <w:t xml:space="preserve"> có thể click vào sản phẩm để xem chi tiết sản phẩm như </w:t>
      </w:r>
      <w:r w:rsidR="00170F06">
        <w:rPr>
          <w:lang w:eastAsia="ko-KR"/>
        </w:rPr>
        <w:fldChar w:fldCharType="begin"/>
      </w:r>
      <w:r w:rsidR="00170F06">
        <w:rPr>
          <w:lang w:eastAsia="ko-KR"/>
        </w:rPr>
        <w:instrText xml:space="preserve"> </w:instrText>
      </w:r>
      <w:r w:rsidR="00170F06">
        <w:rPr>
          <w:rFonts w:hint="eastAsia"/>
          <w:lang w:eastAsia="ko-KR"/>
        </w:rPr>
        <w:instrText>REF _Ref518819922 \h</w:instrText>
      </w:r>
      <w:r w:rsidR="00170F06">
        <w:rPr>
          <w:lang w:eastAsia="ko-KR"/>
        </w:rPr>
        <w:instrText xml:space="preserve"> </w:instrText>
      </w:r>
      <w:r w:rsidR="00170F06">
        <w:rPr>
          <w:lang w:eastAsia="ko-KR"/>
        </w:rPr>
      </w:r>
      <w:r w:rsidR="00170F06">
        <w:rPr>
          <w:lang w:eastAsia="ko-KR"/>
        </w:rPr>
        <w:fldChar w:fldCharType="separate"/>
      </w:r>
      <w:r w:rsidR="00170F06">
        <w:t xml:space="preserve">Hình </w:t>
      </w:r>
      <w:r w:rsidR="00170F06">
        <w:rPr>
          <w:noProof/>
        </w:rPr>
        <w:t>3</w:t>
      </w:r>
      <w:r w:rsidR="00170F06">
        <w:noBreakHyphen/>
      </w:r>
      <w:r w:rsidR="00170F06">
        <w:rPr>
          <w:noProof/>
        </w:rPr>
        <w:t>7</w:t>
      </w:r>
      <w:r w:rsidR="00170F06">
        <w:rPr>
          <w:lang w:eastAsia="ko-KR"/>
        </w:rPr>
        <w:fldChar w:fldCharType="end"/>
      </w:r>
      <w:r w:rsidR="00170F06">
        <w:rPr>
          <w:rFonts w:hint="eastAsia"/>
          <w:lang w:eastAsia="ko-KR"/>
        </w:rPr>
        <w:t>.</w:t>
      </w:r>
      <w:proofErr w:type="gramEnd"/>
      <w:r w:rsidR="00170F06">
        <w:rPr>
          <w:rFonts w:hint="eastAsia"/>
          <w:lang w:eastAsia="ko-KR"/>
        </w:rPr>
        <w:t xml:space="preserve"> Khi người </w:t>
      </w:r>
      <w:r w:rsidR="00170F06">
        <w:rPr>
          <w:lang w:eastAsia="ko-KR"/>
        </w:rPr>
        <w:t>d</w:t>
      </w:r>
      <w:r w:rsidR="00170F06">
        <w:rPr>
          <w:rFonts w:hint="eastAsia"/>
          <w:lang w:eastAsia="ko-KR"/>
        </w:rPr>
        <w:t xml:space="preserve">ùng có nhu cầu tìm kiếm sản phẩm </w:t>
      </w:r>
      <w:proofErr w:type="gramStart"/>
      <w:r w:rsidR="00170F06">
        <w:rPr>
          <w:rFonts w:hint="eastAsia"/>
          <w:lang w:eastAsia="ko-KR"/>
        </w:rPr>
        <w:t>theo</w:t>
      </w:r>
      <w:proofErr w:type="gramEnd"/>
      <w:r w:rsidR="00170F06">
        <w:rPr>
          <w:rFonts w:hint="eastAsia"/>
          <w:lang w:eastAsia="ko-KR"/>
        </w:rPr>
        <w:t xml:space="preserve"> tên sản phẩm thì có thể nhập thông tin sản phẩm vào khung tìm kiếm trên thanh menu phía trên và kết quả trả về như </w:t>
      </w:r>
      <w:r w:rsidR="00170F06">
        <w:rPr>
          <w:lang w:eastAsia="ko-KR"/>
        </w:rPr>
        <w:fldChar w:fldCharType="begin"/>
      </w:r>
      <w:r w:rsidR="00170F06">
        <w:rPr>
          <w:lang w:eastAsia="ko-KR"/>
        </w:rPr>
        <w:instrText xml:space="preserve"> </w:instrText>
      </w:r>
      <w:r w:rsidR="00170F06">
        <w:rPr>
          <w:rFonts w:hint="eastAsia"/>
          <w:lang w:eastAsia="ko-KR"/>
        </w:rPr>
        <w:instrText>REF _Ref518820178 \h</w:instrText>
      </w:r>
      <w:r w:rsidR="00170F06">
        <w:rPr>
          <w:lang w:eastAsia="ko-KR"/>
        </w:rPr>
        <w:instrText xml:space="preserve"> </w:instrText>
      </w:r>
      <w:r w:rsidR="00170F06">
        <w:rPr>
          <w:lang w:eastAsia="ko-KR"/>
        </w:rPr>
      </w:r>
      <w:r w:rsidR="00170F06">
        <w:rPr>
          <w:lang w:eastAsia="ko-KR"/>
        </w:rPr>
        <w:fldChar w:fldCharType="separate"/>
      </w:r>
      <w:r w:rsidR="00170F06">
        <w:t xml:space="preserve">Hình </w:t>
      </w:r>
      <w:r w:rsidR="00170F06">
        <w:rPr>
          <w:noProof/>
        </w:rPr>
        <w:t>3</w:t>
      </w:r>
      <w:r w:rsidR="00170F06">
        <w:noBreakHyphen/>
      </w:r>
      <w:r w:rsidR="00170F06">
        <w:rPr>
          <w:noProof/>
        </w:rPr>
        <w:t>4</w:t>
      </w:r>
      <w:r w:rsidR="00170F06">
        <w:rPr>
          <w:lang w:eastAsia="ko-KR"/>
        </w:rPr>
        <w:fldChar w:fldCharType="end"/>
      </w:r>
      <w:r w:rsidR="00170F06">
        <w:rPr>
          <w:rFonts w:hint="eastAsia"/>
          <w:lang w:eastAsia="ko-KR"/>
        </w:rPr>
        <w:t xml:space="preserve">. </w:t>
      </w:r>
      <w:proofErr w:type="gramStart"/>
      <w:r w:rsidR="00170F06">
        <w:rPr>
          <w:rFonts w:hint="eastAsia"/>
          <w:lang w:eastAsia="ko-KR"/>
        </w:rPr>
        <w:t xml:space="preserve">Sau khi lựa chọn sản phẩm cần mua khách hàng có thể vào trong giỏ hàng để xem chi tiết giỏ hàng hoặc chỉnh sửa giỏ hàng như trong </w:t>
      </w:r>
      <w:r w:rsidR="00170F06">
        <w:rPr>
          <w:lang w:eastAsia="ko-KR"/>
        </w:rPr>
        <w:fldChar w:fldCharType="begin"/>
      </w:r>
      <w:r w:rsidR="00170F06">
        <w:rPr>
          <w:lang w:eastAsia="ko-KR"/>
        </w:rPr>
        <w:instrText xml:space="preserve"> </w:instrText>
      </w:r>
      <w:r w:rsidR="00170F06">
        <w:rPr>
          <w:rFonts w:hint="eastAsia"/>
          <w:lang w:eastAsia="ko-KR"/>
        </w:rPr>
        <w:instrText>REF _Ref518820254 \h</w:instrText>
      </w:r>
      <w:r w:rsidR="00170F06">
        <w:rPr>
          <w:lang w:eastAsia="ko-KR"/>
        </w:rPr>
        <w:instrText xml:space="preserve"> </w:instrText>
      </w:r>
      <w:r w:rsidR="00170F06">
        <w:rPr>
          <w:lang w:eastAsia="ko-KR"/>
        </w:rPr>
      </w:r>
      <w:r w:rsidR="00170F06">
        <w:rPr>
          <w:lang w:eastAsia="ko-KR"/>
        </w:rPr>
        <w:fldChar w:fldCharType="separate"/>
      </w:r>
      <w:r w:rsidR="00170F06">
        <w:t xml:space="preserve">Hình </w:t>
      </w:r>
      <w:r w:rsidR="00170F06">
        <w:rPr>
          <w:noProof/>
        </w:rPr>
        <w:t>3</w:t>
      </w:r>
      <w:r w:rsidR="00170F06">
        <w:noBreakHyphen/>
      </w:r>
      <w:r w:rsidR="00170F06">
        <w:rPr>
          <w:noProof/>
        </w:rPr>
        <w:t>5</w:t>
      </w:r>
      <w:r w:rsidR="00170F06">
        <w:rPr>
          <w:lang w:eastAsia="ko-KR"/>
        </w:rPr>
        <w:fldChar w:fldCharType="end"/>
      </w:r>
      <w:r w:rsidR="00170F06">
        <w:rPr>
          <w:rFonts w:hint="eastAsia"/>
          <w:lang w:eastAsia="ko-KR"/>
        </w:rPr>
        <w:t>.</w:t>
      </w:r>
      <w:proofErr w:type="gramEnd"/>
      <w:r w:rsidR="00170F06">
        <w:rPr>
          <w:rFonts w:hint="eastAsia"/>
          <w:lang w:eastAsia="ko-KR"/>
        </w:rPr>
        <w:t xml:space="preserve"> Khách hàng có thể đọc các thông tin, bài viết mới của cửa hàng bằng cách click vào bài viết phía trên của trang web, bài viết sẽ hiện lên như trong . Khi khách hàng đặt hàng thì trước tiên cần đăng nhập vào trang web như </w:t>
      </w:r>
      <w:proofErr w:type="gramStart"/>
      <w:r w:rsidR="00170F06">
        <w:rPr>
          <w:rFonts w:hint="eastAsia"/>
          <w:lang w:eastAsia="ko-KR"/>
        </w:rPr>
        <w:t>trong ,</w:t>
      </w:r>
      <w:proofErr w:type="gramEnd"/>
      <w:r w:rsidR="00170F06">
        <w:rPr>
          <w:rFonts w:hint="eastAsia"/>
          <w:lang w:eastAsia="ko-KR"/>
        </w:rPr>
        <w:t xml:space="preserve"> nếu khách hàng chưa có tài khoản thì có thể đăng kí tài khoản theo hướng dẫn trong.</w:t>
      </w:r>
    </w:p>
    <w:p w14:paraId="3B350CCB" w14:textId="235B27F6" w:rsidR="004456FF" w:rsidRDefault="00257AFB" w:rsidP="00257AFB">
      <w:pPr>
        <w:rPr>
          <w:lang w:eastAsia="ko-KR"/>
        </w:rPr>
      </w:pPr>
      <w:r>
        <w:rPr>
          <w:rFonts w:hint="eastAsia"/>
          <w:noProof/>
          <w:lang w:eastAsia="ko-KR"/>
        </w:rPr>
        <w:lastRenderedPageBreak/>
        <w:drawing>
          <wp:inline distT="0" distB="0" distL="0" distR="0" wp14:anchorId="6C3FC12C" wp14:editId="753F959A">
            <wp:extent cx="4143375" cy="7391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2018-07-08-12_20_17.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45915" cy="7395931"/>
                    </a:xfrm>
                    <a:prstGeom prst="rect">
                      <a:avLst/>
                    </a:prstGeom>
                  </pic:spPr>
                </pic:pic>
              </a:graphicData>
            </a:graphic>
          </wp:inline>
        </w:drawing>
      </w:r>
    </w:p>
    <w:p w14:paraId="62C9BF7F" w14:textId="51839C5E" w:rsidR="004456FF" w:rsidRDefault="004456FF" w:rsidP="0019412B">
      <w:pPr>
        <w:pStyle w:val="Caption"/>
        <w:rPr>
          <w:noProof/>
          <w:lang w:eastAsia="ko-KR"/>
        </w:rPr>
      </w:pPr>
      <w:bookmarkStart w:id="175" w:name="_Ref518819540"/>
      <w:bookmarkStart w:id="176" w:name="_Toc518908317"/>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3</w:t>
      </w:r>
      <w:r w:rsidR="004D5783">
        <w:rPr>
          <w:noProof/>
        </w:rPr>
        <w:fldChar w:fldCharType="end"/>
      </w:r>
      <w:bookmarkEnd w:id="175"/>
      <w:r w:rsidR="0019412B">
        <w:rPr>
          <w:rFonts w:hint="eastAsia"/>
          <w:noProof/>
          <w:lang w:eastAsia="ko-KR"/>
        </w:rPr>
        <w:t xml:space="preserve"> Giao diện trang chủ</w:t>
      </w:r>
      <w:bookmarkEnd w:id="176"/>
    </w:p>
    <w:p w14:paraId="061B7942" w14:textId="77777777" w:rsidR="006E554B" w:rsidRDefault="006E554B" w:rsidP="006E554B">
      <w:pPr>
        <w:keepNext/>
      </w:pPr>
      <w:r>
        <w:rPr>
          <w:noProof/>
          <w:lang w:eastAsia="ko-KR"/>
        </w:rPr>
        <w:lastRenderedPageBreak/>
        <w:drawing>
          <wp:inline distT="0" distB="0" distL="0" distR="0" wp14:anchorId="6AC1E4C2" wp14:editId="72421E5A">
            <wp:extent cx="5123793" cy="3468414"/>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Home-TimKiem-2018-06-29-17_33_4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22790" cy="3467735"/>
                    </a:xfrm>
                    <a:prstGeom prst="rect">
                      <a:avLst/>
                    </a:prstGeom>
                  </pic:spPr>
                </pic:pic>
              </a:graphicData>
            </a:graphic>
          </wp:inline>
        </w:drawing>
      </w:r>
    </w:p>
    <w:p w14:paraId="116D289B" w14:textId="2F4567AF" w:rsidR="006E554B" w:rsidRPr="006E554B" w:rsidRDefault="006E554B" w:rsidP="007D4C9F">
      <w:pPr>
        <w:pStyle w:val="Caption"/>
      </w:pPr>
      <w:bookmarkStart w:id="177" w:name="_Ref518820178"/>
      <w:bookmarkStart w:id="178" w:name="_Toc518908318"/>
      <w:proofErr w:type="gramStart"/>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4</w:t>
      </w:r>
      <w:r w:rsidR="004D5783">
        <w:rPr>
          <w:noProof/>
        </w:rPr>
        <w:fldChar w:fldCharType="end"/>
      </w:r>
      <w:bookmarkEnd w:id="177"/>
      <w:r>
        <w:t xml:space="preserve"> Kết quả tìm kiếm trả về.</w:t>
      </w:r>
      <w:bookmarkEnd w:id="178"/>
      <w:proofErr w:type="gramEnd"/>
    </w:p>
    <w:p w14:paraId="1468D6F0" w14:textId="77777777" w:rsidR="006E554B" w:rsidRDefault="004456FF" w:rsidP="006E554B">
      <w:pPr>
        <w:keepNext/>
      </w:pPr>
      <w:r>
        <w:rPr>
          <w:noProof/>
          <w:lang w:eastAsia="ko-KR"/>
        </w:rPr>
        <w:drawing>
          <wp:inline distT="0" distB="0" distL="0" distR="0" wp14:anchorId="353EAB8B" wp14:editId="3EBEEB2F">
            <wp:extent cx="5123793" cy="3877542"/>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GioHang-GioHang-2018-06-29-17_31_59.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22647" cy="3876675"/>
                    </a:xfrm>
                    <a:prstGeom prst="rect">
                      <a:avLst/>
                    </a:prstGeom>
                  </pic:spPr>
                </pic:pic>
              </a:graphicData>
            </a:graphic>
          </wp:inline>
        </w:drawing>
      </w:r>
    </w:p>
    <w:p w14:paraId="150A6D50" w14:textId="534AC672" w:rsidR="006E554B" w:rsidRDefault="006E554B" w:rsidP="007D4C9F">
      <w:pPr>
        <w:pStyle w:val="Caption"/>
      </w:pPr>
      <w:bookmarkStart w:id="179" w:name="_Ref518820254"/>
      <w:bookmarkStart w:id="180" w:name="_Toc518908319"/>
      <w:proofErr w:type="gramStart"/>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5</w:t>
      </w:r>
      <w:r w:rsidR="004D5783">
        <w:rPr>
          <w:noProof/>
        </w:rPr>
        <w:fldChar w:fldCharType="end"/>
      </w:r>
      <w:bookmarkEnd w:id="179"/>
      <w:r>
        <w:t xml:space="preserve"> Giỏ hàng.</w:t>
      </w:r>
      <w:bookmarkEnd w:id="180"/>
      <w:proofErr w:type="gramEnd"/>
    </w:p>
    <w:p w14:paraId="45E95A99" w14:textId="45A2DF99" w:rsidR="006E554B" w:rsidRDefault="004456FF" w:rsidP="006E554B">
      <w:pPr>
        <w:keepNext/>
      </w:pPr>
      <w:r>
        <w:rPr>
          <w:noProof/>
          <w:lang w:eastAsia="ko-KR"/>
        </w:rPr>
        <w:lastRenderedPageBreak/>
        <w:drawing>
          <wp:inline distT="0" distB="0" distL="0" distR="0" wp14:anchorId="3650CCE4" wp14:editId="2CCF7171">
            <wp:extent cx="5253950" cy="360300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NhomSP-2018-06-29-17_31_4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48229" cy="3599086"/>
                    </a:xfrm>
                    <a:prstGeom prst="rect">
                      <a:avLst/>
                    </a:prstGeom>
                  </pic:spPr>
                </pic:pic>
              </a:graphicData>
            </a:graphic>
          </wp:inline>
        </w:drawing>
      </w:r>
    </w:p>
    <w:p w14:paraId="24458ABB" w14:textId="7F272222" w:rsidR="006E554B" w:rsidRDefault="006E554B" w:rsidP="00170F06">
      <w:pPr>
        <w:pStyle w:val="Caption"/>
      </w:pPr>
      <w:bookmarkStart w:id="181" w:name="_Toc518908320"/>
      <w:proofErr w:type="gramStart"/>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6</w:t>
      </w:r>
      <w:r w:rsidR="004D5783">
        <w:rPr>
          <w:noProof/>
        </w:rPr>
        <w:fldChar w:fldCharType="end"/>
      </w:r>
      <w:r>
        <w:t xml:space="preserve"> Nhóm sản phẩm.</w:t>
      </w:r>
      <w:bookmarkEnd w:id="181"/>
      <w:proofErr w:type="gramEnd"/>
    </w:p>
    <w:p w14:paraId="536E9545" w14:textId="77777777" w:rsidR="006E554B" w:rsidRDefault="004456FF" w:rsidP="006E554B">
      <w:pPr>
        <w:keepNext/>
      </w:pPr>
      <w:r>
        <w:rPr>
          <w:noProof/>
          <w:lang w:eastAsia="ko-KR"/>
        </w:rPr>
        <w:drawing>
          <wp:inline distT="0" distB="0" distL="0" distR="0" wp14:anchorId="4AEC1E62" wp14:editId="63C3DEE2">
            <wp:extent cx="5240740" cy="4258101"/>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SanPham-ChiTietSP-2018-06-29-17_33_1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55995" cy="4270496"/>
                    </a:xfrm>
                    <a:prstGeom prst="rect">
                      <a:avLst/>
                    </a:prstGeom>
                  </pic:spPr>
                </pic:pic>
              </a:graphicData>
            </a:graphic>
          </wp:inline>
        </w:drawing>
      </w:r>
    </w:p>
    <w:p w14:paraId="29C95953" w14:textId="347096E0" w:rsidR="00AB5739" w:rsidRPr="00AB5739" w:rsidRDefault="006E554B" w:rsidP="007D4C9F">
      <w:pPr>
        <w:pStyle w:val="Caption"/>
      </w:pPr>
      <w:bookmarkStart w:id="182" w:name="_Ref518819922"/>
      <w:bookmarkStart w:id="183" w:name="_Toc518908321"/>
      <w:proofErr w:type="gramStart"/>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7</w:t>
      </w:r>
      <w:r w:rsidR="004D5783">
        <w:rPr>
          <w:noProof/>
        </w:rPr>
        <w:fldChar w:fldCharType="end"/>
      </w:r>
      <w:bookmarkEnd w:id="182"/>
      <w:r>
        <w:t xml:space="preserve"> Chi tiết sản phẩm.</w:t>
      </w:r>
      <w:bookmarkEnd w:id="183"/>
      <w:proofErr w:type="gramEnd"/>
    </w:p>
    <w:p w14:paraId="20CDAB36" w14:textId="1D1212E0" w:rsidR="004D683E" w:rsidRDefault="000F03C0" w:rsidP="000F03C0">
      <w:pPr>
        <w:pStyle w:val="Heading2"/>
      </w:pPr>
      <w:bookmarkStart w:id="184" w:name="_Toc518897458"/>
      <w:r>
        <w:lastRenderedPageBreak/>
        <w:t>Giao diện quản trị</w:t>
      </w:r>
      <w:bookmarkEnd w:id="184"/>
    </w:p>
    <w:p w14:paraId="3CBBDB9E" w14:textId="0DE52394" w:rsidR="006E554B" w:rsidRDefault="006E554B" w:rsidP="006E554B">
      <w:pPr>
        <w:pStyle w:val="Heading3"/>
        <w:rPr>
          <w:lang w:eastAsia="ko-KR"/>
        </w:rPr>
      </w:pPr>
      <w:bookmarkStart w:id="185" w:name="_Toc518897459"/>
      <w:proofErr w:type="gramStart"/>
      <w:r>
        <w:t>Nhóm chức năng thống kê.</w:t>
      </w:r>
      <w:bookmarkEnd w:id="185"/>
      <w:proofErr w:type="gramEnd"/>
    </w:p>
    <w:p w14:paraId="1D9D8A5F" w14:textId="49BCB828" w:rsidR="0019412B" w:rsidRPr="0019412B" w:rsidRDefault="0019412B" w:rsidP="0019412B">
      <w:pPr>
        <w:rPr>
          <w:lang w:eastAsia="ko-KR"/>
        </w:rPr>
      </w:pPr>
      <w:proofErr w:type="gramStart"/>
      <w:r>
        <w:rPr>
          <w:lang w:eastAsia="ko-KR"/>
        </w:rPr>
        <w:t>S</w:t>
      </w:r>
      <w:r>
        <w:rPr>
          <w:rFonts w:hint="eastAsia"/>
          <w:lang w:eastAsia="ko-KR"/>
        </w:rPr>
        <w:t>au  khi</w:t>
      </w:r>
      <w:proofErr w:type="gramEnd"/>
      <w:r>
        <w:rPr>
          <w:rFonts w:hint="eastAsia"/>
          <w:lang w:eastAsia="ko-KR"/>
        </w:rPr>
        <w:t xml:space="preserve"> đăng  nhập và có nút điều hướng tới trang quản trị thì biểu đồ doanh thu và bảng thống kê doanh thu  sẽ xuất hiện đầu tiên và là menu: Thống kê trên thanh điều hướng trái.</w:t>
      </w:r>
    </w:p>
    <w:p w14:paraId="6DE97496" w14:textId="0D219836" w:rsidR="007D4C9F" w:rsidRDefault="007D4C9F" w:rsidP="007D4C9F">
      <w:pPr>
        <w:keepNext/>
        <w:rPr>
          <w:lang w:eastAsia="ko-KR"/>
        </w:rPr>
      </w:pPr>
    </w:p>
    <w:p w14:paraId="5E8AEA82" w14:textId="2231997F" w:rsidR="00170F06" w:rsidRDefault="00170F06" w:rsidP="007D4C9F">
      <w:pPr>
        <w:keepNext/>
        <w:rPr>
          <w:lang w:eastAsia="ko-KR"/>
        </w:rPr>
      </w:pPr>
      <w:r>
        <w:rPr>
          <w:rFonts w:hint="eastAsia"/>
          <w:noProof/>
          <w:lang w:eastAsia="ko-KR"/>
        </w:rPr>
        <w:drawing>
          <wp:inline distT="0" distB="0" distL="0" distR="0" wp14:anchorId="63DA64C4" wp14:editId="6473FBD0">
            <wp:extent cx="5249917" cy="3643336"/>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Admin-Thongke-2018-07-08-12_24_0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48743" cy="3642521"/>
                    </a:xfrm>
                    <a:prstGeom prst="rect">
                      <a:avLst/>
                    </a:prstGeom>
                  </pic:spPr>
                </pic:pic>
              </a:graphicData>
            </a:graphic>
          </wp:inline>
        </w:drawing>
      </w:r>
    </w:p>
    <w:p w14:paraId="16C42DE3" w14:textId="5B916965" w:rsidR="006E554B" w:rsidRDefault="007D4C9F" w:rsidP="007D4C9F">
      <w:pPr>
        <w:pStyle w:val="Caption"/>
      </w:pPr>
      <w:bookmarkStart w:id="186" w:name="_Toc518908322"/>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8</w:t>
      </w:r>
      <w:r w:rsidR="004D5783">
        <w:rPr>
          <w:noProof/>
        </w:rPr>
        <w:fldChar w:fldCharType="end"/>
      </w:r>
      <w:r w:rsidR="00DE64A0">
        <w:t xml:space="preserve"> Biểu đồ thống kê</w:t>
      </w:r>
      <w:bookmarkEnd w:id="186"/>
    </w:p>
    <w:p w14:paraId="18B26138" w14:textId="182F3E26" w:rsidR="007D4C9F" w:rsidRDefault="007D4C9F" w:rsidP="007D4C9F">
      <w:pPr>
        <w:keepNext/>
      </w:pPr>
    </w:p>
    <w:p w14:paraId="2892D784" w14:textId="132F56B9" w:rsidR="007D4C9F" w:rsidRDefault="007D4C9F" w:rsidP="007D4C9F">
      <w:pPr>
        <w:pStyle w:val="Heading3"/>
        <w:rPr>
          <w:lang w:eastAsia="ko-KR"/>
        </w:rPr>
      </w:pPr>
      <w:bookmarkStart w:id="187" w:name="_Toc518897460"/>
      <w:r>
        <w:t>Chức năng quản lý sản phẩm</w:t>
      </w:r>
      <w:bookmarkEnd w:id="187"/>
    </w:p>
    <w:p w14:paraId="67F1B756" w14:textId="6A795920" w:rsidR="0019412B" w:rsidRDefault="0019412B" w:rsidP="0019412B">
      <w:pPr>
        <w:rPr>
          <w:lang w:eastAsia="ko-KR"/>
        </w:rPr>
      </w:pPr>
      <w:r>
        <w:rPr>
          <w:rFonts w:hint="eastAsia"/>
          <w:lang w:eastAsia="ko-KR"/>
        </w:rPr>
        <w:t>Trên thanh menu trái tại nút chức năng quản lý sản phẩm là chức năng quản lí sản phẩm gồm:</w:t>
      </w:r>
      <w:r w:rsidR="00493FFD">
        <w:rPr>
          <w:rFonts w:hint="eastAsia"/>
          <w:lang w:eastAsia="ko-KR"/>
        </w:rPr>
        <w:t xml:space="preserve"> chức năng xem danh sách sản phẩm như trong </w:t>
      </w:r>
      <w:r w:rsidR="00493FFD">
        <w:rPr>
          <w:lang w:eastAsia="ko-KR"/>
        </w:rPr>
        <w:fldChar w:fldCharType="begin"/>
      </w:r>
      <w:r w:rsidR="00493FFD">
        <w:rPr>
          <w:lang w:eastAsia="ko-KR"/>
        </w:rPr>
        <w:instrText xml:space="preserve"> </w:instrText>
      </w:r>
      <w:r w:rsidR="00493FFD">
        <w:rPr>
          <w:rFonts w:hint="eastAsia"/>
          <w:lang w:eastAsia="ko-KR"/>
        </w:rPr>
        <w:instrText>REF _Ref518821051 \h</w:instrText>
      </w:r>
      <w:r w:rsidR="00493FFD">
        <w:rPr>
          <w:lang w:eastAsia="ko-KR"/>
        </w:rPr>
        <w:instrText xml:space="preserve"> </w:instrText>
      </w:r>
      <w:r w:rsidR="00493FFD">
        <w:rPr>
          <w:lang w:eastAsia="ko-KR"/>
        </w:rPr>
      </w:r>
      <w:r w:rsidR="00493FFD">
        <w:rPr>
          <w:lang w:eastAsia="ko-KR"/>
        </w:rPr>
        <w:fldChar w:fldCharType="separate"/>
      </w:r>
      <w:r w:rsidR="00493FFD">
        <w:t xml:space="preserve">Hình </w:t>
      </w:r>
      <w:r w:rsidR="00493FFD">
        <w:rPr>
          <w:noProof/>
        </w:rPr>
        <w:t>3</w:t>
      </w:r>
      <w:r w:rsidR="00493FFD">
        <w:noBreakHyphen/>
      </w:r>
      <w:r w:rsidR="00493FFD">
        <w:rPr>
          <w:noProof/>
        </w:rPr>
        <w:t>9</w:t>
      </w:r>
      <w:r w:rsidR="00493FFD">
        <w:rPr>
          <w:lang w:eastAsia="ko-KR"/>
        </w:rPr>
        <w:fldChar w:fldCharType="end"/>
      </w:r>
      <w:r w:rsidR="00493FFD">
        <w:rPr>
          <w:rFonts w:hint="eastAsia"/>
          <w:lang w:eastAsia="ko-KR"/>
        </w:rPr>
        <w:t>,</w:t>
      </w:r>
      <w:r>
        <w:rPr>
          <w:rFonts w:hint="eastAsia"/>
          <w:lang w:eastAsia="ko-KR"/>
        </w:rPr>
        <w:t xml:space="preserve"> chức năng </w:t>
      </w:r>
      <w:r>
        <w:rPr>
          <w:lang w:eastAsia="ko-KR"/>
        </w:rPr>
        <w:t>th</w:t>
      </w:r>
      <w:r>
        <w:rPr>
          <w:rFonts w:hint="eastAsia"/>
          <w:lang w:eastAsia="ko-KR"/>
        </w:rPr>
        <w:t xml:space="preserve">êm sản phẩm như hình </w:t>
      </w:r>
      <w:r>
        <w:rPr>
          <w:lang w:eastAsia="ko-KR"/>
        </w:rPr>
        <w:fldChar w:fldCharType="begin"/>
      </w:r>
      <w:r>
        <w:rPr>
          <w:lang w:eastAsia="ko-KR"/>
        </w:rPr>
        <w:instrText xml:space="preserve"> </w:instrText>
      </w:r>
      <w:r>
        <w:rPr>
          <w:rFonts w:hint="eastAsia"/>
          <w:lang w:eastAsia="ko-KR"/>
        </w:rPr>
        <w:instrText>REF _Ref518103815 \h</w:instrText>
      </w:r>
      <w:r>
        <w:rPr>
          <w:lang w:eastAsia="ko-KR"/>
        </w:rPr>
        <w:instrText xml:space="preserve"> </w:instrText>
      </w:r>
      <w:r>
        <w:rPr>
          <w:lang w:eastAsia="ko-KR"/>
        </w:rPr>
      </w:r>
      <w:r>
        <w:rPr>
          <w:lang w:eastAsia="ko-KR"/>
        </w:rPr>
        <w:fldChar w:fldCharType="separate"/>
      </w:r>
      <w:r w:rsidR="00A366ED">
        <w:t xml:space="preserve">Hình </w:t>
      </w:r>
      <w:r w:rsidR="00A366ED">
        <w:rPr>
          <w:noProof/>
        </w:rPr>
        <w:t>3</w:t>
      </w:r>
      <w:r w:rsidR="00A366ED">
        <w:noBreakHyphen/>
      </w:r>
      <w:r w:rsidR="00A366ED">
        <w:rPr>
          <w:noProof/>
        </w:rPr>
        <w:t>10</w:t>
      </w:r>
      <w:r w:rsidR="00A366ED">
        <w:t xml:space="preserve"> Thêm mới sản phẩm.</w:t>
      </w:r>
      <w:r>
        <w:rPr>
          <w:lang w:eastAsia="ko-KR"/>
        </w:rPr>
        <w:fldChar w:fldCharType="end"/>
      </w:r>
      <w:r w:rsidR="00493FFD">
        <w:rPr>
          <w:rFonts w:hint="eastAsia"/>
          <w:lang w:eastAsia="ko-KR"/>
        </w:rPr>
        <w:t xml:space="preserve"> Chức năng chỉnh sửa thông tin sản phẩm như trong </w:t>
      </w:r>
      <w:r w:rsidR="00493FFD">
        <w:rPr>
          <w:lang w:eastAsia="ko-KR"/>
        </w:rPr>
        <w:fldChar w:fldCharType="begin"/>
      </w:r>
      <w:r w:rsidR="00493FFD">
        <w:rPr>
          <w:lang w:eastAsia="ko-KR"/>
        </w:rPr>
        <w:instrText xml:space="preserve"> </w:instrText>
      </w:r>
      <w:r w:rsidR="00493FFD">
        <w:rPr>
          <w:rFonts w:hint="eastAsia"/>
          <w:lang w:eastAsia="ko-KR"/>
        </w:rPr>
        <w:instrText>REF _Ref518821090 \h</w:instrText>
      </w:r>
      <w:r w:rsidR="00493FFD">
        <w:rPr>
          <w:lang w:eastAsia="ko-KR"/>
        </w:rPr>
        <w:instrText xml:space="preserve"> </w:instrText>
      </w:r>
      <w:r w:rsidR="00493FFD">
        <w:rPr>
          <w:lang w:eastAsia="ko-KR"/>
        </w:rPr>
      </w:r>
      <w:r w:rsidR="00493FFD">
        <w:rPr>
          <w:lang w:eastAsia="ko-KR"/>
        </w:rPr>
        <w:fldChar w:fldCharType="separate"/>
      </w:r>
      <w:r w:rsidR="00493FFD">
        <w:t xml:space="preserve">Hình </w:t>
      </w:r>
      <w:r w:rsidR="00493FFD">
        <w:rPr>
          <w:noProof/>
        </w:rPr>
        <w:t>3</w:t>
      </w:r>
      <w:r w:rsidR="00493FFD">
        <w:noBreakHyphen/>
      </w:r>
      <w:r w:rsidR="00493FFD">
        <w:rPr>
          <w:noProof/>
        </w:rPr>
        <w:t>11</w:t>
      </w:r>
      <w:r w:rsidR="00493FFD">
        <w:rPr>
          <w:lang w:eastAsia="ko-KR"/>
        </w:rPr>
        <w:fldChar w:fldCharType="end"/>
      </w:r>
      <w:r w:rsidR="00A366ED">
        <w:rPr>
          <w:rFonts w:hint="eastAsia"/>
          <w:lang w:eastAsia="ko-KR"/>
        </w:rPr>
        <w:t xml:space="preserve">, chức năng sửa chi tiết sản phẩm trong </w:t>
      </w:r>
      <w:r w:rsidR="00A366ED">
        <w:rPr>
          <w:lang w:eastAsia="ko-KR"/>
        </w:rPr>
        <w:fldChar w:fldCharType="begin"/>
      </w:r>
      <w:r w:rsidR="00A366ED">
        <w:rPr>
          <w:lang w:eastAsia="ko-KR"/>
        </w:rPr>
        <w:instrText xml:space="preserve"> </w:instrText>
      </w:r>
      <w:r w:rsidR="00A366ED">
        <w:rPr>
          <w:rFonts w:hint="eastAsia"/>
          <w:lang w:eastAsia="ko-KR"/>
        </w:rPr>
        <w:instrText>REF _Ref518821162 \h</w:instrText>
      </w:r>
      <w:r w:rsidR="00A366ED">
        <w:rPr>
          <w:lang w:eastAsia="ko-KR"/>
        </w:rPr>
        <w:instrText xml:space="preserve"> </w:instrText>
      </w:r>
      <w:r w:rsidR="00A366ED">
        <w:rPr>
          <w:lang w:eastAsia="ko-KR"/>
        </w:rPr>
      </w:r>
      <w:r w:rsidR="00A366ED">
        <w:rPr>
          <w:lang w:eastAsia="ko-KR"/>
        </w:rPr>
        <w:fldChar w:fldCharType="separate"/>
      </w:r>
      <w:r w:rsidR="00A366ED">
        <w:t xml:space="preserve">Hình </w:t>
      </w:r>
      <w:r w:rsidR="00A366ED">
        <w:rPr>
          <w:noProof/>
        </w:rPr>
        <w:t>3</w:t>
      </w:r>
      <w:r w:rsidR="00A366ED">
        <w:noBreakHyphen/>
      </w:r>
      <w:r w:rsidR="00A366ED">
        <w:rPr>
          <w:noProof/>
        </w:rPr>
        <w:t>12</w:t>
      </w:r>
      <w:r w:rsidR="00A366ED">
        <w:rPr>
          <w:lang w:eastAsia="ko-KR"/>
        </w:rPr>
        <w:fldChar w:fldCharType="end"/>
      </w:r>
      <w:r w:rsidR="00A366ED">
        <w:rPr>
          <w:rFonts w:hint="eastAsia"/>
          <w:lang w:eastAsia="ko-KR"/>
        </w:rPr>
        <w:t xml:space="preserve">, thêm nhóm sản phẩm như trong </w:t>
      </w:r>
      <w:r w:rsidR="00A366ED">
        <w:rPr>
          <w:lang w:eastAsia="ko-KR"/>
        </w:rPr>
        <w:fldChar w:fldCharType="begin"/>
      </w:r>
      <w:r w:rsidR="00A366ED">
        <w:rPr>
          <w:lang w:eastAsia="ko-KR"/>
        </w:rPr>
        <w:instrText xml:space="preserve"> </w:instrText>
      </w:r>
      <w:r w:rsidR="00A366ED">
        <w:rPr>
          <w:rFonts w:hint="eastAsia"/>
          <w:lang w:eastAsia="ko-KR"/>
        </w:rPr>
        <w:instrText>REF _Ref518104261 \h</w:instrText>
      </w:r>
      <w:r w:rsidR="00A366ED">
        <w:rPr>
          <w:lang w:eastAsia="ko-KR"/>
        </w:rPr>
        <w:instrText xml:space="preserve"> </w:instrText>
      </w:r>
      <w:r w:rsidR="00A366ED">
        <w:rPr>
          <w:lang w:eastAsia="ko-KR"/>
        </w:rPr>
      </w:r>
      <w:r w:rsidR="00A366ED">
        <w:rPr>
          <w:lang w:eastAsia="ko-KR"/>
        </w:rPr>
        <w:fldChar w:fldCharType="separate"/>
      </w:r>
      <w:r w:rsidR="00A366ED">
        <w:t xml:space="preserve">Hình </w:t>
      </w:r>
      <w:r w:rsidR="00A366ED">
        <w:rPr>
          <w:noProof/>
        </w:rPr>
        <w:t>3</w:t>
      </w:r>
      <w:r w:rsidR="00A366ED">
        <w:noBreakHyphen/>
      </w:r>
      <w:r w:rsidR="00A366ED">
        <w:rPr>
          <w:noProof/>
        </w:rPr>
        <w:t>13</w:t>
      </w:r>
      <w:r w:rsidR="00A366ED">
        <w:rPr>
          <w:lang w:eastAsia="ko-KR"/>
        </w:rPr>
        <w:fldChar w:fldCharType="end"/>
      </w:r>
      <w:r w:rsidR="00A366ED">
        <w:rPr>
          <w:rFonts w:hint="eastAsia"/>
          <w:lang w:eastAsia="ko-KR"/>
        </w:rPr>
        <w:t xml:space="preserve">, hay thêm nhà sản xuất như trong </w:t>
      </w:r>
      <w:r w:rsidR="00A366ED">
        <w:rPr>
          <w:lang w:eastAsia="ko-KR"/>
        </w:rPr>
        <w:fldChar w:fldCharType="begin"/>
      </w:r>
      <w:r w:rsidR="00A366ED">
        <w:rPr>
          <w:lang w:eastAsia="ko-KR"/>
        </w:rPr>
        <w:instrText xml:space="preserve"> </w:instrText>
      </w:r>
      <w:r w:rsidR="00A366ED">
        <w:rPr>
          <w:rFonts w:hint="eastAsia"/>
          <w:lang w:eastAsia="ko-KR"/>
        </w:rPr>
        <w:instrText>REF _Ref518104244 \h</w:instrText>
      </w:r>
      <w:r w:rsidR="00A366ED">
        <w:rPr>
          <w:lang w:eastAsia="ko-KR"/>
        </w:rPr>
        <w:instrText xml:space="preserve"> </w:instrText>
      </w:r>
      <w:r w:rsidR="00A366ED">
        <w:rPr>
          <w:lang w:eastAsia="ko-KR"/>
        </w:rPr>
      </w:r>
      <w:r w:rsidR="00A366ED">
        <w:rPr>
          <w:lang w:eastAsia="ko-KR"/>
        </w:rPr>
        <w:fldChar w:fldCharType="separate"/>
      </w:r>
      <w:r w:rsidR="00A366ED">
        <w:t xml:space="preserve">Hình </w:t>
      </w:r>
      <w:r w:rsidR="00A366ED">
        <w:rPr>
          <w:noProof/>
        </w:rPr>
        <w:t>3</w:t>
      </w:r>
      <w:r w:rsidR="00A366ED">
        <w:noBreakHyphen/>
      </w:r>
      <w:r w:rsidR="00A366ED">
        <w:rPr>
          <w:noProof/>
        </w:rPr>
        <w:t>14</w:t>
      </w:r>
      <w:r w:rsidR="00A366ED">
        <w:rPr>
          <w:lang w:eastAsia="ko-KR"/>
        </w:rPr>
        <w:fldChar w:fldCharType="end"/>
      </w:r>
      <w:r w:rsidR="00A366ED">
        <w:rPr>
          <w:rFonts w:hint="eastAsia"/>
          <w:lang w:eastAsia="ko-KR"/>
        </w:rPr>
        <w:t>.</w:t>
      </w:r>
    </w:p>
    <w:p w14:paraId="6F2B94A3" w14:textId="77777777" w:rsidR="00493FFD" w:rsidRDefault="00493FFD" w:rsidP="00493FFD">
      <w:pPr>
        <w:keepNext/>
      </w:pPr>
      <w:r>
        <w:rPr>
          <w:rFonts w:hint="eastAsia"/>
          <w:noProof/>
          <w:lang w:eastAsia="ko-KR"/>
        </w:rPr>
        <w:lastRenderedPageBreak/>
        <w:drawing>
          <wp:inline distT="0" distB="0" distL="0" distR="0" wp14:anchorId="719911E8" wp14:editId="4A927890">
            <wp:extent cx="4667693" cy="3563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Admin-Admin-2018-07-08-13_46_1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6334" cy="3570447"/>
                    </a:xfrm>
                    <a:prstGeom prst="rect">
                      <a:avLst/>
                    </a:prstGeom>
                  </pic:spPr>
                </pic:pic>
              </a:graphicData>
            </a:graphic>
          </wp:inline>
        </w:drawing>
      </w:r>
    </w:p>
    <w:p w14:paraId="67700820" w14:textId="7027F9F0" w:rsidR="00493FFD" w:rsidRPr="0019412B" w:rsidRDefault="00493FFD" w:rsidP="00A537D5">
      <w:pPr>
        <w:pStyle w:val="Caption"/>
        <w:rPr>
          <w:lang w:eastAsia="ko-KR"/>
        </w:rPr>
      </w:pPr>
      <w:bookmarkStart w:id="188" w:name="_Ref518821051"/>
      <w:bookmarkStart w:id="189" w:name="_Toc518908323"/>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9</w:t>
      </w:r>
      <w:r w:rsidR="004D5783">
        <w:rPr>
          <w:noProof/>
        </w:rPr>
        <w:fldChar w:fldCharType="end"/>
      </w:r>
      <w:bookmarkEnd w:id="188"/>
      <w:r>
        <w:rPr>
          <w:rFonts w:hint="eastAsia"/>
          <w:lang w:eastAsia="ko-KR"/>
        </w:rPr>
        <w:t xml:space="preserve"> Danh sách sản phẩm quản lí</w:t>
      </w:r>
      <w:bookmarkEnd w:id="189"/>
    </w:p>
    <w:p w14:paraId="224B52FB" w14:textId="77777777" w:rsidR="007D4C9F" w:rsidRDefault="0032338B" w:rsidP="007D4C9F">
      <w:pPr>
        <w:keepNext/>
      </w:pPr>
      <w:r>
        <w:rPr>
          <w:noProof/>
          <w:lang w:eastAsia="ko-KR"/>
        </w:rPr>
        <w:drawing>
          <wp:inline distT="0" distB="0" distL="0" distR="0" wp14:anchorId="6EA3BBB8" wp14:editId="3BDC4303">
            <wp:extent cx="4667534" cy="3562066"/>
            <wp:effectExtent l="0" t="0" r="0" b="63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2494-Admin-Admin-ADD-2018-06-28-15_59_1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63522" cy="3559004"/>
                    </a:xfrm>
                    <a:prstGeom prst="rect">
                      <a:avLst/>
                    </a:prstGeom>
                  </pic:spPr>
                </pic:pic>
              </a:graphicData>
            </a:graphic>
          </wp:inline>
        </w:drawing>
      </w:r>
    </w:p>
    <w:p w14:paraId="5719B17A" w14:textId="303986C4" w:rsidR="007D4C9F" w:rsidRDefault="007D4C9F" w:rsidP="007D4C9F">
      <w:pPr>
        <w:pStyle w:val="Caption"/>
        <w:rPr>
          <w:lang w:eastAsia="ko-KR"/>
        </w:rPr>
      </w:pPr>
      <w:bookmarkStart w:id="190" w:name="_Ref518103815"/>
      <w:bookmarkStart w:id="191" w:name="_Toc518908324"/>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10</w:t>
      </w:r>
      <w:r w:rsidR="004D5783">
        <w:rPr>
          <w:noProof/>
        </w:rPr>
        <w:fldChar w:fldCharType="end"/>
      </w:r>
      <w:r w:rsidR="00DE64A0">
        <w:t xml:space="preserve"> </w:t>
      </w:r>
      <w:proofErr w:type="gramStart"/>
      <w:r w:rsidR="00DE64A0">
        <w:t>Thêm</w:t>
      </w:r>
      <w:proofErr w:type="gramEnd"/>
      <w:r w:rsidR="00DE64A0">
        <w:t xml:space="preserve"> mới sản phẩm.</w:t>
      </w:r>
      <w:bookmarkEnd w:id="190"/>
      <w:bookmarkEnd w:id="191"/>
    </w:p>
    <w:p w14:paraId="49D392FA" w14:textId="33B4631D" w:rsidR="0019412B" w:rsidRPr="0019412B" w:rsidRDefault="0019412B" w:rsidP="0019412B">
      <w:pPr>
        <w:rPr>
          <w:lang w:eastAsia="ko-KR"/>
        </w:rPr>
      </w:pPr>
      <w:r>
        <w:rPr>
          <w:lang w:eastAsia="ko-KR"/>
        </w:rPr>
        <w:t>Sauk hi</w:t>
      </w:r>
      <w:r>
        <w:rPr>
          <w:rFonts w:hint="eastAsia"/>
          <w:lang w:eastAsia="ko-KR"/>
        </w:rPr>
        <w:t xml:space="preserve"> thêm mới sản </w:t>
      </w:r>
      <w:proofErr w:type="gramStart"/>
      <w:r>
        <w:rPr>
          <w:rFonts w:hint="eastAsia"/>
          <w:lang w:eastAsia="ko-KR"/>
        </w:rPr>
        <w:t>phẩm  thì</w:t>
      </w:r>
      <w:proofErr w:type="gramEnd"/>
      <w:r>
        <w:rPr>
          <w:rFonts w:hint="eastAsia"/>
          <w:lang w:eastAsia="ko-KR"/>
        </w:rPr>
        <w:t xml:space="preserve"> sản phẩm sẽ có thể sửa thông tin sản phẩm như hình </w:t>
      </w:r>
      <w:r>
        <w:rPr>
          <w:lang w:eastAsia="ko-KR"/>
        </w:rPr>
        <w:fldChar w:fldCharType="begin"/>
      </w:r>
      <w:r>
        <w:rPr>
          <w:lang w:eastAsia="ko-KR"/>
        </w:rPr>
        <w:instrText xml:space="preserve"> </w:instrText>
      </w:r>
      <w:r>
        <w:rPr>
          <w:rFonts w:hint="eastAsia"/>
          <w:lang w:eastAsia="ko-KR"/>
        </w:rPr>
        <w:instrText>REF _Ref518103893 \h</w:instrText>
      </w:r>
      <w:r>
        <w:rPr>
          <w:lang w:eastAsia="ko-KR"/>
        </w:rPr>
        <w:instrText xml:space="preserve"> </w:instrText>
      </w:r>
      <w:r>
        <w:rPr>
          <w:lang w:eastAsia="ko-KR"/>
        </w:rPr>
      </w:r>
      <w:r>
        <w:rPr>
          <w:lang w:eastAsia="ko-KR"/>
        </w:rPr>
        <w:fldChar w:fldCharType="separate"/>
      </w:r>
      <w:r>
        <w:t xml:space="preserve">Hình </w:t>
      </w:r>
      <w:r>
        <w:rPr>
          <w:noProof/>
        </w:rPr>
        <w:t>3</w:t>
      </w:r>
      <w:r>
        <w:noBreakHyphen/>
      </w:r>
      <w:r>
        <w:rPr>
          <w:noProof/>
        </w:rPr>
        <w:t>11</w:t>
      </w:r>
      <w:r>
        <w:t>.</w:t>
      </w:r>
      <w:r>
        <w:rPr>
          <w:lang w:eastAsia="ko-KR"/>
        </w:rPr>
        <w:fldChar w:fldCharType="end"/>
      </w:r>
      <w:r>
        <w:rPr>
          <w:rFonts w:hint="eastAsia"/>
          <w:lang w:eastAsia="ko-KR"/>
        </w:rPr>
        <w:t xml:space="preserve"> </w:t>
      </w:r>
      <w:proofErr w:type="gramStart"/>
      <w:r>
        <w:rPr>
          <w:rFonts w:hint="eastAsia"/>
          <w:lang w:eastAsia="ko-KR"/>
        </w:rPr>
        <w:t>và</w:t>
      </w:r>
      <w:proofErr w:type="gramEnd"/>
      <w:r>
        <w:rPr>
          <w:rFonts w:hint="eastAsia"/>
          <w:lang w:eastAsia="ko-KR"/>
        </w:rPr>
        <w:t xml:space="preserve"> thêm chi tiết cho sản phẩm như hình </w:t>
      </w:r>
    </w:p>
    <w:p w14:paraId="007653E3" w14:textId="77777777" w:rsidR="007D4C9F" w:rsidRDefault="0032338B" w:rsidP="007D4C9F">
      <w:pPr>
        <w:keepNext/>
      </w:pPr>
      <w:r>
        <w:rPr>
          <w:noProof/>
          <w:lang w:eastAsia="ko-KR"/>
        </w:rPr>
        <w:lastRenderedPageBreak/>
        <w:drawing>
          <wp:inline distT="0" distB="0" distL="0" distR="0" wp14:anchorId="383B37FC" wp14:editId="3C17BA4B">
            <wp:extent cx="5186855" cy="3767959"/>
            <wp:effectExtent l="0" t="0" r="0" b="444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localhost-2494-Admin-Admin-Edit-4-2018-06-28-15_59_4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94168" cy="3773271"/>
                    </a:xfrm>
                    <a:prstGeom prst="rect">
                      <a:avLst/>
                    </a:prstGeom>
                  </pic:spPr>
                </pic:pic>
              </a:graphicData>
            </a:graphic>
          </wp:inline>
        </w:drawing>
      </w:r>
    </w:p>
    <w:p w14:paraId="1772957C" w14:textId="0146D353" w:rsidR="007D4C9F" w:rsidRDefault="007D4C9F" w:rsidP="007D4C9F">
      <w:pPr>
        <w:pStyle w:val="Caption"/>
      </w:pPr>
      <w:bookmarkStart w:id="192" w:name="_Ref518821090"/>
      <w:bookmarkStart w:id="193" w:name="_Ref518103893"/>
      <w:bookmarkStart w:id="194" w:name="_Toc518908325"/>
      <w:proofErr w:type="gramStart"/>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11</w:t>
      </w:r>
      <w:r w:rsidR="004D5783">
        <w:rPr>
          <w:noProof/>
        </w:rPr>
        <w:fldChar w:fldCharType="end"/>
      </w:r>
      <w:bookmarkEnd w:id="192"/>
      <w:r w:rsidR="00DE64A0">
        <w:t xml:space="preserve"> Chỉnh sửa sản phẩm.</w:t>
      </w:r>
      <w:bookmarkEnd w:id="193"/>
      <w:bookmarkEnd w:id="194"/>
      <w:proofErr w:type="gramEnd"/>
    </w:p>
    <w:p w14:paraId="4C956C45" w14:textId="77777777" w:rsidR="006A1413" w:rsidRDefault="006A1413" w:rsidP="006A1413">
      <w:pPr>
        <w:keepNext/>
      </w:pPr>
      <w:r>
        <w:rPr>
          <w:noProof/>
          <w:lang w:eastAsia="ko-KR"/>
        </w:rPr>
        <w:drawing>
          <wp:inline distT="0" distB="0" distL="0" distR="0" wp14:anchorId="4937CC11" wp14:editId="4AF1F38D">
            <wp:extent cx="5166896" cy="381525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localhost-2494-Admin-Admin-SuaChiTiet-4-2018-06-28-15_59_5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89455" cy="3831913"/>
                    </a:xfrm>
                    <a:prstGeom prst="rect">
                      <a:avLst/>
                    </a:prstGeom>
                  </pic:spPr>
                </pic:pic>
              </a:graphicData>
            </a:graphic>
          </wp:inline>
        </w:drawing>
      </w:r>
    </w:p>
    <w:p w14:paraId="45446581" w14:textId="02BEA7A7" w:rsidR="007D4C9F" w:rsidRDefault="006A1413" w:rsidP="006A1413">
      <w:pPr>
        <w:pStyle w:val="Caption"/>
        <w:rPr>
          <w:lang w:eastAsia="ko-KR"/>
        </w:rPr>
      </w:pPr>
      <w:bookmarkStart w:id="195" w:name="_Ref518821162"/>
      <w:bookmarkStart w:id="196" w:name="_Toc518908326"/>
      <w:proofErr w:type="gramStart"/>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12</w:t>
      </w:r>
      <w:r w:rsidR="004D5783">
        <w:rPr>
          <w:noProof/>
        </w:rPr>
        <w:fldChar w:fldCharType="end"/>
      </w:r>
      <w:bookmarkEnd w:id="195"/>
      <w:r>
        <w:rPr>
          <w:rFonts w:hint="eastAsia"/>
          <w:lang w:eastAsia="ko-KR"/>
        </w:rPr>
        <w:t xml:space="preserve"> </w:t>
      </w:r>
      <w:r>
        <w:t>Sửa chi tiết sản phẩm.</w:t>
      </w:r>
      <w:bookmarkEnd w:id="196"/>
      <w:proofErr w:type="gramEnd"/>
    </w:p>
    <w:p w14:paraId="4A94305F" w14:textId="77777777" w:rsidR="006A1413" w:rsidRDefault="006A1413" w:rsidP="000F03C0">
      <w:pPr>
        <w:rPr>
          <w:lang w:eastAsia="ko-KR"/>
        </w:rPr>
      </w:pPr>
    </w:p>
    <w:p w14:paraId="5F4E41C8" w14:textId="207A766C" w:rsidR="006A1413" w:rsidRDefault="006A1413" w:rsidP="006A1413">
      <w:pPr>
        <w:keepNext/>
        <w:jc w:val="left"/>
        <w:rPr>
          <w:lang w:eastAsia="ko-KR"/>
        </w:rPr>
      </w:pPr>
      <w:r>
        <w:rPr>
          <w:rFonts w:hint="eastAsia"/>
          <w:lang w:eastAsia="ko-KR"/>
        </w:rPr>
        <w:lastRenderedPageBreak/>
        <w:t xml:space="preserve">Trong khi thêm sản phẩm mà nhà sản xuất hay nhóm sản phẩm thì chức năng thêm nhà sản xuất như trong hình </w:t>
      </w:r>
      <w:r>
        <w:rPr>
          <w:lang w:eastAsia="ko-KR"/>
        </w:rPr>
        <w:fldChar w:fldCharType="begin"/>
      </w:r>
      <w:r>
        <w:rPr>
          <w:lang w:eastAsia="ko-KR"/>
        </w:rPr>
        <w:instrText xml:space="preserve"> </w:instrText>
      </w:r>
      <w:r>
        <w:rPr>
          <w:rFonts w:hint="eastAsia"/>
          <w:lang w:eastAsia="ko-KR"/>
        </w:rPr>
        <w:instrText>REF _Ref518104244 \h</w:instrText>
      </w:r>
      <w:r>
        <w:rPr>
          <w:lang w:eastAsia="ko-KR"/>
        </w:rPr>
        <w:instrText xml:space="preserve"> </w:instrText>
      </w:r>
      <w:r>
        <w:rPr>
          <w:lang w:eastAsia="ko-KR"/>
        </w:rPr>
      </w:r>
      <w:r>
        <w:rPr>
          <w:lang w:eastAsia="ko-KR"/>
        </w:rPr>
        <w:fldChar w:fldCharType="separate"/>
      </w:r>
      <w:r w:rsidR="00A537D5">
        <w:t xml:space="preserve">Hình </w:t>
      </w:r>
      <w:r w:rsidR="00A537D5">
        <w:rPr>
          <w:noProof/>
        </w:rPr>
        <w:t>3</w:t>
      </w:r>
      <w:r w:rsidR="00A537D5">
        <w:noBreakHyphen/>
      </w:r>
      <w:r w:rsidR="00A537D5">
        <w:rPr>
          <w:noProof/>
        </w:rPr>
        <w:t>14</w:t>
      </w:r>
      <w:r>
        <w:rPr>
          <w:lang w:eastAsia="ko-KR"/>
        </w:rPr>
        <w:fldChar w:fldCharType="end"/>
      </w:r>
      <w:r>
        <w:rPr>
          <w:rFonts w:hint="eastAsia"/>
          <w:lang w:eastAsia="ko-KR"/>
        </w:rPr>
        <w:t xml:space="preserve">và thêm nhóm sản phẩm như </w:t>
      </w:r>
      <w:r>
        <w:rPr>
          <w:lang w:eastAsia="ko-KR"/>
        </w:rPr>
        <w:fldChar w:fldCharType="begin"/>
      </w:r>
      <w:r>
        <w:rPr>
          <w:lang w:eastAsia="ko-KR"/>
        </w:rPr>
        <w:instrText xml:space="preserve"> </w:instrText>
      </w:r>
      <w:r>
        <w:rPr>
          <w:rFonts w:hint="eastAsia"/>
          <w:lang w:eastAsia="ko-KR"/>
        </w:rPr>
        <w:instrText>REF _Ref518104291 \h</w:instrText>
      </w:r>
      <w:r>
        <w:rPr>
          <w:lang w:eastAsia="ko-KR"/>
        </w:rPr>
        <w:instrText xml:space="preserve"> </w:instrText>
      </w:r>
      <w:r>
        <w:rPr>
          <w:lang w:eastAsia="ko-KR"/>
        </w:rPr>
      </w:r>
      <w:r>
        <w:rPr>
          <w:lang w:eastAsia="ko-KR"/>
        </w:rPr>
        <w:fldChar w:fldCharType="separate"/>
      </w:r>
      <w:r w:rsidR="00A537D5">
        <w:t xml:space="preserve">Hình </w:t>
      </w:r>
      <w:r w:rsidR="00A537D5">
        <w:rPr>
          <w:noProof/>
        </w:rPr>
        <w:t>3</w:t>
      </w:r>
      <w:r w:rsidR="00A537D5">
        <w:noBreakHyphen/>
      </w:r>
      <w:r w:rsidR="00A537D5">
        <w:rPr>
          <w:noProof/>
        </w:rPr>
        <w:t>13</w:t>
      </w:r>
      <w:r>
        <w:rPr>
          <w:lang w:eastAsia="ko-KR"/>
        </w:rPr>
        <w:fldChar w:fldCharType="end"/>
      </w:r>
    </w:p>
    <w:p w14:paraId="0761783E" w14:textId="151DD864" w:rsidR="007D4C9F" w:rsidRDefault="0019412B" w:rsidP="006A1413">
      <w:pPr>
        <w:keepNext/>
        <w:jc w:val="left"/>
      </w:pPr>
      <w:r>
        <w:rPr>
          <w:noProof/>
          <w:lang w:eastAsia="ko-KR"/>
        </w:rPr>
        <w:drawing>
          <wp:inline distT="0" distB="0" distL="0" distR="0" wp14:anchorId="0A213F51" wp14:editId="2E674583">
            <wp:extent cx="5228519" cy="3594538"/>
            <wp:effectExtent l="0" t="0" r="0" b="635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localhost-2494-Admin-Admin-ThemNhomSanPham-2018-06-28-15_59_2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35462" cy="3599311"/>
                    </a:xfrm>
                    <a:prstGeom prst="rect">
                      <a:avLst/>
                    </a:prstGeom>
                  </pic:spPr>
                </pic:pic>
              </a:graphicData>
            </a:graphic>
          </wp:inline>
        </w:drawing>
      </w:r>
    </w:p>
    <w:p w14:paraId="24398954" w14:textId="4E0761DF" w:rsidR="007D4C9F" w:rsidRDefault="007D4C9F" w:rsidP="007D4C9F">
      <w:pPr>
        <w:pStyle w:val="Caption"/>
      </w:pPr>
      <w:bookmarkStart w:id="197" w:name="_Ref518104261"/>
      <w:bookmarkStart w:id="198" w:name="_Ref518104291"/>
      <w:bookmarkStart w:id="199" w:name="_Toc518908327"/>
      <w:proofErr w:type="gramStart"/>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13</w:t>
      </w:r>
      <w:r w:rsidR="004D5783">
        <w:rPr>
          <w:noProof/>
        </w:rPr>
        <w:fldChar w:fldCharType="end"/>
      </w:r>
      <w:bookmarkEnd w:id="197"/>
      <w:bookmarkEnd w:id="198"/>
      <w:r w:rsidR="00DE64A0">
        <w:t xml:space="preserve"> thêm nhóm sản phẩm.</w:t>
      </w:r>
      <w:bookmarkEnd w:id="199"/>
      <w:proofErr w:type="gramEnd"/>
      <w:r w:rsidR="006A1413" w:rsidRPr="006A1413">
        <w:rPr>
          <w:noProof/>
          <w:lang w:eastAsia="ko-KR"/>
        </w:rPr>
        <w:t xml:space="preserve"> </w:t>
      </w:r>
    </w:p>
    <w:p w14:paraId="28DC40EF" w14:textId="2C2B91E7" w:rsidR="007D4C9F" w:rsidRDefault="006A1413" w:rsidP="007D4C9F">
      <w:pPr>
        <w:keepNext/>
        <w:rPr>
          <w:lang w:eastAsia="ko-KR"/>
        </w:rPr>
      </w:pPr>
      <w:proofErr w:type="gramStart"/>
      <w:r>
        <w:rPr>
          <w:rFonts w:hint="eastAsia"/>
          <w:lang w:eastAsia="ko-KR"/>
        </w:rPr>
        <w:t>Chức năng thêm nhà sản xuấ</w:t>
      </w:r>
      <w:r w:rsidR="00A366ED">
        <w:rPr>
          <w:rFonts w:hint="eastAsia"/>
          <w:lang w:eastAsia="ko-KR"/>
        </w:rPr>
        <w:t>t</w:t>
      </w:r>
      <w:r>
        <w:rPr>
          <w:rFonts w:hint="eastAsia"/>
          <w:lang w:eastAsia="ko-KR"/>
        </w:rPr>
        <w:t>.</w:t>
      </w:r>
      <w:proofErr w:type="gramEnd"/>
    </w:p>
    <w:p w14:paraId="2C690133" w14:textId="77777777" w:rsidR="007D4C9F" w:rsidRDefault="007D4C9F" w:rsidP="007D4C9F">
      <w:pPr>
        <w:keepNext/>
      </w:pPr>
      <w:r>
        <w:rPr>
          <w:noProof/>
          <w:lang w:eastAsia="ko-KR"/>
        </w:rPr>
        <w:drawing>
          <wp:inline distT="0" distB="0" distL="0" distR="0" wp14:anchorId="0718CA91" wp14:editId="38955FDF">
            <wp:extent cx="5228673" cy="3434317"/>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localhost-2494-Admin-Admin-ThemNSX-2018-06-28-15_59_3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28673" cy="3434317"/>
                    </a:xfrm>
                    <a:prstGeom prst="rect">
                      <a:avLst/>
                    </a:prstGeom>
                  </pic:spPr>
                </pic:pic>
              </a:graphicData>
            </a:graphic>
          </wp:inline>
        </w:drawing>
      </w:r>
    </w:p>
    <w:p w14:paraId="2591236A" w14:textId="78A8D441" w:rsidR="007D4C9F" w:rsidRDefault="007D4C9F" w:rsidP="007D4C9F">
      <w:pPr>
        <w:pStyle w:val="Caption"/>
        <w:rPr>
          <w:lang w:eastAsia="ko-KR"/>
        </w:rPr>
      </w:pPr>
      <w:bookmarkStart w:id="200" w:name="_Ref518104244"/>
      <w:bookmarkStart w:id="201" w:name="_Toc518908328"/>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537D5">
        <w:rPr>
          <w:noProof/>
        </w:rPr>
        <w:t>14</w:t>
      </w:r>
      <w:r w:rsidR="004D5783">
        <w:rPr>
          <w:noProof/>
        </w:rPr>
        <w:fldChar w:fldCharType="end"/>
      </w:r>
      <w:bookmarkEnd w:id="200"/>
      <w:r w:rsidR="00DE64A0">
        <w:t xml:space="preserve"> </w:t>
      </w:r>
      <w:proofErr w:type="gramStart"/>
      <w:r w:rsidR="00DE64A0">
        <w:t>Thêm</w:t>
      </w:r>
      <w:proofErr w:type="gramEnd"/>
      <w:r w:rsidR="00DE64A0">
        <w:t xml:space="preserve"> nhà sản xuất.</w:t>
      </w:r>
      <w:bookmarkEnd w:id="201"/>
    </w:p>
    <w:p w14:paraId="1A1215ED" w14:textId="77AF0D30" w:rsidR="006A1413" w:rsidRDefault="006A1413" w:rsidP="00A366ED">
      <w:pPr>
        <w:pStyle w:val="Heading3"/>
        <w:rPr>
          <w:lang w:eastAsia="ko-KR"/>
        </w:rPr>
      </w:pPr>
      <w:bookmarkStart w:id="202" w:name="_Toc518897461"/>
      <w:r>
        <w:rPr>
          <w:rFonts w:hint="eastAsia"/>
          <w:lang w:eastAsia="ko-KR"/>
        </w:rPr>
        <w:lastRenderedPageBreak/>
        <w:t>Chức năng quản lý khuyến mại</w:t>
      </w:r>
      <w:bookmarkEnd w:id="202"/>
    </w:p>
    <w:p w14:paraId="1199D7E9" w14:textId="78FA67CD" w:rsidR="006A1413" w:rsidRPr="006A1413" w:rsidRDefault="006A1413" w:rsidP="006A1413">
      <w:pPr>
        <w:rPr>
          <w:lang w:eastAsia="ko-KR"/>
        </w:rPr>
      </w:pPr>
      <w:proofErr w:type="gramStart"/>
      <w:r>
        <w:rPr>
          <w:rFonts w:hint="eastAsia"/>
          <w:lang w:eastAsia="ko-KR"/>
        </w:rPr>
        <w:t>Danh sách những sự kiện khuyến mại được tổng hợp trong bảng tại giao diện hồ</w:t>
      </w:r>
      <w:r w:rsidR="00A537D5">
        <w:rPr>
          <w:rFonts w:hint="eastAsia"/>
          <w:lang w:eastAsia="ko-KR"/>
        </w:rPr>
        <w:t xml:space="preserve"> sơ khuyến mại như </w:t>
      </w:r>
      <w:r w:rsidR="00A537D5">
        <w:rPr>
          <w:lang w:eastAsia="ko-KR"/>
        </w:rPr>
        <w:fldChar w:fldCharType="begin"/>
      </w:r>
      <w:r w:rsidR="00A537D5">
        <w:rPr>
          <w:lang w:eastAsia="ko-KR"/>
        </w:rPr>
        <w:instrText xml:space="preserve"> </w:instrText>
      </w:r>
      <w:r w:rsidR="00A537D5">
        <w:rPr>
          <w:rFonts w:hint="eastAsia"/>
          <w:lang w:eastAsia="ko-KR"/>
        </w:rPr>
        <w:instrText>REF _Ref518909191 \h</w:instrText>
      </w:r>
      <w:r w:rsidR="00A537D5">
        <w:rPr>
          <w:lang w:eastAsia="ko-KR"/>
        </w:rPr>
        <w:instrText xml:space="preserve"> </w:instrText>
      </w:r>
      <w:r w:rsidR="00A537D5">
        <w:rPr>
          <w:lang w:eastAsia="ko-KR"/>
        </w:rPr>
      </w:r>
      <w:r w:rsidR="00A537D5">
        <w:rPr>
          <w:lang w:eastAsia="ko-KR"/>
        </w:rPr>
        <w:fldChar w:fldCharType="separate"/>
      </w:r>
      <w:r w:rsidR="00A537D5">
        <w:t xml:space="preserve">Hình </w:t>
      </w:r>
      <w:r w:rsidR="00A537D5">
        <w:rPr>
          <w:noProof/>
        </w:rPr>
        <w:t>3</w:t>
      </w:r>
      <w:r w:rsidR="00A537D5">
        <w:noBreakHyphen/>
      </w:r>
      <w:r w:rsidR="00A537D5">
        <w:rPr>
          <w:noProof/>
        </w:rPr>
        <w:t>15</w:t>
      </w:r>
      <w:r w:rsidR="00A537D5">
        <w:t xml:space="preserve"> Danh sách khuyến mại.</w:t>
      </w:r>
      <w:proofErr w:type="gramEnd"/>
      <w:r w:rsidR="00A537D5">
        <w:rPr>
          <w:lang w:eastAsia="ko-KR"/>
        </w:rPr>
        <w:fldChar w:fldCharType="end"/>
      </w:r>
    </w:p>
    <w:p w14:paraId="5BFD3F5C" w14:textId="77777777" w:rsidR="007D4C9F" w:rsidRDefault="0032338B" w:rsidP="007D4C9F">
      <w:pPr>
        <w:keepNext/>
      </w:pPr>
      <w:r>
        <w:rPr>
          <w:noProof/>
          <w:lang w:eastAsia="ko-KR"/>
        </w:rPr>
        <w:drawing>
          <wp:inline distT="0" distB="0" distL="0" distR="0" wp14:anchorId="3BBAD009" wp14:editId="4840E7BB">
            <wp:extent cx="5231219" cy="3508744"/>
            <wp:effectExtent l="0" t="0" r="762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capture-localhost-2494-Admin-Admin-KhuyenMai-2018-06-28-16_00_1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29018" cy="3507268"/>
                    </a:xfrm>
                    <a:prstGeom prst="rect">
                      <a:avLst/>
                    </a:prstGeom>
                  </pic:spPr>
                </pic:pic>
              </a:graphicData>
            </a:graphic>
          </wp:inline>
        </w:drawing>
      </w:r>
    </w:p>
    <w:p w14:paraId="6EF88FF5" w14:textId="16AAB4F7" w:rsidR="007D4C9F" w:rsidRDefault="007D4C9F" w:rsidP="007D4C9F">
      <w:pPr>
        <w:pStyle w:val="Caption"/>
      </w:pPr>
      <w:bookmarkStart w:id="203" w:name="_Ref518104454"/>
      <w:bookmarkStart w:id="204" w:name="_Toc518908329"/>
      <w:bookmarkStart w:id="205" w:name="_Ref518909191"/>
      <w:proofErr w:type="gramStart"/>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15</w:t>
      </w:r>
      <w:r w:rsidR="004D5783">
        <w:rPr>
          <w:noProof/>
        </w:rPr>
        <w:fldChar w:fldCharType="end"/>
      </w:r>
      <w:bookmarkEnd w:id="203"/>
      <w:r w:rsidR="00DE64A0">
        <w:t xml:space="preserve"> Danh sách khuyến mại.</w:t>
      </w:r>
      <w:bookmarkEnd w:id="204"/>
      <w:bookmarkEnd w:id="205"/>
      <w:proofErr w:type="gramEnd"/>
    </w:p>
    <w:p w14:paraId="2D71AE63" w14:textId="4D78B0EF" w:rsidR="007D4C9F" w:rsidRDefault="006A1413" w:rsidP="000F03C0">
      <w:pPr>
        <w:rPr>
          <w:lang w:eastAsia="ko-KR"/>
        </w:rPr>
      </w:pPr>
      <w:proofErr w:type="gramStart"/>
      <w:r>
        <w:rPr>
          <w:lang w:eastAsia="ko-KR"/>
        </w:rPr>
        <w:t>V</w:t>
      </w:r>
      <w:r>
        <w:rPr>
          <w:rFonts w:hint="eastAsia"/>
          <w:lang w:eastAsia="ko-KR"/>
        </w:rPr>
        <w:t xml:space="preserve">à thêm khuyến mại trại giao diện hồ sơ khuyến mại để tại ra những sự kiện khuyến mại cho các sản phẩm như </w:t>
      </w:r>
      <w:r>
        <w:rPr>
          <w:lang w:eastAsia="ko-KR"/>
        </w:rPr>
        <w:fldChar w:fldCharType="begin"/>
      </w:r>
      <w:r>
        <w:rPr>
          <w:lang w:eastAsia="ko-KR"/>
        </w:rPr>
        <w:instrText xml:space="preserve"> </w:instrText>
      </w:r>
      <w:r>
        <w:rPr>
          <w:rFonts w:hint="eastAsia"/>
          <w:lang w:eastAsia="ko-KR"/>
        </w:rPr>
        <w:instrText>REF _Ref518104510 \h</w:instrText>
      </w:r>
      <w:r>
        <w:rPr>
          <w:lang w:eastAsia="ko-KR"/>
        </w:rPr>
        <w:instrText xml:space="preserve"> </w:instrText>
      </w:r>
      <w:r>
        <w:rPr>
          <w:lang w:eastAsia="ko-KR"/>
        </w:rPr>
      </w:r>
      <w:r>
        <w:rPr>
          <w:lang w:eastAsia="ko-KR"/>
        </w:rPr>
        <w:fldChar w:fldCharType="separate"/>
      </w:r>
      <w:r>
        <w:t xml:space="preserve">Hình </w:t>
      </w:r>
      <w:r>
        <w:rPr>
          <w:noProof/>
        </w:rPr>
        <w:t>3</w:t>
      </w:r>
      <w:r>
        <w:noBreakHyphen/>
      </w:r>
      <w:r>
        <w:rPr>
          <w:noProof/>
        </w:rPr>
        <w:t>17</w:t>
      </w:r>
      <w:r>
        <w:rPr>
          <w:lang w:eastAsia="ko-KR"/>
        </w:rPr>
        <w:fldChar w:fldCharType="end"/>
      </w:r>
      <w:r>
        <w:rPr>
          <w:rFonts w:hint="eastAsia"/>
          <w:lang w:eastAsia="ko-KR"/>
        </w:rPr>
        <w:t>.</w:t>
      </w:r>
      <w:proofErr w:type="gramEnd"/>
    </w:p>
    <w:p w14:paraId="7D3BD458" w14:textId="77777777" w:rsidR="007D4C9F" w:rsidRDefault="007D4C9F" w:rsidP="000F03C0"/>
    <w:p w14:paraId="7E3B00A7" w14:textId="77777777" w:rsidR="007D4C9F" w:rsidRDefault="0032338B" w:rsidP="007D4C9F">
      <w:pPr>
        <w:keepNext/>
      </w:pPr>
      <w:r>
        <w:rPr>
          <w:noProof/>
          <w:lang w:eastAsia="ko-KR"/>
        </w:rPr>
        <w:lastRenderedPageBreak/>
        <w:drawing>
          <wp:inline distT="0" distB="0" distL="0" distR="0" wp14:anchorId="0CA9935A" wp14:editId="7377C893">
            <wp:extent cx="5205403" cy="3370997"/>
            <wp:effectExtent l="0" t="0" r="0" b="127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localhost-2494-Admin-Admin-ThemKhuyenMai-2018-06-28-16_00_2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35463" cy="3390464"/>
                    </a:xfrm>
                    <a:prstGeom prst="rect">
                      <a:avLst/>
                    </a:prstGeom>
                  </pic:spPr>
                </pic:pic>
              </a:graphicData>
            </a:graphic>
          </wp:inline>
        </w:drawing>
      </w:r>
    </w:p>
    <w:p w14:paraId="7B4E1FA3" w14:textId="3AD35FCF" w:rsidR="007D4C9F" w:rsidRDefault="007D4C9F" w:rsidP="007D4C9F">
      <w:pPr>
        <w:pStyle w:val="Caption"/>
        <w:rPr>
          <w:lang w:eastAsia="ko-KR"/>
        </w:rPr>
      </w:pPr>
      <w:bookmarkStart w:id="206" w:name="_Ref518104510"/>
      <w:bookmarkStart w:id="207" w:name="_Toc518908330"/>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16</w:t>
      </w:r>
      <w:r w:rsidR="004D5783">
        <w:rPr>
          <w:noProof/>
        </w:rPr>
        <w:fldChar w:fldCharType="end"/>
      </w:r>
      <w:bookmarkEnd w:id="206"/>
      <w:r w:rsidR="00DE64A0">
        <w:t xml:space="preserve"> </w:t>
      </w:r>
      <w:proofErr w:type="gramStart"/>
      <w:r w:rsidR="00DE64A0">
        <w:t>Thêm</w:t>
      </w:r>
      <w:proofErr w:type="gramEnd"/>
      <w:r w:rsidR="00DE64A0">
        <w:t xml:space="preserve"> khuyến mại.</w:t>
      </w:r>
      <w:bookmarkEnd w:id="207"/>
    </w:p>
    <w:p w14:paraId="2A28A17C" w14:textId="3E39A0A2" w:rsidR="006A1413" w:rsidRDefault="006A1413" w:rsidP="00A366ED">
      <w:pPr>
        <w:pStyle w:val="Heading3"/>
        <w:rPr>
          <w:lang w:eastAsia="ko-KR"/>
        </w:rPr>
      </w:pPr>
      <w:bookmarkStart w:id="208" w:name="_Toc518897462"/>
      <w:r>
        <w:rPr>
          <w:rFonts w:hint="eastAsia"/>
          <w:lang w:eastAsia="ko-KR"/>
        </w:rPr>
        <w:t>Chức năng quản lý bình luận</w:t>
      </w:r>
      <w:bookmarkEnd w:id="208"/>
    </w:p>
    <w:p w14:paraId="43D43C32" w14:textId="4E2C88F0" w:rsidR="006A1413" w:rsidRPr="006A1413" w:rsidRDefault="006A1413" w:rsidP="006A1413">
      <w:pPr>
        <w:rPr>
          <w:lang w:eastAsia="ko-KR"/>
        </w:rPr>
      </w:pPr>
      <w:proofErr w:type="gramStart"/>
      <w:r>
        <w:rPr>
          <w:rFonts w:hint="eastAsia"/>
          <w:lang w:eastAsia="ko-KR"/>
        </w:rPr>
        <w:t xml:space="preserve">Chức năng quản lý bình luận là nơi lưu trữ những bình luận của khách hàng về sản phẩm của cửa hàng được thể hiện qua </w:t>
      </w:r>
      <w:r>
        <w:rPr>
          <w:lang w:eastAsia="ko-KR"/>
        </w:rPr>
        <w:fldChar w:fldCharType="begin"/>
      </w:r>
      <w:r>
        <w:rPr>
          <w:lang w:eastAsia="ko-KR"/>
        </w:rPr>
        <w:instrText xml:space="preserve"> </w:instrText>
      </w:r>
      <w:r>
        <w:rPr>
          <w:rFonts w:hint="eastAsia"/>
          <w:lang w:eastAsia="ko-KR"/>
        </w:rPr>
        <w:instrText>REF _Ref518104593 \h</w:instrText>
      </w:r>
      <w:r>
        <w:rPr>
          <w:lang w:eastAsia="ko-KR"/>
        </w:rPr>
        <w:instrText xml:space="preserve"> </w:instrText>
      </w:r>
      <w:r>
        <w:rPr>
          <w:lang w:eastAsia="ko-KR"/>
        </w:rPr>
      </w:r>
      <w:r>
        <w:rPr>
          <w:lang w:eastAsia="ko-KR"/>
        </w:rPr>
        <w:fldChar w:fldCharType="separate"/>
      </w:r>
      <w:r>
        <w:t xml:space="preserve">Hình </w:t>
      </w:r>
      <w:r>
        <w:rPr>
          <w:noProof/>
        </w:rPr>
        <w:t>3</w:t>
      </w:r>
      <w:r>
        <w:noBreakHyphen/>
      </w:r>
      <w:r>
        <w:rPr>
          <w:noProof/>
        </w:rPr>
        <w:t>18</w:t>
      </w:r>
      <w:r>
        <w:rPr>
          <w:lang w:eastAsia="ko-KR"/>
        </w:rPr>
        <w:fldChar w:fldCharType="end"/>
      </w:r>
      <w:r>
        <w:rPr>
          <w:rFonts w:hint="eastAsia"/>
          <w:lang w:eastAsia="ko-KR"/>
        </w:rPr>
        <w:t>.</w:t>
      </w:r>
      <w:proofErr w:type="gramEnd"/>
    </w:p>
    <w:p w14:paraId="6C3E5AF7" w14:textId="77777777" w:rsidR="007D4C9F" w:rsidRDefault="0032338B" w:rsidP="007D4C9F">
      <w:pPr>
        <w:keepNext/>
      </w:pPr>
      <w:r>
        <w:rPr>
          <w:noProof/>
          <w:lang w:eastAsia="ko-KR"/>
        </w:rPr>
        <w:drawing>
          <wp:inline distT="0" distB="0" distL="0" distR="0" wp14:anchorId="0A848D17" wp14:editId="079C568F">
            <wp:extent cx="5240739" cy="350747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localhost-2494-Admin-comment-2018-06-28-15_58_44.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50275" cy="3513857"/>
                    </a:xfrm>
                    <a:prstGeom prst="rect">
                      <a:avLst/>
                    </a:prstGeom>
                  </pic:spPr>
                </pic:pic>
              </a:graphicData>
            </a:graphic>
          </wp:inline>
        </w:drawing>
      </w:r>
    </w:p>
    <w:p w14:paraId="1A5A5D77" w14:textId="55002183" w:rsidR="007D4C9F" w:rsidRDefault="007D4C9F" w:rsidP="007D4C9F">
      <w:pPr>
        <w:pStyle w:val="Caption"/>
      </w:pPr>
      <w:bookmarkStart w:id="209" w:name="_Ref518104593"/>
      <w:bookmarkStart w:id="210" w:name="_Toc518908331"/>
      <w:proofErr w:type="gramStart"/>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17</w:t>
      </w:r>
      <w:r w:rsidR="004D5783">
        <w:rPr>
          <w:noProof/>
        </w:rPr>
        <w:fldChar w:fldCharType="end"/>
      </w:r>
      <w:bookmarkEnd w:id="209"/>
      <w:r w:rsidR="00DE64A0">
        <w:t xml:space="preserve"> Quản lý bình luận.</w:t>
      </w:r>
      <w:bookmarkEnd w:id="210"/>
      <w:proofErr w:type="gramEnd"/>
    </w:p>
    <w:p w14:paraId="34940AD8" w14:textId="77777777" w:rsidR="00464E01" w:rsidRDefault="00464E01" w:rsidP="007D4C9F">
      <w:pPr>
        <w:pStyle w:val="Heading3"/>
      </w:pPr>
      <w:bookmarkStart w:id="211" w:name="_Toc518897463"/>
      <w:r>
        <w:br w:type="page"/>
      </w:r>
    </w:p>
    <w:p w14:paraId="4BB19465" w14:textId="291C0FBA" w:rsidR="007D4C9F" w:rsidRDefault="007D4C9F" w:rsidP="007D4C9F">
      <w:pPr>
        <w:pStyle w:val="Heading3"/>
        <w:rPr>
          <w:lang w:eastAsia="ko-KR"/>
        </w:rPr>
      </w:pPr>
      <w:r>
        <w:lastRenderedPageBreak/>
        <w:t>Chức năng quản lí đơn hàng</w:t>
      </w:r>
      <w:bookmarkEnd w:id="211"/>
    </w:p>
    <w:p w14:paraId="1D8E404C" w14:textId="11F948F4" w:rsidR="006A1413" w:rsidRPr="006A1413" w:rsidRDefault="006A1413" w:rsidP="006A1413">
      <w:pPr>
        <w:rPr>
          <w:lang w:eastAsia="ko-KR"/>
        </w:rPr>
      </w:pPr>
      <w:r>
        <w:rPr>
          <w:rFonts w:hint="eastAsia"/>
          <w:lang w:eastAsia="ko-KR"/>
        </w:rPr>
        <w:t xml:space="preserve">Chức năng quản lý đơn hàng gồm quản lý đơn hàng mới </w:t>
      </w:r>
      <w:r>
        <w:rPr>
          <w:lang w:eastAsia="ko-KR"/>
        </w:rPr>
        <w:fldChar w:fldCharType="begin"/>
      </w:r>
      <w:r>
        <w:rPr>
          <w:lang w:eastAsia="ko-KR"/>
        </w:rPr>
        <w:instrText xml:space="preserve"> </w:instrText>
      </w:r>
      <w:r>
        <w:rPr>
          <w:rFonts w:hint="eastAsia"/>
          <w:lang w:eastAsia="ko-KR"/>
        </w:rPr>
        <w:instrText>REF _Ref518104635 \h</w:instrText>
      </w:r>
      <w:r>
        <w:rPr>
          <w:lang w:eastAsia="ko-KR"/>
        </w:rPr>
        <w:instrText xml:space="preserve"> </w:instrText>
      </w:r>
      <w:r>
        <w:rPr>
          <w:lang w:eastAsia="ko-KR"/>
        </w:rPr>
      </w:r>
      <w:r>
        <w:rPr>
          <w:lang w:eastAsia="ko-KR"/>
        </w:rPr>
        <w:fldChar w:fldCharType="separate"/>
      </w:r>
      <w:r>
        <w:t xml:space="preserve">Hình </w:t>
      </w:r>
      <w:r>
        <w:rPr>
          <w:noProof/>
        </w:rPr>
        <w:t>3</w:t>
      </w:r>
      <w:r>
        <w:noBreakHyphen/>
      </w:r>
      <w:r>
        <w:rPr>
          <w:noProof/>
        </w:rPr>
        <w:t>19</w:t>
      </w:r>
      <w:r>
        <w:rPr>
          <w:lang w:eastAsia="ko-KR"/>
        </w:rPr>
        <w:fldChar w:fldCharType="end"/>
      </w:r>
      <w:r>
        <w:rPr>
          <w:rFonts w:hint="eastAsia"/>
          <w:lang w:eastAsia="ko-KR"/>
        </w:rPr>
        <w:t xml:space="preserve">, đơn hàng chưa gửi </w:t>
      </w:r>
      <w:r>
        <w:rPr>
          <w:lang w:eastAsia="ko-KR"/>
        </w:rPr>
        <w:fldChar w:fldCharType="begin"/>
      </w:r>
      <w:r>
        <w:rPr>
          <w:lang w:eastAsia="ko-KR"/>
        </w:rPr>
        <w:instrText xml:space="preserve"> REF _Ref518104639 \h </w:instrText>
      </w:r>
      <w:r>
        <w:rPr>
          <w:lang w:eastAsia="ko-KR"/>
        </w:rPr>
      </w:r>
      <w:r>
        <w:rPr>
          <w:lang w:eastAsia="ko-KR"/>
        </w:rPr>
        <w:fldChar w:fldCharType="separate"/>
      </w:r>
      <w:r>
        <w:t xml:space="preserve">Hình </w:t>
      </w:r>
      <w:r>
        <w:rPr>
          <w:noProof/>
        </w:rPr>
        <w:t>3</w:t>
      </w:r>
      <w:r>
        <w:noBreakHyphen/>
      </w:r>
      <w:r>
        <w:rPr>
          <w:noProof/>
        </w:rPr>
        <w:t>20</w:t>
      </w:r>
      <w:r>
        <w:rPr>
          <w:lang w:eastAsia="ko-KR"/>
        </w:rPr>
        <w:fldChar w:fldCharType="end"/>
      </w:r>
      <w:r>
        <w:rPr>
          <w:rFonts w:hint="eastAsia"/>
          <w:lang w:eastAsia="ko-KR"/>
        </w:rPr>
        <w:t xml:space="preserve">, đơn hàng đang gửi </w:t>
      </w:r>
      <w:r>
        <w:rPr>
          <w:lang w:eastAsia="ko-KR"/>
        </w:rPr>
        <w:fldChar w:fldCharType="begin"/>
      </w:r>
      <w:r>
        <w:rPr>
          <w:lang w:eastAsia="ko-KR"/>
        </w:rPr>
        <w:instrText xml:space="preserve"> REF _Ref518104641 \h </w:instrText>
      </w:r>
      <w:r>
        <w:rPr>
          <w:lang w:eastAsia="ko-KR"/>
        </w:rPr>
      </w:r>
      <w:r>
        <w:rPr>
          <w:lang w:eastAsia="ko-KR"/>
        </w:rPr>
        <w:fldChar w:fldCharType="separate"/>
      </w:r>
      <w:r>
        <w:t xml:space="preserve">Hình </w:t>
      </w:r>
      <w:r>
        <w:rPr>
          <w:noProof/>
        </w:rPr>
        <w:t>3</w:t>
      </w:r>
      <w:r>
        <w:noBreakHyphen/>
      </w:r>
      <w:r>
        <w:rPr>
          <w:noProof/>
        </w:rPr>
        <w:t>21</w:t>
      </w:r>
      <w:r>
        <w:rPr>
          <w:lang w:eastAsia="ko-KR"/>
        </w:rPr>
        <w:fldChar w:fldCharType="end"/>
      </w:r>
      <w:r>
        <w:rPr>
          <w:rFonts w:hint="eastAsia"/>
          <w:lang w:eastAsia="ko-KR"/>
        </w:rPr>
        <w:t xml:space="preserve"> hay tổng hợp tất cả đơn hàng như trong </w:t>
      </w:r>
      <w:r>
        <w:rPr>
          <w:lang w:eastAsia="ko-KR"/>
        </w:rPr>
        <w:fldChar w:fldCharType="begin"/>
      </w:r>
      <w:r>
        <w:rPr>
          <w:lang w:eastAsia="ko-KR"/>
        </w:rPr>
        <w:instrText xml:space="preserve"> REF _Ref518104646 \h </w:instrText>
      </w:r>
      <w:r>
        <w:rPr>
          <w:lang w:eastAsia="ko-KR"/>
        </w:rPr>
      </w:r>
      <w:r>
        <w:rPr>
          <w:lang w:eastAsia="ko-KR"/>
        </w:rPr>
        <w:fldChar w:fldCharType="separate"/>
      </w:r>
      <w:r>
        <w:t xml:space="preserve">Hình </w:t>
      </w:r>
      <w:r>
        <w:rPr>
          <w:noProof/>
        </w:rPr>
        <w:t>3</w:t>
      </w:r>
      <w:r>
        <w:noBreakHyphen/>
      </w:r>
      <w:r>
        <w:rPr>
          <w:noProof/>
        </w:rPr>
        <w:t>22</w:t>
      </w:r>
      <w:r>
        <w:rPr>
          <w:lang w:eastAsia="ko-KR"/>
        </w:rPr>
        <w:fldChar w:fldCharType="end"/>
      </w:r>
      <w:r w:rsidR="00A366ED">
        <w:rPr>
          <w:rFonts w:hint="eastAsia"/>
          <w:lang w:eastAsia="ko-KR"/>
        </w:rPr>
        <w:t>.</w:t>
      </w:r>
    </w:p>
    <w:p w14:paraId="2CDFA219" w14:textId="77777777" w:rsidR="007D4C9F" w:rsidRDefault="0032338B" w:rsidP="007D4C9F">
      <w:pPr>
        <w:keepNext/>
      </w:pPr>
      <w:r>
        <w:rPr>
          <w:noProof/>
          <w:lang w:eastAsia="ko-KR"/>
        </w:rPr>
        <w:drawing>
          <wp:inline distT="0" distB="0" distL="0" distR="0" wp14:anchorId="7A50F411" wp14:editId="5379D8F9">
            <wp:extent cx="5263116" cy="3964067"/>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localhost-2494-Admin-QLDonHang-2018-06-28-15_56_5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60902" cy="3962400"/>
                    </a:xfrm>
                    <a:prstGeom prst="rect">
                      <a:avLst/>
                    </a:prstGeom>
                  </pic:spPr>
                </pic:pic>
              </a:graphicData>
            </a:graphic>
          </wp:inline>
        </w:drawing>
      </w:r>
    </w:p>
    <w:p w14:paraId="0098C8A7" w14:textId="2EBDEB93" w:rsidR="007D4C9F" w:rsidRDefault="007D4C9F" w:rsidP="007D4C9F">
      <w:pPr>
        <w:pStyle w:val="Caption"/>
      </w:pPr>
      <w:bookmarkStart w:id="212" w:name="_Ref518104635"/>
      <w:bookmarkStart w:id="213" w:name="_Toc518908332"/>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18</w:t>
      </w:r>
      <w:r w:rsidR="004D5783">
        <w:rPr>
          <w:noProof/>
        </w:rPr>
        <w:fldChar w:fldCharType="end"/>
      </w:r>
      <w:bookmarkEnd w:id="212"/>
      <w:r w:rsidR="00DE64A0">
        <w:t xml:space="preserve"> Đơn hàng mới.</w:t>
      </w:r>
      <w:bookmarkEnd w:id="213"/>
    </w:p>
    <w:p w14:paraId="239792CB" w14:textId="77777777" w:rsidR="007D4C9F" w:rsidRDefault="0032338B" w:rsidP="007D4C9F">
      <w:pPr>
        <w:keepNext/>
      </w:pPr>
      <w:r>
        <w:rPr>
          <w:noProof/>
          <w:lang w:eastAsia="ko-KR"/>
        </w:rPr>
        <w:lastRenderedPageBreak/>
        <w:drawing>
          <wp:inline distT="0" distB="0" distL="0" distR="0" wp14:anchorId="3CB2A82F" wp14:editId="3C3C1E03">
            <wp:extent cx="5241851" cy="3964067"/>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capture-localhost-2494-Admin-QLDonHang-DonHangChuaGui-2018-06-28-15_57_34.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39646" cy="3962400"/>
                    </a:xfrm>
                    <a:prstGeom prst="rect">
                      <a:avLst/>
                    </a:prstGeom>
                  </pic:spPr>
                </pic:pic>
              </a:graphicData>
            </a:graphic>
          </wp:inline>
        </w:drawing>
      </w:r>
    </w:p>
    <w:p w14:paraId="13FC08F0" w14:textId="7D06C3A7" w:rsidR="007D4C9F" w:rsidRDefault="007D4C9F" w:rsidP="00A537D5">
      <w:pPr>
        <w:pStyle w:val="Caption"/>
        <w:rPr>
          <w:lang w:eastAsia="ko-KR"/>
        </w:rPr>
      </w:pPr>
      <w:bookmarkStart w:id="214" w:name="_Ref518104639"/>
      <w:bookmarkStart w:id="215" w:name="_Toc518908333"/>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19</w:t>
      </w:r>
      <w:r w:rsidR="004D5783">
        <w:rPr>
          <w:noProof/>
        </w:rPr>
        <w:fldChar w:fldCharType="end"/>
      </w:r>
      <w:bookmarkEnd w:id="214"/>
      <w:r w:rsidR="00DE64A0">
        <w:t xml:space="preserve"> Đơn hàng chưa gửi.</w:t>
      </w:r>
      <w:bookmarkEnd w:id="215"/>
    </w:p>
    <w:p w14:paraId="2AB45A37" w14:textId="77777777" w:rsidR="007D4C9F" w:rsidRDefault="0032338B" w:rsidP="007D4C9F">
      <w:pPr>
        <w:keepNext/>
      </w:pPr>
      <w:r>
        <w:rPr>
          <w:noProof/>
          <w:lang w:eastAsia="ko-KR"/>
        </w:rPr>
        <w:drawing>
          <wp:inline distT="0" distB="0" distL="0" distR="0" wp14:anchorId="38EDFD70" wp14:editId="0D5CB628">
            <wp:extent cx="5245768" cy="3922295"/>
            <wp:effectExtent l="0" t="0" r="0" b="254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capture-localhost-2494-Admin-QLDonHang-DonHangDangGui-2018-06-28-15_57_5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8044" cy="3931474"/>
                    </a:xfrm>
                    <a:prstGeom prst="rect">
                      <a:avLst/>
                    </a:prstGeom>
                  </pic:spPr>
                </pic:pic>
              </a:graphicData>
            </a:graphic>
          </wp:inline>
        </w:drawing>
      </w:r>
    </w:p>
    <w:p w14:paraId="4BC7F55C" w14:textId="170F7C3F" w:rsidR="007D4C9F" w:rsidRDefault="007D4C9F" w:rsidP="007D4C9F">
      <w:pPr>
        <w:pStyle w:val="Caption"/>
      </w:pPr>
      <w:bookmarkStart w:id="216" w:name="_Ref518104641"/>
      <w:bookmarkStart w:id="217" w:name="_Toc518908334"/>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20</w:t>
      </w:r>
      <w:r w:rsidR="004D5783">
        <w:rPr>
          <w:noProof/>
        </w:rPr>
        <w:fldChar w:fldCharType="end"/>
      </w:r>
      <w:bookmarkEnd w:id="216"/>
      <w:r w:rsidR="00DE64A0">
        <w:t xml:space="preserve"> Đơn hàng đang gửi.</w:t>
      </w:r>
      <w:bookmarkEnd w:id="217"/>
    </w:p>
    <w:p w14:paraId="6CE6A48B" w14:textId="77777777" w:rsidR="007D4C9F" w:rsidRDefault="007D4C9F" w:rsidP="007D4C9F">
      <w:pPr>
        <w:keepNext/>
      </w:pPr>
      <w:r>
        <w:rPr>
          <w:noProof/>
          <w:lang w:eastAsia="ko-KR"/>
        </w:rPr>
        <w:lastRenderedPageBreak/>
        <w:drawing>
          <wp:inline distT="0" distB="0" distL="0" distR="0" wp14:anchorId="7B8F128F" wp14:editId="459CFE13">
            <wp:extent cx="5082639" cy="3811979"/>
            <wp:effectExtent l="0" t="0" r="381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localhost-2494-Admin-QLDonHang-AllDonHang-2018-06-28-15_58_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80225" cy="3810169"/>
                    </a:xfrm>
                    <a:prstGeom prst="rect">
                      <a:avLst/>
                    </a:prstGeom>
                  </pic:spPr>
                </pic:pic>
              </a:graphicData>
            </a:graphic>
          </wp:inline>
        </w:drawing>
      </w:r>
    </w:p>
    <w:p w14:paraId="7208EDE0" w14:textId="41CB1AED" w:rsidR="007D4C9F" w:rsidRDefault="007D4C9F" w:rsidP="007D4C9F">
      <w:pPr>
        <w:pStyle w:val="Caption"/>
      </w:pPr>
      <w:bookmarkStart w:id="218" w:name="_Ref518104646"/>
      <w:bookmarkStart w:id="219" w:name="_Toc518908335"/>
      <w:r>
        <w:t xml:space="preserve">Hình </w:t>
      </w:r>
      <w:r w:rsidR="004D5783">
        <w:fldChar w:fldCharType="begin"/>
      </w:r>
      <w:r w:rsidR="004D5783">
        <w:instrText xml:space="preserve"> STYLEREF 1 \s </w:instrText>
      </w:r>
      <w:r w:rsidR="004D5783">
        <w:fldChar w:fldCharType="separate"/>
      </w:r>
      <w:r w:rsidR="00A366ED">
        <w:rPr>
          <w:noProof/>
        </w:rPr>
        <w:t>3</w:t>
      </w:r>
      <w:r w:rsidR="004D5783">
        <w:rPr>
          <w:noProof/>
        </w:rPr>
        <w:fldChar w:fldCharType="end"/>
      </w:r>
      <w:r w:rsidR="00A366ED">
        <w:noBreakHyphen/>
      </w:r>
      <w:r w:rsidR="004D5783">
        <w:fldChar w:fldCharType="begin"/>
      </w:r>
      <w:r w:rsidR="004D5783">
        <w:instrText xml:space="preserve"> SEQ Hình \* ARABIC \s 1 </w:instrText>
      </w:r>
      <w:r w:rsidR="004D5783">
        <w:fldChar w:fldCharType="separate"/>
      </w:r>
      <w:r w:rsidR="00A366ED">
        <w:rPr>
          <w:noProof/>
        </w:rPr>
        <w:t>21</w:t>
      </w:r>
      <w:r w:rsidR="004D5783">
        <w:rPr>
          <w:noProof/>
        </w:rPr>
        <w:fldChar w:fldCharType="end"/>
      </w:r>
      <w:bookmarkEnd w:id="218"/>
      <w:r w:rsidR="00DE64A0">
        <w:t xml:space="preserve"> Tất cả đơn hàng.</w:t>
      </w:r>
      <w:bookmarkEnd w:id="219"/>
    </w:p>
    <w:p w14:paraId="598F6C60" w14:textId="77777777" w:rsidR="006A1413" w:rsidRDefault="007D4C9F" w:rsidP="007D4C9F">
      <w:pPr>
        <w:pStyle w:val="Heading3"/>
      </w:pPr>
      <w:bookmarkStart w:id="220" w:name="_Toc518897464"/>
      <w:proofErr w:type="gramStart"/>
      <w:r>
        <w:t>Chức năng quản lý tài khoản.</w:t>
      </w:r>
      <w:bookmarkEnd w:id="220"/>
      <w:proofErr w:type="gramEnd"/>
    </w:p>
    <w:p w14:paraId="2CED9C30" w14:textId="454F291A" w:rsidR="006A1413" w:rsidRDefault="00E90C40" w:rsidP="00E90C40">
      <w:pPr>
        <w:jc w:val="left"/>
        <w:rPr>
          <w:lang w:eastAsia="ko-KR"/>
        </w:rPr>
      </w:pPr>
      <w:r>
        <w:rPr>
          <w:rFonts w:hint="eastAsia"/>
          <w:lang w:eastAsia="ko-KR"/>
        </w:rPr>
        <w:t xml:space="preserve">Chức năng quản lý tài khoản bao </w:t>
      </w:r>
      <w:proofErr w:type="gramStart"/>
      <w:r>
        <w:rPr>
          <w:rFonts w:hint="eastAsia"/>
          <w:lang w:eastAsia="ko-KR"/>
        </w:rPr>
        <w:t>gồ</w:t>
      </w:r>
      <w:r w:rsidR="00A366ED">
        <w:rPr>
          <w:rFonts w:hint="eastAsia"/>
          <w:lang w:eastAsia="ko-KR"/>
        </w:rPr>
        <w:t>m :</w:t>
      </w:r>
      <w:proofErr w:type="gramEnd"/>
      <w:r w:rsidR="00A366ED">
        <w:rPr>
          <w:rFonts w:hint="eastAsia"/>
          <w:lang w:eastAsia="ko-KR"/>
        </w:rPr>
        <w:t xml:space="preserve">  Danh sách tài khoản khách hàng trong</w:t>
      </w:r>
      <w:r w:rsidR="00811882">
        <w:rPr>
          <w:rFonts w:hint="eastAsia"/>
          <w:lang w:eastAsia="ko-KR"/>
        </w:rPr>
        <w:t xml:space="preserve"> </w:t>
      </w:r>
      <w:r w:rsidR="00811882">
        <w:rPr>
          <w:lang w:eastAsia="ko-KR"/>
        </w:rPr>
        <w:fldChar w:fldCharType="begin"/>
      </w:r>
      <w:r w:rsidR="00811882">
        <w:rPr>
          <w:lang w:eastAsia="ko-KR"/>
        </w:rPr>
        <w:instrText xml:space="preserve"> </w:instrText>
      </w:r>
      <w:r w:rsidR="00811882">
        <w:rPr>
          <w:rFonts w:hint="eastAsia"/>
          <w:lang w:eastAsia="ko-KR"/>
        </w:rPr>
        <w:instrText>REF _Ref518821848 \h</w:instrText>
      </w:r>
      <w:r w:rsidR="00811882">
        <w:rPr>
          <w:lang w:eastAsia="ko-KR"/>
        </w:rPr>
        <w:instrText xml:space="preserve"> </w:instrText>
      </w:r>
      <w:r w:rsidR="00811882">
        <w:rPr>
          <w:lang w:eastAsia="ko-KR"/>
        </w:rPr>
      </w:r>
      <w:r w:rsidR="00811882">
        <w:rPr>
          <w:lang w:eastAsia="ko-KR"/>
        </w:rPr>
        <w:fldChar w:fldCharType="separate"/>
      </w:r>
      <w:r w:rsidR="00811882">
        <w:t xml:space="preserve">Hình </w:t>
      </w:r>
      <w:r w:rsidR="00811882">
        <w:rPr>
          <w:noProof/>
        </w:rPr>
        <w:t>3</w:t>
      </w:r>
      <w:r w:rsidR="00811882">
        <w:noBreakHyphen/>
      </w:r>
      <w:r w:rsidR="00811882">
        <w:rPr>
          <w:noProof/>
        </w:rPr>
        <w:t>22</w:t>
      </w:r>
      <w:r w:rsidR="00811882">
        <w:rPr>
          <w:lang w:eastAsia="ko-KR"/>
        </w:rPr>
        <w:fldChar w:fldCharType="end"/>
      </w:r>
      <w:r w:rsidR="00A366ED">
        <w:rPr>
          <w:rFonts w:hint="eastAsia"/>
          <w:lang w:eastAsia="ko-KR"/>
        </w:rPr>
        <w:t xml:space="preserve"> </w:t>
      </w:r>
      <w:r>
        <w:rPr>
          <w:rFonts w:hint="eastAsia"/>
          <w:lang w:eastAsia="ko-KR"/>
        </w:rPr>
        <w:t xml:space="preserve">và </w:t>
      </w:r>
      <w:r w:rsidR="00811882">
        <w:rPr>
          <w:rFonts w:hint="eastAsia"/>
          <w:lang w:eastAsia="ko-KR"/>
        </w:rPr>
        <w:t xml:space="preserve">danh sách tài khoản nhân viên trong </w:t>
      </w:r>
      <w:r w:rsidR="00811882">
        <w:rPr>
          <w:lang w:eastAsia="ko-KR"/>
        </w:rPr>
        <w:fldChar w:fldCharType="begin"/>
      </w:r>
      <w:r w:rsidR="00811882">
        <w:rPr>
          <w:lang w:eastAsia="ko-KR"/>
        </w:rPr>
        <w:instrText xml:space="preserve"> </w:instrText>
      </w:r>
      <w:r w:rsidR="00811882">
        <w:rPr>
          <w:rFonts w:hint="eastAsia"/>
          <w:lang w:eastAsia="ko-KR"/>
        </w:rPr>
        <w:instrText>REF _Ref518821877 \h</w:instrText>
      </w:r>
      <w:r w:rsidR="00811882">
        <w:rPr>
          <w:lang w:eastAsia="ko-KR"/>
        </w:rPr>
        <w:instrText xml:space="preserve"> </w:instrText>
      </w:r>
      <w:r w:rsidR="00811882">
        <w:rPr>
          <w:lang w:eastAsia="ko-KR"/>
        </w:rPr>
      </w:r>
      <w:r w:rsidR="00811882">
        <w:rPr>
          <w:lang w:eastAsia="ko-KR"/>
        </w:rPr>
        <w:fldChar w:fldCharType="separate"/>
      </w:r>
      <w:r w:rsidR="00811882">
        <w:t xml:space="preserve">Hình </w:t>
      </w:r>
      <w:r w:rsidR="00811882">
        <w:rPr>
          <w:noProof/>
        </w:rPr>
        <w:t>3</w:t>
      </w:r>
      <w:r w:rsidR="00811882">
        <w:noBreakHyphen/>
      </w:r>
      <w:r w:rsidR="00811882">
        <w:rPr>
          <w:noProof/>
        </w:rPr>
        <w:t>23</w:t>
      </w:r>
      <w:r w:rsidR="00811882">
        <w:rPr>
          <w:lang w:eastAsia="ko-KR"/>
        </w:rPr>
        <w:fldChar w:fldCharType="end"/>
      </w:r>
      <w:r w:rsidR="00811882">
        <w:rPr>
          <w:rFonts w:hint="eastAsia"/>
          <w:lang w:eastAsia="ko-KR"/>
        </w:rPr>
        <w:t xml:space="preserve">. Từ giao diện danh sách tài khoản khách hàng ta có thể xóa được khách hàng nếu có </w:t>
      </w:r>
      <w:proofErr w:type="gramStart"/>
      <w:r w:rsidR="00811882">
        <w:rPr>
          <w:rFonts w:hint="eastAsia"/>
          <w:lang w:eastAsia="ko-KR"/>
        </w:rPr>
        <w:t>vi</w:t>
      </w:r>
      <w:proofErr w:type="gramEnd"/>
      <w:r w:rsidR="00811882">
        <w:rPr>
          <w:rFonts w:hint="eastAsia"/>
          <w:lang w:eastAsia="ko-KR"/>
        </w:rPr>
        <w:t xml:space="preserve"> phạm. Chức năng quản lí nhân viên gồm các chức năng nhỏ </w:t>
      </w:r>
      <w:proofErr w:type="gramStart"/>
      <w:r w:rsidR="00811882">
        <w:rPr>
          <w:rFonts w:hint="eastAsia"/>
          <w:lang w:eastAsia="ko-KR"/>
        </w:rPr>
        <w:t>như :</w:t>
      </w:r>
      <w:proofErr w:type="gramEnd"/>
    </w:p>
    <w:p w14:paraId="08E8977A" w14:textId="6443D55E" w:rsidR="00811882" w:rsidRDefault="00811882" w:rsidP="00811882">
      <w:pPr>
        <w:pStyle w:val="ListParagraph"/>
        <w:numPr>
          <w:ilvl w:val="0"/>
          <w:numId w:val="33"/>
        </w:numPr>
        <w:ind w:left="426"/>
      </w:pPr>
      <w:r>
        <w:rPr>
          <w:rFonts w:hint="eastAsia"/>
        </w:rPr>
        <w:t xml:space="preserve">Thêm mới nhân viên </w:t>
      </w:r>
      <w:r>
        <w:fldChar w:fldCharType="begin"/>
      </w:r>
      <w:r>
        <w:instrText xml:space="preserve"> </w:instrText>
      </w:r>
      <w:r>
        <w:rPr>
          <w:rFonts w:hint="eastAsia"/>
        </w:rPr>
        <w:instrText>REF _Ref518822007 \h</w:instrText>
      </w:r>
      <w:r>
        <w:instrText xml:space="preserve">  \* MERGEFORMAT </w:instrText>
      </w:r>
      <w:r>
        <w:fldChar w:fldCharType="separate"/>
      </w:r>
      <w:r>
        <w:t>Hình 3</w:t>
      </w:r>
      <w:r>
        <w:noBreakHyphen/>
        <w:t>24</w:t>
      </w:r>
      <w:r>
        <w:fldChar w:fldCharType="end"/>
      </w:r>
      <w:r>
        <w:rPr>
          <w:rFonts w:hint="eastAsia"/>
        </w:rPr>
        <w:t>.</w:t>
      </w:r>
    </w:p>
    <w:p w14:paraId="6305B3B0" w14:textId="195D6F69" w:rsidR="00811882" w:rsidRDefault="00811882" w:rsidP="00811882">
      <w:pPr>
        <w:pStyle w:val="ListParagraph"/>
        <w:numPr>
          <w:ilvl w:val="0"/>
          <w:numId w:val="33"/>
        </w:numPr>
        <w:ind w:left="426"/>
      </w:pPr>
      <w:r>
        <w:rPr>
          <w:rFonts w:hint="eastAsia"/>
        </w:rPr>
        <w:t xml:space="preserve">Sửa thông tin nhân viên </w:t>
      </w:r>
      <w:r>
        <w:fldChar w:fldCharType="begin"/>
      </w:r>
      <w:r>
        <w:instrText xml:space="preserve"> </w:instrText>
      </w:r>
      <w:r>
        <w:rPr>
          <w:rFonts w:hint="eastAsia"/>
        </w:rPr>
        <w:instrText>REF _Ref518822017 \h</w:instrText>
      </w:r>
      <w:r>
        <w:instrText xml:space="preserve">  \* MERGEFORMAT </w:instrText>
      </w:r>
      <w:r>
        <w:fldChar w:fldCharType="separate"/>
      </w:r>
      <w:r>
        <w:t>Hình 3</w:t>
      </w:r>
      <w:r>
        <w:noBreakHyphen/>
        <w:t>25</w:t>
      </w:r>
      <w:r>
        <w:fldChar w:fldCharType="end"/>
      </w:r>
      <w:r>
        <w:rPr>
          <w:rFonts w:hint="eastAsia"/>
        </w:rPr>
        <w:t>.</w:t>
      </w:r>
    </w:p>
    <w:p w14:paraId="7771C784" w14:textId="3087D714" w:rsidR="00811882" w:rsidRDefault="00811882" w:rsidP="00811882">
      <w:pPr>
        <w:pStyle w:val="ListParagraph"/>
        <w:numPr>
          <w:ilvl w:val="0"/>
          <w:numId w:val="33"/>
        </w:numPr>
        <w:ind w:left="426"/>
      </w:pPr>
      <w:r>
        <w:rPr>
          <w:rFonts w:hint="eastAsia"/>
        </w:rPr>
        <w:t xml:space="preserve">Xem danh sách quyền của nhân viên </w:t>
      </w:r>
      <w:r>
        <w:fldChar w:fldCharType="begin"/>
      </w:r>
      <w:r>
        <w:instrText xml:space="preserve"> </w:instrText>
      </w:r>
      <w:r>
        <w:rPr>
          <w:rFonts w:hint="eastAsia"/>
        </w:rPr>
        <w:instrText>REF _Ref518822023 \h</w:instrText>
      </w:r>
      <w:r>
        <w:instrText xml:space="preserve">  \* MERGEFORMAT </w:instrText>
      </w:r>
      <w:r>
        <w:fldChar w:fldCharType="separate"/>
      </w:r>
      <w:r>
        <w:t>Hình 3</w:t>
      </w:r>
      <w:r>
        <w:noBreakHyphen/>
        <w:t>26</w:t>
      </w:r>
      <w:r>
        <w:fldChar w:fldCharType="end"/>
      </w:r>
      <w:r>
        <w:rPr>
          <w:rFonts w:hint="eastAsia"/>
        </w:rPr>
        <w:t>.</w:t>
      </w:r>
    </w:p>
    <w:p w14:paraId="024E5CDF" w14:textId="6652DC20" w:rsidR="00811882" w:rsidRDefault="00811882" w:rsidP="00811882">
      <w:pPr>
        <w:pStyle w:val="ListParagraph"/>
        <w:numPr>
          <w:ilvl w:val="0"/>
          <w:numId w:val="33"/>
        </w:numPr>
        <w:ind w:left="426"/>
      </w:pPr>
      <w:r>
        <w:rPr>
          <w:rFonts w:hint="eastAsia"/>
        </w:rPr>
        <w:t xml:space="preserve">Thêm Quyền cho nhân viên </w:t>
      </w:r>
      <w:r>
        <w:fldChar w:fldCharType="begin"/>
      </w:r>
      <w:r>
        <w:instrText xml:space="preserve"> </w:instrText>
      </w:r>
      <w:r>
        <w:rPr>
          <w:rFonts w:hint="eastAsia"/>
        </w:rPr>
        <w:instrText>REF _Ref518822030 \h</w:instrText>
      </w:r>
      <w:r>
        <w:instrText xml:space="preserve">  \* MERGEFORMAT </w:instrText>
      </w:r>
      <w:r>
        <w:fldChar w:fldCharType="separate"/>
      </w:r>
      <w:r>
        <w:t>Hình 3</w:t>
      </w:r>
      <w:r>
        <w:noBreakHyphen/>
        <w:t>27</w:t>
      </w:r>
      <w:r>
        <w:fldChar w:fldCharType="end"/>
      </w:r>
      <w:r>
        <w:rPr>
          <w:rFonts w:hint="eastAsia"/>
        </w:rPr>
        <w:t>.</w:t>
      </w:r>
    </w:p>
    <w:p w14:paraId="0A0CCFB4" w14:textId="3A4EC810" w:rsidR="00811882" w:rsidRDefault="00811882" w:rsidP="00811882">
      <w:pPr>
        <w:pStyle w:val="ListParagraph"/>
        <w:numPr>
          <w:ilvl w:val="0"/>
          <w:numId w:val="33"/>
        </w:numPr>
        <w:ind w:left="426"/>
      </w:pPr>
      <w:r>
        <w:rPr>
          <w:rFonts w:hint="eastAsia"/>
        </w:rPr>
        <w:t>Xóa nhân viên</w:t>
      </w:r>
      <w:r>
        <w:rPr>
          <w:rFonts w:hint="eastAsia"/>
          <w:lang w:eastAsia="ko-KR"/>
        </w:rPr>
        <w:t>.</w:t>
      </w:r>
    </w:p>
    <w:p w14:paraId="7124A3CA" w14:textId="77777777" w:rsidR="00A366ED" w:rsidRDefault="00A366ED" w:rsidP="00A366ED">
      <w:pPr>
        <w:keepNext/>
        <w:jc w:val="left"/>
      </w:pPr>
      <w:r>
        <w:rPr>
          <w:noProof/>
          <w:lang w:eastAsia="ko-KR"/>
        </w:rPr>
        <w:lastRenderedPageBreak/>
        <w:drawing>
          <wp:inline distT="0" distB="0" distL="0" distR="0" wp14:anchorId="57C10EBB" wp14:editId="64B6E909">
            <wp:extent cx="5234152" cy="3831021"/>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Admin-qlnhanvien-qltaikhoan-2018-07-08-12_25_2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48894" cy="3841811"/>
                    </a:xfrm>
                    <a:prstGeom prst="rect">
                      <a:avLst/>
                    </a:prstGeom>
                  </pic:spPr>
                </pic:pic>
              </a:graphicData>
            </a:graphic>
          </wp:inline>
        </w:drawing>
      </w:r>
    </w:p>
    <w:p w14:paraId="272BC22E" w14:textId="77313E47" w:rsidR="00A366ED" w:rsidRDefault="00A366ED" w:rsidP="00464E01">
      <w:pPr>
        <w:pStyle w:val="Caption"/>
        <w:rPr>
          <w:lang w:eastAsia="ko-KR"/>
        </w:rPr>
      </w:pPr>
      <w:bookmarkStart w:id="221" w:name="_Ref518821848"/>
      <w:bookmarkStart w:id="222" w:name="_Toc518908336"/>
      <w:proofErr w:type="gramStart"/>
      <w:r>
        <w:t xml:space="preserve">Hình </w:t>
      </w:r>
      <w:r w:rsidR="004D5783">
        <w:fldChar w:fldCharType="begin"/>
      </w:r>
      <w:r w:rsidR="004D5783">
        <w:instrText xml:space="preserve"> STYLEREF 1 \s </w:instrText>
      </w:r>
      <w:r w:rsidR="004D5783">
        <w:fldChar w:fldCharType="separate"/>
      </w:r>
      <w:r>
        <w:rPr>
          <w:noProof/>
        </w:rPr>
        <w:t>3</w:t>
      </w:r>
      <w:r w:rsidR="004D5783">
        <w:rPr>
          <w:noProof/>
        </w:rPr>
        <w:fldChar w:fldCharType="end"/>
      </w:r>
      <w:r>
        <w:noBreakHyphen/>
      </w:r>
      <w:r w:rsidR="004D5783">
        <w:fldChar w:fldCharType="begin"/>
      </w:r>
      <w:r w:rsidR="004D5783">
        <w:instrText xml:space="preserve"> SEQ Hình \* ARABIC \s 1 </w:instrText>
      </w:r>
      <w:r w:rsidR="004D5783">
        <w:fldChar w:fldCharType="separate"/>
      </w:r>
      <w:r>
        <w:rPr>
          <w:noProof/>
        </w:rPr>
        <w:t>22</w:t>
      </w:r>
      <w:r w:rsidR="004D5783">
        <w:rPr>
          <w:noProof/>
        </w:rPr>
        <w:fldChar w:fldCharType="end"/>
      </w:r>
      <w:bookmarkEnd w:id="221"/>
      <w:r>
        <w:rPr>
          <w:rFonts w:hint="eastAsia"/>
          <w:lang w:eastAsia="ko-KR"/>
        </w:rPr>
        <w:t xml:space="preserve"> Danh sách tài khoản khách hàng.</w:t>
      </w:r>
      <w:bookmarkEnd w:id="222"/>
      <w:proofErr w:type="gramEnd"/>
    </w:p>
    <w:p w14:paraId="34ED53AB" w14:textId="77777777" w:rsidR="00A366ED" w:rsidRDefault="00A366ED" w:rsidP="00A366ED">
      <w:pPr>
        <w:keepNext/>
      </w:pPr>
      <w:r>
        <w:rPr>
          <w:noProof/>
          <w:lang w:eastAsia="ko-KR"/>
        </w:rPr>
        <w:drawing>
          <wp:inline distT="0" distB="0" distL="0" distR="0" wp14:anchorId="4A6C7E5B" wp14:editId="6DEC2B53">
            <wp:extent cx="5249918" cy="41148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Admin-qlnhanvien-2018-07-08-12_25_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60656" cy="4123216"/>
                    </a:xfrm>
                    <a:prstGeom prst="rect">
                      <a:avLst/>
                    </a:prstGeom>
                  </pic:spPr>
                </pic:pic>
              </a:graphicData>
            </a:graphic>
          </wp:inline>
        </w:drawing>
      </w:r>
    </w:p>
    <w:p w14:paraId="54C5388D" w14:textId="39346688" w:rsidR="00A366ED" w:rsidRDefault="00A366ED" w:rsidP="00811882">
      <w:pPr>
        <w:pStyle w:val="Caption"/>
        <w:rPr>
          <w:lang w:eastAsia="ko-KR"/>
        </w:rPr>
      </w:pPr>
      <w:bookmarkStart w:id="223" w:name="_Ref518821877"/>
      <w:bookmarkStart w:id="224" w:name="_Toc518908337"/>
      <w:proofErr w:type="gramStart"/>
      <w:r>
        <w:t xml:space="preserve">Hình </w:t>
      </w:r>
      <w:r w:rsidR="004D5783">
        <w:fldChar w:fldCharType="begin"/>
      </w:r>
      <w:r w:rsidR="004D5783">
        <w:instrText xml:space="preserve"> STYLEREF 1 \s </w:instrText>
      </w:r>
      <w:r w:rsidR="004D5783">
        <w:fldChar w:fldCharType="separate"/>
      </w:r>
      <w:r>
        <w:rPr>
          <w:noProof/>
        </w:rPr>
        <w:t>3</w:t>
      </w:r>
      <w:r w:rsidR="004D5783">
        <w:rPr>
          <w:noProof/>
        </w:rPr>
        <w:fldChar w:fldCharType="end"/>
      </w:r>
      <w:r>
        <w:noBreakHyphen/>
      </w:r>
      <w:r w:rsidR="004D5783">
        <w:fldChar w:fldCharType="begin"/>
      </w:r>
      <w:r w:rsidR="004D5783">
        <w:instrText xml:space="preserve"> SEQ Hình \* ARABIC \s 1 </w:instrText>
      </w:r>
      <w:r w:rsidR="004D5783">
        <w:fldChar w:fldCharType="separate"/>
      </w:r>
      <w:r>
        <w:rPr>
          <w:noProof/>
        </w:rPr>
        <w:t>23</w:t>
      </w:r>
      <w:r w:rsidR="004D5783">
        <w:rPr>
          <w:noProof/>
        </w:rPr>
        <w:fldChar w:fldCharType="end"/>
      </w:r>
      <w:bookmarkEnd w:id="223"/>
      <w:r>
        <w:rPr>
          <w:rFonts w:hint="eastAsia"/>
          <w:lang w:eastAsia="ko-KR"/>
        </w:rPr>
        <w:t xml:space="preserve"> Danh sách tài khoản nhân viên.</w:t>
      </w:r>
      <w:bookmarkEnd w:id="224"/>
      <w:proofErr w:type="gramEnd"/>
    </w:p>
    <w:p w14:paraId="7D43FBC3" w14:textId="77777777" w:rsidR="00A366ED" w:rsidRDefault="00A366ED" w:rsidP="00A366ED">
      <w:pPr>
        <w:keepNext/>
      </w:pPr>
      <w:r>
        <w:rPr>
          <w:rFonts w:hint="eastAsia"/>
          <w:noProof/>
          <w:lang w:eastAsia="ko-KR"/>
        </w:rPr>
        <w:lastRenderedPageBreak/>
        <w:drawing>
          <wp:inline distT="0" distB="0" distL="0" distR="0" wp14:anchorId="5344A686" wp14:editId="0040690C">
            <wp:extent cx="5291004" cy="3848668"/>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Admin-qlnhanvien-ThemNhanVien-2018-07-08-12_27_2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303776" cy="3857958"/>
                    </a:xfrm>
                    <a:prstGeom prst="rect">
                      <a:avLst/>
                    </a:prstGeom>
                  </pic:spPr>
                </pic:pic>
              </a:graphicData>
            </a:graphic>
          </wp:inline>
        </w:drawing>
      </w:r>
    </w:p>
    <w:p w14:paraId="684F67E3" w14:textId="49F23423" w:rsidR="00A366ED" w:rsidRPr="00A366ED" w:rsidRDefault="00A366ED" w:rsidP="00811882">
      <w:pPr>
        <w:pStyle w:val="Caption"/>
        <w:rPr>
          <w:lang w:eastAsia="ko-KR"/>
        </w:rPr>
      </w:pPr>
      <w:bookmarkStart w:id="225" w:name="_Ref518822007"/>
      <w:bookmarkStart w:id="226" w:name="_Toc518908338"/>
      <w:r>
        <w:t xml:space="preserve">Hình </w:t>
      </w:r>
      <w:r w:rsidR="004D5783">
        <w:fldChar w:fldCharType="begin"/>
      </w:r>
      <w:r w:rsidR="004D5783">
        <w:instrText xml:space="preserve"> STYLEREF 1 \s </w:instrText>
      </w:r>
      <w:r w:rsidR="004D5783">
        <w:fldChar w:fldCharType="separate"/>
      </w:r>
      <w:r>
        <w:rPr>
          <w:noProof/>
        </w:rPr>
        <w:t>3</w:t>
      </w:r>
      <w:r w:rsidR="004D5783">
        <w:rPr>
          <w:noProof/>
        </w:rPr>
        <w:fldChar w:fldCharType="end"/>
      </w:r>
      <w:r>
        <w:noBreakHyphen/>
      </w:r>
      <w:r w:rsidR="004D5783">
        <w:fldChar w:fldCharType="begin"/>
      </w:r>
      <w:r w:rsidR="004D5783">
        <w:instrText xml:space="preserve"> SEQ Hình \* ARABIC \s 1 </w:instrText>
      </w:r>
      <w:r w:rsidR="004D5783">
        <w:fldChar w:fldCharType="separate"/>
      </w:r>
      <w:r>
        <w:rPr>
          <w:noProof/>
        </w:rPr>
        <w:t>24</w:t>
      </w:r>
      <w:r w:rsidR="004D5783">
        <w:rPr>
          <w:noProof/>
        </w:rPr>
        <w:fldChar w:fldCharType="end"/>
      </w:r>
      <w:bookmarkEnd w:id="225"/>
      <w:r>
        <w:rPr>
          <w:rFonts w:hint="eastAsia"/>
          <w:lang w:eastAsia="ko-KR"/>
        </w:rPr>
        <w:t xml:space="preserve"> </w:t>
      </w:r>
      <w:proofErr w:type="gramStart"/>
      <w:r>
        <w:rPr>
          <w:rFonts w:hint="eastAsia"/>
          <w:lang w:eastAsia="ko-KR"/>
        </w:rPr>
        <w:t>Thêm</w:t>
      </w:r>
      <w:proofErr w:type="gramEnd"/>
      <w:r>
        <w:rPr>
          <w:rFonts w:hint="eastAsia"/>
          <w:lang w:eastAsia="ko-KR"/>
        </w:rPr>
        <w:t xml:space="preserve"> nhân viên.</w:t>
      </w:r>
      <w:bookmarkEnd w:id="226"/>
    </w:p>
    <w:p w14:paraId="4E20F880" w14:textId="77777777" w:rsidR="00A366ED" w:rsidRDefault="00A366ED" w:rsidP="00A366ED">
      <w:pPr>
        <w:keepNext/>
      </w:pPr>
      <w:r>
        <w:rPr>
          <w:noProof/>
          <w:lang w:eastAsia="ko-KR"/>
        </w:rPr>
        <w:drawing>
          <wp:inline distT="0" distB="0" distL="0" distR="0" wp14:anchorId="7BE952CC" wp14:editId="73F99E71">
            <wp:extent cx="5260769" cy="37051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Admin-qlnhanvien-Edit-6-2018-07-08-12_26_5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69280" cy="3711095"/>
                    </a:xfrm>
                    <a:prstGeom prst="rect">
                      <a:avLst/>
                    </a:prstGeom>
                  </pic:spPr>
                </pic:pic>
              </a:graphicData>
            </a:graphic>
          </wp:inline>
        </w:drawing>
      </w:r>
    </w:p>
    <w:p w14:paraId="2A4B6CD7" w14:textId="060FBD02" w:rsidR="00A366ED" w:rsidRDefault="00A366ED" w:rsidP="00811882">
      <w:pPr>
        <w:pStyle w:val="Caption"/>
        <w:rPr>
          <w:lang w:eastAsia="ko-KR"/>
        </w:rPr>
      </w:pPr>
      <w:bookmarkStart w:id="227" w:name="_Ref518822017"/>
      <w:bookmarkStart w:id="228" w:name="_Toc518908339"/>
      <w:proofErr w:type="gramStart"/>
      <w:r>
        <w:t xml:space="preserve">Hình </w:t>
      </w:r>
      <w:r w:rsidR="004D5783">
        <w:fldChar w:fldCharType="begin"/>
      </w:r>
      <w:r w:rsidR="004D5783">
        <w:instrText xml:space="preserve"> STYLEREF 1 \s </w:instrText>
      </w:r>
      <w:r w:rsidR="004D5783">
        <w:fldChar w:fldCharType="separate"/>
      </w:r>
      <w:r>
        <w:rPr>
          <w:noProof/>
        </w:rPr>
        <w:t>3</w:t>
      </w:r>
      <w:r w:rsidR="004D5783">
        <w:rPr>
          <w:noProof/>
        </w:rPr>
        <w:fldChar w:fldCharType="end"/>
      </w:r>
      <w:r>
        <w:noBreakHyphen/>
      </w:r>
      <w:r w:rsidR="004D5783">
        <w:fldChar w:fldCharType="begin"/>
      </w:r>
      <w:r w:rsidR="004D5783">
        <w:instrText xml:space="preserve"> SEQ Hình \* ARABIC \s 1 </w:instrText>
      </w:r>
      <w:r w:rsidR="004D5783">
        <w:fldChar w:fldCharType="separate"/>
      </w:r>
      <w:r>
        <w:rPr>
          <w:noProof/>
        </w:rPr>
        <w:t>25</w:t>
      </w:r>
      <w:r w:rsidR="004D5783">
        <w:rPr>
          <w:noProof/>
        </w:rPr>
        <w:fldChar w:fldCharType="end"/>
      </w:r>
      <w:bookmarkEnd w:id="227"/>
      <w:r>
        <w:rPr>
          <w:rFonts w:hint="eastAsia"/>
          <w:lang w:eastAsia="ko-KR"/>
        </w:rPr>
        <w:t xml:space="preserve"> Sửa thông tin nhân viên.</w:t>
      </w:r>
      <w:bookmarkEnd w:id="228"/>
      <w:proofErr w:type="gramEnd"/>
    </w:p>
    <w:p w14:paraId="05F08AC8" w14:textId="77777777" w:rsidR="00A366ED" w:rsidRDefault="00A366ED" w:rsidP="00A366ED">
      <w:pPr>
        <w:keepNext/>
      </w:pPr>
      <w:r>
        <w:rPr>
          <w:noProof/>
          <w:lang w:eastAsia="ko-KR"/>
        </w:rPr>
        <w:lastRenderedPageBreak/>
        <w:drawing>
          <wp:inline distT="0" distB="0" distL="0" distR="0" wp14:anchorId="1354CFAA" wp14:editId="1E8F0C8A">
            <wp:extent cx="5226829"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Admin-qlnhanvien-XemQuyen-1-2018-07-08-12_25_4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69280" cy="3687306"/>
                    </a:xfrm>
                    <a:prstGeom prst="rect">
                      <a:avLst/>
                    </a:prstGeom>
                  </pic:spPr>
                </pic:pic>
              </a:graphicData>
            </a:graphic>
          </wp:inline>
        </w:drawing>
      </w:r>
    </w:p>
    <w:p w14:paraId="2A9B4986" w14:textId="263C27AF" w:rsidR="00A366ED" w:rsidRDefault="00A366ED" w:rsidP="00811882">
      <w:pPr>
        <w:pStyle w:val="Caption"/>
        <w:rPr>
          <w:lang w:eastAsia="ko-KR"/>
        </w:rPr>
      </w:pPr>
      <w:bookmarkStart w:id="229" w:name="_Ref518822023"/>
      <w:bookmarkStart w:id="230" w:name="_Toc518908340"/>
      <w:r>
        <w:t xml:space="preserve">Hình </w:t>
      </w:r>
      <w:r w:rsidR="004D5783">
        <w:fldChar w:fldCharType="begin"/>
      </w:r>
      <w:r w:rsidR="004D5783">
        <w:instrText xml:space="preserve"> STYLEREF 1 \s </w:instrText>
      </w:r>
      <w:r w:rsidR="004D5783">
        <w:fldChar w:fldCharType="separate"/>
      </w:r>
      <w:r>
        <w:rPr>
          <w:noProof/>
        </w:rPr>
        <w:t>3</w:t>
      </w:r>
      <w:r w:rsidR="004D5783">
        <w:rPr>
          <w:noProof/>
        </w:rPr>
        <w:fldChar w:fldCharType="end"/>
      </w:r>
      <w:r>
        <w:noBreakHyphen/>
      </w:r>
      <w:r w:rsidR="004D5783">
        <w:fldChar w:fldCharType="begin"/>
      </w:r>
      <w:r w:rsidR="004D5783">
        <w:instrText xml:space="preserve"> SEQ Hình \* ARABIC \s 1 </w:instrText>
      </w:r>
      <w:r w:rsidR="004D5783">
        <w:fldChar w:fldCharType="separate"/>
      </w:r>
      <w:r>
        <w:rPr>
          <w:noProof/>
        </w:rPr>
        <w:t>26</w:t>
      </w:r>
      <w:r w:rsidR="004D5783">
        <w:rPr>
          <w:noProof/>
        </w:rPr>
        <w:fldChar w:fldCharType="end"/>
      </w:r>
      <w:bookmarkEnd w:id="229"/>
      <w:r>
        <w:rPr>
          <w:rFonts w:hint="eastAsia"/>
          <w:lang w:eastAsia="ko-KR"/>
        </w:rPr>
        <w:t xml:space="preserve"> Xem danh sách quyền </w:t>
      </w:r>
      <w:proofErr w:type="gramStart"/>
      <w:r>
        <w:rPr>
          <w:rFonts w:hint="eastAsia"/>
          <w:lang w:eastAsia="ko-KR"/>
        </w:rPr>
        <w:t>theo</w:t>
      </w:r>
      <w:proofErr w:type="gramEnd"/>
      <w:r>
        <w:rPr>
          <w:rFonts w:hint="eastAsia"/>
          <w:lang w:eastAsia="ko-KR"/>
        </w:rPr>
        <w:t xml:space="preserve"> nhân viên.</w:t>
      </w:r>
      <w:bookmarkEnd w:id="230"/>
    </w:p>
    <w:p w14:paraId="388195F9" w14:textId="77777777" w:rsidR="00A366ED" w:rsidRDefault="00A366ED" w:rsidP="00A366ED">
      <w:pPr>
        <w:keepNext/>
      </w:pPr>
      <w:r>
        <w:rPr>
          <w:noProof/>
          <w:lang w:eastAsia="ko-KR"/>
        </w:rPr>
        <w:drawing>
          <wp:inline distT="0" distB="0" distL="0" distR="0" wp14:anchorId="0759A1C9" wp14:editId="4312736F">
            <wp:extent cx="5262113" cy="352205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2494-Admin-qlnhanvien-ThemQuyen-1-2018-07-08-12_27_08.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60656" cy="3521075"/>
                    </a:xfrm>
                    <a:prstGeom prst="rect">
                      <a:avLst/>
                    </a:prstGeom>
                  </pic:spPr>
                </pic:pic>
              </a:graphicData>
            </a:graphic>
          </wp:inline>
        </w:drawing>
      </w:r>
    </w:p>
    <w:p w14:paraId="22607638" w14:textId="47388CE5" w:rsidR="00A366ED" w:rsidRDefault="00A366ED" w:rsidP="00811882">
      <w:pPr>
        <w:pStyle w:val="Caption"/>
        <w:rPr>
          <w:lang w:eastAsia="ko-KR"/>
        </w:rPr>
      </w:pPr>
      <w:bookmarkStart w:id="231" w:name="_Ref518822030"/>
      <w:bookmarkStart w:id="232" w:name="_Toc518908341"/>
      <w:r>
        <w:t xml:space="preserve">Hình </w:t>
      </w:r>
      <w:r w:rsidR="004D5783">
        <w:fldChar w:fldCharType="begin"/>
      </w:r>
      <w:r w:rsidR="004D5783">
        <w:instrText xml:space="preserve"> STYLEREF 1 \s </w:instrText>
      </w:r>
      <w:r w:rsidR="004D5783">
        <w:fldChar w:fldCharType="separate"/>
      </w:r>
      <w:r>
        <w:rPr>
          <w:noProof/>
        </w:rPr>
        <w:t>3</w:t>
      </w:r>
      <w:r w:rsidR="004D5783">
        <w:rPr>
          <w:noProof/>
        </w:rPr>
        <w:fldChar w:fldCharType="end"/>
      </w:r>
      <w:r>
        <w:noBreakHyphen/>
      </w:r>
      <w:r w:rsidR="004D5783">
        <w:fldChar w:fldCharType="begin"/>
      </w:r>
      <w:r w:rsidR="004D5783">
        <w:instrText xml:space="preserve"> SEQ Hình \* ARABIC \s 1 </w:instrText>
      </w:r>
      <w:r w:rsidR="004D5783">
        <w:fldChar w:fldCharType="separate"/>
      </w:r>
      <w:r>
        <w:rPr>
          <w:noProof/>
        </w:rPr>
        <w:t>27</w:t>
      </w:r>
      <w:r w:rsidR="004D5783">
        <w:rPr>
          <w:noProof/>
        </w:rPr>
        <w:fldChar w:fldCharType="end"/>
      </w:r>
      <w:bookmarkEnd w:id="231"/>
      <w:r>
        <w:rPr>
          <w:rFonts w:hint="eastAsia"/>
          <w:lang w:eastAsia="ko-KR"/>
        </w:rPr>
        <w:t xml:space="preserve"> </w:t>
      </w:r>
      <w:proofErr w:type="gramStart"/>
      <w:r>
        <w:rPr>
          <w:rFonts w:hint="eastAsia"/>
          <w:lang w:eastAsia="ko-KR"/>
        </w:rPr>
        <w:t>Thêm</w:t>
      </w:r>
      <w:proofErr w:type="gramEnd"/>
      <w:r>
        <w:rPr>
          <w:rFonts w:hint="eastAsia"/>
          <w:lang w:eastAsia="ko-KR"/>
        </w:rPr>
        <w:t xml:space="preserve"> quyền.</w:t>
      </w:r>
      <w:bookmarkEnd w:id="232"/>
    </w:p>
    <w:p w14:paraId="5FD59B28" w14:textId="57E4C599" w:rsidR="00A366ED" w:rsidRPr="00A366ED" w:rsidRDefault="00A366ED" w:rsidP="00A366ED">
      <w:pPr>
        <w:rPr>
          <w:lang w:eastAsia="ko-KR"/>
        </w:rPr>
      </w:pPr>
    </w:p>
    <w:p w14:paraId="0DDAFEC2" w14:textId="3CB75C73" w:rsidR="00E90C40" w:rsidRDefault="00E90C40" w:rsidP="00E90C40">
      <w:pPr>
        <w:jc w:val="left"/>
        <w:rPr>
          <w:lang w:eastAsia="ko-KR"/>
        </w:rPr>
      </w:pPr>
      <w:r>
        <w:rPr>
          <w:rFonts w:hint="eastAsia"/>
          <w:lang w:eastAsia="ko-KR"/>
        </w:rPr>
        <w:t xml:space="preserve">Chức năng quản lý nhân viên cho thấy danh sách nhân viên của </w:t>
      </w:r>
      <w:proofErr w:type="gramStart"/>
      <w:r>
        <w:rPr>
          <w:rFonts w:hint="eastAsia"/>
          <w:lang w:eastAsia="ko-KR"/>
        </w:rPr>
        <w:t>cửa  hàng</w:t>
      </w:r>
      <w:proofErr w:type="gramEnd"/>
      <w:r>
        <w:rPr>
          <w:rFonts w:hint="eastAsia"/>
          <w:lang w:eastAsia="ko-KR"/>
        </w:rPr>
        <w:t>, xem quyền của từng nhân viên và sửa quyền cho nhân viên.</w:t>
      </w:r>
    </w:p>
    <w:p w14:paraId="4D8E65DD" w14:textId="77777777" w:rsidR="00412F64" w:rsidRDefault="00412F64" w:rsidP="00412F64">
      <w:pPr>
        <w:pStyle w:val="Heading2"/>
      </w:pPr>
      <w:bookmarkStart w:id="233" w:name="_Toc518897465"/>
      <w:bookmarkStart w:id="234" w:name="_Toc169424253"/>
      <w:r>
        <w:lastRenderedPageBreak/>
        <w:t>Kết chương</w:t>
      </w:r>
      <w:bookmarkEnd w:id="233"/>
    </w:p>
    <w:p w14:paraId="6AE6A35A" w14:textId="450F50DE" w:rsidR="00761C4E" w:rsidRPr="00412F64" w:rsidRDefault="00E44F1F" w:rsidP="00412F64">
      <w:pPr>
        <w:rPr>
          <w:rFonts w:hint="eastAsia"/>
          <w:lang w:eastAsia="ko-KR"/>
        </w:rPr>
      </w:pPr>
      <w:proofErr w:type="gramStart"/>
      <w:r>
        <w:t>Chương này là chương cuối cùng của Đồ án, nó diễn tả nội dung quy trình cài đặt các phẩn mềm cần thiết để xây dựng website và cách hoạt động của website bằng hình ảnh minh họa.</w:t>
      </w:r>
      <w:proofErr w:type="gramEnd"/>
      <w:r w:rsidR="00761C4E" w:rsidRPr="00412F64">
        <w:br w:type="page"/>
      </w:r>
    </w:p>
    <w:p w14:paraId="2D15AC42" w14:textId="77777777" w:rsidR="00A16910" w:rsidRDefault="0007352A" w:rsidP="009E77CD">
      <w:pPr>
        <w:pStyle w:val="Heading1"/>
        <w:numPr>
          <w:ilvl w:val="0"/>
          <w:numId w:val="0"/>
        </w:numPr>
      </w:pPr>
      <w:bookmarkStart w:id="235" w:name="_Toc518897466"/>
      <w:r>
        <w:lastRenderedPageBreak/>
        <w:t>KẾT LUẬN</w:t>
      </w:r>
      <w:bookmarkEnd w:id="234"/>
      <w:r w:rsidR="00130546">
        <w:t xml:space="preserve"> VÀ HƯỚNG PHÁT TRIỂN</w:t>
      </w:r>
      <w:bookmarkEnd w:id="235"/>
    </w:p>
    <w:p w14:paraId="703B374B" w14:textId="232B68A8" w:rsidR="00B602DC" w:rsidRDefault="00B602DC" w:rsidP="00585F4E">
      <w:pPr>
        <w:rPr>
          <w:lang w:eastAsia="ko-KR"/>
        </w:rPr>
      </w:pPr>
      <w:r>
        <w:rPr>
          <w:rFonts w:hint="eastAsia"/>
          <w:lang w:eastAsia="ko-KR"/>
        </w:rPr>
        <w:t xml:space="preserve">Đồ </w:t>
      </w:r>
      <w:proofErr w:type="gramStart"/>
      <w:r>
        <w:rPr>
          <w:rFonts w:hint="eastAsia"/>
          <w:lang w:eastAsia="ko-KR"/>
        </w:rPr>
        <w:t>án</w:t>
      </w:r>
      <w:proofErr w:type="gramEnd"/>
      <w:r>
        <w:rPr>
          <w:rFonts w:hint="eastAsia"/>
          <w:lang w:eastAsia="ko-KR"/>
        </w:rPr>
        <w:t xml:space="preserve"> đã được xây dựng dựa trên kiến thức cá nhân và các tài liệu tham khảo trên mạ</w:t>
      </w:r>
      <w:r w:rsidR="00E023A3">
        <w:rPr>
          <w:rFonts w:hint="eastAsia"/>
          <w:lang w:eastAsia="ko-KR"/>
        </w:rPr>
        <w:t>ng internet qua các quy trình</w:t>
      </w:r>
      <w:r>
        <w:rPr>
          <w:rFonts w:hint="eastAsia"/>
          <w:lang w:eastAsia="ko-KR"/>
        </w:rPr>
        <w:t>: lấy ý kiến khách hàng, phân tích và thiết kế hệ thống, xây dựng Đồ án. Do xây dựng bỏ qua một số bước nên sản phẩm chưa đạt được như đúng mục tiêu đặt ra ban đầu của đồ án.</w:t>
      </w:r>
    </w:p>
    <w:p w14:paraId="7EFD254E" w14:textId="520C1146" w:rsidR="00B602DC" w:rsidRDefault="00B602DC" w:rsidP="00585F4E">
      <w:pPr>
        <w:rPr>
          <w:lang w:eastAsia="ko-KR"/>
        </w:rPr>
      </w:pPr>
      <w:r>
        <w:rPr>
          <w:rFonts w:hint="eastAsia"/>
          <w:lang w:eastAsia="ko-KR"/>
        </w:rPr>
        <w:t>Đối chiếu với PHIẾU GIAO NHIỆM VỤ ĐỒ ÁN TỐT NGHIỆP và phần MỞ ĐẦU Đồ án chưa đạt đủ các yêu cầu đặt ra do nhiều chức năng phát sinh và các quá trình xử lí không đúng với xác định ban đâu, cũng nhờ đó mà Đồ án đã hoàn chỉnh thêm một số chức năng mà PHIẾU GIAO NHIỆM VỤ ĐỒ ÁN TỐT NGHIỆP đặt ra.</w:t>
      </w:r>
    </w:p>
    <w:p w14:paraId="64C697D8" w14:textId="1A13EE4E" w:rsidR="00BD079D" w:rsidRPr="00E023A3" w:rsidRDefault="00B602DC" w:rsidP="00E023A3">
      <w:pPr>
        <w:rPr>
          <w:lang w:eastAsia="ko-KR"/>
        </w:rPr>
      </w:pPr>
      <w:r>
        <w:rPr>
          <w:rFonts w:hint="eastAsia"/>
          <w:lang w:eastAsia="ko-KR"/>
        </w:rPr>
        <w:t xml:space="preserve">Đồ </w:t>
      </w:r>
      <w:proofErr w:type="gramStart"/>
      <w:r>
        <w:rPr>
          <w:rFonts w:hint="eastAsia"/>
          <w:lang w:eastAsia="ko-KR"/>
        </w:rPr>
        <w:t>án</w:t>
      </w:r>
      <w:proofErr w:type="gramEnd"/>
      <w:r>
        <w:rPr>
          <w:rFonts w:hint="eastAsia"/>
          <w:lang w:eastAsia="ko-KR"/>
        </w:rPr>
        <w:t xml:space="preserve"> tốt nghiệp ngay từ bước ban đầu cần phải được phân tích một cách tỉ mỉ nhất có thể. Từ đó xác định được đầy đủ chức năng cần thiết, các quá trình hoạt động từ đó xây dựng được cơ sở dữ liệu hoàn chỉnh</w:t>
      </w:r>
      <w:r w:rsidR="00E023A3">
        <w:rPr>
          <w:rFonts w:hint="eastAsia"/>
          <w:lang w:eastAsia="ko-KR"/>
        </w:rPr>
        <w:t xml:space="preserve">, tránh việc vừa xây dựng đồ </w:t>
      </w:r>
      <w:proofErr w:type="gramStart"/>
      <w:r w:rsidR="00E023A3">
        <w:rPr>
          <w:rFonts w:hint="eastAsia"/>
          <w:lang w:eastAsia="ko-KR"/>
        </w:rPr>
        <w:t>án</w:t>
      </w:r>
      <w:proofErr w:type="gramEnd"/>
      <w:r w:rsidR="00E023A3">
        <w:rPr>
          <w:rFonts w:hint="eastAsia"/>
          <w:lang w:eastAsia="ko-KR"/>
        </w:rPr>
        <w:t xml:space="preserve"> vừa sửa cơ sở dữ liệu gây khó </w:t>
      </w:r>
      <w:r w:rsidR="00E023A3">
        <w:rPr>
          <w:lang w:eastAsia="ko-KR"/>
        </w:rPr>
        <w:t>kh</w:t>
      </w:r>
      <w:r w:rsidR="00E023A3">
        <w:rPr>
          <w:rFonts w:hint="eastAsia"/>
          <w:lang w:eastAsia="ko-KR"/>
        </w:rPr>
        <w:t>ăn trong quá trình xử lí bài toán và làm sản phẩm chậm hơn.</w:t>
      </w:r>
      <w:bookmarkStart w:id="236" w:name="_Toc169424254"/>
      <w:r w:rsidR="00BD079D">
        <w:br w:type="page"/>
      </w:r>
    </w:p>
    <w:bookmarkEnd w:id="236" w:displacedByCustomXml="next"/>
    <w:bookmarkStart w:id="237" w:name="_Toc169424255" w:displacedByCustomXml="next"/>
    <w:sdt>
      <w:sdtPr>
        <w:rPr>
          <w:b/>
          <w:bCs/>
          <w:sz w:val="26"/>
        </w:rPr>
        <w:id w:val="-2016525058"/>
        <w:docPartObj>
          <w:docPartGallery w:val="Bibliographies"/>
          <w:docPartUnique/>
        </w:docPartObj>
      </w:sdtPr>
      <w:sdtEndPr>
        <w:rPr>
          <w:b w:val="0"/>
          <w:bCs w:val="0"/>
          <w:sz w:val="24"/>
        </w:rPr>
      </w:sdtEndPr>
      <w:sdtContent>
        <w:p w14:paraId="3C6D4DED" w14:textId="77777777" w:rsidR="00A94277" w:rsidRDefault="005719FB" w:rsidP="000D7DC8">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2"/>
          </w:tblGrid>
          <w:tr w:rsidR="00A94277" w14:paraId="4700C9D2" w14:textId="77777777">
            <w:trPr>
              <w:divId w:val="1620797064"/>
              <w:tblCellSpacing w:w="15" w:type="dxa"/>
            </w:trPr>
            <w:tc>
              <w:tcPr>
                <w:tcW w:w="50" w:type="pct"/>
                <w:hideMark/>
              </w:tcPr>
              <w:p w14:paraId="0F72AF31" w14:textId="77777777" w:rsidR="00A94277" w:rsidRDefault="00A94277">
                <w:pPr>
                  <w:pStyle w:val="Bibliography"/>
                  <w:rPr>
                    <w:noProof/>
                  </w:rPr>
                </w:pPr>
                <w:r>
                  <w:rPr>
                    <w:noProof/>
                  </w:rPr>
                  <w:t xml:space="preserve">[1] </w:t>
                </w:r>
              </w:p>
            </w:tc>
            <w:tc>
              <w:tcPr>
                <w:tcW w:w="0" w:type="auto"/>
                <w:hideMark/>
              </w:tcPr>
              <w:p w14:paraId="3DB795F6" w14:textId="77777777" w:rsidR="00A94277" w:rsidRDefault="00A94277">
                <w:pPr>
                  <w:pStyle w:val="Bibliography"/>
                  <w:rPr>
                    <w:noProof/>
                  </w:rPr>
                </w:pPr>
                <w:r>
                  <w:rPr>
                    <w:noProof/>
                  </w:rPr>
                  <w:t>Q. Như, "Đại Học Kinh Tế Tài Chính," 28 10 2015. [Online]. Available: https://www.uef.edu.vn/tin-huong-nghiep/thuong-mai-dien-tu-la-gi-hoc-nhung-gi-1571. [Accessed 9 6 2018].</w:t>
                </w:r>
              </w:p>
            </w:tc>
          </w:tr>
          <w:tr w:rsidR="00A94277" w14:paraId="188DB5B5" w14:textId="77777777">
            <w:trPr>
              <w:divId w:val="1620797064"/>
              <w:tblCellSpacing w:w="15" w:type="dxa"/>
            </w:trPr>
            <w:tc>
              <w:tcPr>
                <w:tcW w:w="50" w:type="pct"/>
                <w:hideMark/>
              </w:tcPr>
              <w:p w14:paraId="044B53C3" w14:textId="77777777" w:rsidR="00A94277" w:rsidRDefault="00A94277">
                <w:pPr>
                  <w:pStyle w:val="Bibliography"/>
                  <w:rPr>
                    <w:noProof/>
                  </w:rPr>
                </w:pPr>
                <w:r>
                  <w:rPr>
                    <w:noProof/>
                  </w:rPr>
                  <w:t xml:space="preserve">[2] </w:t>
                </w:r>
              </w:p>
            </w:tc>
            <w:tc>
              <w:tcPr>
                <w:tcW w:w="0" w:type="auto"/>
                <w:hideMark/>
              </w:tcPr>
              <w:p w14:paraId="58D9047B" w14:textId="77777777" w:rsidR="00A94277" w:rsidRDefault="00A94277">
                <w:pPr>
                  <w:pStyle w:val="Bibliography"/>
                  <w:rPr>
                    <w:noProof/>
                  </w:rPr>
                </w:pPr>
                <w:r>
                  <w:rPr>
                    <w:noProof/>
                  </w:rPr>
                  <w:t>M. media, "Linkedin," 12 7 2017. [Online]. Available: https://www.linkedin.com/pulse/c-se-la-ngon-ngu-lap-trinh-tuong-lai-nghe-nghiep-cua-ban-mona-media. [Accessed 5 6 2018].</w:t>
                </w:r>
              </w:p>
            </w:tc>
          </w:tr>
          <w:tr w:rsidR="00A94277" w14:paraId="0A8C17C5" w14:textId="77777777">
            <w:trPr>
              <w:divId w:val="1620797064"/>
              <w:tblCellSpacing w:w="15" w:type="dxa"/>
            </w:trPr>
            <w:tc>
              <w:tcPr>
                <w:tcW w:w="50" w:type="pct"/>
                <w:hideMark/>
              </w:tcPr>
              <w:p w14:paraId="0F809E20" w14:textId="77777777" w:rsidR="00A94277" w:rsidRDefault="00A94277">
                <w:pPr>
                  <w:pStyle w:val="Bibliography"/>
                  <w:rPr>
                    <w:noProof/>
                  </w:rPr>
                </w:pPr>
                <w:r>
                  <w:rPr>
                    <w:noProof/>
                  </w:rPr>
                  <w:t xml:space="preserve">[3] </w:t>
                </w:r>
              </w:p>
            </w:tc>
            <w:tc>
              <w:tcPr>
                <w:tcW w:w="0" w:type="auto"/>
                <w:hideMark/>
              </w:tcPr>
              <w:p w14:paraId="543EDC09" w14:textId="77777777" w:rsidR="00A94277" w:rsidRDefault="00A94277">
                <w:pPr>
                  <w:pStyle w:val="Bibliography"/>
                  <w:rPr>
                    <w:noProof/>
                  </w:rPr>
                </w:pPr>
                <w:r>
                  <w:rPr>
                    <w:noProof/>
                  </w:rPr>
                  <w:t>P. H. Hoàng, "Tôi ĐI Code Dạo," 30 7 2015. [Online]. Available: https://toidicodedao.com/2015/07/30/c-la-ngon-ngu-tuyet-voi-nhat-java-php-c-c-ruby-chi-toan-la-thu-re-tien/. [Accessed 9 6 2018].</w:t>
                </w:r>
              </w:p>
            </w:tc>
          </w:tr>
          <w:tr w:rsidR="00A94277" w14:paraId="34150347" w14:textId="77777777">
            <w:trPr>
              <w:divId w:val="1620797064"/>
              <w:tblCellSpacing w:w="15" w:type="dxa"/>
            </w:trPr>
            <w:tc>
              <w:tcPr>
                <w:tcW w:w="50" w:type="pct"/>
                <w:hideMark/>
              </w:tcPr>
              <w:p w14:paraId="3B789385" w14:textId="77777777" w:rsidR="00A94277" w:rsidRDefault="00A94277">
                <w:pPr>
                  <w:pStyle w:val="Bibliography"/>
                  <w:rPr>
                    <w:noProof/>
                  </w:rPr>
                </w:pPr>
                <w:r>
                  <w:rPr>
                    <w:noProof/>
                  </w:rPr>
                  <w:t xml:space="preserve">[4] </w:t>
                </w:r>
              </w:p>
            </w:tc>
            <w:tc>
              <w:tcPr>
                <w:tcW w:w="0" w:type="auto"/>
                <w:hideMark/>
              </w:tcPr>
              <w:p w14:paraId="1BC01C93" w14:textId="77777777" w:rsidR="00A94277" w:rsidRDefault="00A94277">
                <w:pPr>
                  <w:pStyle w:val="Bibliography"/>
                  <w:rPr>
                    <w:noProof/>
                  </w:rPr>
                </w:pPr>
                <w:r>
                  <w:rPr>
                    <w:noProof/>
                  </w:rPr>
                  <w:t>H. Tùng, "CodeHub," 27 6 2018. [Online]. Available: https://www.codehub.vn/HTML-Cho-Nguoi-Bat-Dau/Gioi-Thieu-Ve-HTML. [Accessed 28 6 2018].</w:t>
                </w:r>
              </w:p>
            </w:tc>
          </w:tr>
          <w:tr w:rsidR="00A94277" w14:paraId="686342D7" w14:textId="77777777">
            <w:trPr>
              <w:divId w:val="1620797064"/>
              <w:tblCellSpacing w:w="15" w:type="dxa"/>
            </w:trPr>
            <w:tc>
              <w:tcPr>
                <w:tcW w:w="50" w:type="pct"/>
                <w:hideMark/>
              </w:tcPr>
              <w:p w14:paraId="252B8666" w14:textId="77777777" w:rsidR="00A94277" w:rsidRDefault="00A94277">
                <w:pPr>
                  <w:pStyle w:val="Bibliography"/>
                  <w:rPr>
                    <w:noProof/>
                  </w:rPr>
                </w:pPr>
                <w:r>
                  <w:rPr>
                    <w:noProof/>
                  </w:rPr>
                  <w:t xml:space="preserve">[5] </w:t>
                </w:r>
              </w:p>
            </w:tc>
            <w:tc>
              <w:tcPr>
                <w:tcW w:w="0" w:type="auto"/>
                <w:hideMark/>
              </w:tcPr>
              <w:p w14:paraId="11CFB519" w14:textId="77777777" w:rsidR="00A94277" w:rsidRDefault="00A94277">
                <w:pPr>
                  <w:pStyle w:val="Bibliography"/>
                  <w:rPr>
                    <w:noProof/>
                  </w:rPr>
                </w:pPr>
                <w:r>
                  <w:rPr>
                    <w:noProof/>
                  </w:rPr>
                  <w:t>VietJack, "vietJack.com," 1 6 2018. [Online]. Available: http://vietjack.com/internet_technologies/css.jsp.</w:t>
                </w:r>
              </w:p>
            </w:tc>
          </w:tr>
          <w:tr w:rsidR="00A94277" w14:paraId="3411DEC2" w14:textId="77777777">
            <w:trPr>
              <w:divId w:val="1620797064"/>
              <w:tblCellSpacing w:w="15" w:type="dxa"/>
            </w:trPr>
            <w:tc>
              <w:tcPr>
                <w:tcW w:w="50" w:type="pct"/>
                <w:hideMark/>
              </w:tcPr>
              <w:p w14:paraId="43082C3D" w14:textId="77777777" w:rsidR="00A94277" w:rsidRDefault="00A94277">
                <w:pPr>
                  <w:pStyle w:val="Bibliography"/>
                  <w:rPr>
                    <w:noProof/>
                  </w:rPr>
                </w:pPr>
                <w:r>
                  <w:rPr>
                    <w:noProof/>
                  </w:rPr>
                  <w:t xml:space="preserve">[6] </w:t>
                </w:r>
              </w:p>
            </w:tc>
            <w:tc>
              <w:tcPr>
                <w:tcW w:w="0" w:type="auto"/>
                <w:hideMark/>
              </w:tcPr>
              <w:p w14:paraId="2B95FCD9" w14:textId="77777777" w:rsidR="00A94277" w:rsidRDefault="00A94277">
                <w:pPr>
                  <w:pStyle w:val="Bibliography"/>
                  <w:rPr>
                    <w:noProof/>
                  </w:rPr>
                </w:pPr>
                <w:r>
                  <w:rPr>
                    <w:noProof/>
                  </w:rPr>
                  <w:t>[Online]. Available: http://hoclaptrinhweb.org/lap-trinh/hoc-css/248-bai-1-gioi-thieu-ve-css-cu-phap-css.html.</w:t>
                </w:r>
              </w:p>
            </w:tc>
          </w:tr>
          <w:tr w:rsidR="00A94277" w14:paraId="493B60B8" w14:textId="77777777">
            <w:trPr>
              <w:divId w:val="1620797064"/>
              <w:tblCellSpacing w:w="15" w:type="dxa"/>
            </w:trPr>
            <w:tc>
              <w:tcPr>
                <w:tcW w:w="50" w:type="pct"/>
                <w:hideMark/>
              </w:tcPr>
              <w:p w14:paraId="2C9B8EB8" w14:textId="77777777" w:rsidR="00A94277" w:rsidRDefault="00A94277">
                <w:pPr>
                  <w:pStyle w:val="Bibliography"/>
                  <w:rPr>
                    <w:noProof/>
                  </w:rPr>
                </w:pPr>
                <w:r>
                  <w:rPr>
                    <w:noProof/>
                  </w:rPr>
                  <w:t xml:space="preserve">[7] </w:t>
                </w:r>
              </w:p>
            </w:tc>
            <w:tc>
              <w:tcPr>
                <w:tcW w:w="0" w:type="auto"/>
                <w:hideMark/>
              </w:tcPr>
              <w:p w14:paraId="66BF054E" w14:textId="77777777" w:rsidR="00A94277" w:rsidRDefault="00A94277">
                <w:pPr>
                  <w:pStyle w:val="Bibliography"/>
                  <w:rPr>
                    <w:noProof/>
                  </w:rPr>
                </w:pPr>
                <w:r>
                  <w:rPr>
                    <w:noProof/>
                  </w:rPr>
                  <w:t>Admin_NCM, 6 2018. [Online]. Available: https://kenhlaptrinh.net/tong-quan-ve-javascript/.</w:t>
                </w:r>
              </w:p>
            </w:tc>
          </w:tr>
          <w:tr w:rsidR="00A94277" w14:paraId="59B75A7C" w14:textId="77777777">
            <w:trPr>
              <w:divId w:val="1620797064"/>
              <w:tblCellSpacing w:w="15" w:type="dxa"/>
            </w:trPr>
            <w:tc>
              <w:tcPr>
                <w:tcW w:w="50" w:type="pct"/>
                <w:hideMark/>
              </w:tcPr>
              <w:p w14:paraId="05FA5574" w14:textId="77777777" w:rsidR="00A94277" w:rsidRDefault="00A94277">
                <w:pPr>
                  <w:pStyle w:val="Bibliography"/>
                  <w:rPr>
                    <w:noProof/>
                  </w:rPr>
                </w:pPr>
                <w:r>
                  <w:rPr>
                    <w:noProof/>
                  </w:rPr>
                  <w:t xml:space="preserve">[8] </w:t>
                </w:r>
              </w:p>
            </w:tc>
            <w:tc>
              <w:tcPr>
                <w:tcW w:w="0" w:type="auto"/>
                <w:hideMark/>
              </w:tcPr>
              <w:p w14:paraId="6FACF81D" w14:textId="77777777" w:rsidR="00A94277" w:rsidRDefault="00A94277">
                <w:pPr>
                  <w:pStyle w:val="Bibliography"/>
                  <w:rPr>
                    <w:noProof/>
                  </w:rPr>
                </w:pPr>
                <w:r>
                  <w:rPr>
                    <w:noProof/>
                  </w:rPr>
                  <w:t>6 2018. [Online]. Available: http://laptrinhphp.vn/bai-1-gioi-thieu-ve-javascript/.</w:t>
                </w:r>
              </w:p>
            </w:tc>
          </w:tr>
          <w:tr w:rsidR="00A94277" w14:paraId="5B140B12" w14:textId="77777777">
            <w:trPr>
              <w:divId w:val="1620797064"/>
              <w:tblCellSpacing w:w="15" w:type="dxa"/>
            </w:trPr>
            <w:tc>
              <w:tcPr>
                <w:tcW w:w="50" w:type="pct"/>
                <w:hideMark/>
              </w:tcPr>
              <w:p w14:paraId="6A171ABD" w14:textId="77777777" w:rsidR="00A94277" w:rsidRDefault="00A94277">
                <w:pPr>
                  <w:pStyle w:val="Bibliography"/>
                  <w:rPr>
                    <w:noProof/>
                  </w:rPr>
                </w:pPr>
                <w:r>
                  <w:rPr>
                    <w:noProof/>
                  </w:rPr>
                  <w:t xml:space="preserve">[9] </w:t>
                </w:r>
              </w:p>
            </w:tc>
            <w:tc>
              <w:tcPr>
                <w:tcW w:w="0" w:type="auto"/>
                <w:hideMark/>
              </w:tcPr>
              <w:p w14:paraId="1369C0BF" w14:textId="77777777" w:rsidR="00A94277" w:rsidRDefault="00A94277">
                <w:pPr>
                  <w:pStyle w:val="Bibliography"/>
                  <w:rPr>
                    <w:noProof/>
                  </w:rPr>
                </w:pPr>
                <w:r>
                  <w:rPr>
                    <w:noProof/>
                  </w:rPr>
                  <w:t>N. Lợi, "Blog Loi," 11 8 2017. [Online]. Available: http://blogloi.com/mo-hinh-mvc-la-gi-uu-diem-cua-mvc-nhu-nao/. [Accessed 9 7 2018].</w:t>
                </w:r>
              </w:p>
            </w:tc>
          </w:tr>
          <w:tr w:rsidR="00A94277" w14:paraId="5D74ACD4" w14:textId="77777777">
            <w:trPr>
              <w:divId w:val="1620797064"/>
              <w:tblCellSpacing w:w="15" w:type="dxa"/>
            </w:trPr>
            <w:tc>
              <w:tcPr>
                <w:tcW w:w="50" w:type="pct"/>
                <w:hideMark/>
              </w:tcPr>
              <w:p w14:paraId="2AF98769" w14:textId="77777777" w:rsidR="00A94277" w:rsidRDefault="00A94277">
                <w:pPr>
                  <w:pStyle w:val="Bibliography"/>
                  <w:rPr>
                    <w:noProof/>
                  </w:rPr>
                </w:pPr>
                <w:r>
                  <w:rPr>
                    <w:noProof/>
                  </w:rPr>
                  <w:t xml:space="preserve">[10] </w:t>
                </w:r>
              </w:p>
            </w:tc>
            <w:tc>
              <w:tcPr>
                <w:tcW w:w="0" w:type="auto"/>
                <w:hideMark/>
              </w:tcPr>
              <w:p w14:paraId="41CC80C4" w14:textId="77777777" w:rsidR="00A94277" w:rsidRDefault="00A94277">
                <w:pPr>
                  <w:pStyle w:val="Bibliography"/>
                  <w:rPr>
                    <w:noProof/>
                  </w:rPr>
                </w:pPr>
                <w:r>
                  <w:rPr>
                    <w:noProof/>
                  </w:rPr>
                  <w:t>6 2018. [Online]. Available: http://tech.agu.edu.vn/clbtinhoc/index.php?threads/gioi-thiu-mo-hinh-mvc.516/.</w:t>
                </w:r>
              </w:p>
            </w:tc>
          </w:tr>
          <w:tr w:rsidR="00A94277" w14:paraId="487F5FC4" w14:textId="77777777">
            <w:trPr>
              <w:divId w:val="1620797064"/>
              <w:tblCellSpacing w:w="15" w:type="dxa"/>
            </w:trPr>
            <w:tc>
              <w:tcPr>
                <w:tcW w:w="50" w:type="pct"/>
                <w:hideMark/>
              </w:tcPr>
              <w:p w14:paraId="601721BF" w14:textId="77777777" w:rsidR="00A94277" w:rsidRDefault="00A94277">
                <w:pPr>
                  <w:pStyle w:val="Bibliography"/>
                  <w:rPr>
                    <w:noProof/>
                  </w:rPr>
                </w:pPr>
                <w:r>
                  <w:rPr>
                    <w:noProof/>
                  </w:rPr>
                  <w:t xml:space="preserve">[11] </w:t>
                </w:r>
              </w:p>
            </w:tc>
            <w:tc>
              <w:tcPr>
                <w:tcW w:w="0" w:type="auto"/>
                <w:hideMark/>
              </w:tcPr>
              <w:p w14:paraId="72768954" w14:textId="77777777" w:rsidR="00A94277" w:rsidRDefault="00A94277">
                <w:pPr>
                  <w:pStyle w:val="Bibliography"/>
                  <w:rPr>
                    <w:noProof/>
                  </w:rPr>
                </w:pPr>
                <w:r>
                  <w:rPr>
                    <w:noProof/>
                  </w:rPr>
                  <w:t>6 2018. [Online]. Available: http://chiencong.com/gioi-thieu-mo-hinh-mvc.</w:t>
                </w:r>
              </w:p>
            </w:tc>
          </w:tr>
          <w:tr w:rsidR="00A94277" w14:paraId="19591B09" w14:textId="77777777">
            <w:trPr>
              <w:divId w:val="1620797064"/>
              <w:tblCellSpacing w:w="15" w:type="dxa"/>
            </w:trPr>
            <w:tc>
              <w:tcPr>
                <w:tcW w:w="50" w:type="pct"/>
                <w:hideMark/>
              </w:tcPr>
              <w:p w14:paraId="5989AC9B" w14:textId="77777777" w:rsidR="00A94277" w:rsidRDefault="00A94277">
                <w:pPr>
                  <w:pStyle w:val="Bibliography"/>
                  <w:rPr>
                    <w:noProof/>
                  </w:rPr>
                </w:pPr>
                <w:r>
                  <w:rPr>
                    <w:noProof/>
                  </w:rPr>
                  <w:t xml:space="preserve">[12] </w:t>
                </w:r>
              </w:p>
            </w:tc>
            <w:tc>
              <w:tcPr>
                <w:tcW w:w="0" w:type="auto"/>
                <w:hideMark/>
              </w:tcPr>
              <w:p w14:paraId="11AF9E50" w14:textId="77777777" w:rsidR="00A94277" w:rsidRDefault="00A94277">
                <w:pPr>
                  <w:pStyle w:val="Bibliography"/>
                  <w:rPr>
                    <w:noProof/>
                  </w:rPr>
                </w:pPr>
                <w:r>
                  <w:rPr>
                    <w:noProof/>
                  </w:rPr>
                  <w:t>6 2018. [Online]. Available: https://www.dammio.com/2016/11/04/entity-framework-phan-1-gioi-thieu-entity-framework.</w:t>
                </w:r>
              </w:p>
            </w:tc>
          </w:tr>
          <w:tr w:rsidR="00A94277" w14:paraId="40274876" w14:textId="77777777">
            <w:trPr>
              <w:divId w:val="1620797064"/>
              <w:tblCellSpacing w:w="15" w:type="dxa"/>
            </w:trPr>
            <w:tc>
              <w:tcPr>
                <w:tcW w:w="50" w:type="pct"/>
                <w:hideMark/>
              </w:tcPr>
              <w:p w14:paraId="0A6EF60C" w14:textId="77777777" w:rsidR="00A94277" w:rsidRDefault="00A94277">
                <w:pPr>
                  <w:pStyle w:val="Bibliography"/>
                  <w:rPr>
                    <w:noProof/>
                  </w:rPr>
                </w:pPr>
                <w:r>
                  <w:rPr>
                    <w:noProof/>
                  </w:rPr>
                  <w:t>[</w:t>
                </w:r>
                <w:r>
                  <w:rPr>
                    <w:noProof/>
                  </w:rPr>
                  <w:lastRenderedPageBreak/>
                  <w:t xml:space="preserve">13] </w:t>
                </w:r>
              </w:p>
            </w:tc>
            <w:tc>
              <w:tcPr>
                <w:tcW w:w="0" w:type="auto"/>
                <w:hideMark/>
              </w:tcPr>
              <w:p w14:paraId="5DE1F2AA" w14:textId="77777777" w:rsidR="00A94277" w:rsidRDefault="00A94277">
                <w:pPr>
                  <w:pStyle w:val="Bibliography"/>
                  <w:rPr>
                    <w:noProof/>
                  </w:rPr>
                </w:pPr>
                <w:r>
                  <w:rPr>
                    <w:noProof/>
                  </w:rPr>
                  <w:lastRenderedPageBreak/>
                  <w:t>6 2018. [Online]. Available: http://www.imicrosoft.edu.vn/tin-tuc-cong-</w:t>
                </w:r>
                <w:r>
                  <w:rPr>
                    <w:noProof/>
                  </w:rPr>
                  <w:lastRenderedPageBreak/>
                  <w:t>nghe/27791/lap-trinh-c-microsoft-ado-net-entity-framework-database-first.html.</w:t>
                </w:r>
              </w:p>
            </w:tc>
          </w:tr>
          <w:tr w:rsidR="00A94277" w14:paraId="0E6564FE" w14:textId="77777777">
            <w:trPr>
              <w:divId w:val="1620797064"/>
              <w:tblCellSpacing w:w="15" w:type="dxa"/>
            </w:trPr>
            <w:tc>
              <w:tcPr>
                <w:tcW w:w="50" w:type="pct"/>
                <w:hideMark/>
              </w:tcPr>
              <w:p w14:paraId="3E13B581" w14:textId="77777777" w:rsidR="00A94277" w:rsidRDefault="00A94277">
                <w:pPr>
                  <w:pStyle w:val="Bibliography"/>
                  <w:rPr>
                    <w:noProof/>
                  </w:rPr>
                </w:pPr>
                <w:r>
                  <w:rPr>
                    <w:noProof/>
                  </w:rPr>
                  <w:lastRenderedPageBreak/>
                  <w:t xml:space="preserve">[14] </w:t>
                </w:r>
              </w:p>
            </w:tc>
            <w:tc>
              <w:tcPr>
                <w:tcW w:w="0" w:type="auto"/>
                <w:hideMark/>
              </w:tcPr>
              <w:p w14:paraId="1526D927" w14:textId="77777777" w:rsidR="00A94277" w:rsidRDefault="00A94277">
                <w:pPr>
                  <w:pStyle w:val="Bibliography"/>
                  <w:rPr>
                    <w:noProof/>
                  </w:rPr>
                </w:pPr>
                <w:r>
                  <w:rPr>
                    <w:noProof/>
                  </w:rPr>
                  <w:t>7 2017. [Online]. Available: http://sqladvice.com/tong-quan-ve-sql-server/.</w:t>
                </w:r>
              </w:p>
            </w:tc>
          </w:tr>
          <w:tr w:rsidR="00A94277" w14:paraId="74F23295" w14:textId="77777777">
            <w:trPr>
              <w:divId w:val="1620797064"/>
              <w:tblCellSpacing w:w="15" w:type="dxa"/>
            </w:trPr>
            <w:tc>
              <w:tcPr>
                <w:tcW w:w="50" w:type="pct"/>
                <w:hideMark/>
              </w:tcPr>
              <w:p w14:paraId="62E0241C" w14:textId="77777777" w:rsidR="00A94277" w:rsidRDefault="00A94277">
                <w:pPr>
                  <w:pStyle w:val="Bibliography"/>
                  <w:rPr>
                    <w:noProof/>
                  </w:rPr>
                </w:pPr>
                <w:r>
                  <w:rPr>
                    <w:noProof/>
                  </w:rPr>
                  <w:t xml:space="preserve">[15] </w:t>
                </w:r>
              </w:p>
            </w:tc>
            <w:tc>
              <w:tcPr>
                <w:tcW w:w="0" w:type="auto"/>
                <w:hideMark/>
              </w:tcPr>
              <w:p w14:paraId="4BD63D15" w14:textId="77777777" w:rsidR="00A94277" w:rsidRDefault="00A94277">
                <w:pPr>
                  <w:pStyle w:val="Bibliography"/>
                  <w:rPr>
                    <w:noProof/>
                  </w:rPr>
                </w:pPr>
                <w:r>
                  <w:rPr>
                    <w:noProof/>
                  </w:rPr>
                  <w:t xml:space="preserve">A. Tuner, Introduction to Neogeography, Sebastopol, CA USA: O'Reilly Media, 2006. </w:t>
                </w:r>
              </w:p>
            </w:tc>
          </w:tr>
          <w:tr w:rsidR="00A94277" w14:paraId="06AEF131" w14:textId="77777777">
            <w:trPr>
              <w:divId w:val="1620797064"/>
              <w:tblCellSpacing w:w="15" w:type="dxa"/>
            </w:trPr>
            <w:tc>
              <w:tcPr>
                <w:tcW w:w="50" w:type="pct"/>
                <w:hideMark/>
              </w:tcPr>
              <w:p w14:paraId="0A8B63CF" w14:textId="77777777" w:rsidR="00A94277" w:rsidRDefault="00A94277">
                <w:pPr>
                  <w:pStyle w:val="Bibliography"/>
                  <w:rPr>
                    <w:noProof/>
                  </w:rPr>
                </w:pPr>
                <w:r>
                  <w:rPr>
                    <w:noProof/>
                  </w:rPr>
                  <w:t xml:space="preserve">[16] </w:t>
                </w:r>
              </w:p>
            </w:tc>
            <w:tc>
              <w:tcPr>
                <w:tcW w:w="0" w:type="auto"/>
                <w:hideMark/>
              </w:tcPr>
              <w:p w14:paraId="2080C269" w14:textId="77777777" w:rsidR="00A94277" w:rsidRDefault="00A94277">
                <w:pPr>
                  <w:pStyle w:val="Bibliography"/>
                  <w:rPr>
                    <w:noProof/>
                  </w:rPr>
                </w:pPr>
                <w:r>
                  <w:rPr>
                    <w:noProof/>
                  </w:rPr>
                  <w:t xml:space="preserve">Hoàng Anh Đức, Lê Văn Hưng, Thiết kế website, Hanoi: NXB Giáo dục Việt Nam, 2016. </w:t>
                </w:r>
              </w:p>
            </w:tc>
          </w:tr>
          <w:tr w:rsidR="00A94277" w14:paraId="6D44A82F" w14:textId="77777777">
            <w:trPr>
              <w:divId w:val="1620797064"/>
              <w:tblCellSpacing w:w="15" w:type="dxa"/>
            </w:trPr>
            <w:tc>
              <w:tcPr>
                <w:tcW w:w="50" w:type="pct"/>
                <w:hideMark/>
              </w:tcPr>
              <w:p w14:paraId="00679D60" w14:textId="77777777" w:rsidR="00A94277" w:rsidRDefault="00A94277">
                <w:pPr>
                  <w:pStyle w:val="Bibliography"/>
                  <w:rPr>
                    <w:noProof/>
                  </w:rPr>
                </w:pPr>
                <w:r>
                  <w:rPr>
                    <w:noProof/>
                  </w:rPr>
                  <w:t xml:space="preserve">[17] </w:t>
                </w:r>
              </w:p>
            </w:tc>
            <w:tc>
              <w:tcPr>
                <w:tcW w:w="0" w:type="auto"/>
                <w:hideMark/>
              </w:tcPr>
              <w:p w14:paraId="220D24AC" w14:textId="77777777" w:rsidR="00A94277" w:rsidRDefault="00A94277">
                <w:pPr>
                  <w:pStyle w:val="Bibliography"/>
                  <w:rPr>
                    <w:noProof/>
                  </w:rPr>
                </w:pPr>
                <w:r>
                  <w:rPr>
                    <w:noProof/>
                  </w:rPr>
                  <w:t xml:space="preserve">H. A. Đức, Phát triển ứng dụng web, Hanoi: Tự biên tập, 2015. </w:t>
                </w:r>
              </w:p>
            </w:tc>
          </w:tr>
        </w:tbl>
        <w:p w14:paraId="7DF50928" w14:textId="77777777" w:rsidR="00A94277" w:rsidRDefault="00A94277">
          <w:pPr>
            <w:divId w:val="1620797064"/>
            <w:rPr>
              <w:rFonts w:eastAsia="Times New Roman"/>
              <w:noProof/>
            </w:rPr>
          </w:pPr>
        </w:p>
        <w:p w14:paraId="20D2AA2B" w14:textId="77777777" w:rsidR="005719FB" w:rsidRDefault="005719FB" w:rsidP="000D7DC8">
          <w:pPr>
            <w:rPr>
              <w:b/>
              <w:bCs/>
            </w:rPr>
          </w:pPr>
          <w:r>
            <w:rPr>
              <w:b/>
              <w:bCs/>
            </w:rPr>
            <w:fldChar w:fldCharType="end"/>
          </w:r>
        </w:p>
      </w:sdtContent>
    </w:sdt>
    <w:p w14:paraId="06EEE27E" w14:textId="01BC12DB" w:rsidR="00244CEF" w:rsidRDefault="005719FB" w:rsidP="00D50367">
      <w:pPr>
        <w:spacing w:before="0" w:line="240" w:lineRule="auto"/>
        <w:ind w:firstLine="0"/>
        <w:jc w:val="left"/>
        <w:rPr>
          <w:rFonts w:hint="eastAsia"/>
          <w:lang w:eastAsia="ko-KR"/>
        </w:rPr>
        <w:sectPr w:rsidR="00244CEF" w:rsidSect="00DC379B">
          <w:headerReference w:type="even" r:id="rId137"/>
          <w:pgSz w:w="11906" w:h="16838" w:code="9"/>
          <w:pgMar w:top="1701" w:right="1134" w:bottom="1701" w:left="1985" w:header="709" w:footer="709" w:gutter="0"/>
          <w:pgNumType w:start="1"/>
          <w:cols w:space="708"/>
          <w:docGrid w:linePitch="360"/>
        </w:sectPr>
      </w:pPr>
      <w:r>
        <w:t xml:space="preserve"> </w:t>
      </w:r>
      <w:r w:rsidR="00BD079D">
        <w:br w:type="page"/>
      </w:r>
    </w:p>
    <w:p w14:paraId="7068C255" w14:textId="0D0B55FF" w:rsidR="00BB71A4" w:rsidRDefault="00AB4DE3" w:rsidP="00244CEF">
      <w:pPr>
        <w:pStyle w:val="Heading1"/>
        <w:numPr>
          <w:ilvl w:val="0"/>
          <w:numId w:val="0"/>
        </w:numPr>
        <w:jc w:val="left"/>
      </w:pPr>
      <w:bookmarkStart w:id="238" w:name="_Toc518897467"/>
      <w:r>
        <w:lastRenderedPageBreak/>
        <w:t>PHỤ LỤC</w:t>
      </w:r>
      <w:bookmarkEnd w:id="237"/>
      <w:bookmarkEnd w:id="238"/>
    </w:p>
    <w:p w14:paraId="18E16132" w14:textId="46F61A7E" w:rsidR="004170DF" w:rsidRDefault="00244CEF" w:rsidP="00EA7CFA">
      <w:r>
        <w:t xml:space="preserve">PHỤ LỤC 1 Biểu đồ </w:t>
      </w:r>
      <w:r w:rsidR="00FD7B03">
        <w:t>cơ sở dữ liệu liên kết</w:t>
      </w:r>
    </w:p>
    <w:p w14:paraId="5571B640" w14:textId="5A33CAF6" w:rsidR="00D20911" w:rsidRDefault="006B6C5E" w:rsidP="00D20911">
      <w:pPr>
        <w:keepNext/>
      </w:pPr>
      <w:r>
        <w:rPr>
          <w:noProof/>
          <w:lang w:eastAsia="ko-KR"/>
        </w:rPr>
        <w:drawing>
          <wp:inline distT="0" distB="0" distL="0" distR="0" wp14:anchorId="0FFE32FC" wp14:editId="031BC2E1">
            <wp:extent cx="11372850" cy="528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84163b3e2cdf72863d.jpg"/>
                    <pic:cNvPicPr/>
                  </pic:nvPicPr>
                  <pic:blipFill>
                    <a:blip r:embed="rId138">
                      <a:extLst>
                        <a:ext uri="{28A0092B-C50C-407E-A947-70E740481C1C}">
                          <a14:useLocalDpi xmlns:a14="http://schemas.microsoft.com/office/drawing/2010/main" val="0"/>
                        </a:ext>
                      </a:extLst>
                    </a:blip>
                    <a:stretch>
                      <a:fillRect/>
                    </a:stretch>
                  </pic:blipFill>
                  <pic:spPr>
                    <a:xfrm>
                      <a:off x="0" y="0"/>
                      <a:ext cx="11372850" cy="5286375"/>
                    </a:xfrm>
                    <a:prstGeom prst="rect">
                      <a:avLst/>
                    </a:prstGeom>
                  </pic:spPr>
                </pic:pic>
              </a:graphicData>
            </a:graphic>
          </wp:inline>
        </w:drawing>
      </w:r>
    </w:p>
    <w:p w14:paraId="1573C0DC" w14:textId="5CABF220" w:rsidR="00244CEF" w:rsidRPr="00241CB3" w:rsidRDefault="00D20911" w:rsidP="00D20911">
      <w:pPr>
        <w:pStyle w:val="Caption"/>
      </w:pPr>
      <w:bookmarkStart w:id="239" w:name="_Ref517963434"/>
      <w:r>
        <w:t xml:space="preserve">Phụ lục </w:t>
      </w:r>
      <w:r w:rsidR="004D5783">
        <w:fldChar w:fldCharType="begin"/>
      </w:r>
      <w:r w:rsidR="004D5783">
        <w:instrText xml:space="preserve"> STYLEREF 1 \s </w:instrText>
      </w:r>
      <w:r w:rsidR="004D5783">
        <w:fldChar w:fldCharType="separate"/>
      </w:r>
      <w:r w:rsidR="004D5783">
        <w:rPr>
          <w:noProof/>
        </w:rPr>
        <w:t>0</w:t>
      </w:r>
      <w:r w:rsidR="004D5783">
        <w:fldChar w:fldCharType="end"/>
      </w:r>
      <w:r w:rsidR="004D5783">
        <w:noBreakHyphen/>
      </w:r>
      <w:r w:rsidR="004D5783">
        <w:fldChar w:fldCharType="begin"/>
      </w:r>
      <w:r w:rsidR="004D5783">
        <w:instrText xml:space="preserve"> SEQ Phụ_lục \* ARABIC \s 1 </w:instrText>
      </w:r>
      <w:r w:rsidR="004D5783">
        <w:fldChar w:fldCharType="separate"/>
      </w:r>
      <w:r w:rsidR="004D5783">
        <w:rPr>
          <w:noProof/>
        </w:rPr>
        <w:t>1</w:t>
      </w:r>
      <w:r w:rsidR="004D5783">
        <w:fldChar w:fldCharType="end"/>
      </w:r>
      <w:r w:rsidRPr="00D20911">
        <w:t xml:space="preserve"> </w:t>
      </w:r>
      <w:bookmarkEnd w:id="239"/>
      <w:r w:rsidR="00FD7B03">
        <w:t>Biểu đồ cơ sở dữ liệu liên kết</w:t>
      </w:r>
    </w:p>
    <w:p w14:paraId="26504B35" w14:textId="785DF346" w:rsidR="00244CEF" w:rsidRDefault="004D5783" w:rsidP="00EA7CFA">
      <w:pPr>
        <w:rPr>
          <w:lang w:eastAsia="ko-KR"/>
        </w:rPr>
      </w:pPr>
      <w:r>
        <w:rPr>
          <w:rFonts w:hint="eastAsia"/>
          <w:lang w:eastAsia="ko-KR"/>
        </w:rPr>
        <w:t xml:space="preserve">PHỤ LỤC 2: Mô hình của sản phẩm </w:t>
      </w:r>
    </w:p>
    <w:p w14:paraId="228223B3" w14:textId="77777777" w:rsidR="004D5783" w:rsidRDefault="004D5783" w:rsidP="004D5783">
      <w:pPr>
        <w:keepNext/>
      </w:pPr>
      <w:r>
        <w:rPr>
          <w:noProof/>
          <w:lang w:eastAsia="ko-KR"/>
        </w:rPr>
        <w:lastRenderedPageBreak/>
        <w:drawing>
          <wp:inline distT="0" distB="0" distL="0" distR="0" wp14:anchorId="67C26C6F" wp14:editId="28C6BD43">
            <wp:extent cx="3361905" cy="58952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61905" cy="5895238"/>
                    </a:xfrm>
                    <a:prstGeom prst="rect">
                      <a:avLst/>
                    </a:prstGeom>
                  </pic:spPr>
                </pic:pic>
              </a:graphicData>
            </a:graphic>
          </wp:inline>
        </w:drawing>
      </w:r>
    </w:p>
    <w:p w14:paraId="474ACFA5" w14:textId="6664BB3B" w:rsidR="004D5783" w:rsidRDefault="004D5783" w:rsidP="004D5783">
      <w:pPr>
        <w:pStyle w:val="Caption"/>
        <w:jc w:val="both"/>
        <w:rPr>
          <w:lang w:eastAsia="ko-KR"/>
        </w:rPr>
      </w:pPr>
      <w:proofErr w:type="gramStart"/>
      <w:r>
        <w:t xml:space="preserve">Phụ lục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Phụ_lục \* ARABIC \s 1 </w:instrText>
      </w:r>
      <w:r>
        <w:fldChar w:fldCharType="separate"/>
      </w:r>
      <w:r>
        <w:rPr>
          <w:noProof/>
        </w:rPr>
        <w:t>2</w:t>
      </w:r>
      <w:r>
        <w:fldChar w:fldCharType="end"/>
      </w:r>
      <w:r>
        <w:rPr>
          <w:rFonts w:hint="eastAsia"/>
          <w:lang w:eastAsia="ko-KR"/>
        </w:rPr>
        <w:t xml:space="preserve"> Mô hình MVC của sản phẩm.</w:t>
      </w:r>
      <w:bookmarkStart w:id="240" w:name="_GoBack"/>
      <w:bookmarkEnd w:id="240"/>
      <w:proofErr w:type="gramEnd"/>
    </w:p>
    <w:sectPr w:rsidR="004D5783" w:rsidSect="00244CEF">
      <w:pgSz w:w="23814" w:h="16839" w:orient="landscape" w:code="8"/>
      <w:pgMar w:top="1985" w:right="1701"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A155FB" w14:textId="77777777" w:rsidR="00E326E9" w:rsidRDefault="00E326E9">
      <w:r>
        <w:separator/>
      </w:r>
    </w:p>
    <w:p w14:paraId="3D6C6762" w14:textId="77777777" w:rsidR="00E326E9" w:rsidRDefault="00E326E9"/>
  </w:endnote>
  <w:endnote w:type="continuationSeparator" w:id="0">
    <w:p w14:paraId="25BEE32C" w14:textId="77777777" w:rsidR="00E326E9" w:rsidRDefault="00E326E9">
      <w:r>
        <w:continuationSeparator/>
      </w:r>
    </w:p>
    <w:p w14:paraId="271DDD4A" w14:textId="77777777" w:rsidR="00E326E9" w:rsidRDefault="00E326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6379C6" w14:textId="77777777" w:rsidR="00F453EE" w:rsidRDefault="00F453EE"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F453EE" w:rsidRDefault="00F453EE"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7"/>
      <w:gridCol w:w="2963"/>
      <w:gridCol w:w="2972"/>
    </w:tblGrid>
    <w:tr w:rsidR="00F453EE" w14:paraId="3D032CFA" w14:textId="77777777" w:rsidTr="00685A63">
      <w:tc>
        <w:tcPr>
          <w:tcW w:w="3001" w:type="dxa"/>
        </w:tcPr>
        <w:p w14:paraId="432B3FB2" w14:textId="1F1B6B40" w:rsidR="00F453EE" w:rsidRDefault="00F453EE" w:rsidP="00997A12">
          <w:pPr>
            <w:pStyle w:val="Footer"/>
            <w:ind w:firstLine="0"/>
          </w:pPr>
          <w:r>
            <w:t>Trần Đức Huy</w:t>
          </w:r>
        </w:p>
      </w:tc>
      <w:tc>
        <w:tcPr>
          <w:tcW w:w="3001" w:type="dxa"/>
        </w:tcPr>
        <w:sdt>
          <w:sdtPr>
            <w:id w:val="-1480069369"/>
            <w:docPartObj>
              <w:docPartGallery w:val="Page Numbers (Bottom of Page)"/>
              <w:docPartUnique/>
            </w:docPartObj>
          </w:sdtPr>
          <w:sdtEndPr>
            <w:rPr>
              <w:noProof/>
            </w:rPr>
          </w:sdtEndPr>
          <w:sdtContent>
            <w:p w14:paraId="6D377ACF" w14:textId="35A260A3" w:rsidR="00F453EE" w:rsidRDefault="00F453EE" w:rsidP="00997A12">
              <w:pPr>
                <w:pStyle w:val="Footer"/>
                <w:ind w:firstLine="0"/>
                <w:jc w:val="center"/>
              </w:pPr>
              <w:r>
                <w:fldChar w:fldCharType="begin"/>
              </w:r>
              <w:r>
                <w:instrText xml:space="preserve"> PAGE   \* MERGEFORMAT </w:instrText>
              </w:r>
              <w:r>
                <w:fldChar w:fldCharType="separate"/>
              </w:r>
              <w:r w:rsidR="00D50367">
                <w:rPr>
                  <w:noProof/>
                </w:rPr>
                <w:t>53</w:t>
              </w:r>
              <w:r>
                <w:rPr>
                  <w:noProof/>
                </w:rPr>
                <w:fldChar w:fldCharType="end"/>
              </w:r>
            </w:p>
          </w:sdtContent>
        </w:sdt>
      </w:tc>
      <w:tc>
        <w:tcPr>
          <w:tcW w:w="3002" w:type="dxa"/>
        </w:tcPr>
        <w:p w14:paraId="046F4DAA" w14:textId="1D9F26AD" w:rsidR="00F453EE" w:rsidRDefault="00F453EE" w:rsidP="002E5D84">
          <w:pPr>
            <w:pStyle w:val="Footer"/>
            <w:ind w:firstLine="0"/>
            <w:jc w:val="right"/>
          </w:pPr>
          <w:r>
            <w:t>Lớp LT CNPM K61</w:t>
          </w:r>
        </w:p>
      </w:tc>
    </w:tr>
  </w:tbl>
  <w:p w14:paraId="3DE151D4" w14:textId="77777777" w:rsidR="00F453EE" w:rsidRDefault="00F453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18B0FE" w14:textId="77777777" w:rsidR="00E326E9" w:rsidRDefault="00E326E9">
      <w:r>
        <w:separator/>
      </w:r>
    </w:p>
    <w:p w14:paraId="654AB146" w14:textId="77777777" w:rsidR="00E326E9" w:rsidRDefault="00E326E9"/>
  </w:footnote>
  <w:footnote w:type="continuationSeparator" w:id="0">
    <w:p w14:paraId="295CDF3D" w14:textId="77777777" w:rsidR="00E326E9" w:rsidRDefault="00E326E9">
      <w:r>
        <w:continuationSeparator/>
      </w:r>
    </w:p>
    <w:p w14:paraId="6AECE007" w14:textId="77777777" w:rsidR="00E326E9" w:rsidRDefault="00E326E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44F9A8" w14:textId="77777777" w:rsidR="00F453EE" w:rsidRDefault="00F453EE"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F453EE" w:rsidRPr="00570EF4" w14:paraId="7A241416" w14:textId="77777777" w:rsidTr="009165B5">
      <w:tc>
        <w:tcPr>
          <w:tcW w:w="9004" w:type="dxa"/>
          <w:shd w:val="clear" w:color="auto" w:fill="FAFAFA"/>
        </w:tcPr>
        <w:p w14:paraId="6A2A76FF" w14:textId="77777777" w:rsidR="00F453EE" w:rsidRPr="00570EF4" w:rsidRDefault="00F453EE" w:rsidP="009165B5">
          <w:pPr>
            <w:pStyle w:val="Header"/>
            <w:spacing w:before="0" w:line="240" w:lineRule="auto"/>
            <w:ind w:firstLine="0"/>
            <w:rPr>
              <w:i/>
            </w:rPr>
          </w:pPr>
          <w:r>
            <w:rPr>
              <w:i/>
            </w:rPr>
            <w:t>Đồ án tốt nghiệp chuyên ngành Công Nghệ Phần Mềm</w:t>
          </w:r>
        </w:p>
      </w:tc>
    </w:tr>
  </w:tbl>
  <w:p w14:paraId="55238F12" w14:textId="77777777" w:rsidR="00F453EE" w:rsidRPr="00162939" w:rsidRDefault="00F453EE" w:rsidP="00162939">
    <w:pPr>
      <w:pStyle w:val="Header"/>
      <w:spacing w:before="0" w:line="240" w:lineRule="auto"/>
      <w:rPr>
        <w: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40D05" w14:textId="77777777" w:rsidR="00F453EE" w:rsidRDefault="00F453E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128C9"/>
    <w:multiLevelType w:val="hybridMultilevel"/>
    <w:tmpl w:val="CA7A26D0"/>
    <w:lvl w:ilvl="0" w:tplc="29D65F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63042"/>
    <w:multiLevelType w:val="multilevel"/>
    <w:tmpl w:val="24F2BA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AE656D5"/>
    <w:multiLevelType w:val="hybridMultilevel"/>
    <w:tmpl w:val="02445754"/>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DD67E05"/>
    <w:multiLevelType w:val="hybridMultilevel"/>
    <w:tmpl w:val="BEA8E9FC"/>
    <w:lvl w:ilvl="0" w:tplc="29D65F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1F109A"/>
    <w:multiLevelType w:val="hybridMultilevel"/>
    <w:tmpl w:val="4982744C"/>
    <w:lvl w:ilvl="0" w:tplc="29D65F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670AC0"/>
    <w:multiLevelType w:val="hybridMultilevel"/>
    <w:tmpl w:val="2CFACDC8"/>
    <w:lvl w:ilvl="0" w:tplc="29D65F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B32C1D"/>
    <w:multiLevelType w:val="hybridMultilevel"/>
    <w:tmpl w:val="0054F52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2571022"/>
    <w:multiLevelType w:val="hybridMultilevel"/>
    <w:tmpl w:val="4F8C441E"/>
    <w:lvl w:ilvl="0" w:tplc="BEBE28DC">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F9044E"/>
    <w:multiLevelType w:val="hybridMultilevel"/>
    <w:tmpl w:val="C77C8C0C"/>
    <w:lvl w:ilvl="0" w:tplc="29D65F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9D705C"/>
    <w:multiLevelType w:val="hybridMultilevel"/>
    <w:tmpl w:val="9366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7D309E"/>
    <w:multiLevelType w:val="hybridMultilevel"/>
    <w:tmpl w:val="9DF0ACC8"/>
    <w:lvl w:ilvl="0" w:tplc="3BC2EB06">
      <w:start w:val="3"/>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2E7B6707"/>
    <w:multiLevelType w:val="hybridMultilevel"/>
    <w:tmpl w:val="78D4D1F8"/>
    <w:lvl w:ilvl="0" w:tplc="29D65F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342FAB"/>
    <w:multiLevelType w:val="hybridMultilevel"/>
    <w:tmpl w:val="D444D020"/>
    <w:lvl w:ilvl="0" w:tplc="A544B6E0">
      <w:numFmt w:val="bullet"/>
      <w:lvlText w:val="-"/>
      <w:lvlJc w:val="left"/>
      <w:pPr>
        <w:ind w:left="1287" w:hanging="360"/>
      </w:pPr>
      <w:rPr>
        <w:rFonts w:ascii=".VnTime" w:eastAsia="Times New Roman" w:hAnsi=".VnTime"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5F10B75"/>
    <w:multiLevelType w:val="hybridMultilevel"/>
    <w:tmpl w:val="9120220C"/>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3A3F2FD1"/>
    <w:multiLevelType w:val="hybridMultilevel"/>
    <w:tmpl w:val="53206136"/>
    <w:lvl w:ilvl="0" w:tplc="29D65F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E00D0D"/>
    <w:multiLevelType w:val="hybridMultilevel"/>
    <w:tmpl w:val="DD4C2A20"/>
    <w:lvl w:ilvl="0" w:tplc="A544B6E0">
      <w:numFmt w:val="bullet"/>
      <w:lvlText w:val="-"/>
      <w:lvlJc w:val="left"/>
      <w:pPr>
        <w:ind w:left="1287" w:hanging="360"/>
      </w:pPr>
      <w:rPr>
        <w:rFonts w:ascii=".VnTime" w:eastAsia="Times New Roman" w:hAnsi=".VnTime"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425F662F"/>
    <w:multiLevelType w:val="hybridMultilevel"/>
    <w:tmpl w:val="DD0CBB2A"/>
    <w:lvl w:ilvl="0" w:tplc="A544B6E0">
      <w:numFmt w:val="bullet"/>
      <w:lvlText w:val="-"/>
      <w:lvlJc w:val="left"/>
      <w:pPr>
        <w:ind w:left="1287" w:hanging="360"/>
      </w:pPr>
      <w:rPr>
        <w:rFonts w:ascii=".VnTime" w:eastAsia="Times New Roman" w:hAnsi=".VnTime"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444C529D"/>
    <w:multiLevelType w:val="hybridMultilevel"/>
    <w:tmpl w:val="190055AC"/>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449B3349"/>
    <w:multiLevelType w:val="hybridMultilevel"/>
    <w:tmpl w:val="469EB18A"/>
    <w:lvl w:ilvl="0" w:tplc="A544B6E0">
      <w:numFmt w:val="bullet"/>
      <w:lvlText w:val="-"/>
      <w:lvlJc w:val="left"/>
      <w:pPr>
        <w:ind w:left="1287" w:hanging="360"/>
      </w:pPr>
      <w:rPr>
        <w:rFonts w:ascii=".VnTime" w:eastAsia="Times New Roman" w:hAnsi=".VnTime"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46612C49"/>
    <w:multiLevelType w:val="hybridMultilevel"/>
    <w:tmpl w:val="4DCC00D8"/>
    <w:lvl w:ilvl="0" w:tplc="29D65F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A8047AB"/>
    <w:multiLevelType w:val="hybridMultilevel"/>
    <w:tmpl w:val="81EE00F2"/>
    <w:lvl w:ilvl="0" w:tplc="A544B6E0">
      <w:numFmt w:val="bullet"/>
      <w:lvlText w:val="-"/>
      <w:lvlJc w:val="left"/>
      <w:pPr>
        <w:ind w:left="1287" w:hanging="360"/>
      </w:pPr>
      <w:rPr>
        <w:rFonts w:ascii=".VnTime" w:eastAsia="Times New Roman" w:hAnsi=".VnTime"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4B222B76"/>
    <w:multiLevelType w:val="hybridMultilevel"/>
    <w:tmpl w:val="F146AD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nsid w:val="515E53CC"/>
    <w:multiLevelType w:val="hybridMultilevel"/>
    <w:tmpl w:val="DB504EDA"/>
    <w:lvl w:ilvl="0" w:tplc="29D65F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E30481"/>
    <w:multiLevelType w:val="hybridMultilevel"/>
    <w:tmpl w:val="0F1AA068"/>
    <w:lvl w:ilvl="0" w:tplc="A544B6E0">
      <w:numFmt w:val="bullet"/>
      <w:lvlText w:val="-"/>
      <w:lvlJc w:val="left"/>
      <w:pPr>
        <w:ind w:left="720" w:hanging="360"/>
      </w:pPr>
      <w:rPr>
        <w:rFonts w:ascii=".VnTime" w:eastAsia="Times New Roman" w:hAnsi=".VnTime" w:cs="Times New Roman" w:hint="default"/>
      </w:rPr>
    </w:lvl>
    <w:lvl w:ilvl="1" w:tplc="3BC2EB06">
      <w:start w:val="3"/>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465600"/>
    <w:multiLevelType w:val="hybridMultilevel"/>
    <w:tmpl w:val="035C3D2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599D195F"/>
    <w:multiLevelType w:val="hybridMultilevel"/>
    <w:tmpl w:val="FD9E2AF0"/>
    <w:lvl w:ilvl="0" w:tplc="29D65F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4950C3"/>
    <w:multiLevelType w:val="hybridMultilevel"/>
    <w:tmpl w:val="3BE883C8"/>
    <w:lvl w:ilvl="0" w:tplc="29D65F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A44BA1"/>
    <w:multiLevelType w:val="hybridMultilevel"/>
    <w:tmpl w:val="2618D658"/>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5E9D6E51"/>
    <w:multiLevelType w:val="hybridMultilevel"/>
    <w:tmpl w:val="8A508A4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5FC12822"/>
    <w:multiLevelType w:val="hybridMultilevel"/>
    <w:tmpl w:val="90C0B0F6"/>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60893D75"/>
    <w:multiLevelType w:val="hybridMultilevel"/>
    <w:tmpl w:val="F4A26EA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650B1922"/>
    <w:multiLevelType w:val="hybridMultilevel"/>
    <w:tmpl w:val="7FA20C48"/>
    <w:lvl w:ilvl="0" w:tplc="2146DA40">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A7736E"/>
    <w:multiLevelType w:val="hybridMultilevel"/>
    <w:tmpl w:val="466854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nsid w:val="66FB0441"/>
    <w:multiLevelType w:val="hybridMultilevel"/>
    <w:tmpl w:val="9CBA3CB8"/>
    <w:lvl w:ilvl="0" w:tplc="A544B6E0">
      <w:numFmt w:val="bullet"/>
      <w:lvlText w:val="-"/>
      <w:lvlJc w:val="left"/>
      <w:pPr>
        <w:ind w:left="1287" w:hanging="360"/>
      </w:pPr>
      <w:rPr>
        <w:rFonts w:ascii=".VnTime" w:eastAsia="Times New Roman" w:hAnsi=".VnTime"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1531C7"/>
    <w:multiLevelType w:val="hybridMultilevel"/>
    <w:tmpl w:val="303A833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40D5818"/>
    <w:multiLevelType w:val="hybridMultilevel"/>
    <w:tmpl w:val="C21E81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76FC715C"/>
    <w:multiLevelType w:val="hybridMultilevel"/>
    <w:tmpl w:val="714A98AE"/>
    <w:lvl w:ilvl="0" w:tplc="A544B6E0">
      <w:numFmt w:val="bullet"/>
      <w:lvlText w:val="-"/>
      <w:lvlJc w:val="left"/>
      <w:pPr>
        <w:ind w:left="1287" w:hanging="360"/>
      </w:pPr>
      <w:rPr>
        <w:rFonts w:ascii=".VnTime" w:eastAsia="Times New Roman" w:hAnsi=".VnTime"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7B850081"/>
    <w:multiLevelType w:val="hybridMultilevel"/>
    <w:tmpl w:val="E0780624"/>
    <w:lvl w:ilvl="0" w:tplc="A544B6E0">
      <w:numFmt w:val="bullet"/>
      <w:lvlText w:val="-"/>
      <w:lvlJc w:val="left"/>
      <w:pPr>
        <w:ind w:left="1287" w:hanging="360"/>
      </w:pPr>
      <w:rPr>
        <w:rFonts w:ascii=".VnTime" w:eastAsia="Times New Roman" w:hAnsi=".VnTime"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7BAE0937"/>
    <w:multiLevelType w:val="hybridMultilevel"/>
    <w:tmpl w:val="6380B7C2"/>
    <w:lvl w:ilvl="0" w:tplc="3BC2EB06">
      <w:start w:val="3"/>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nsid w:val="7DAB4F95"/>
    <w:multiLevelType w:val="hybridMultilevel"/>
    <w:tmpl w:val="B008B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EED1832"/>
    <w:multiLevelType w:val="hybridMultilevel"/>
    <w:tmpl w:val="B4FA71DE"/>
    <w:lvl w:ilvl="0" w:tplc="A544B6E0">
      <w:numFmt w:val="bullet"/>
      <w:lvlText w:val="-"/>
      <w:lvlJc w:val="left"/>
      <w:pPr>
        <w:ind w:left="1287" w:hanging="360"/>
      </w:pPr>
      <w:rPr>
        <w:rFonts w:ascii=".VnTime" w:eastAsia="Times New Roman" w:hAnsi=".VnTime"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23"/>
  </w:num>
  <w:num w:numId="3">
    <w:abstractNumId w:val="36"/>
  </w:num>
  <w:num w:numId="4">
    <w:abstractNumId w:val="8"/>
  </w:num>
  <w:num w:numId="5">
    <w:abstractNumId w:val="4"/>
  </w:num>
  <w:num w:numId="6">
    <w:abstractNumId w:val="11"/>
  </w:num>
  <w:num w:numId="7">
    <w:abstractNumId w:val="25"/>
  </w:num>
  <w:num w:numId="8">
    <w:abstractNumId w:val="33"/>
  </w:num>
  <w:num w:numId="9">
    <w:abstractNumId w:val="37"/>
  </w:num>
  <w:num w:numId="10">
    <w:abstractNumId w:val="41"/>
  </w:num>
  <w:num w:numId="11">
    <w:abstractNumId w:val="34"/>
  </w:num>
  <w:num w:numId="12">
    <w:abstractNumId w:val="8"/>
    <w:lvlOverride w:ilvl="0">
      <w:startOverride w:val="1"/>
    </w:lvlOverride>
  </w:num>
  <w:num w:numId="13">
    <w:abstractNumId w:val="39"/>
  </w:num>
  <w:num w:numId="14">
    <w:abstractNumId w:val="13"/>
  </w:num>
  <w:num w:numId="15">
    <w:abstractNumId w:val="26"/>
  </w:num>
  <w:num w:numId="16">
    <w:abstractNumId w:val="16"/>
  </w:num>
  <w:num w:numId="17">
    <w:abstractNumId w:val="2"/>
  </w:num>
  <w:num w:numId="18">
    <w:abstractNumId w:val="40"/>
  </w:num>
  <w:num w:numId="19">
    <w:abstractNumId w:val="17"/>
  </w:num>
  <w:num w:numId="20">
    <w:abstractNumId w:val="35"/>
  </w:num>
  <w:num w:numId="21">
    <w:abstractNumId w:val="21"/>
  </w:num>
  <w:num w:numId="22">
    <w:abstractNumId w:val="43"/>
  </w:num>
  <w:num w:numId="23">
    <w:abstractNumId w:val="29"/>
  </w:num>
  <w:num w:numId="24">
    <w:abstractNumId w:val="19"/>
  </w:num>
  <w:num w:numId="25">
    <w:abstractNumId w:val="7"/>
  </w:num>
  <w:num w:numId="26">
    <w:abstractNumId w:val="32"/>
  </w:num>
  <w:num w:numId="27">
    <w:abstractNumId w:val="14"/>
  </w:num>
  <w:num w:numId="28">
    <w:abstractNumId w:val="31"/>
  </w:num>
  <w:num w:numId="29">
    <w:abstractNumId w:val="18"/>
  </w:num>
  <w:num w:numId="30">
    <w:abstractNumId w:val="8"/>
    <w:lvlOverride w:ilvl="0">
      <w:startOverride w:val="1"/>
    </w:lvlOverride>
  </w:num>
  <w:num w:numId="31">
    <w:abstractNumId w:val="10"/>
  </w:num>
  <w:num w:numId="32">
    <w:abstractNumId w:val="22"/>
  </w:num>
  <w:num w:numId="33">
    <w:abstractNumId w:val="30"/>
  </w:num>
  <w:num w:numId="34">
    <w:abstractNumId w:val="8"/>
    <w:lvlOverride w:ilvl="0">
      <w:startOverride w:val="1"/>
    </w:lvlOverride>
  </w:num>
  <w:num w:numId="35">
    <w:abstractNumId w:val="20"/>
  </w:num>
  <w:num w:numId="36">
    <w:abstractNumId w:val="42"/>
  </w:num>
  <w:num w:numId="37">
    <w:abstractNumId w:val="15"/>
  </w:num>
  <w:num w:numId="38">
    <w:abstractNumId w:val="28"/>
  </w:num>
  <w:num w:numId="39">
    <w:abstractNumId w:val="3"/>
  </w:num>
  <w:num w:numId="40">
    <w:abstractNumId w:val="6"/>
  </w:num>
  <w:num w:numId="41">
    <w:abstractNumId w:val="27"/>
  </w:num>
  <w:num w:numId="42">
    <w:abstractNumId w:val="12"/>
  </w:num>
  <w:num w:numId="43">
    <w:abstractNumId w:val="5"/>
  </w:num>
  <w:num w:numId="44">
    <w:abstractNumId w:val="9"/>
  </w:num>
  <w:num w:numId="45">
    <w:abstractNumId w:val="0"/>
  </w:num>
  <w:num w:numId="46">
    <w:abstractNumId w:val="24"/>
  </w:num>
  <w:num w:numId="47">
    <w:abstractNumId w:val="8"/>
    <w:lvlOverride w:ilvl="0">
      <w:startOverride w:val="1"/>
    </w:lvlOverride>
  </w:num>
  <w:num w:numId="48">
    <w:abstractNumId w:val="8"/>
    <w:lvlOverride w:ilvl="0">
      <w:startOverride w:val="1"/>
    </w:lvlOverride>
  </w:num>
  <w:num w:numId="49">
    <w:abstractNumId w:val="3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mirrorMargins/>
  <w:hideSpellingError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420E"/>
    <w:rsid w:val="00024F8B"/>
    <w:rsid w:val="000252FC"/>
    <w:rsid w:val="000300ED"/>
    <w:rsid w:val="00032E6B"/>
    <w:rsid w:val="0003559F"/>
    <w:rsid w:val="000375B5"/>
    <w:rsid w:val="00051BFA"/>
    <w:rsid w:val="00061855"/>
    <w:rsid w:val="00066A27"/>
    <w:rsid w:val="0007281B"/>
    <w:rsid w:val="0007352A"/>
    <w:rsid w:val="00076599"/>
    <w:rsid w:val="000818D1"/>
    <w:rsid w:val="00082919"/>
    <w:rsid w:val="00086E22"/>
    <w:rsid w:val="00090BEF"/>
    <w:rsid w:val="000936DA"/>
    <w:rsid w:val="000968D4"/>
    <w:rsid w:val="000A6E18"/>
    <w:rsid w:val="000B540B"/>
    <w:rsid w:val="000B66C0"/>
    <w:rsid w:val="000C1D4D"/>
    <w:rsid w:val="000C5F09"/>
    <w:rsid w:val="000D3391"/>
    <w:rsid w:val="000D74E4"/>
    <w:rsid w:val="000D7DC8"/>
    <w:rsid w:val="000F03C0"/>
    <w:rsid w:val="000F11E6"/>
    <w:rsid w:val="000F171C"/>
    <w:rsid w:val="000F1E18"/>
    <w:rsid w:val="001028A1"/>
    <w:rsid w:val="001044DB"/>
    <w:rsid w:val="00130546"/>
    <w:rsid w:val="001375AD"/>
    <w:rsid w:val="0014594F"/>
    <w:rsid w:val="001561B7"/>
    <w:rsid w:val="00156941"/>
    <w:rsid w:val="0016086A"/>
    <w:rsid w:val="00162939"/>
    <w:rsid w:val="00165EDB"/>
    <w:rsid w:val="00170F06"/>
    <w:rsid w:val="00180C8C"/>
    <w:rsid w:val="0018354F"/>
    <w:rsid w:val="0018414E"/>
    <w:rsid w:val="00192969"/>
    <w:rsid w:val="0019412B"/>
    <w:rsid w:val="001A08FA"/>
    <w:rsid w:val="001A225F"/>
    <w:rsid w:val="001A4458"/>
    <w:rsid w:val="001B255E"/>
    <w:rsid w:val="001C55D7"/>
    <w:rsid w:val="001C6057"/>
    <w:rsid w:val="001C77DD"/>
    <w:rsid w:val="001D0D77"/>
    <w:rsid w:val="001D586A"/>
    <w:rsid w:val="001D730B"/>
    <w:rsid w:val="001D73C1"/>
    <w:rsid w:val="001E1E49"/>
    <w:rsid w:val="001E6A5B"/>
    <w:rsid w:val="001F351F"/>
    <w:rsid w:val="00200666"/>
    <w:rsid w:val="00203A53"/>
    <w:rsid w:val="00213E4E"/>
    <w:rsid w:val="002149E6"/>
    <w:rsid w:val="00216DDB"/>
    <w:rsid w:val="00222D64"/>
    <w:rsid w:val="002254C6"/>
    <w:rsid w:val="0022666D"/>
    <w:rsid w:val="00227D14"/>
    <w:rsid w:val="00240277"/>
    <w:rsid w:val="002406F3"/>
    <w:rsid w:val="00242378"/>
    <w:rsid w:val="00242CF0"/>
    <w:rsid w:val="00243BE7"/>
    <w:rsid w:val="00244CEF"/>
    <w:rsid w:val="00246478"/>
    <w:rsid w:val="00253413"/>
    <w:rsid w:val="002546A5"/>
    <w:rsid w:val="00257AFB"/>
    <w:rsid w:val="002615FC"/>
    <w:rsid w:val="0026378F"/>
    <w:rsid w:val="00266945"/>
    <w:rsid w:val="002703A5"/>
    <w:rsid w:val="00272D18"/>
    <w:rsid w:val="0028004F"/>
    <w:rsid w:val="00290D84"/>
    <w:rsid w:val="00292141"/>
    <w:rsid w:val="002958C6"/>
    <w:rsid w:val="002A09F9"/>
    <w:rsid w:val="002A1F8C"/>
    <w:rsid w:val="002A2095"/>
    <w:rsid w:val="002A3C11"/>
    <w:rsid w:val="002B4F9E"/>
    <w:rsid w:val="002B754B"/>
    <w:rsid w:val="002C3177"/>
    <w:rsid w:val="002D16F4"/>
    <w:rsid w:val="002D416B"/>
    <w:rsid w:val="002D5C16"/>
    <w:rsid w:val="002E5D84"/>
    <w:rsid w:val="002E6C36"/>
    <w:rsid w:val="002F5093"/>
    <w:rsid w:val="00301729"/>
    <w:rsid w:val="00304F2E"/>
    <w:rsid w:val="003147E5"/>
    <w:rsid w:val="0031616C"/>
    <w:rsid w:val="00320C28"/>
    <w:rsid w:val="0032338B"/>
    <w:rsid w:val="0033110B"/>
    <w:rsid w:val="00332B2A"/>
    <w:rsid w:val="0033356C"/>
    <w:rsid w:val="00337B4C"/>
    <w:rsid w:val="00337C58"/>
    <w:rsid w:val="00341D97"/>
    <w:rsid w:val="0034391F"/>
    <w:rsid w:val="003510E3"/>
    <w:rsid w:val="00355BBC"/>
    <w:rsid w:val="00362A03"/>
    <w:rsid w:val="003639DA"/>
    <w:rsid w:val="00364E85"/>
    <w:rsid w:val="00366214"/>
    <w:rsid w:val="00367E92"/>
    <w:rsid w:val="003706C5"/>
    <w:rsid w:val="00372545"/>
    <w:rsid w:val="00374576"/>
    <w:rsid w:val="0038493F"/>
    <w:rsid w:val="003918B2"/>
    <w:rsid w:val="00395895"/>
    <w:rsid w:val="003A4ACB"/>
    <w:rsid w:val="003A589F"/>
    <w:rsid w:val="003A6197"/>
    <w:rsid w:val="003A75E3"/>
    <w:rsid w:val="003B30C7"/>
    <w:rsid w:val="003C1390"/>
    <w:rsid w:val="003C1401"/>
    <w:rsid w:val="003C1A5B"/>
    <w:rsid w:val="003C3EC1"/>
    <w:rsid w:val="003C53DD"/>
    <w:rsid w:val="003C7DF3"/>
    <w:rsid w:val="003D02E0"/>
    <w:rsid w:val="003E7AF7"/>
    <w:rsid w:val="003F5546"/>
    <w:rsid w:val="004044A0"/>
    <w:rsid w:val="00405704"/>
    <w:rsid w:val="004077BC"/>
    <w:rsid w:val="00412F64"/>
    <w:rsid w:val="0041556C"/>
    <w:rsid w:val="004170DF"/>
    <w:rsid w:val="00417928"/>
    <w:rsid w:val="004205A5"/>
    <w:rsid w:val="00421EF5"/>
    <w:rsid w:val="0042468A"/>
    <w:rsid w:val="004305C7"/>
    <w:rsid w:val="004441F7"/>
    <w:rsid w:val="004456FF"/>
    <w:rsid w:val="004500E2"/>
    <w:rsid w:val="004531B5"/>
    <w:rsid w:val="0045335B"/>
    <w:rsid w:val="0045381C"/>
    <w:rsid w:val="00464E01"/>
    <w:rsid w:val="0046583F"/>
    <w:rsid w:val="00466B47"/>
    <w:rsid w:val="0046767F"/>
    <w:rsid w:val="00477BB5"/>
    <w:rsid w:val="0048794C"/>
    <w:rsid w:val="00493FFD"/>
    <w:rsid w:val="00495AE5"/>
    <w:rsid w:val="004A3046"/>
    <w:rsid w:val="004A6AEE"/>
    <w:rsid w:val="004B274E"/>
    <w:rsid w:val="004B32DA"/>
    <w:rsid w:val="004B4BF6"/>
    <w:rsid w:val="004C49ED"/>
    <w:rsid w:val="004D0210"/>
    <w:rsid w:val="004D0248"/>
    <w:rsid w:val="004D5783"/>
    <w:rsid w:val="004D6703"/>
    <w:rsid w:val="004D683E"/>
    <w:rsid w:val="004F7970"/>
    <w:rsid w:val="00501B3C"/>
    <w:rsid w:val="0050292A"/>
    <w:rsid w:val="00505902"/>
    <w:rsid w:val="0050764E"/>
    <w:rsid w:val="00511681"/>
    <w:rsid w:val="00511C02"/>
    <w:rsid w:val="00516BD2"/>
    <w:rsid w:val="00516F04"/>
    <w:rsid w:val="00517B6F"/>
    <w:rsid w:val="00520BCB"/>
    <w:rsid w:val="00521310"/>
    <w:rsid w:val="005229D3"/>
    <w:rsid w:val="00526DC0"/>
    <w:rsid w:val="00531F29"/>
    <w:rsid w:val="0053635E"/>
    <w:rsid w:val="0054333D"/>
    <w:rsid w:val="00553A2E"/>
    <w:rsid w:val="0055531E"/>
    <w:rsid w:val="0056064D"/>
    <w:rsid w:val="00561D67"/>
    <w:rsid w:val="00570EF4"/>
    <w:rsid w:val="005719FB"/>
    <w:rsid w:val="005730B7"/>
    <w:rsid w:val="00585F4E"/>
    <w:rsid w:val="0059039C"/>
    <w:rsid w:val="00591085"/>
    <w:rsid w:val="00597ACF"/>
    <w:rsid w:val="005A1922"/>
    <w:rsid w:val="005A361E"/>
    <w:rsid w:val="005A3C28"/>
    <w:rsid w:val="005A5997"/>
    <w:rsid w:val="005B0D50"/>
    <w:rsid w:val="005B3879"/>
    <w:rsid w:val="005B3982"/>
    <w:rsid w:val="005B463E"/>
    <w:rsid w:val="005B7357"/>
    <w:rsid w:val="005B7E33"/>
    <w:rsid w:val="005C2261"/>
    <w:rsid w:val="005C29A7"/>
    <w:rsid w:val="005C3472"/>
    <w:rsid w:val="005C5E43"/>
    <w:rsid w:val="005D212D"/>
    <w:rsid w:val="005D68FF"/>
    <w:rsid w:val="005D6AC9"/>
    <w:rsid w:val="005D6CF1"/>
    <w:rsid w:val="005E128F"/>
    <w:rsid w:val="005E5431"/>
    <w:rsid w:val="005F01E9"/>
    <w:rsid w:val="005F4B2F"/>
    <w:rsid w:val="005F6451"/>
    <w:rsid w:val="00603C5D"/>
    <w:rsid w:val="006071C0"/>
    <w:rsid w:val="00607962"/>
    <w:rsid w:val="006106AF"/>
    <w:rsid w:val="006149CC"/>
    <w:rsid w:val="00616572"/>
    <w:rsid w:val="00620688"/>
    <w:rsid w:val="006208DA"/>
    <w:rsid w:val="00620C0F"/>
    <w:rsid w:val="00625D4A"/>
    <w:rsid w:val="00625E8F"/>
    <w:rsid w:val="006322F7"/>
    <w:rsid w:val="00632D4C"/>
    <w:rsid w:val="006354F5"/>
    <w:rsid w:val="00641168"/>
    <w:rsid w:val="00641A35"/>
    <w:rsid w:val="00643BFE"/>
    <w:rsid w:val="00656AB6"/>
    <w:rsid w:val="006601BE"/>
    <w:rsid w:val="00662211"/>
    <w:rsid w:val="0066625C"/>
    <w:rsid w:val="00666835"/>
    <w:rsid w:val="00674E7A"/>
    <w:rsid w:val="00685A63"/>
    <w:rsid w:val="00686042"/>
    <w:rsid w:val="00687D1A"/>
    <w:rsid w:val="00690D36"/>
    <w:rsid w:val="0069113E"/>
    <w:rsid w:val="00691AA0"/>
    <w:rsid w:val="00691B4E"/>
    <w:rsid w:val="006924B5"/>
    <w:rsid w:val="006A0F8F"/>
    <w:rsid w:val="006A1413"/>
    <w:rsid w:val="006A4FFB"/>
    <w:rsid w:val="006B6C5E"/>
    <w:rsid w:val="006B6CA9"/>
    <w:rsid w:val="006C26A9"/>
    <w:rsid w:val="006C45E4"/>
    <w:rsid w:val="006D1040"/>
    <w:rsid w:val="006D122E"/>
    <w:rsid w:val="006E256A"/>
    <w:rsid w:val="006E51E1"/>
    <w:rsid w:val="006E554B"/>
    <w:rsid w:val="006E745E"/>
    <w:rsid w:val="006F1D1D"/>
    <w:rsid w:val="00701F00"/>
    <w:rsid w:val="00710E61"/>
    <w:rsid w:val="00715016"/>
    <w:rsid w:val="007217FC"/>
    <w:rsid w:val="0073001F"/>
    <w:rsid w:val="00732949"/>
    <w:rsid w:val="00732B0C"/>
    <w:rsid w:val="00734C2E"/>
    <w:rsid w:val="0074162C"/>
    <w:rsid w:val="0074238E"/>
    <w:rsid w:val="00753684"/>
    <w:rsid w:val="00760E25"/>
    <w:rsid w:val="00761C4E"/>
    <w:rsid w:val="0077247B"/>
    <w:rsid w:val="00775353"/>
    <w:rsid w:val="007761EB"/>
    <w:rsid w:val="00785B9E"/>
    <w:rsid w:val="00791320"/>
    <w:rsid w:val="00796B5B"/>
    <w:rsid w:val="007A1443"/>
    <w:rsid w:val="007A14EA"/>
    <w:rsid w:val="007A377D"/>
    <w:rsid w:val="007A37BD"/>
    <w:rsid w:val="007A663A"/>
    <w:rsid w:val="007A7D82"/>
    <w:rsid w:val="007B0A35"/>
    <w:rsid w:val="007B2555"/>
    <w:rsid w:val="007C28B3"/>
    <w:rsid w:val="007C67D8"/>
    <w:rsid w:val="007D4C9F"/>
    <w:rsid w:val="007E2AA4"/>
    <w:rsid w:val="007F0419"/>
    <w:rsid w:val="007F2B91"/>
    <w:rsid w:val="00802482"/>
    <w:rsid w:val="00811882"/>
    <w:rsid w:val="008129E1"/>
    <w:rsid w:val="008179AF"/>
    <w:rsid w:val="00820A44"/>
    <w:rsid w:val="008219E0"/>
    <w:rsid w:val="00830C28"/>
    <w:rsid w:val="00831B91"/>
    <w:rsid w:val="00832E9E"/>
    <w:rsid w:val="00833757"/>
    <w:rsid w:val="008407D5"/>
    <w:rsid w:val="00841662"/>
    <w:rsid w:val="008464A5"/>
    <w:rsid w:val="008556DA"/>
    <w:rsid w:val="008571E6"/>
    <w:rsid w:val="00862648"/>
    <w:rsid w:val="008679CB"/>
    <w:rsid w:val="008722B5"/>
    <w:rsid w:val="00873A68"/>
    <w:rsid w:val="00873E0F"/>
    <w:rsid w:val="00874002"/>
    <w:rsid w:val="008750E7"/>
    <w:rsid w:val="0088297A"/>
    <w:rsid w:val="0088598A"/>
    <w:rsid w:val="008906F0"/>
    <w:rsid w:val="0089077B"/>
    <w:rsid w:val="00891AE1"/>
    <w:rsid w:val="0089546F"/>
    <w:rsid w:val="00896042"/>
    <w:rsid w:val="008A5AFF"/>
    <w:rsid w:val="008A70B8"/>
    <w:rsid w:val="008B17BF"/>
    <w:rsid w:val="008B4767"/>
    <w:rsid w:val="008C2D3B"/>
    <w:rsid w:val="008C3DA0"/>
    <w:rsid w:val="008D0029"/>
    <w:rsid w:val="008D0804"/>
    <w:rsid w:val="008D080A"/>
    <w:rsid w:val="008E5994"/>
    <w:rsid w:val="008F0A40"/>
    <w:rsid w:val="008F3A79"/>
    <w:rsid w:val="008F3E4C"/>
    <w:rsid w:val="008F4ADB"/>
    <w:rsid w:val="008F624A"/>
    <w:rsid w:val="008F6358"/>
    <w:rsid w:val="008F6806"/>
    <w:rsid w:val="00901B46"/>
    <w:rsid w:val="00910C4E"/>
    <w:rsid w:val="009165B5"/>
    <w:rsid w:val="00916D44"/>
    <w:rsid w:val="0092047C"/>
    <w:rsid w:val="00927237"/>
    <w:rsid w:val="00932D2C"/>
    <w:rsid w:val="00934F9E"/>
    <w:rsid w:val="00937510"/>
    <w:rsid w:val="00941149"/>
    <w:rsid w:val="0094496E"/>
    <w:rsid w:val="0095236D"/>
    <w:rsid w:val="009538E2"/>
    <w:rsid w:val="009721D1"/>
    <w:rsid w:val="00972931"/>
    <w:rsid w:val="00975BD9"/>
    <w:rsid w:val="00976214"/>
    <w:rsid w:val="00976CB1"/>
    <w:rsid w:val="00982FFA"/>
    <w:rsid w:val="00983CC8"/>
    <w:rsid w:val="00984D78"/>
    <w:rsid w:val="009927CC"/>
    <w:rsid w:val="0099280A"/>
    <w:rsid w:val="009944C9"/>
    <w:rsid w:val="00996DFB"/>
    <w:rsid w:val="00997A12"/>
    <w:rsid w:val="009B107B"/>
    <w:rsid w:val="009B32B2"/>
    <w:rsid w:val="009C181C"/>
    <w:rsid w:val="009C6954"/>
    <w:rsid w:val="009C7087"/>
    <w:rsid w:val="009D4C18"/>
    <w:rsid w:val="009E0F11"/>
    <w:rsid w:val="009E5993"/>
    <w:rsid w:val="009E77CD"/>
    <w:rsid w:val="009E7E43"/>
    <w:rsid w:val="009F3865"/>
    <w:rsid w:val="00A006B6"/>
    <w:rsid w:val="00A03445"/>
    <w:rsid w:val="00A03E3D"/>
    <w:rsid w:val="00A04014"/>
    <w:rsid w:val="00A10313"/>
    <w:rsid w:val="00A12DDA"/>
    <w:rsid w:val="00A144E9"/>
    <w:rsid w:val="00A14D85"/>
    <w:rsid w:val="00A16910"/>
    <w:rsid w:val="00A20196"/>
    <w:rsid w:val="00A20F9B"/>
    <w:rsid w:val="00A21C53"/>
    <w:rsid w:val="00A31A45"/>
    <w:rsid w:val="00A33BF0"/>
    <w:rsid w:val="00A33F5D"/>
    <w:rsid w:val="00A366ED"/>
    <w:rsid w:val="00A36F1E"/>
    <w:rsid w:val="00A445DF"/>
    <w:rsid w:val="00A520AB"/>
    <w:rsid w:val="00A52256"/>
    <w:rsid w:val="00A537D5"/>
    <w:rsid w:val="00A54EB5"/>
    <w:rsid w:val="00A57645"/>
    <w:rsid w:val="00A64047"/>
    <w:rsid w:val="00A64AF6"/>
    <w:rsid w:val="00A65CE1"/>
    <w:rsid w:val="00A65EB7"/>
    <w:rsid w:val="00A66BB2"/>
    <w:rsid w:val="00A7418C"/>
    <w:rsid w:val="00A74853"/>
    <w:rsid w:val="00A77777"/>
    <w:rsid w:val="00A873BC"/>
    <w:rsid w:val="00A93577"/>
    <w:rsid w:val="00A94277"/>
    <w:rsid w:val="00AA1E73"/>
    <w:rsid w:val="00AB2C03"/>
    <w:rsid w:val="00AB428E"/>
    <w:rsid w:val="00AB4446"/>
    <w:rsid w:val="00AB4DE3"/>
    <w:rsid w:val="00AB5739"/>
    <w:rsid w:val="00AC4081"/>
    <w:rsid w:val="00AD518C"/>
    <w:rsid w:val="00AE02ED"/>
    <w:rsid w:val="00AE0BCE"/>
    <w:rsid w:val="00AF66B3"/>
    <w:rsid w:val="00B036C6"/>
    <w:rsid w:val="00B03809"/>
    <w:rsid w:val="00B0390E"/>
    <w:rsid w:val="00B11C20"/>
    <w:rsid w:val="00B16BC7"/>
    <w:rsid w:val="00B25F15"/>
    <w:rsid w:val="00B331FA"/>
    <w:rsid w:val="00B36C6C"/>
    <w:rsid w:val="00B3755E"/>
    <w:rsid w:val="00B37CF8"/>
    <w:rsid w:val="00B41A05"/>
    <w:rsid w:val="00B43BD0"/>
    <w:rsid w:val="00B57E92"/>
    <w:rsid w:val="00B602DC"/>
    <w:rsid w:val="00B65E39"/>
    <w:rsid w:val="00B730FF"/>
    <w:rsid w:val="00B73F92"/>
    <w:rsid w:val="00B81F2C"/>
    <w:rsid w:val="00B86125"/>
    <w:rsid w:val="00B86E0A"/>
    <w:rsid w:val="00B91CC5"/>
    <w:rsid w:val="00B96609"/>
    <w:rsid w:val="00BA2ABF"/>
    <w:rsid w:val="00BA67F2"/>
    <w:rsid w:val="00BA7A41"/>
    <w:rsid w:val="00BB71A4"/>
    <w:rsid w:val="00BC2CA7"/>
    <w:rsid w:val="00BC5A7C"/>
    <w:rsid w:val="00BD079D"/>
    <w:rsid w:val="00BE040F"/>
    <w:rsid w:val="00BE6EC1"/>
    <w:rsid w:val="00BF7C8E"/>
    <w:rsid w:val="00C01011"/>
    <w:rsid w:val="00C06CF1"/>
    <w:rsid w:val="00C075B5"/>
    <w:rsid w:val="00C11DED"/>
    <w:rsid w:val="00C12A50"/>
    <w:rsid w:val="00C1624A"/>
    <w:rsid w:val="00C1658A"/>
    <w:rsid w:val="00C20E90"/>
    <w:rsid w:val="00C2491C"/>
    <w:rsid w:val="00C24DC5"/>
    <w:rsid w:val="00C25E15"/>
    <w:rsid w:val="00C27AA3"/>
    <w:rsid w:val="00C3028A"/>
    <w:rsid w:val="00C36695"/>
    <w:rsid w:val="00C36C11"/>
    <w:rsid w:val="00C3736B"/>
    <w:rsid w:val="00C400E4"/>
    <w:rsid w:val="00C535D7"/>
    <w:rsid w:val="00C613E4"/>
    <w:rsid w:val="00C61E4C"/>
    <w:rsid w:val="00C63B19"/>
    <w:rsid w:val="00C63C24"/>
    <w:rsid w:val="00C7084B"/>
    <w:rsid w:val="00C73389"/>
    <w:rsid w:val="00C7572B"/>
    <w:rsid w:val="00C761A1"/>
    <w:rsid w:val="00C80DA8"/>
    <w:rsid w:val="00C81040"/>
    <w:rsid w:val="00C90587"/>
    <w:rsid w:val="00C913CC"/>
    <w:rsid w:val="00C92463"/>
    <w:rsid w:val="00C929FE"/>
    <w:rsid w:val="00C968C2"/>
    <w:rsid w:val="00CA13DD"/>
    <w:rsid w:val="00CA398C"/>
    <w:rsid w:val="00CA55B3"/>
    <w:rsid w:val="00CB08C3"/>
    <w:rsid w:val="00CB3C93"/>
    <w:rsid w:val="00CB681D"/>
    <w:rsid w:val="00CC7EED"/>
    <w:rsid w:val="00CD0B9D"/>
    <w:rsid w:val="00CD2AA9"/>
    <w:rsid w:val="00CD337E"/>
    <w:rsid w:val="00CE58A2"/>
    <w:rsid w:val="00CE62C8"/>
    <w:rsid w:val="00CE62F8"/>
    <w:rsid w:val="00CF0B23"/>
    <w:rsid w:val="00D0264D"/>
    <w:rsid w:val="00D053BA"/>
    <w:rsid w:val="00D0572A"/>
    <w:rsid w:val="00D1091D"/>
    <w:rsid w:val="00D13676"/>
    <w:rsid w:val="00D14CD1"/>
    <w:rsid w:val="00D1641A"/>
    <w:rsid w:val="00D20911"/>
    <w:rsid w:val="00D22FAE"/>
    <w:rsid w:val="00D27418"/>
    <w:rsid w:val="00D4069A"/>
    <w:rsid w:val="00D43DB0"/>
    <w:rsid w:val="00D4443B"/>
    <w:rsid w:val="00D4777D"/>
    <w:rsid w:val="00D47BE2"/>
    <w:rsid w:val="00D50367"/>
    <w:rsid w:val="00D514AE"/>
    <w:rsid w:val="00D52642"/>
    <w:rsid w:val="00D530AC"/>
    <w:rsid w:val="00D550B7"/>
    <w:rsid w:val="00D57858"/>
    <w:rsid w:val="00D62E59"/>
    <w:rsid w:val="00D64947"/>
    <w:rsid w:val="00D711D8"/>
    <w:rsid w:val="00D75795"/>
    <w:rsid w:val="00D86DCA"/>
    <w:rsid w:val="00D9695D"/>
    <w:rsid w:val="00DA3C83"/>
    <w:rsid w:val="00DA5DCA"/>
    <w:rsid w:val="00DA6AF9"/>
    <w:rsid w:val="00DA7316"/>
    <w:rsid w:val="00DB14CF"/>
    <w:rsid w:val="00DB5FB8"/>
    <w:rsid w:val="00DB75F1"/>
    <w:rsid w:val="00DC0852"/>
    <w:rsid w:val="00DC379B"/>
    <w:rsid w:val="00DC667C"/>
    <w:rsid w:val="00DE17FC"/>
    <w:rsid w:val="00DE1BC7"/>
    <w:rsid w:val="00DE64A0"/>
    <w:rsid w:val="00DF50D3"/>
    <w:rsid w:val="00E023A3"/>
    <w:rsid w:val="00E04E10"/>
    <w:rsid w:val="00E15C52"/>
    <w:rsid w:val="00E16C6E"/>
    <w:rsid w:val="00E16E41"/>
    <w:rsid w:val="00E2207E"/>
    <w:rsid w:val="00E266A6"/>
    <w:rsid w:val="00E26D6D"/>
    <w:rsid w:val="00E326E9"/>
    <w:rsid w:val="00E36664"/>
    <w:rsid w:val="00E37A6B"/>
    <w:rsid w:val="00E37D4D"/>
    <w:rsid w:val="00E419C2"/>
    <w:rsid w:val="00E43225"/>
    <w:rsid w:val="00E44F1F"/>
    <w:rsid w:val="00E46BB8"/>
    <w:rsid w:val="00E52FCE"/>
    <w:rsid w:val="00E6081B"/>
    <w:rsid w:val="00E76491"/>
    <w:rsid w:val="00E7767D"/>
    <w:rsid w:val="00E800F6"/>
    <w:rsid w:val="00E90C40"/>
    <w:rsid w:val="00E92699"/>
    <w:rsid w:val="00E928AE"/>
    <w:rsid w:val="00E94A58"/>
    <w:rsid w:val="00E94FE7"/>
    <w:rsid w:val="00E95D8B"/>
    <w:rsid w:val="00E97568"/>
    <w:rsid w:val="00EA019A"/>
    <w:rsid w:val="00EA1A76"/>
    <w:rsid w:val="00EA7CFA"/>
    <w:rsid w:val="00EB0E56"/>
    <w:rsid w:val="00EB57EC"/>
    <w:rsid w:val="00EB5814"/>
    <w:rsid w:val="00EC1FA6"/>
    <w:rsid w:val="00EC28ED"/>
    <w:rsid w:val="00EC5915"/>
    <w:rsid w:val="00EC6C3C"/>
    <w:rsid w:val="00ED0400"/>
    <w:rsid w:val="00ED04CE"/>
    <w:rsid w:val="00ED1547"/>
    <w:rsid w:val="00ED6814"/>
    <w:rsid w:val="00EE0B0A"/>
    <w:rsid w:val="00EE2600"/>
    <w:rsid w:val="00EE3200"/>
    <w:rsid w:val="00EE4D22"/>
    <w:rsid w:val="00EE5A68"/>
    <w:rsid w:val="00EF06C2"/>
    <w:rsid w:val="00EF0E4C"/>
    <w:rsid w:val="00EF3199"/>
    <w:rsid w:val="00EF3A6C"/>
    <w:rsid w:val="00EF4E75"/>
    <w:rsid w:val="00F013CC"/>
    <w:rsid w:val="00F102A9"/>
    <w:rsid w:val="00F20A64"/>
    <w:rsid w:val="00F22934"/>
    <w:rsid w:val="00F251CA"/>
    <w:rsid w:val="00F40FA3"/>
    <w:rsid w:val="00F41E08"/>
    <w:rsid w:val="00F453EE"/>
    <w:rsid w:val="00F53349"/>
    <w:rsid w:val="00F6055A"/>
    <w:rsid w:val="00F60826"/>
    <w:rsid w:val="00F62028"/>
    <w:rsid w:val="00F658C7"/>
    <w:rsid w:val="00F7241D"/>
    <w:rsid w:val="00F84CD0"/>
    <w:rsid w:val="00F9506E"/>
    <w:rsid w:val="00F95AFA"/>
    <w:rsid w:val="00F962C7"/>
    <w:rsid w:val="00FA03BF"/>
    <w:rsid w:val="00FB5927"/>
    <w:rsid w:val="00FC2BE8"/>
    <w:rsid w:val="00FC3C43"/>
    <w:rsid w:val="00FC3F49"/>
    <w:rsid w:val="00FC4058"/>
    <w:rsid w:val="00FC4E2C"/>
    <w:rsid w:val="00FC5A3B"/>
    <w:rsid w:val="00FD1148"/>
    <w:rsid w:val="00FD316F"/>
    <w:rsid w:val="00FD4F2E"/>
    <w:rsid w:val="00FD7B03"/>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toc 1" w:uiPriority="39"/>
    <w:lsdException w:name="toc 2" w:uiPriority="39"/>
    <w:lsdException w:name="toc 3" w:uiPriority="39"/>
    <w:lsdException w:name="footer" w:uiPriority="9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lsdException w:name="Hyperlink" w:uiPriority="99"/>
    <w:lsdException w:name="Strong" w:semiHidden="0" w:uiPriority="22" w:unhideWhenUsed="0" w:qFormat="1"/>
    <w:lsdException w:name="Emphasis" w:semiHidden="0" w:unhideWhenUsed="0"/>
    <w:lsdException w:name="Normal (Web)" w:uiPriority="99"/>
    <w:lsdException w:name="Balloon Text" w:semiHidden="0" w:unhideWhenUsed="0"/>
    <w:lsdException w:name="Table Grid" w:semiHidden="0" w:unhideWhenUsed="0"/>
    <w:lsdException w:name="Placeholder Text" w:uiPriority="99"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E52FCE"/>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qFormat/>
    <w:rsid w:val="00916D44"/>
    <w:pPr>
      <w:keepNext/>
      <w:numPr>
        <w:ilvl w:val="1"/>
        <w:numId w:val="1"/>
      </w:numPr>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C3736B"/>
    <w:pPr>
      <w:keepNext/>
      <w:numPr>
        <w:numId w:val="4"/>
      </w:numPr>
      <w:outlineLvl w:val="3"/>
    </w:pPr>
    <w:rPr>
      <w:b/>
      <w:bCs/>
      <w:szCs w:val="28"/>
    </w:rPr>
  </w:style>
  <w:style w:type="paragraph" w:styleId="Heading5">
    <w:name w:val="heading 5"/>
    <w:basedOn w:val="Normal"/>
    <w:next w:val="Normal"/>
    <w:autoRedefine/>
    <w:qFormat/>
    <w:rsid w:val="00FC4E2C"/>
    <w:pPr>
      <w:numPr>
        <w:numId w:val="5"/>
      </w:numPr>
      <w:spacing w:before="240" w:after="60"/>
      <w:outlineLvl w:val="4"/>
    </w:pPr>
    <w:rPr>
      <w:b/>
      <w:bCs/>
      <w:i/>
      <w:iCs/>
      <w:szCs w:val="26"/>
    </w:rPr>
  </w:style>
  <w:style w:type="paragraph" w:styleId="Heading6">
    <w:name w:val="heading 6"/>
    <w:basedOn w:val="Normal"/>
    <w:next w:val="Normal"/>
    <w:rsid w:val="00597ACF"/>
    <w:pPr>
      <w:numPr>
        <w:ilvl w:val="5"/>
        <w:numId w:val="1"/>
      </w:numPr>
      <w:spacing w:before="240" w:after="60"/>
      <w:outlineLvl w:val="5"/>
    </w:pPr>
    <w:rPr>
      <w:b/>
      <w:bCs/>
      <w:sz w:val="22"/>
      <w:szCs w:val="22"/>
    </w:rPr>
  </w:style>
  <w:style w:type="paragraph" w:styleId="Heading7">
    <w:name w:val="heading 7"/>
    <w:basedOn w:val="Normal"/>
    <w:next w:val="Normal"/>
    <w:rsid w:val="00597ACF"/>
    <w:pPr>
      <w:numPr>
        <w:ilvl w:val="6"/>
        <w:numId w:val="1"/>
      </w:numPr>
      <w:spacing w:before="240" w:after="60"/>
      <w:outlineLvl w:val="6"/>
    </w:pPr>
  </w:style>
  <w:style w:type="paragraph" w:styleId="Heading8">
    <w:name w:val="heading 8"/>
    <w:basedOn w:val="Normal"/>
    <w:next w:val="Normal"/>
    <w:rsid w:val="00597ACF"/>
    <w:pPr>
      <w:numPr>
        <w:ilvl w:val="7"/>
        <w:numId w:val="1"/>
      </w:numPr>
      <w:spacing w:before="240" w:after="60"/>
      <w:outlineLvl w:val="7"/>
    </w:pPr>
    <w:rPr>
      <w:i/>
      <w:iCs/>
    </w:rPr>
  </w:style>
  <w:style w:type="paragraph" w:styleId="Heading9">
    <w:name w:val="heading 9"/>
    <w:basedOn w:val="Normal"/>
    <w:next w:val="Normal"/>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qFormat/>
    <w:rsid w:val="00DA5DCA"/>
    <w:pPr>
      <w:jc w:val="center"/>
    </w:pPr>
    <w:rPr>
      <w:bCs/>
      <w:sz w:val="22"/>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uiPriority w:val="34"/>
    <w:qFormat/>
    <w:rsid w:val="00EF3199"/>
    <w:pPr>
      <w:ind w:firstLine="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style>
  <w:style w:type="character" w:customStyle="1" w:styleId="CaptionChar">
    <w:name w:val="Caption Char"/>
    <w:basedOn w:val="DefaultParagraphFont"/>
    <w:link w:val="Caption"/>
    <w:rsid w:val="00DA5DCA"/>
    <w:rPr>
      <w:bCs/>
      <w:sz w:val="22"/>
    </w:rPr>
  </w:style>
  <w:style w:type="character" w:customStyle="1" w:styleId="CaptionsChar">
    <w:name w:val="Captions Char"/>
    <w:basedOn w:val="CaptionChar"/>
    <w:link w:val="Captions"/>
    <w:rsid w:val="00D27418"/>
    <w:rPr>
      <w:bCs/>
      <w:sz w:val="22"/>
    </w:rPr>
  </w:style>
  <w:style w:type="paragraph" w:styleId="NormalWeb">
    <w:name w:val="Normal (Web)"/>
    <w:basedOn w:val="Normal"/>
    <w:uiPriority w:val="99"/>
    <w:unhideWhenUsed/>
    <w:rsid w:val="00656AB6"/>
    <w:pPr>
      <w:spacing w:before="100" w:beforeAutospacing="1" w:after="100" w:afterAutospacing="1" w:line="240" w:lineRule="auto"/>
      <w:ind w:firstLine="0"/>
      <w:jc w:val="left"/>
    </w:pPr>
  </w:style>
  <w:style w:type="character" w:customStyle="1" w:styleId="apple-converted-space">
    <w:name w:val="apple-converted-space"/>
    <w:basedOn w:val="DefaultParagraphFont"/>
    <w:rsid w:val="00EF3A6C"/>
  </w:style>
  <w:style w:type="character" w:styleId="Strong">
    <w:name w:val="Strong"/>
    <w:basedOn w:val="DefaultParagraphFont"/>
    <w:uiPriority w:val="22"/>
    <w:qFormat/>
    <w:rsid w:val="00EF3A6C"/>
    <w:rPr>
      <w:b/>
      <w:bCs/>
    </w:rPr>
  </w:style>
  <w:style w:type="paragraph" w:customStyle="1" w:styleId="bodytext0">
    <w:name w:val="bodytext0"/>
    <w:basedOn w:val="Normal"/>
    <w:rsid w:val="004D6703"/>
    <w:pPr>
      <w:spacing w:before="100" w:beforeAutospacing="1" w:after="100" w:afterAutospacing="1" w:line="240" w:lineRule="auto"/>
      <w:ind w:firstLine="0"/>
      <w:jc w:val="left"/>
    </w:pPr>
  </w:style>
  <w:style w:type="character" w:customStyle="1" w:styleId="skimlinks-unlinked">
    <w:name w:val="skimlinks-unlinked"/>
    <w:basedOn w:val="DefaultParagraphFont"/>
    <w:rsid w:val="004D6703"/>
  </w:style>
  <w:style w:type="character" w:styleId="CommentReference">
    <w:name w:val="annotation reference"/>
    <w:basedOn w:val="DefaultParagraphFont"/>
    <w:semiHidden/>
    <w:unhideWhenUsed/>
    <w:rsid w:val="002E5D84"/>
    <w:rPr>
      <w:sz w:val="16"/>
      <w:szCs w:val="16"/>
    </w:rPr>
  </w:style>
  <w:style w:type="paragraph" w:styleId="CommentText">
    <w:name w:val="annotation text"/>
    <w:basedOn w:val="Normal"/>
    <w:link w:val="CommentTextChar"/>
    <w:semiHidden/>
    <w:unhideWhenUsed/>
    <w:rsid w:val="002E5D84"/>
    <w:pPr>
      <w:spacing w:line="240" w:lineRule="auto"/>
    </w:pPr>
    <w:rPr>
      <w:sz w:val="20"/>
      <w:szCs w:val="20"/>
    </w:rPr>
  </w:style>
  <w:style w:type="character" w:customStyle="1" w:styleId="CommentTextChar">
    <w:name w:val="Comment Text Char"/>
    <w:basedOn w:val="DefaultParagraphFont"/>
    <w:link w:val="CommentText"/>
    <w:semiHidden/>
    <w:rsid w:val="002E5D84"/>
  </w:style>
  <w:style w:type="paragraph" w:styleId="CommentSubject">
    <w:name w:val="annotation subject"/>
    <w:basedOn w:val="CommentText"/>
    <w:next w:val="CommentText"/>
    <w:link w:val="CommentSubjectChar"/>
    <w:semiHidden/>
    <w:unhideWhenUsed/>
    <w:rsid w:val="002E5D84"/>
    <w:rPr>
      <w:b/>
      <w:bCs/>
    </w:rPr>
  </w:style>
  <w:style w:type="character" w:customStyle="1" w:styleId="CommentSubjectChar">
    <w:name w:val="Comment Subject Char"/>
    <w:basedOn w:val="CommentTextChar"/>
    <w:link w:val="CommentSubject"/>
    <w:semiHidden/>
    <w:rsid w:val="002E5D8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toc 1" w:uiPriority="39"/>
    <w:lsdException w:name="toc 2" w:uiPriority="39"/>
    <w:lsdException w:name="toc 3" w:uiPriority="39"/>
    <w:lsdException w:name="footer" w:uiPriority="9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lsdException w:name="Hyperlink" w:uiPriority="99"/>
    <w:lsdException w:name="Strong" w:semiHidden="0" w:uiPriority="22" w:unhideWhenUsed="0" w:qFormat="1"/>
    <w:lsdException w:name="Emphasis" w:semiHidden="0" w:unhideWhenUsed="0"/>
    <w:lsdException w:name="Normal (Web)" w:uiPriority="99"/>
    <w:lsdException w:name="Balloon Text" w:semiHidden="0" w:unhideWhenUsed="0"/>
    <w:lsdException w:name="Table Grid" w:semiHidden="0" w:unhideWhenUsed="0"/>
    <w:lsdException w:name="Placeholder Text" w:uiPriority="99"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E52FCE"/>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qFormat/>
    <w:rsid w:val="00916D44"/>
    <w:pPr>
      <w:keepNext/>
      <w:numPr>
        <w:ilvl w:val="1"/>
        <w:numId w:val="1"/>
      </w:numPr>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C3736B"/>
    <w:pPr>
      <w:keepNext/>
      <w:numPr>
        <w:numId w:val="4"/>
      </w:numPr>
      <w:outlineLvl w:val="3"/>
    </w:pPr>
    <w:rPr>
      <w:b/>
      <w:bCs/>
      <w:szCs w:val="28"/>
    </w:rPr>
  </w:style>
  <w:style w:type="paragraph" w:styleId="Heading5">
    <w:name w:val="heading 5"/>
    <w:basedOn w:val="Normal"/>
    <w:next w:val="Normal"/>
    <w:autoRedefine/>
    <w:qFormat/>
    <w:rsid w:val="00FC4E2C"/>
    <w:pPr>
      <w:numPr>
        <w:numId w:val="5"/>
      </w:numPr>
      <w:spacing w:before="240" w:after="60"/>
      <w:outlineLvl w:val="4"/>
    </w:pPr>
    <w:rPr>
      <w:b/>
      <w:bCs/>
      <w:i/>
      <w:iCs/>
      <w:szCs w:val="26"/>
    </w:rPr>
  </w:style>
  <w:style w:type="paragraph" w:styleId="Heading6">
    <w:name w:val="heading 6"/>
    <w:basedOn w:val="Normal"/>
    <w:next w:val="Normal"/>
    <w:rsid w:val="00597ACF"/>
    <w:pPr>
      <w:numPr>
        <w:ilvl w:val="5"/>
        <w:numId w:val="1"/>
      </w:numPr>
      <w:spacing w:before="240" w:after="60"/>
      <w:outlineLvl w:val="5"/>
    </w:pPr>
    <w:rPr>
      <w:b/>
      <w:bCs/>
      <w:sz w:val="22"/>
      <w:szCs w:val="22"/>
    </w:rPr>
  </w:style>
  <w:style w:type="paragraph" w:styleId="Heading7">
    <w:name w:val="heading 7"/>
    <w:basedOn w:val="Normal"/>
    <w:next w:val="Normal"/>
    <w:rsid w:val="00597ACF"/>
    <w:pPr>
      <w:numPr>
        <w:ilvl w:val="6"/>
        <w:numId w:val="1"/>
      </w:numPr>
      <w:spacing w:before="240" w:after="60"/>
      <w:outlineLvl w:val="6"/>
    </w:pPr>
  </w:style>
  <w:style w:type="paragraph" w:styleId="Heading8">
    <w:name w:val="heading 8"/>
    <w:basedOn w:val="Normal"/>
    <w:next w:val="Normal"/>
    <w:rsid w:val="00597ACF"/>
    <w:pPr>
      <w:numPr>
        <w:ilvl w:val="7"/>
        <w:numId w:val="1"/>
      </w:numPr>
      <w:spacing w:before="240" w:after="60"/>
      <w:outlineLvl w:val="7"/>
    </w:pPr>
    <w:rPr>
      <w:i/>
      <w:iCs/>
    </w:rPr>
  </w:style>
  <w:style w:type="paragraph" w:styleId="Heading9">
    <w:name w:val="heading 9"/>
    <w:basedOn w:val="Normal"/>
    <w:next w:val="Normal"/>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qFormat/>
    <w:rsid w:val="00DA5DCA"/>
    <w:pPr>
      <w:jc w:val="center"/>
    </w:pPr>
    <w:rPr>
      <w:bCs/>
      <w:sz w:val="22"/>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uiPriority w:val="34"/>
    <w:qFormat/>
    <w:rsid w:val="00EF3199"/>
    <w:pPr>
      <w:ind w:firstLine="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style>
  <w:style w:type="character" w:customStyle="1" w:styleId="CaptionChar">
    <w:name w:val="Caption Char"/>
    <w:basedOn w:val="DefaultParagraphFont"/>
    <w:link w:val="Caption"/>
    <w:rsid w:val="00DA5DCA"/>
    <w:rPr>
      <w:bCs/>
      <w:sz w:val="22"/>
    </w:rPr>
  </w:style>
  <w:style w:type="character" w:customStyle="1" w:styleId="CaptionsChar">
    <w:name w:val="Captions Char"/>
    <w:basedOn w:val="CaptionChar"/>
    <w:link w:val="Captions"/>
    <w:rsid w:val="00D27418"/>
    <w:rPr>
      <w:bCs/>
      <w:sz w:val="22"/>
    </w:rPr>
  </w:style>
  <w:style w:type="paragraph" w:styleId="NormalWeb">
    <w:name w:val="Normal (Web)"/>
    <w:basedOn w:val="Normal"/>
    <w:uiPriority w:val="99"/>
    <w:unhideWhenUsed/>
    <w:rsid w:val="00656AB6"/>
    <w:pPr>
      <w:spacing w:before="100" w:beforeAutospacing="1" w:after="100" w:afterAutospacing="1" w:line="240" w:lineRule="auto"/>
      <w:ind w:firstLine="0"/>
      <w:jc w:val="left"/>
    </w:pPr>
  </w:style>
  <w:style w:type="character" w:customStyle="1" w:styleId="apple-converted-space">
    <w:name w:val="apple-converted-space"/>
    <w:basedOn w:val="DefaultParagraphFont"/>
    <w:rsid w:val="00EF3A6C"/>
  </w:style>
  <w:style w:type="character" w:styleId="Strong">
    <w:name w:val="Strong"/>
    <w:basedOn w:val="DefaultParagraphFont"/>
    <w:uiPriority w:val="22"/>
    <w:qFormat/>
    <w:rsid w:val="00EF3A6C"/>
    <w:rPr>
      <w:b/>
      <w:bCs/>
    </w:rPr>
  </w:style>
  <w:style w:type="paragraph" w:customStyle="1" w:styleId="bodytext0">
    <w:name w:val="bodytext0"/>
    <w:basedOn w:val="Normal"/>
    <w:rsid w:val="004D6703"/>
    <w:pPr>
      <w:spacing w:before="100" w:beforeAutospacing="1" w:after="100" w:afterAutospacing="1" w:line="240" w:lineRule="auto"/>
      <w:ind w:firstLine="0"/>
      <w:jc w:val="left"/>
    </w:pPr>
  </w:style>
  <w:style w:type="character" w:customStyle="1" w:styleId="skimlinks-unlinked">
    <w:name w:val="skimlinks-unlinked"/>
    <w:basedOn w:val="DefaultParagraphFont"/>
    <w:rsid w:val="004D6703"/>
  </w:style>
  <w:style w:type="character" w:styleId="CommentReference">
    <w:name w:val="annotation reference"/>
    <w:basedOn w:val="DefaultParagraphFont"/>
    <w:semiHidden/>
    <w:unhideWhenUsed/>
    <w:rsid w:val="002E5D84"/>
    <w:rPr>
      <w:sz w:val="16"/>
      <w:szCs w:val="16"/>
    </w:rPr>
  </w:style>
  <w:style w:type="paragraph" w:styleId="CommentText">
    <w:name w:val="annotation text"/>
    <w:basedOn w:val="Normal"/>
    <w:link w:val="CommentTextChar"/>
    <w:semiHidden/>
    <w:unhideWhenUsed/>
    <w:rsid w:val="002E5D84"/>
    <w:pPr>
      <w:spacing w:line="240" w:lineRule="auto"/>
    </w:pPr>
    <w:rPr>
      <w:sz w:val="20"/>
      <w:szCs w:val="20"/>
    </w:rPr>
  </w:style>
  <w:style w:type="character" w:customStyle="1" w:styleId="CommentTextChar">
    <w:name w:val="Comment Text Char"/>
    <w:basedOn w:val="DefaultParagraphFont"/>
    <w:link w:val="CommentText"/>
    <w:semiHidden/>
    <w:rsid w:val="002E5D84"/>
  </w:style>
  <w:style w:type="paragraph" w:styleId="CommentSubject">
    <w:name w:val="annotation subject"/>
    <w:basedOn w:val="CommentText"/>
    <w:next w:val="CommentText"/>
    <w:link w:val="CommentSubjectChar"/>
    <w:semiHidden/>
    <w:unhideWhenUsed/>
    <w:rsid w:val="002E5D84"/>
    <w:rPr>
      <w:b/>
      <w:bCs/>
    </w:rPr>
  </w:style>
  <w:style w:type="character" w:customStyle="1" w:styleId="CommentSubjectChar">
    <w:name w:val="Comment Subject Char"/>
    <w:basedOn w:val="CommentTextChar"/>
    <w:link w:val="CommentSubject"/>
    <w:semiHidden/>
    <w:rsid w:val="002E5D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33350">
      <w:bodyDiv w:val="1"/>
      <w:marLeft w:val="0"/>
      <w:marRight w:val="0"/>
      <w:marTop w:val="0"/>
      <w:marBottom w:val="0"/>
      <w:divBdr>
        <w:top w:val="none" w:sz="0" w:space="0" w:color="auto"/>
        <w:left w:val="none" w:sz="0" w:space="0" w:color="auto"/>
        <w:bottom w:val="none" w:sz="0" w:space="0" w:color="auto"/>
        <w:right w:val="none" w:sz="0" w:space="0" w:color="auto"/>
      </w:divBdr>
    </w:div>
    <w:div w:id="53745541">
      <w:bodyDiv w:val="1"/>
      <w:marLeft w:val="0"/>
      <w:marRight w:val="0"/>
      <w:marTop w:val="0"/>
      <w:marBottom w:val="0"/>
      <w:divBdr>
        <w:top w:val="none" w:sz="0" w:space="0" w:color="auto"/>
        <w:left w:val="none" w:sz="0" w:space="0" w:color="auto"/>
        <w:bottom w:val="none" w:sz="0" w:space="0" w:color="auto"/>
        <w:right w:val="none" w:sz="0" w:space="0" w:color="auto"/>
      </w:divBdr>
    </w:div>
    <w:div w:id="63727834">
      <w:bodyDiv w:val="1"/>
      <w:marLeft w:val="0"/>
      <w:marRight w:val="0"/>
      <w:marTop w:val="0"/>
      <w:marBottom w:val="0"/>
      <w:divBdr>
        <w:top w:val="none" w:sz="0" w:space="0" w:color="auto"/>
        <w:left w:val="none" w:sz="0" w:space="0" w:color="auto"/>
        <w:bottom w:val="none" w:sz="0" w:space="0" w:color="auto"/>
        <w:right w:val="none" w:sz="0" w:space="0" w:color="auto"/>
      </w:divBdr>
    </w:div>
    <w:div w:id="250432327">
      <w:bodyDiv w:val="1"/>
      <w:marLeft w:val="0"/>
      <w:marRight w:val="0"/>
      <w:marTop w:val="0"/>
      <w:marBottom w:val="0"/>
      <w:divBdr>
        <w:top w:val="none" w:sz="0" w:space="0" w:color="auto"/>
        <w:left w:val="none" w:sz="0" w:space="0" w:color="auto"/>
        <w:bottom w:val="none" w:sz="0" w:space="0" w:color="auto"/>
        <w:right w:val="none" w:sz="0" w:space="0" w:color="auto"/>
      </w:divBdr>
    </w:div>
    <w:div w:id="267393958">
      <w:bodyDiv w:val="1"/>
      <w:marLeft w:val="0"/>
      <w:marRight w:val="0"/>
      <w:marTop w:val="0"/>
      <w:marBottom w:val="0"/>
      <w:divBdr>
        <w:top w:val="none" w:sz="0" w:space="0" w:color="auto"/>
        <w:left w:val="none" w:sz="0" w:space="0" w:color="auto"/>
        <w:bottom w:val="none" w:sz="0" w:space="0" w:color="auto"/>
        <w:right w:val="none" w:sz="0" w:space="0" w:color="auto"/>
      </w:divBdr>
    </w:div>
    <w:div w:id="293603835">
      <w:bodyDiv w:val="1"/>
      <w:marLeft w:val="0"/>
      <w:marRight w:val="0"/>
      <w:marTop w:val="0"/>
      <w:marBottom w:val="0"/>
      <w:divBdr>
        <w:top w:val="none" w:sz="0" w:space="0" w:color="auto"/>
        <w:left w:val="none" w:sz="0" w:space="0" w:color="auto"/>
        <w:bottom w:val="none" w:sz="0" w:space="0" w:color="auto"/>
        <w:right w:val="none" w:sz="0" w:space="0" w:color="auto"/>
      </w:divBdr>
    </w:div>
    <w:div w:id="293946951">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69183898">
      <w:bodyDiv w:val="1"/>
      <w:marLeft w:val="0"/>
      <w:marRight w:val="0"/>
      <w:marTop w:val="0"/>
      <w:marBottom w:val="0"/>
      <w:divBdr>
        <w:top w:val="none" w:sz="0" w:space="0" w:color="auto"/>
        <w:left w:val="none" w:sz="0" w:space="0" w:color="auto"/>
        <w:bottom w:val="none" w:sz="0" w:space="0" w:color="auto"/>
        <w:right w:val="none" w:sz="0" w:space="0" w:color="auto"/>
      </w:divBdr>
    </w:div>
    <w:div w:id="377125942">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30866196">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704019458">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51186766">
      <w:bodyDiv w:val="1"/>
      <w:marLeft w:val="0"/>
      <w:marRight w:val="0"/>
      <w:marTop w:val="0"/>
      <w:marBottom w:val="0"/>
      <w:divBdr>
        <w:top w:val="none" w:sz="0" w:space="0" w:color="auto"/>
        <w:left w:val="none" w:sz="0" w:space="0" w:color="auto"/>
        <w:bottom w:val="none" w:sz="0" w:space="0" w:color="auto"/>
        <w:right w:val="none" w:sz="0" w:space="0" w:color="auto"/>
      </w:divBdr>
    </w:div>
    <w:div w:id="868835523">
      <w:bodyDiv w:val="1"/>
      <w:marLeft w:val="0"/>
      <w:marRight w:val="0"/>
      <w:marTop w:val="0"/>
      <w:marBottom w:val="0"/>
      <w:divBdr>
        <w:top w:val="none" w:sz="0" w:space="0" w:color="auto"/>
        <w:left w:val="none" w:sz="0" w:space="0" w:color="auto"/>
        <w:bottom w:val="none" w:sz="0" w:space="0" w:color="auto"/>
        <w:right w:val="none" w:sz="0" w:space="0" w:color="auto"/>
      </w:divBdr>
    </w:div>
    <w:div w:id="954604188">
      <w:bodyDiv w:val="1"/>
      <w:marLeft w:val="0"/>
      <w:marRight w:val="0"/>
      <w:marTop w:val="0"/>
      <w:marBottom w:val="0"/>
      <w:divBdr>
        <w:top w:val="none" w:sz="0" w:space="0" w:color="auto"/>
        <w:left w:val="none" w:sz="0" w:space="0" w:color="auto"/>
        <w:bottom w:val="none" w:sz="0" w:space="0" w:color="auto"/>
        <w:right w:val="none" w:sz="0" w:space="0" w:color="auto"/>
      </w:divBdr>
    </w:div>
    <w:div w:id="961421019">
      <w:bodyDiv w:val="1"/>
      <w:marLeft w:val="0"/>
      <w:marRight w:val="0"/>
      <w:marTop w:val="0"/>
      <w:marBottom w:val="0"/>
      <w:divBdr>
        <w:top w:val="none" w:sz="0" w:space="0" w:color="auto"/>
        <w:left w:val="none" w:sz="0" w:space="0" w:color="auto"/>
        <w:bottom w:val="none" w:sz="0" w:space="0" w:color="auto"/>
        <w:right w:val="none" w:sz="0" w:space="0" w:color="auto"/>
      </w:divBdr>
    </w:div>
    <w:div w:id="996955424">
      <w:bodyDiv w:val="1"/>
      <w:marLeft w:val="0"/>
      <w:marRight w:val="0"/>
      <w:marTop w:val="0"/>
      <w:marBottom w:val="0"/>
      <w:divBdr>
        <w:top w:val="none" w:sz="0" w:space="0" w:color="auto"/>
        <w:left w:val="none" w:sz="0" w:space="0" w:color="auto"/>
        <w:bottom w:val="none" w:sz="0" w:space="0" w:color="auto"/>
        <w:right w:val="none" w:sz="0" w:space="0" w:color="auto"/>
      </w:divBdr>
    </w:div>
    <w:div w:id="1026253018">
      <w:bodyDiv w:val="1"/>
      <w:marLeft w:val="0"/>
      <w:marRight w:val="0"/>
      <w:marTop w:val="0"/>
      <w:marBottom w:val="0"/>
      <w:divBdr>
        <w:top w:val="none" w:sz="0" w:space="0" w:color="auto"/>
        <w:left w:val="none" w:sz="0" w:space="0" w:color="auto"/>
        <w:bottom w:val="none" w:sz="0" w:space="0" w:color="auto"/>
        <w:right w:val="none" w:sz="0" w:space="0" w:color="auto"/>
      </w:divBdr>
    </w:div>
    <w:div w:id="1058822634">
      <w:bodyDiv w:val="1"/>
      <w:marLeft w:val="0"/>
      <w:marRight w:val="0"/>
      <w:marTop w:val="0"/>
      <w:marBottom w:val="0"/>
      <w:divBdr>
        <w:top w:val="none" w:sz="0" w:space="0" w:color="auto"/>
        <w:left w:val="none" w:sz="0" w:space="0" w:color="auto"/>
        <w:bottom w:val="none" w:sz="0" w:space="0" w:color="auto"/>
        <w:right w:val="none" w:sz="0" w:space="0" w:color="auto"/>
      </w:divBdr>
    </w:div>
    <w:div w:id="1068386565">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146438866">
      <w:bodyDiv w:val="1"/>
      <w:marLeft w:val="0"/>
      <w:marRight w:val="0"/>
      <w:marTop w:val="0"/>
      <w:marBottom w:val="0"/>
      <w:divBdr>
        <w:top w:val="none" w:sz="0" w:space="0" w:color="auto"/>
        <w:left w:val="none" w:sz="0" w:space="0" w:color="auto"/>
        <w:bottom w:val="none" w:sz="0" w:space="0" w:color="auto"/>
        <w:right w:val="none" w:sz="0" w:space="0" w:color="auto"/>
      </w:divBdr>
    </w:div>
    <w:div w:id="1186137274">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36159920">
      <w:bodyDiv w:val="1"/>
      <w:marLeft w:val="0"/>
      <w:marRight w:val="0"/>
      <w:marTop w:val="0"/>
      <w:marBottom w:val="0"/>
      <w:divBdr>
        <w:top w:val="none" w:sz="0" w:space="0" w:color="auto"/>
        <w:left w:val="none" w:sz="0" w:space="0" w:color="auto"/>
        <w:bottom w:val="none" w:sz="0" w:space="0" w:color="auto"/>
        <w:right w:val="none" w:sz="0" w:space="0" w:color="auto"/>
      </w:divBdr>
    </w:div>
    <w:div w:id="1250459192">
      <w:bodyDiv w:val="1"/>
      <w:marLeft w:val="0"/>
      <w:marRight w:val="0"/>
      <w:marTop w:val="0"/>
      <w:marBottom w:val="0"/>
      <w:divBdr>
        <w:top w:val="none" w:sz="0" w:space="0" w:color="auto"/>
        <w:left w:val="none" w:sz="0" w:space="0" w:color="auto"/>
        <w:bottom w:val="none" w:sz="0" w:space="0" w:color="auto"/>
        <w:right w:val="none" w:sz="0" w:space="0" w:color="auto"/>
      </w:divBdr>
    </w:div>
    <w:div w:id="1396471448">
      <w:bodyDiv w:val="1"/>
      <w:marLeft w:val="0"/>
      <w:marRight w:val="0"/>
      <w:marTop w:val="0"/>
      <w:marBottom w:val="0"/>
      <w:divBdr>
        <w:top w:val="none" w:sz="0" w:space="0" w:color="auto"/>
        <w:left w:val="none" w:sz="0" w:space="0" w:color="auto"/>
        <w:bottom w:val="none" w:sz="0" w:space="0" w:color="auto"/>
        <w:right w:val="none" w:sz="0" w:space="0" w:color="auto"/>
      </w:divBdr>
    </w:div>
    <w:div w:id="1431312562">
      <w:bodyDiv w:val="1"/>
      <w:marLeft w:val="0"/>
      <w:marRight w:val="0"/>
      <w:marTop w:val="0"/>
      <w:marBottom w:val="0"/>
      <w:divBdr>
        <w:top w:val="none" w:sz="0" w:space="0" w:color="auto"/>
        <w:left w:val="none" w:sz="0" w:space="0" w:color="auto"/>
        <w:bottom w:val="none" w:sz="0" w:space="0" w:color="auto"/>
        <w:right w:val="none" w:sz="0" w:space="0" w:color="auto"/>
      </w:divBdr>
    </w:div>
    <w:div w:id="1438716509">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500074515">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42362277">
      <w:bodyDiv w:val="1"/>
      <w:marLeft w:val="0"/>
      <w:marRight w:val="0"/>
      <w:marTop w:val="0"/>
      <w:marBottom w:val="0"/>
      <w:divBdr>
        <w:top w:val="none" w:sz="0" w:space="0" w:color="auto"/>
        <w:left w:val="none" w:sz="0" w:space="0" w:color="auto"/>
        <w:bottom w:val="none" w:sz="0" w:space="0" w:color="auto"/>
        <w:right w:val="none" w:sz="0" w:space="0" w:color="auto"/>
      </w:divBdr>
    </w:div>
    <w:div w:id="1751927254">
      <w:bodyDiv w:val="1"/>
      <w:marLeft w:val="0"/>
      <w:marRight w:val="0"/>
      <w:marTop w:val="0"/>
      <w:marBottom w:val="0"/>
      <w:divBdr>
        <w:top w:val="none" w:sz="0" w:space="0" w:color="auto"/>
        <w:left w:val="none" w:sz="0" w:space="0" w:color="auto"/>
        <w:bottom w:val="none" w:sz="0" w:space="0" w:color="auto"/>
        <w:right w:val="none" w:sz="0" w:space="0" w:color="auto"/>
      </w:divBdr>
    </w:div>
    <w:div w:id="1855461243">
      <w:bodyDiv w:val="1"/>
      <w:marLeft w:val="0"/>
      <w:marRight w:val="0"/>
      <w:marTop w:val="0"/>
      <w:marBottom w:val="0"/>
      <w:divBdr>
        <w:top w:val="none" w:sz="0" w:space="0" w:color="auto"/>
        <w:left w:val="none" w:sz="0" w:space="0" w:color="auto"/>
        <w:bottom w:val="none" w:sz="0" w:space="0" w:color="auto"/>
        <w:right w:val="none" w:sz="0" w:space="0" w:color="auto"/>
      </w:divBdr>
    </w:div>
    <w:div w:id="1962178982">
      <w:bodyDiv w:val="1"/>
      <w:marLeft w:val="0"/>
      <w:marRight w:val="0"/>
      <w:marTop w:val="0"/>
      <w:marBottom w:val="0"/>
      <w:divBdr>
        <w:top w:val="none" w:sz="0" w:space="0" w:color="auto"/>
        <w:left w:val="none" w:sz="0" w:space="0" w:color="auto"/>
        <w:bottom w:val="none" w:sz="0" w:space="0" w:color="auto"/>
        <w:right w:val="none" w:sz="0" w:space="0" w:color="auto"/>
      </w:divBdr>
    </w:div>
    <w:div w:id="1962491080">
      <w:bodyDiv w:val="1"/>
      <w:marLeft w:val="0"/>
      <w:marRight w:val="0"/>
      <w:marTop w:val="0"/>
      <w:marBottom w:val="0"/>
      <w:divBdr>
        <w:top w:val="none" w:sz="0" w:space="0" w:color="auto"/>
        <w:left w:val="none" w:sz="0" w:space="0" w:color="auto"/>
        <w:bottom w:val="none" w:sz="0" w:space="0" w:color="auto"/>
        <w:right w:val="none" w:sz="0" w:space="0" w:color="auto"/>
      </w:divBdr>
    </w:div>
    <w:div w:id="2032103800">
      <w:bodyDiv w:val="1"/>
      <w:marLeft w:val="0"/>
      <w:marRight w:val="0"/>
      <w:marTop w:val="0"/>
      <w:marBottom w:val="0"/>
      <w:divBdr>
        <w:top w:val="none" w:sz="0" w:space="0" w:color="auto"/>
        <w:left w:val="none" w:sz="0" w:space="0" w:color="auto"/>
        <w:bottom w:val="none" w:sz="0" w:space="0" w:color="auto"/>
        <w:right w:val="none" w:sz="0" w:space="0" w:color="auto"/>
      </w:divBdr>
    </w:div>
    <w:div w:id="2089032200">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C%C3%BA_ph%C3%A1p_h%E1%BB%8Dc" TargetMode="External"/><Relationship Id="rId117" Type="http://schemas.openxmlformats.org/officeDocument/2006/relationships/image" Target="media/image50.png"/><Relationship Id="rId21" Type="http://schemas.openxmlformats.org/officeDocument/2006/relationships/hyperlink" Target="https://vi.wikipedia.org/w/index.php?title=L%E1%BA%ADp_tr%C3%ACnh_d%E1%BB%B1a_tr%C3%AAn_nguy%C3%AAn_m%E1%BA%ABu&amp;action=edit&amp;redlink=1" TargetMode="External"/><Relationship Id="rId42" Type="http://schemas.openxmlformats.org/officeDocument/2006/relationships/oleObject" Target="embeddings/Microsoft_Visio_2003-2010_Drawing3.vsd"/><Relationship Id="rId47" Type="http://schemas.openxmlformats.org/officeDocument/2006/relationships/image" Target="media/image11.emf"/><Relationship Id="rId63" Type="http://schemas.openxmlformats.org/officeDocument/2006/relationships/image" Target="media/image19.emf"/><Relationship Id="rId68" Type="http://schemas.openxmlformats.org/officeDocument/2006/relationships/package" Target="embeddings/Microsoft_Visio_Drawing15.vsdx"/><Relationship Id="rId84" Type="http://schemas.openxmlformats.org/officeDocument/2006/relationships/package" Target="embeddings/Microsoft_Visio_Drawing23.vsdx"/><Relationship Id="rId89" Type="http://schemas.openxmlformats.org/officeDocument/2006/relationships/image" Target="media/image32.emf"/><Relationship Id="rId112" Type="http://schemas.openxmlformats.org/officeDocument/2006/relationships/image" Target="media/image45.png"/><Relationship Id="rId133" Type="http://schemas.openxmlformats.org/officeDocument/2006/relationships/image" Target="media/image66.png"/><Relationship Id="rId138" Type="http://schemas.openxmlformats.org/officeDocument/2006/relationships/image" Target="media/image70.jpg"/><Relationship Id="rId16" Type="http://schemas.openxmlformats.org/officeDocument/2006/relationships/hyperlink" Target="https://toidicodedao.com/2015/02/10/series-c-hay-ho-callback-trong-c-delegate-action-predicate-func/" TargetMode="External"/><Relationship Id="rId107" Type="http://schemas.openxmlformats.org/officeDocument/2006/relationships/image" Target="media/image41.emf"/><Relationship Id="rId11" Type="http://schemas.openxmlformats.org/officeDocument/2006/relationships/footer" Target="footer1.xml"/><Relationship Id="rId32" Type="http://schemas.openxmlformats.org/officeDocument/2006/relationships/package" Target="embeddings/Microsoft_Visio_Drawing2.vsdx"/><Relationship Id="rId37" Type="http://schemas.openxmlformats.org/officeDocument/2006/relationships/image" Target="media/image6.emf"/><Relationship Id="rId53" Type="http://schemas.openxmlformats.org/officeDocument/2006/relationships/image" Target="media/image14.emf"/><Relationship Id="rId58" Type="http://schemas.openxmlformats.org/officeDocument/2006/relationships/package" Target="embeddings/Microsoft_Visio_Drawing10.vsdx"/><Relationship Id="rId74" Type="http://schemas.openxmlformats.org/officeDocument/2006/relationships/package" Target="embeddings/Microsoft_Visio_Drawing18.vsdx"/><Relationship Id="rId79" Type="http://schemas.openxmlformats.org/officeDocument/2006/relationships/image" Target="media/image27.emf"/><Relationship Id="rId102" Type="http://schemas.openxmlformats.org/officeDocument/2006/relationships/package" Target="embeddings/Microsoft_Visio_Drawing32.vsdx"/><Relationship Id="rId123" Type="http://schemas.openxmlformats.org/officeDocument/2006/relationships/image" Target="media/image56.png"/><Relationship Id="rId128"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package" Target="embeddings/Microsoft_Visio_Drawing26.vsdx"/><Relationship Id="rId95" Type="http://schemas.openxmlformats.org/officeDocument/2006/relationships/image" Target="media/image35.emf"/><Relationship Id="rId22" Type="http://schemas.openxmlformats.org/officeDocument/2006/relationships/hyperlink" Target="https://vi.wikipedia.org/wiki/Website" TargetMode="External"/><Relationship Id="rId27" Type="http://schemas.openxmlformats.org/officeDocument/2006/relationships/hyperlink" Target="https://vi.wikipedia.org/wiki/C_(ng%C3%B4n_ng%E1%BB%AF_l%E1%BA%ADp_tr%C3%ACnh)" TargetMode="External"/><Relationship Id="rId43" Type="http://schemas.openxmlformats.org/officeDocument/2006/relationships/image" Target="media/image9.emf"/><Relationship Id="rId48" Type="http://schemas.openxmlformats.org/officeDocument/2006/relationships/package" Target="embeddings/Microsoft_Visio_Drawing5.vsdx"/><Relationship Id="rId64" Type="http://schemas.openxmlformats.org/officeDocument/2006/relationships/package" Target="embeddings/Microsoft_Visio_Drawing13.vsdx"/><Relationship Id="rId69" Type="http://schemas.openxmlformats.org/officeDocument/2006/relationships/image" Target="media/image22.emf"/><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7.png"/><Relationship Id="rId139"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13.emf"/><Relationship Id="rId72" Type="http://schemas.openxmlformats.org/officeDocument/2006/relationships/package" Target="embeddings/Microsoft_Visio_Drawing17.vsdx"/><Relationship Id="rId80" Type="http://schemas.openxmlformats.org/officeDocument/2006/relationships/package" Target="embeddings/Microsoft_Visio_Drawing21.vsdx"/><Relationship Id="rId85" Type="http://schemas.openxmlformats.org/officeDocument/2006/relationships/image" Target="media/image30.emf"/><Relationship Id="rId93" Type="http://schemas.openxmlformats.org/officeDocument/2006/relationships/image" Target="media/image34.emf"/><Relationship Id="rId98" Type="http://schemas.openxmlformats.org/officeDocument/2006/relationships/package" Target="embeddings/Microsoft_Visio_Drawing30.vsdx"/><Relationship Id="rId121"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toidicodedao.com/2015/03/26/series-c-hay-ho-linq/" TargetMode="External"/><Relationship Id="rId25" Type="http://schemas.openxmlformats.org/officeDocument/2006/relationships/hyperlink" Target="https://vi.wikipedia.org/wiki/Java_(ng%C3%B4n_ng%E1%BB%AF_l%E1%BA%ADp_tr%C3%ACnh)" TargetMode="External"/><Relationship Id="rId33" Type="http://schemas.openxmlformats.org/officeDocument/2006/relationships/image" Target="media/image4.emf"/><Relationship Id="rId38" Type="http://schemas.openxmlformats.org/officeDocument/2006/relationships/oleObject" Target="embeddings/Microsoft_Visio_2003-2010_Drawing1.vsd"/><Relationship Id="rId46" Type="http://schemas.openxmlformats.org/officeDocument/2006/relationships/oleObject" Target="embeddings/Microsoft_Visio_2003-2010_Drawing5.vsd"/><Relationship Id="rId59" Type="http://schemas.openxmlformats.org/officeDocument/2006/relationships/image" Target="media/image17.emf"/><Relationship Id="rId67" Type="http://schemas.openxmlformats.org/officeDocument/2006/relationships/image" Target="media/image21.emf"/><Relationship Id="rId103" Type="http://schemas.openxmlformats.org/officeDocument/2006/relationships/image" Target="media/image39.emf"/><Relationship Id="rId108" Type="http://schemas.openxmlformats.org/officeDocument/2006/relationships/package" Target="embeddings/Microsoft_Visio_Drawing35.vsdx"/><Relationship Id="rId116" Type="http://schemas.openxmlformats.org/officeDocument/2006/relationships/image" Target="media/image49.png"/><Relationship Id="rId124" Type="http://schemas.openxmlformats.org/officeDocument/2006/relationships/image" Target="media/image57.png"/><Relationship Id="rId129" Type="http://schemas.openxmlformats.org/officeDocument/2006/relationships/image" Target="media/image62.png"/><Relationship Id="rId137" Type="http://schemas.openxmlformats.org/officeDocument/2006/relationships/header" Target="header2.xml"/><Relationship Id="rId20" Type="http://schemas.openxmlformats.org/officeDocument/2006/relationships/hyperlink" Target="https://vi.wikipedia.org/wiki/L%E1%BA%ADp_tr%C3%ACnh_h%C6%B0%E1%BB%9Bng_%C4%91%E1%BB%91i_t%C6%B0%E1%BB%A3ng" TargetMode="External"/><Relationship Id="rId41" Type="http://schemas.openxmlformats.org/officeDocument/2006/relationships/image" Target="media/image8.emf"/><Relationship Id="rId54" Type="http://schemas.openxmlformats.org/officeDocument/2006/relationships/package" Target="embeddings/Microsoft_Visio_Drawing8.vsdx"/><Relationship Id="rId62" Type="http://schemas.openxmlformats.org/officeDocument/2006/relationships/package" Target="embeddings/Microsoft_Visio_Drawing12.vsdx"/><Relationship Id="rId70" Type="http://schemas.openxmlformats.org/officeDocument/2006/relationships/package" Target="embeddings/Microsoft_Visio_Drawing16.vsdx"/><Relationship Id="rId75" Type="http://schemas.openxmlformats.org/officeDocument/2006/relationships/image" Target="media/image25.emf"/><Relationship Id="rId83" Type="http://schemas.openxmlformats.org/officeDocument/2006/relationships/image" Target="media/image29.emf"/><Relationship Id="rId88" Type="http://schemas.openxmlformats.org/officeDocument/2006/relationships/package" Target="embeddings/Microsoft_Visio_Drawing25.vsdx"/><Relationship Id="rId91" Type="http://schemas.openxmlformats.org/officeDocument/2006/relationships/image" Target="media/image33.emf"/><Relationship Id="rId96" Type="http://schemas.openxmlformats.org/officeDocument/2006/relationships/package" Target="embeddings/Microsoft_Visio_Drawing29.vsdx"/><Relationship Id="rId111" Type="http://schemas.openxmlformats.org/officeDocument/2006/relationships/image" Target="media/image44.png"/><Relationship Id="rId132" Type="http://schemas.openxmlformats.org/officeDocument/2006/relationships/image" Target="media/image6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oidicodedao.com/2015/01/22/series-c-hay-ho-nhung-dieu-thu-vi-trong-c-phan-1/" TargetMode="External"/><Relationship Id="rId23" Type="http://schemas.openxmlformats.org/officeDocument/2006/relationships/hyperlink" Target="https://vi.wikipedia.org/w/index.php?title=Brendan_Eich&amp;action=edit&amp;redlink=1" TargetMode="External"/><Relationship Id="rId28" Type="http://schemas.openxmlformats.org/officeDocument/2006/relationships/image" Target="media/image2.png"/><Relationship Id="rId36" Type="http://schemas.openxmlformats.org/officeDocument/2006/relationships/package" Target="embeddings/Microsoft_Visio_Drawing4.vsdx"/><Relationship Id="rId49" Type="http://schemas.openxmlformats.org/officeDocument/2006/relationships/image" Target="media/image12.emf"/><Relationship Id="rId57" Type="http://schemas.openxmlformats.org/officeDocument/2006/relationships/image" Target="media/image16.emf"/><Relationship Id="rId106" Type="http://schemas.openxmlformats.org/officeDocument/2006/relationships/package" Target="embeddings/Microsoft_Visio_Drawing34.vsdx"/><Relationship Id="rId114" Type="http://schemas.openxmlformats.org/officeDocument/2006/relationships/image" Target="media/image47.png"/><Relationship Id="rId119" Type="http://schemas.openxmlformats.org/officeDocument/2006/relationships/image" Target="media/image52.png"/><Relationship Id="rId127" Type="http://schemas.openxmlformats.org/officeDocument/2006/relationships/image" Target="media/image60.png"/><Relationship Id="rId10" Type="http://schemas.openxmlformats.org/officeDocument/2006/relationships/header" Target="header1.xml"/><Relationship Id="rId31" Type="http://schemas.openxmlformats.org/officeDocument/2006/relationships/image" Target="media/image3.emf"/><Relationship Id="rId44" Type="http://schemas.openxmlformats.org/officeDocument/2006/relationships/oleObject" Target="embeddings/Microsoft_Visio_2003-2010_Drawing4.vsd"/><Relationship Id="rId52" Type="http://schemas.openxmlformats.org/officeDocument/2006/relationships/package" Target="embeddings/Microsoft_Visio_Drawing7.vsdx"/><Relationship Id="rId60" Type="http://schemas.openxmlformats.org/officeDocument/2006/relationships/package" Target="embeddings/Microsoft_Visio_Drawing11.vsdx"/><Relationship Id="rId65" Type="http://schemas.openxmlformats.org/officeDocument/2006/relationships/image" Target="media/image20.emf"/><Relationship Id="rId73" Type="http://schemas.openxmlformats.org/officeDocument/2006/relationships/image" Target="media/image24.emf"/><Relationship Id="rId78" Type="http://schemas.openxmlformats.org/officeDocument/2006/relationships/package" Target="embeddings/Microsoft_Visio_Drawing20.vsdx"/><Relationship Id="rId81" Type="http://schemas.openxmlformats.org/officeDocument/2006/relationships/image" Target="media/image28.emf"/><Relationship Id="rId86" Type="http://schemas.openxmlformats.org/officeDocument/2006/relationships/package" Target="embeddings/Microsoft_Visio_Drawing24.vsdx"/><Relationship Id="rId94" Type="http://schemas.openxmlformats.org/officeDocument/2006/relationships/package" Target="embeddings/Microsoft_Visio_Drawing28.vsdx"/><Relationship Id="rId99" Type="http://schemas.openxmlformats.org/officeDocument/2006/relationships/image" Target="media/image37.emf"/><Relationship Id="rId101" Type="http://schemas.openxmlformats.org/officeDocument/2006/relationships/image" Target="media/image38.emf"/><Relationship Id="rId122" Type="http://schemas.openxmlformats.org/officeDocument/2006/relationships/image" Target="media/image55.png"/><Relationship Id="rId130" Type="http://schemas.openxmlformats.org/officeDocument/2006/relationships/image" Target="media/image63.png"/><Relationship Id="rId135" Type="http://schemas.openxmlformats.org/officeDocument/2006/relationships/image" Target="media/image68.png"/><Relationship Id="rId4" Type="http://schemas.microsoft.com/office/2007/relationships/stylesWithEffects" Target="stylesWithEffects.xml"/><Relationship Id="rId9" Type="http://schemas.openxmlformats.org/officeDocument/2006/relationships/hyperlink" Target="mailto:Huytduc1993@gmail.com" TargetMode="External"/><Relationship Id="rId13" Type="http://schemas.openxmlformats.org/officeDocument/2006/relationships/image" Target="media/image1.emf"/><Relationship Id="rId18" Type="http://schemas.openxmlformats.org/officeDocument/2006/relationships/hyperlink" Target="https://toidicodedao.com/2015/02/12/series-c-hay-ho-lambda-expression/" TargetMode="External"/><Relationship Id="rId39" Type="http://schemas.openxmlformats.org/officeDocument/2006/relationships/image" Target="media/image7.emf"/><Relationship Id="rId109" Type="http://schemas.openxmlformats.org/officeDocument/2006/relationships/image" Target="media/image42.png"/><Relationship Id="rId34" Type="http://schemas.openxmlformats.org/officeDocument/2006/relationships/package" Target="embeddings/Microsoft_Visio_Drawing3.vsdx"/><Relationship Id="rId50" Type="http://schemas.openxmlformats.org/officeDocument/2006/relationships/package" Target="embeddings/Microsoft_Visio_Drawing6.vsdx"/><Relationship Id="rId55" Type="http://schemas.openxmlformats.org/officeDocument/2006/relationships/image" Target="media/image15.emf"/><Relationship Id="rId76" Type="http://schemas.openxmlformats.org/officeDocument/2006/relationships/package" Target="embeddings/Microsoft_Visio_Drawing19.vsdx"/><Relationship Id="rId97" Type="http://schemas.openxmlformats.org/officeDocument/2006/relationships/image" Target="media/image36.emf"/><Relationship Id="rId104" Type="http://schemas.openxmlformats.org/officeDocument/2006/relationships/package" Target="embeddings/Microsoft_Visio_Drawing33.vsdx"/><Relationship Id="rId120" Type="http://schemas.openxmlformats.org/officeDocument/2006/relationships/image" Target="media/image53.png"/><Relationship Id="rId125" Type="http://schemas.openxmlformats.org/officeDocument/2006/relationships/image" Target="media/image58.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3.emf"/><Relationship Id="rId92" Type="http://schemas.openxmlformats.org/officeDocument/2006/relationships/package" Target="embeddings/Microsoft_Visio_Drawing27.vsdx"/><Relationship Id="rId2" Type="http://schemas.openxmlformats.org/officeDocument/2006/relationships/numbering" Target="numbering.xml"/><Relationship Id="rId29" Type="http://schemas.openxmlformats.org/officeDocument/2006/relationships/hyperlink" Target="https://www.visualstudio.com/vs/cplusplus/" TargetMode="External"/><Relationship Id="rId24" Type="http://schemas.openxmlformats.org/officeDocument/2006/relationships/hyperlink" Target="https://vi.wikipedia.org/wiki/Netscape" TargetMode="External"/><Relationship Id="rId40" Type="http://schemas.openxmlformats.org/officeDocument/2006/relationships/oleObject" Target="embeddings/Microsoft_Visio_2003-2010_Drawing2.vsd"/><Relationship Id="rId45" Type="http://schemas.openxmlformats.org/officeDocument/2006/relationships/image" Target="media/image10.emf"/><Relationship Id="rId66" Type="http://schemas.openxmlformats.org/officeDocument/2006/relationships/package" Target="embeddings/Microsoft_Visio_Drawing14.vsdx"/><Relationship Id="rId87" Type="http://schemas.openxmlformats.org/officeDocument/2006/relationships/image" Target="media/image31.emf"/><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4.png"/><Relationship Id="rId136" Type="http://schemas.openxmlformats.org/officeDocument/2006/relationships/image" Target="media/image69.png"/><Relationship Id="rId61" Type="http://schemas.openxmlformats.org/officeDocument/2006/relationships/image" Target="media/image18.emf"/><Relationship Id="rId82" Type="http://schemas.openxmlformats.org/officeDocument/2006/relationships/package" Target="embeddings/Microsoft_Visio_Drawing22.vsdx"/><Relationship Id="rId19" Type="http://schemas.openxmlformats.org/officeDocument/2006/relationships/hyperlink" Target="https://vi.wikipedia.org/wiki/Ng%C3%B4n_ng%E1%BB%AF_l%E1%BA%ADp_tr%C3%ACnh_k%E1%BB%8Bch_b%E1%BA%A3n" TargetMode="External"/><Relationship Id="rId14" Type="http://schemas.openxmlformats.org/officeDocument/2006/relationships/package" Target="embeddings/Microsoft_Visio_Drawing1.vsdx"/><Relationship Id="rId30" Type="http://schemas.openxmlformats.org/officeDocument/2006/relationships/hyperlink" Target="https://www.oracle.com/database/index.html" TargetMode="External"/><Relationship Id="rId35" Type="http://schemas.openxmlformats.org/officeDocument/2006/relationships/image" Target="media/image5.emf"/><Relationship Id="rId56" Type="http://schemas.openxmlformats.org/officeDocument/2006/relationships/package" Target="embeddings/Microsoft_Visio_Drawing9.vsdx"/><Relationship Id="rId77" Type="http://schemas.openxmlformats.org/officeDocument/2006/relationships/image" Target="media/image26.emf"/><Relationship Id="rId100" Type="http://schemas.openxmlformats.org/officeDocument/2006/relationships/package" Target="embeddings/Microsoft_Visio_Drawing31.vsdx"/><Relationship Id="rId105" Type="http://schemas.openxmlformats.org/officeDocument/2006/relationships/image" Target="media/image40.emf"/><Relationship Id="rId126"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15</b:RefOrder>
  </b:Source>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16</b:RefOrder>
  </b:Source>
  <b:Source>
    <b:Tag>Placeholder1</b:Tag>
    <b:SourceType>Book</b:SourceType>
    <b:Guid>{552151CB-EE9E-4196-A27A-8535E562875C}</b:Guid>
    <b:Author>
      <b:Author>
        <b:NameList>
          <b:Person>
            <b:Last>Đức</b:Last>
            <b:First>Hoàng</b:First>
            <b:Middle>Anh</b:Middle>
          </b:Person>
        </b:NameList>
      </b:Author>
    </b:Author>
    <b:Title>Phát triển ứng dụng web</b:Title>
    <b:Year>2015</b:Year>
    <b:City>Hanoi</b:City>
    <b:Publisher>Tự biên tập</b:Publisher>
    <b:RefOrder>17</b:RefOrder>
  </b:Source>
  <b:Source>
    <b:Tag>Vie18</b:Tag>
    <b:SourceType>InternetSite</b:SourceType>
    <b:Guid>{7F6D4AE8-4CF5-47DA-9768-2896B7254AAA}</b:Guid>
    <b:Author>
      <b:Author>
        <b:NameList>
          <b:Person>
            <b:Last>VietJack</b:Last>
          </b:Person>
        </b:NameList>
      </b:Author>
    </b:Author>
    <b:Title>vietJack.com</b:Title>
    <b:Year>2018</b:Year>
    <b:Month>6</b:Month>
    <b:Day>1</b:Day>
    <b:URL>http://vietjack.com/internet_technologies/css.jsp</b:URL>
    <b:RefOrder>5</b:RefOrder>
  </b:Source>
  <b:Source>
    <b:Tag>eCo</b:Tag>
    <b:SourceType>InternetSite</b:SourceType>
    <b:Guid>{2122C3B5-4D98-48EB-AE83-14C17D841ABD}</b:Guid>
    <b:InternetSiteTitle>eCode</b:InternetSiteTitle>
    <b:URL>http://hoclaptrinhweb.org/lap-trinh/hoc-css/248-bai-1-gioi-thieu-ve-css-cu-phap-css.html</b:URL>
    <b:RefOrder>6</b:RefOrder>
  </b:Source>
  <b:Source>
    <b:Tag>Dev18</b:Tag>
    <b:SourceType>InternetSite</b:SourceType>
    <b:Guid>{78A984AB-45DD-4E78-A986-912714FA28F2}</b:Guid>
    <b:InternetSiteTitle>Dev-Pro</b:InternetSiteTitle>
    <b:Year>2018</b:Year>
    <b:Month>6</b:Month>
    <b:URL>http://laptrinhphp.vn/bai-1-gioi-thieu-ve-javascript/</b:URL>
    <b:RefOrder>8</b:RefOrder>
  </b:Source>
  <b:Source>
    <b:Tag>Adm18</b:Tag>
    <b:SourceType>InternetSite</b:SourceType>
    <b:Guid>{E0BF3009-7DB5-4306-8633-BF45296502B2}</b:Guid>
    <b:Author>
      <b:Author>
        <b:NameList>
          <b:Person>
            <b:Last>Admin_NCM</b:Last>
          </b:Person>
        </b:NameList>
      </b:Author>
    </b:Author>
    <b:InternetSiteTitle>kênh Lập Trình</b:InternetSiteTitle>
    <b:Year>2018</b:Year>
    <b:Month>6</b:Month>
    <b:URL>https://kenhlaptrinh.net/tong-quan-ve-javascript/</b:URL>
    <b:RefOrder>7</b:RefOrder>
  </b:Source>
  <b:Source>
    <b:Tag>clb18</b:Tag>
    <b:SourceType>InternetSite</b:SourceType>
    <b:Guid>{8A42385B-536E-4F38-A475-7333CC31A70C}</b:Guid>
    <b:InternetSiteTitle>clbTinHoc</b:InternetSiteTitle>
    <b:Year>2018</b:Year>
    <b:Month>6</b:Month>
    <b:URL>http://tech.agu.edu.vn/clbtinhoc/index.php?threads/gioi-thiu-mo-hinh-mvc.516/</b:URL>
    <b:RefOrder>10</b:RefOrder>
  </b:Source>
  <b:Source>
    <b:Tag>CCB18</b:Tag>
    <b:SourceType>InternetSite</b:SourceType>
    <b:Guid>{B533058C-C360-4C48-895D-188EA8BDD2D8}</b:Guid>
    <b:InternetSiteTitle>CCBlog</b:InternetSiteTitle>
    <b:Year>2018</b:Year>
    <b:Month>6</b:Month>
    <b:URL>http://chiencong.com/gioi-thieu-mo-hinh-mvc</b:URL>
    <b:RefOrder>11</b:RefOrder>
  </b:Source>
  <b:Source>
    <b:Tag>Dia18</b:Tag>
    <b:SourceType>InternetSite</b:SourceType>
    <b:Guid>{9817B1AF-4C1B-4FDA-A8AB-C8D732C5CBF9}</b:Guid>
    <b:InternetSiteTitle>Diamo.com</b:InternetSiteTitle>
    <b:Year>2018</b:Year>
    <b:Month>6</b:Month>
    <b:URL>https://www.dammio.com/2016/11/04/entity-framework-phan-1-gioi-thieu-entity-framework</b:URL>
    <b:RefOrder>12</b:RefOrder>
  </b:Source>
  <b:Source>
    <b:Tag>Mic18</b:Tag>
    <b:SourceType>InternetSite</b:SourceType>
    <b:Guid>{42C3116E-CC27-4863-AC19-85A7F7CF5C38}</b:Guid>
    <b:InternetSiteTitle>Microsoft</b:InternetSiteTitle>
    <b:Year>2018</b:Year>
    <b:Month>6</b:Month>
    <b:URL>http://www.imicrosoft.edu.vn/tin-tuc-cong-nghe/27791/lap-trinh-c-microsoft-ado-net-entity-framework-database-first.html</b:URL>
    <b:RefOrder>13</b:RefOrder>
  </b:Source>
  <b:Source>
    <b:Tag>Cộn17</b:Tag>
    <b:SourceType>InternetSite</b:SourceType>
    <b:Guid>{7E9733A7-086B-47CF-B014-D067754492AB}</b:Guid>
    <b:InternetSiteTitle>Cộng đồng SQL</b:InternetSiteTitle>
    <b:Year>2017</b:Year>
    <b:Month>7</b:Month>
    <b:URL>http://sqladvice.com/tong-quan-ve-sql-server/</b:URL>
    <b:RefOrder>14</b:RefOrder>
  </b:Source>
  <b:Source>
    <b:Tag>Như15</b:Tag>
    <b:SourceType>InternetSite</b:SourceType>
    <b:Guid>{43E8F623-119B-4A8F-9EE2-5BFFA9740942}</b:Guid>
    <b:Author>
      <b:Author>
        <b:NameList>
          <b:Person>
            <b:Last>Như</b:Last>
            <b:First>Quỳnh</b:First>
          </b:Person>
        </b:NameList>
      </b:Author>
    </b:Author>
    <b:Title>Đại Học Kinh Tế Tài Chính</b:Title>
    <b:Year>2015</b:Year>
    <b:Month>10</b:Month>
    <b:Day>28</b:Day>
    <b:YearAccessed>2018</b:YearAccessed>
    <b:MonthAccessed>6</b:MonthAccessed>
    <b:DayAccessed>9</b:DayAccessed>
    <b:URL>https://www.uef.edu.vn/tin-huong-nghiep/thuong-mai-dien-tu-la-gi-hoc-nhung-gi-1571</b:URL>
    <b:RefOrder>1</b:RefOrder>
  </b:Source>
  <b:Source>
    <b:Tag>Phạ15</b:Tag>
    <b:SourceType>InternetSite</b:SourceType>
    <b:Guid>{8A1D1935-5AF0-45A4-BFB0-4D95E8BB9888}</b:Guid>
    <b:Author>
      <b:Author>
        <b:NameList>
          <b:Person>
            <b:Last>Hoàng</b:Last>
            <b:First>Phạm</b:First>
            <b:Middle>Huy</b:Middle>
          </b:Person>
        </b:NameList>
      </b:Author>
    </b:Author>
    <b:Title>Tôi ĐI Code Dạo</b:Title>
    <b:Year>2015</b:Year>
    <b:Month>7</b:Month>
    <b:Day>30</b:Day>
    <b:YearAccessed>2018</b:YearAccessed>
    <b:MonthAccessed>6</b:MonthAccessed>
    <b:DayAccessed>9</b:DayAccessed>
    <b:URL>https://toidicodedao.com/2015/07/30/c-la-ngon-ngu-tuyet-voi-nhat-java-php-c-c-ruby-chi-toan-la-thu-re-tien/</b:URL>
    <b:RefOrder>3</b:RefOrder>
  </b:Source>
  <b:Source>
    <b:Tag>Mon17</b:Tag>
    <b:SourceType>InternetSite</b:SourceType>
    <b:Guid>{CC87D99F-611F-4B55-A1D4-174435219A99}</b:Guid>
    <b:Author>
      <b:Author>
        <b:NameList>
          <b:Person>
            <b:Last>media</b:Last>
            <b:First>Mona</b:First>
          </b:Person>
        </b:NameList>
      </b:Author>
    </b:Author>
    <b:Title>Linkedin</b:Title>
    <b:Year>2017</b:Year>
    <b:Month>7</b:Month>
    <b:Day>12</b:Day>
    <b:YearAccessed>2018</b:YearAccessed>
    <b:MonthAccessed>6</b:MonthAccessed>
    <b:DayAccessed>5</b:DayAccessed>
    <b:URL>https://www.linkedin.com/pulse/c-se-la-ngon-ngu-lap-trinh-tuong-lai-nghe-nghiep-cua-ban-mona-media</b:URL>
    <b:RefOrder>2</b:RefOrder>
  </b:Source>
  <b:Source>
    <b:Tag>Hoà18</b:Tag>
    <b:SourceType>InternetSite</b:SourceType>
    <b:Guid>{4FD82A83-A514-4CE1-8B0E-7D6C00C72379}</b:Guid>
    <b:Author>
      <b:Author>
        <b:NameList>
          <b:Person>
            <b:Last>Tùng</b:Last>
            <b:First>Hoàng</b:First>
          </b:Person>
        </b:NameList>
      </b:Author>
    </b:Author>
    <b:Title>CodeHub</b:Title>
    <b:Year>2018</b:Year>
    <b:Month>6</b:Month>
    <b:Day>27</b:Day>
    <b:YearAccessed>2018</b:YearAccessed>
    <b:MonthAccessed>6</b:MonthAccessed>
    <b:DayAccessed>28</b:DayAccessed>
    <b:URL>https://www.codehub.vn/HTML-Cho-Nguoi-Bat-Dau/Gioi-Thieu-Ve-HTML</b:URL>
    <b:RefOrder>4</b:RefOrder>
  </b:Source>
  <b:Source>
    <b:Tag>Loi17</b:Tag>
    <b:SourceType>InternetSite</b:SourceType>
    <b:Guid>{27B8E8C6-6F86-4FDE-9C71-EA028E20ADD5}</b:Guid>
    <b:Author>
      <b:Author>
        <b:NameList>
          <b:Person>
            <b:Last>Lợi</b:Last>
            <b:First>Nguyễn</b:First>
          </b:Person>
        </b:NameList>
      </b:Author>
    </b:Author>
    <b:Title>Blog Loi</b:Title>
    <b:Year>2017</b:Year>
    <b:Month>8</b:Month>
    <b:Day>11</b:Day>
    <b:YearAccessed>2018</b:YearAccessed>
    <b:MonthAccessed>7</b:MonthAccessed>
    <b:DayAccessed>9</b:DayAccessed>
    <b:URL>http://blogloi.com/mo-hinh-mvc-la-gi-uu-diem-cua-mvc-nhu-nao/</b:URL>
    <b:RefOrder>9</b:RefOrder>
  </b:Source>
</b:Sources>
</file>

<file path=customXml/itemProps1.xml><?xml version="1.0" encoding="utf-8"?>
<ds:datastoreItem xmlns:ds="http://schemas.openxmlformats.org/officeDocument/2006/customXml" ds:itemID="{DB54B01F-A90B-4BD0-85E7-914815620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2567</TotalTime>
  <Pages>72</Pages>
  <Words>10141</Words>
  <Characters>57807</Characters>
  <Application>Microsoft Office Word</Application>
  <DocSecurity>0</DocSecurity>
  <Lines>481</Lines>
  <Paragraphs>135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Mẫu Đồ Án Tốt Nghiệp</vt: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67813</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cp:lastModifiedBy>THOAN-PC</cp:lastModifiedBy>
  <cp:revision>80</cp:revision>
  <dcterms:created xsi:type="dcterms:W3CDTF">2018-06-02T06:48:00Z</dcterms:created>
  <dcterms:modified xsi:type="dcterms:W3CDTF">2018-07-13T06:06:00Z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