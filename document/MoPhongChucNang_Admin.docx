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0F6" w:rsidRDefault="00801EAF" w:rsidP="00801EAF">
      <w:pPr>
        <w:pStyle w:val="Heading1"/>
        <w:numPr>
          <w:ilvl w:val="0"/>
          <w:numId w:val="0"/>
        </w:numPr>
      </w:pPr>
      <w:r>
        <w:t xml:space="preserve">CHƯƠNG </w:t>
      </w:r>
      <w:r w:rsidR="002F5E39">
        <w:t>XXX</w:t>
      </w:r>
      <w:r>
        <w:t>:</w:t>
      </w:r>
      <w:r>
        <w:br/>
      </w:r>
      <w:r w:rsidR="009D36F0">
        <w:t>MÔ PHỎNG CHỨC NĂNG ADMINISTRATOR</w:t>
      </w:r>
    </w:p>
    <w:p w:rsidR="00801EAF" w:rsidRPr="00A16910" w:rsidRDefault="00801EAF" w:rsidP="00801EAF">
      <w:pPr>
        <w:pStyle w:val="Heading2"/>
      </w:pPr>
      <w:bookmarkStart w:id="0" w:name="_Toc476655127"/>
      <w:r>
        <w:t>Tiêu đ</w:t>
      </w:r>
      <w:r>
        <w:rPr>
          <w:rFonts w:cs="Times New Roman"/>
        </w:rPr>
        <w:t>ề</w:t>
      </w:r>
      <w:r>
        <w:t xml:space="preserve"> m</w:t>
      </w:r>
      <w:r>
        <w:rPr>
          <w:rFonts w:cs="Times New Roman"/>
        </w:rPr>
        <w:t>ụ</w:t>
      </w:r>
      <w:r>
        <w:t>c</w:t>
      </w:r>
      <w:bookmarkEnd w:id="0"/>
    </w:p>
    <w:p w:rsidR="00E76491" w:rsidRDefault="009D36F0" w:rsidP="00E76491">
      <w:pPr>
        <w:rPr>
          <w:szCs w:val="26"/>
        </w:rPr>
      </w:pPr>
      <w:r>
        <w:rPr>
          <w:szCs w:val="26"/>
        </w:rPr>
        <w:t xml:space="preserve">Về cơ bản, trang quản trị của </w:t>
      </w:r>
      <w:r w:rsidRPr="00EE2F77">
        <w:rPr>
          <w:b/>
          <w:szCs w:val="26"/>
        </w:rPr>
        <w:t>CHILDEV</w:t>
      </w:r>
      <w:r>
        <w:rPr>
          <w:szCs w:val="26"/>
        </w:rPr>
        <w:t xml:space="preserve"> được sử dụng bởi 4 đối tượng người dùng: quản trị hệ thống, quản trị nhân lực, quản trị nội dung và</w:t>
      </w:r>
      <w:r w:rsidR="00E442E1">
        <w:rPr>
          <w:szCs w:val="26"/>
        </w:rPr>
        <w:t xml:space="preserve"> chăm sóc</w:t>
      </w:r>
      <w:r>
        <w:rPr>
          <w:szCs w:val="26"/>
        </w:rPr>
        <w:t xml:space="preserve"> khách hàng.</w:t>
      </w:r>
    </w:p>
    <w:p w:rsidR="009D36F0" w:rsidRDefault="009D36F0" w:rsidP="00E76491">
      <w:pPr>
        <w:rPr>
          <w:szCs w:val="26"/>
        </w:rPr>
      </w:pPr>
      <w:r>
        <w:rPr>
          <w:szCs w:val="26"/>
        </w:rPr>
        <w:t>Sau đây, chúng ta cùng đi sâu để phân tích rõ chức năng của 4 đối tượng trên.</w:t>
      </w:r>
    </w:p>
    <w:p w:rsidR="00801EAF" w:rsidRDefault="00F64DEE" w:rsidP="00801EAF">
      <w:pPr>
        <w:pStyle w:val="Heading3"/>
      </w:pPr>
      <w:r>
        <w:t>Quản trị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980"/>
        <w:gridCol w:w="2700"/>
        <w:gridCol w:w="3473"/>
      </w:tblGrid>
      <w:tr w:rsidR="00FF5792" w:rsidTr="008E3013">
        <w:tc>
          <w:tcPr>
            <w:tcW w:w="625" w:type="dxa"/>
            <w:shd w:val="clear" w:color="auto" w:fill="595959" w:themeFill="text1" w:themeFillTint="A6"/>
          </w:tcPr>
          <w:p w:rsidR="00FF5792" w:rsidRPr="008E3013" w:rsidRDefault="00D75386" w:rsidP="00FF5792">
            <w:pPr>
              <w:ind w:firstLine="0"/>
              <w:jc w:val="center"/>
              <w:rPr>
                <w:color w:val="FFFFFF" w:themeColor="background1"/>
              </w:rPr>
            </w:pPr>
            <w:r w:rsidRPr="008E3013">
              <w:rPr>
                <w:color w:val="FFFFFF" w:themeColor="background1"/>
              </w:rPr>
              <w:t>STT</w:t>
            </w:r>
          </w:p>
        </w:tc>
        <w:tc>
          <w:tcPr>
            <w:tcW w:w="1980" w:type="dxa"/>
            <w:shd w:val="clear" w:color="auto" w:fill="595959" w:themeFill="text1" w:themeFillTint="A6"/>
          </w:tcPr>
          <w:p w:rsidR="00FF5792" w:rsidRPr="008E3013" w:rsidRDefault="00FF5792" w:rsidP="00FF5792">
            <w:pPr>
              <w:ind w:firstLine="0"/>
              <w:jc w:val="center"/>
              <w:rPr>
                <w:color w:val="FFFFFF" w:themeColor="background1"/>
              </w:rPr>
            </w:pPr>
            <w:r w:rsidRPr="008E3013">
              <w:rPr>
                <w:color w:val="FFFFFF" w:themeColor="background1"/>
              </w:rPr>
              <w:t>Nhóm chức năng</w:t>
            </w:r>
          </w:p>
        </w:tc>
        <w:tc>
          <w:tcPr>
            <w:tcW w:w="2700" w:type="dxa"/>
            <w:shd w:val="clear" w:color="auto" w:fill="595959" w:themeFill="text1" w:themeFillTint="A6"/>
          </w:tcPr>
          <w:p w:rsidR="00FF5792" w:rsidRPr="008E3013" w:rsidRDefault="00FF5792" w:rsidP="00FF5792">
            <w:pPr>
              <w:ind w:firstLine="0"/>
              <w:jc w:val="center"/>
              <w:rPr>
                <w:color w:val="FFFFFF" w:themeColor="background1"/>
              </w:rPr>
            </w:pPr>
            <w:r w:rsidRPr="008E3013">
              <w:rPr>
                <w:color w:val="FFFFFF" w:themeColor="background1"/>
              </w:rPr>
              <w:t>Chức năng</w:t>
            </w:r>
          </w:p>
        </w:tc>
        <w:tc>
          <w:tcPr>
            <w:tcW w:w="3473" w:type="dxa"/>
            <w:shd w:val="clear" w:color="auto" w:fill="595959" w:themeFill="text1" w:themeFillTint="A6"/>
          </w:tcPr>
          <w:p w:rsidR="00FF5792" w:rsidRPr="008E3013" w:rsidRDefault="00FF5792" w:rsidP="00FF5792">
            <w:pPr>
              <w:ind w:firstLine="0"/>
              <w:jc w:val="center"/>
              <w:rPr>
                <w:color w:val="FFFFFF" w:themeColor="background1"/>
              </w:rPr>
            </w:pPr>
            <w:r w:rsidRPr="008E3013">
              <w:rPr>
                <w:color w:val="FFFFFF" w:themeColor="background1"/>
              </w:rPr>
              <w:t>API(s) yêu cầu</w:t>
            </w:r>
          </w:p>
        </w:tc>
      </w:tr>
      <w:tr w:rsidR="00A20A02" w:rsidTr="00D75386">
        <w:tc>
          <w:tcPr>
            <w:tcW w:w="625" w:type="dxa"/>
            <w:vMerge w:val="restart"/>
          </w:tcPr>
          <w:p w:rsidR="00A20A02" w:rsidRDefault="00A20A02" w:rsidP="00D75386">
            <w:pPr>
              <w:ind w:firstLine="0"/>
              <w:jc w:val="center"/>
            </w:pPr>
            <w:r>
              <w:t>1</w:t>
            </w:r>
          </w:p>
        </w:tc>
        <w:tc>
          <w:tcPr>
            <w:tcW w:w="1980" w:type="dxa"/>
            <w:vMerge w:val="restart"/>
          </w:tcPr>
          <w:p w:rsidR="00A20A02" w:rsidRDefault="00A20A02" w:rsidP="0087245C">
            <w:pPr>
              <w:ind w:firstLine="0"/>
            </w:pPr>
            <w:r>
              <w:t>Quản lý mã màu</w:t>
            </w:r>
          </w:p>
        </w:tc>
        <w:tc>
          <w:tcPr>
            <w:tcW w:w="2700" w:type="dxa"/>
          </w:tcPr>
          <w:p w:rsidR="00A20A02" w:rsidRDefault="00A20A02" w:rsidP="00F022CD">
            <w:pPr>
              <w:ind w:firstLine="0"/>
            </w:pPr>
            <w:r>
              <w:t>Hiển thị danh sách mã màu</w:t>
            </w:r>
            <w:r>
              <w:rPr>
                <w:i/>
              </w:rPr>
              <w:t xml:space="preserve"> (Tên mã màu, mã màu, màu hiển thị, người cập nhật, ngày cập nhật, tình trạng)</w:t>
            </w:r>
            <w:r>
              <w:t xml:space="preserve"> </w:t>
            </w:r>
          </w:p>
        </w:tc>
        <w:tc>
          <w:tcPr>
            <w:tcW w:w="3473" w:type="dxa"/>
          </w:tcPr>
          <w:p w:rsidR="00A20A02" w:rsidRDefault="00A20A02" w:rsidP="00FF5792">
            <w:pPr>
              <w:ind w:firstLine="0"/>
            </w:pPr>
            <w:r>
              <w:t>ListColors</w:t>
            </w:r>
          </w:p>
        </w:tc>
      </w:tr>
      <w:tr w:rsidR="00A20A02" w:rsidTr="00D75386">
        <w:tc>
          <w:tcPr>
            <w:tcW w:w="625" w:type="dxa"/>
            <w:vMerge/>
          </w:tcPr>
          <w:p w:rsidR="00A20A02" w:rsidRDefault="00A20A02" w:rsidP="007630B7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A20A02" w:rsidRDefault="00A20A02" w:rsidP="007630B7">
            <w:pPr>
              <w:ind w:firstLine="0"/>
            </w:pPr>
          </w:p>
        </w:tc>
        <w:tc>
          <w:tcPr>
            <w:tcW w:w="2700" w:type="dxa"/>
          </w:tcPr>
          <w:p w:rsidR="00A20A02" w:rsidRDefault="00A20A02" w:rsidP="007630B7">
            <w:pPr>
              <w:ind w:firstLine="0"/>
            </w:pPr>
            <w:r>
              <w:t>Thêm mới mã màu</w:t>
            </w:r>
          </w:p>
        </w:tc>
        <w:tc>
          <w:tcPr>
            <w:tcW w:w="3473" w:type="dxa"/>
          </w:tcPr>
          <w:p w:rsidR="00A20A02" w:rsidRDefault="00A20A02" w:rsidP="007630B7">
            <w:pPr>
              <w:ind w:firstLine="0"/>
            </w:pPr>
            <w:r>
              <w:t>CreateColor</w:t>
            </w:r>
          </w:p>
        </w:tc>
      </w:tr>
      <w:tr w:rsidR="00A20A02" w:rsidTr="00D75386">
        <w:tc>
          <w:tcPr>
            <w:tcW w:w="625" w:type="dxa"/>
            <w:vMerge/>
          </w:tcPr>
          <w:p w:rsidR="00A20A02" w:rsidRDefault="00A20A02" w:rsidP="007630B7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A20A02" w:rsidRDefault="00A20A02" w:rsidP="007630B7">
            <w:pPr>
              <w:ind w:firstLine="0"/>
            </w:pPr>
          </w:p>
        </w:tc>
        <w:tc>
          <w:tcPr>
            <w:tcW w:w="2700" w:type="dxa"/>
          </w:tcPr>
          <w:p w:rsidR="00A20A02" w:rsidRDefault="00A20A02" w:rsidP="007630B7">
            <w:pPr>
              <w:ind w:firstLine="0"/>
            </w:pPr>
            <w:r>
              <w:t>Cập nhật thông tin mã màu</w:t>
            </w:r>
          </w:p>
        </w:tc>
        <w:tc>
          <w:tcPr>
            <w:tcW w:w="3473" w:type="dxa"/>
          </w:tcPr>
          <w:p w:rsidR="00A20A02" w:rsidRDefault="00A20A02" w:rsidP="007630B7">
            <w:pPr>
              <w:ind w:firstLine="0"/>
            </w:pPr>
            <w:r>
              <w:t>GetColor(_id)</w:t>
            </w:r>
            <w:r>
              <w:br/>
              <w:t>UpdateColor</w:t>
            </w:r>
          </w:p>
        </w:tc>
      </w:tr>
      <w:tr w:rsidR="00A20A02" w:rsidTr="00D75386">
        <w:tc>
          <w:tcPr>
            <w:tcW w:w="625" w:type="dxa"/>
            <w:vMerge/>
          </w:tcPr>
          <w:p w:rsidR="00A20A02" w:rsidRDefault="00A20A02" w:rsidP="007630B7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A20A02" w:rsidRDefault="00A20A02" w:rsidP="007630B7">
            <w:pPr>
              <w:ind w:firstLine="0"/>
            </w:pPr>
          </w:p>
        </w:tc>
        <w:tc>
          <w:tcPr>
            <w:tcW w:w="2700" w:type="dxa"/>
          </w:tcPr>
          <w:p w:rsidR="00A20A02" w:rsidRDefault="00A20A02" w:rsidP="007630B7">
            <w:pPr>
              <w:ind w:firstLine="0"/>
            </w:pPr>
            <w:r>
              <w:t>Thay đổi trạng thái màu sắc</w:t>
            </w:r>
          </w:p>
        </w:tc>
        <w:tc>
          <w:tcPr>
            <w:tcW w:w="3473" w:type="dxa"/>
          </w:tcPr>
          <w:p w:rsidR="00A20A02" w:rsidRDefault="00A20A02" w:rsidP="007630B7">
            <w:pPr>
              <w:ind w:firstLine="0"/>
            </w:pPr>
            <w:r>
              <w:t>ChangeColorStatus</w:t>
            </w:r>
          </w:p>
        </w:tc>
      </w:tr>
      <w:tr w:rsidR="00A20A02" w:rsidTr="00D75386">
        <w:tc>
          <w:tcPr>
            <w:tcW w:w="625" w:type="dxa"/>
            <w:vMerge/>
          </w:tcPr>
          <w:p w:rsidR="00A20A02" w:rsidRDefault="00A20A02" w:rsidP="007630B7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A20A02" w:rsidRDefault="00A20A02" w:rsidP="007630B7">
            <w:pPr>
              <w:ind w:firstLine="0"/>
            </w:pPr>
          </w:p>
        </w:tc>
        <w:tc>
          <w:tcPr>
            <w:tcW w:w="2700" w:type="dxa"/>
          </w:tcPr>
          <w:p w:rsidR="00A20A02" w:rsidRDefault="00A20A02" w:rsidP="007630B7">
            <w:pPr>
              <w:ind w:firstLine="0"/>
            </w:pPr>
            <w:r>
              <w:t>Tìm kiếm, sắp xếp</w:t>
            </w:r>
          </w:p>
        </w:tc>
        <w:tc>
          <w:tcPr>
            <w:tcW w:w="3473" w:type="dxa"/>
          </w:tcPr>
          <w:p w:rsidR="00A20A02" w:rsidRPr="00F022CD" w:rsidRDefault="00A20A02" w:rsidP="007630B7">
            <w:pPr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0903E4" w:rsidTr="00923BA5">
        <w:tc>
          <w:tcPr>
            <w:tcW w:w="625" w:type="dxa"/>
            <w:vMerge w:val="restart"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  <w:jc w:val="center"/>
            </w:pPr>
            <w:r>
              <w:t>2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0903E4" w:rsidRDefault="000903E4" w:rsidP="00151AC7">
            <w:pPr>
              <w:ind w:firstLine="0"/>
            </w:pPr>
            <w:r>
              <w:t>Quản lý hình ảnh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</w:pPr>
            <w:r>
              <w:t>Hiển thị danh sách hình ảnh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</w:pPr>
            <w:r>
              <w:t>ListImages</w:t>
            </w:r>
          </w:p>
        </w:tc>
      </w:tr>
      <w:tr w:rsidR="000903E4" w:rsidTr="00923BA5">
        <w:tc>
          <w:tcPr>
            <w:tcW w:w="625" w:type="dxa"/>
            <w:vMerge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</w:pPr>
            <w:r>
              <w:t>Thêm mới hình ảnh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</w:pPr>
            <w:r>
              <w:t>CreateImage</w:t>
            </w:r>
          </w:p>
        </w:tc>
      </w:tr>
      <w:tr w:rsidR="000903E4" w:rsidTr="00923BA5">
        <w:tc>
          <w:tcPr>
            <w:tcW w:w="625" w:type="dxa"/>
            <w:vMerge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</w:pPr>
            <w:r>
              <w:t>Cập nhật thông tin hình ảnh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0903E4" w:rsidRDefault="000903E4" w:rsidP="00A33E11">
            <w:pPr>
              <w:ind w:firstLine="0"/>
            </w:pPr>
            <w:r>
              <w:t>GetImage(_id)</w:t>
            </w:r>
            <w:r>
              <w:br/>
              <w:t>UpdateImage</w:t>
            </w:r>
          </w:p>
        </w:tc>
      </w:tr>
      <w:tr w:rsidR="000903E4" w:rsidTr="00923BA5">
        <w:tc>
          <w:tcPr>
            <w:tcW w:w="625" w:type="dxa"/>
            <w:vMerge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0903E4" w:rsidRDefault="000903E4" w:rsidP="00525458">
            <w:pPr>
              <w:ind w:firstLine="0"/>
            </w:pPr>
            <w:r>
              <w:t>Thay đổi trạng thái hình ảnh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</w:pPr>
            <w:r>
              <w:t>ChangeImageStatus</w:t>
            </w:r>
          </w:p>
        </w:tc>
      </w:tr>
      <w:tr w:rsidR="000903E4" w:rsidTr="00923BA5">
        <w:tc>
          <w:tcPr>
            <w:tcW w:w="625" w:type="dxa"/>
            <w:vMerge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0903E4" w:rsidRDefault="000903E4" w:rsidP="007630B7">
            <w:pPr>
              <w:ind w:firstLine="0"/>
            </w:pPr>
            <w:r>
              <w:t>Tìm kiếm, sắp xếp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0903E4" w:rsidRPr="00525458" w:rsidRDefault="000903E4" w:rsidP="007630B7">
            <w:pPr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A275DC" w:rsidTr="00D75386">
        <w:tc>
          <w:tcPr>
            <w:tcW w:w="625" w:type="dxa"/>
            <w:vMerge w:val="restart"/>
          </w:tcPr>
          <w:p w:rsidR="00A275DC" w:rsidRDefault="00A275DC" w:rsidP="007630B7">
            <w:pPr>
              <w:ind w:firstLine="0"/>
              <w:jc w:val="center"/>
            </w:pPr>
            <w:r>
              <w:t>3</w:t>
            </w:r>
          </w:p>
        </w:tc>
        <w:tc>
          <w:tcPr>
            <w:tcW w:w="1980" w:type="dxa"/>
            <w:vMerge w:val="restart"/>
          </w:tcPr>
          <w:p w:rsidR="00A275DC" w:rsidRDefault="00A275DC" w:rsidP="006C09F5">
            <w:pPr>
              <w:ind w:firstLine="0"/>
            </w:pPr>
            <w:r>
              <w:t>Quản lý Icon</w:t>
            </w:r>
          </w:p>
        </w:tc>
        <w:tc>
          <w:tcPr>
            <w:tcW w:w="2700" w:type="dxa"/>
          </w:tcPr>
          <w:p w:rsidR="00A275DC" w:rsidRPr="00B44C8A" w:rsidRDefault="00A275DC" w:rsidP="006C09F5">
            <w:pPr>
              <w:ind w:firstLine="0"/>
            </w:pPr>
            <w:r>
              <w:t xml:space="preserve">Hiển thị danh sách Icon </w:t>
            </w:r>
            <w:r w:rsidRPr="00B44C8A">
              <w:rPr>
                <w:i/>
              </w:rPr>
              <w:t>(Hỉnh ảnh hiển thị, tên Icon)</w:t>
            </w:r>
            <w:r>
              <w:rPr>
                <w:i/>
              </w:rPr>
              <w:t xml:space="preserve"> </w:t>
            </w:r>
            <w:r>
              <w:t>theo dạng Grid List.</w:t>
            </w:r>
          </w:p>
        </w:tc>
        <w:tc>
          <w:tcPr>
            <w:tcW w:w="3473" w:type="dxa"/>
          </w:tcPr>
          <w:p w:rsidR="00A275DC" w:rsidRDefault="00A275DC" w:rsidP="006C09F5">
            <w:pPr>
              <w:ind w:firstLine="0"/>
            </w:pPr>
            <w:r>
              <w:t>ListIcons</w:t>
            </w:r>
          </w:p>
        </w:tc>
      </w:tr>
      <w:tr w:rsidR="00A275DC" w:rsidTr="00BE71BE">
        <w:tc>
          <w:tcPr>
            <w:tcW w:w="625" w:type="dxa"/>
            <w:vMerge/>
          </w:tcPr>
          <w:p w:rsidR="00A275DC" w:rsidRDefault="00A275DC" w:rsidP="00BE71BE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A275DC" w:rsidRDefault="00A275DC" w:rsidP="00BE71BE">
            <w:pPr>
              <w:ind w:firstLine="0"/>
            </w:pPr>
          </w:p>
        </w:tc>
        <w:tc>
          <w:tcPr>
            <w:tcW w:w="2700" w:type="dxa"/>
          </w:tcPr>
          <w:p w:rsidR="00A275DC" w:rsidRDefault="00A275DC" w:rsidP="006C09F5">
            <w:pPr>
              <w:ind w:firstLine="0"/>
            </w:pPr>
            <w:r>
              <w:t>Thêm mới Icon</w:t>
            </w:r>
          </w:p>
        </w:tc>
        <w:tc>
          <w:tcPr>
            <w:tcW w:w="3473" w:type="dxa"/>
          </w:tcPr>
          <w:p w:rsidR="00A275DC" w:rsidRDefault="00A275DC" w:rsidP="002B1FB8">
            <w:pPr>
              <w:ind w:firstLine="0"/>
            </w:pPr>
            <w:r>
              <w:t>CreateIcon</w:t>
            </w:r>
          </w:p>
        </w:tc>
      </w:tr>
      <w:tr w:rsidR="00A275DC" w:rsidTr="00BE71BE">
        <w:tc>
          <w:tcPr>
            <w:tcW w:w="625" w:type="dxa"/>
            <w:vMerge/>
          </w:tcPr>
          <w:p w:rsidR="00A275DC" w:rsidRDefault="00A275DC" w:rsidP="00BE71BE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A275DC" w:rsidRDefault="00A275DC" w:rsidP="00BE71BE">
            <w:pPr>
              <w:ind w:firstLine="0"/>
            </w:pPr>
          </w:p>
        </w:tc>
        <w:tc>
          <w:tcPr>
            <w:tcW w:w="2700" w:type="dxa"/>
          </w:tcPr>
          <w:p w:rsidR="00A275DC" w:rsidRDefault="00A275DC" w:rsidP="006C09F5">
            <w:pPr>
              <w:ind w:firstLine="0"/>
            </w:pPr>
            <w:r>
              <w:t>Cập nhật thông tin Icon</w:t>
            </w:r>
          </w:p>
        </w:tc>
        <w:tc>
          <w:tcPr>
            <w:tcW w:w="3473" w:type="dxa"/>
          </w:tcPr>
          <w:p w:rsidR="00A275DC" w:rsidRDefault="00A275DC" w:rsidP="002B1FB8">
            <w:pPr>
              <w:ind w:firstLine="0"/>
            </w:pPr>
            <w:r>
              <w:t>GetIcon(_id)</w:t>
            </w:r>
            <w:r>
              <w:br/>
              <w:t>UpdateIcon</w:t>
            </w:r>
          </w:p>
        </w:tc>
      </w:tr>
      <w:tr w:rsidR="00A275DC" w:rsidTr="00BE71BE">
        <w:tc>
          <w:tcPr>
            <w:tcW w:w="625" w:type="dxa"/>
            <w:vMerge/>
          </w:tcPr>
          <w:p w:rsidR="00A275DC" w:rsidRDefault="00A275DC" w:rsidP="00BE71BE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A275DC" w:rsidRDefault="00A275DC" w:rsidP="00BE71BE">
            <w:pPr>
              <w:ind w:firstLine="0"/>
            </w:pPr>
          </w:p>
        </w:tc>
        <w:tc>
          <w:tcPr>
            <w:tcW w:w="2700" w:type="dxa"/>
          </w:tcPr>
          <w:p w:rsidR="00A275DC" w:rsidRDefault="00A275DC" w:rsidP="006C09F5">
            <w:pPr>
              <w:ind w:firstLine="0"/>
            </w:pPr>
            <w:r>
              <w:t>Thay đổi trạng thái Icon</w:t>
            </w:r>
          </w:p>
        </w:tc>
        <w:tc>
          <w:tcPr>
            <w:tcW w:w="3473" w:type="dxa"/>
          </w:tcPr>
          <w:p w:rsidR="00A275DC" w:rsidRDefault="00A275DC" w:rsidP="00BE71BE">
            <w:pPr>
              <w:ind w:firstLine="0"/>
            </w:pPr>
            <w:r>
              <w:t>ChangeIconStatus</w:t>
            </w:r>
          </w:p>
        </w:tc>
      </w:tr>
      <w:tr w:rsidR="00A275DC" w:rsidTr="00BE71BE">
        <w:tc>
          <w:tcPr>
            <w:tcW w:w="625" w:type="dxa"/>
            <w:vMerge/>
          </w:tcPr>
          <w:p w:rsidR="00A275DC" w:rsidRDefault="00A275DC" w:rsidP="00BE71BE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A275DC" w:rsidRDefault="00A275DC" w:rsidP="00BE71BE">
            <w:pPr>
              <w:ind w:firstLine="0"/>
            </w:pPr>
          </w:p>
        </w:tc>
        <w:tc>
          <w:tcPr>
            <w:tcW w:w="2700" w:type="dxa"/>
          </w:tcPr>
          <w:p w:rsidR="00A275DC" w:rsidRDefault="00A275DC" w:rsidP="00BE71BE">
            <w:pPr>
              <w:ind w:firstLine="0"/>
            </w:pPr>
            <w:r>
              <w:t>Tìm kiếm, sắp xếp</w:t>
            </w:r>
          </w:p>
        </w:tc>
        <w:tc>
          <w:tcPr>
            <w:tcW w:w="3473" w:type="dxa"/>
          </w:tcPr>
          <w:p w:rsidR="00A275DC" w:rsidRPr="00A002C0" w:rsidRDefault="00A002C0" w:rsidP="00BE71BE">
            <w:pPr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01166D" w:rsidTr="00DC53B1">
        <w:tc>
          <w:tcPr>
            <w:tcW w:w="625" w:type="dxa"/>
            <w:vMerge w:val="restart"/>
            <w:shd w:val="clear" w:color="auto" w:fill="F2F2F2" w:themeFill="background1" w:themeFillShade="F2"/>
          </w:tcPr>
          <w:p w:rsidR="0001166D" w:rsidRDefault="0001166D" w:rsidP="00BE71BE">
            <w:pPr>
              <w:ind w:firstLine="0"/>
              <w:jc w:val="center"/>
            </w:pPr>
            <w:r>
              <w:t>4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01166D" w:rsidRDefault="00C678E5" w:rsidP="00C678E5">
            <w:pPr>
              <w:ind w:firstLine="0"/>
            </w:pPr>
            <w:r>
              <w:t>Quản lý nhóm quy tắc sinh mã tự động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01166D" w:rsidRPr="00357427" w:rsidRDefault="00357427" w:rsidP="00357427">
            <w:pPr>
              <w:ind w:firstLine="0"/>
              <w:rPr>
                <w:i/>
              </w:rPr>
            </w:pPr>
            <w:r>
              <w:t xml:space="preserve">Hiển thị danh sách nhóm quy tắc </w:t>
            </w:r>
            <w:r>
              <w:rPr>
                <w:i/>
              </w:rPr>
              <w:t xml:space="preserve">(Tên nhóm quy tắc, miêu tả, tình trạng) 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01166D" w:rsidRPr="004071AC" w:rsidRDefault="004071AC" w:rsidP="00BE71BE">
            <w:pPr>
              <w:ind w:firstLine="0"/>
            </w:pPr>
            <w:r>
              <w:t>ListCodeRuleGroups</w:t>
            </w:r>
          </w:p>
        </w:tc>
      </w:tr>
      <w:tr w:rsidR="0001166D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01166D" w:rsidRDefault="0001166D" w:rsidP="00BE71BE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01166D" w:rsidRDefault="0001166D" w:rsidP="00BE71BE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01166D" w:rsidRDefault="00167C39" w:rsidP="00BE71BE">
            <w:pPr>
              <w:ind w:firstLine="0"/>
            </w:pPr>
            <w:r>
              <w:t>Thêm mới nhóm quy tắc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01166D" w:rsidRPr="00167C39" w:rsidRDefault="002733A3" w:rsidP="00BE71BE">
            <w:pPr>
              <w:ind w:firstLine="0"/>
            </w:pPr>
            <w:r>
              <w:t>CreateCodeRuleGroup</w:t>
            </w:r>
          </w:p>
        </w:tc>
      </w:tr>
      <w:tr w:rsidR="0001166D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01166D" w:rsidRDefault="0001166D" w:rsidP="00BE71BE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01166D" w:rsidRDefault="0001166D" w:rsidP="00BE71BE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01166D" w:rsidRDefault="002733A3" w:rsidP="00BE71BE">
            <w:pPr>
              <w:ind w:firstLine="0"/>
            </w:pPr>
            <w:r>
              <w:t>Cập nhật nhóm quy tắc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01166D" w:rsidRPr="00167C39" w:rsidRDefault="002733A3" w:rsidP="00BE71BE">
            <w:pPr>
              <w:ind w:firstLine="0"/>
            </w:pPr>
            <w:r>
              <w:t>GetCodeRuleGroupByID(_id)</w:t>
            </w:r>
          </w:p>
        </w:tc>
      </w:tr>
      <w:tr w:rsidR="0001166D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01166D" w:rsidRDefault="0001166D" w:rsidP="00BE71BE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01166D" w:rsidRDefault="0001166D" w:rsidP="00BE71BE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01166D" w:rsidRDefault="002733A3" w:rsidP="00BE71BE">
            <w:pPr>
              <w:ind w:firstLine="0"/>
            </w:pPr>
            <w:r>
              <w:t>Thay đổi trạng thái nhóm quy tắc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01166D" w:rsidRPr="00167C39" w:rsidRDefault="002733A3" w:rsidP="00BE71BE">
            <w:pPr>
              <w:ind w:firstLine="0"/>
            </w:pPr>
            <w:r>
              <w:t>ChangeCodeRuleGroupStatus</w:t>
            </w:r>
          </w:p>
        </w:tc>
      </w:tr>
      <w:tr w:rsidR="00167C39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167C39" w:rsidRDefault="00167C39" w:rsidP="00BE71BE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167C39" w:rsidRDefault="00167C39" w:rsidP="00BE71BE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167C39" w:rsidRDefault="007207A2" w:rsidP="00BE71BE">
            <w:pPr>
              <w:ind w:firstLine="0"/>
            </w:pPr>
            <w:r>
              <w:t>Tìm kiếm, sắp xếp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167C39" w:rsidRPr="00C90046" w:rsidRDefault="00C90046" w:rsidP="00BE71BE">
            <w:pPr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01166D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01166D" w:rsidRDefault="0001166D" w:rsidP="00BE71BE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01166D" w:rsidRDefault="0001166D" w:rsidP="00BE71BE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01166D" w:rsidRDefault="00DF2BC9" w:rsidP="00BE71BE">
            <w:pPr>
              <w:ind w:firstLine="0"/>
            </w:pPr>
            <w:r>
              <w:t>Chuyển đến trang quy tắc sinh mã tự động theo nhóm quy tắc đã chọn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01166D" w:rsidRPr="00F872BE" w:rsidRDefault="00F872BE" w:rsidP="00BE71BE">
            <w:pPr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B63762" w:rsidTr="00DC53B1">
        <w:tc>
          <w:tcPr>
            <w:tcW w:w="625" w:type="dxa"/>
            <w:vMerge w:val="restart"/>
            <w:shd w:val="clear" w:color="auto" w:fill="FFFFFF" w:themeFill="background1"/>
          </w:tcPr>
          <w:p w:rsidR="00B63762" w:rsidRDefault="0001166D" w:rsidP="00BE71BE">
            <w:pPr>
              <w:ind w:firstLine="0"/>
              <w:jc w:val="center"/>
            </w:pPr>
            <w:r>
              <w:t>5</w:t>
            </w:r>
          </w:p>
        </w:tc>
        <w:tc>
          <w:tcPr>
            <w:tcW w:w="1980" w:type="dxa"/>
            <w:vMerge w:val="restart"/>
            <w:shd w:val="clear" w:color="auto" w:fill="FFFFFF" w:themeFill="background1"/>
          </w:tcPr>
          <w:p w:rsidR="00B63762" w:rsidRDefault="002A01FE" w:rsidP="002A01FE">
            <w:pPr>
              <w:ind w:firstLine="0"/>
            </w:pPr>
            <w:r>
              <w:t>Quản lý quy tắc sinh mã tự động</w:t>
            </w:r>
          </w:p>
        </w:tc>
        <w:tc>
          <w:tcPr>
            <w:tcW w:w="2700" w:type="dxa"/>
            <w:shd w:val="clear" w:color="auto" w:fill="FFFFFF" w:themeFill="background1"/>
          </w:tcPr>
          <w:p w:rsidR="00B63762" w:rsidRDefault="002A01FE" w:rsidP="00D02589">
            <w:pPr>
              <w:ind w:firstLine="0"/>
            </w:pPr>
            <w:r>
              <w:t>H</w:t>
            </w:r>
            <w:r w:rsidR="00D02589">
              <w:t xml:space="preserve">iển thị danh sách quy tắc </w:t>
            </w:r>
            <w:r w:rsidR="00D02589">
              <w:rPr>
                <w:i/>
              </w:rPr>
              <w:t>(Loại, tiền tố, độ dài phần số, hậu tố, bắt đầu, hiển thị)</w:t>
            </w:r>
            <w:r w:rsidR="00D02589">
              <w:t xml:space="preserve"> </w:t>
            </w:r>
          </w:p>
        </w:tc>
        <w:tc>
          <w:tcPr>
            <w:tcW w:w="3473" w:type="dxa"/>
            <w:shd w:val="clear" w:color="auto" w:fill="FFFFFF" w:themeFill="background1"/>
          </w:tcPr>
          <w:p w:rsidR="00B63762" w:rsidRDefault="0054070C" w:rsidP="00BE71BE">
            <w:pPr>
              <w:ind w:firstLine="0"/>
            </w:pPr>
            <w:r>
              <w:t>ListCodeRules</w:t>
            </w:r>
          </w:p>
        </w:tc>
      </w:tr>
      <w:tr w:rsidR="00B63762" w:rsidTr="00DC53B1">
        <w:tc>
          <w:tcPr>
            <w:tcW w:w="625" w:type="dxa"/>
            <w:vMerge/>
            <w:shd w:val="clear" w:color="auto" w:fill="FFFFFF" w:themeFill="background1"/>
          </w:tcPr>
          <w:p w:rsidR="00B63762" w:rsidRDefault="00B63762" w:rsidP="00BE71BE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FFFFF" w:themeFill="background1"/>
          </w:tcPr>
          <w:p w:rsidR="00B63762" w:rsidRDefault="00B63762" w:rsidP="00BE71BE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B63762" w:rsidRDefault="009338DC" w:rsidP="00BE71BE">
            <w:pPr>
              <w:ind w:firstLine="0"/>
            </w:pPr>
            <w:r>
              <w:t>Thêm mới quy tắc sinh mã</w:t>
            </w:r>
          </w:p>
        </w:tc>
        <w:tc>
          <w:tcPr>
            <w:tcW w:w="3473" w:type="dxa"/>
            <w:shd w:val="clear" w:color="auto" w:fill="FFFFFF" w:themeFill="background1"/>
          </w:tcPr>
          <w:p w:rsidR="00B63762" w:rsidRDefault="009338DC" w:rsidP="00BE71BE">
            <w:pPr>
              <w:ind w:firstLine="0"/>
            </w:pPr>
            <w:r>
              <w:t>CreateCodeRule</w:t>
            </w:r>
          </w:p>
        </w:tc>
      </w:tr>
      <w:tr w:rsidR="00B63762" w:rsidTr="00DC53B1">
        <w:tc>
          <w:tcPr>
            <w:tcW w:w="625" w:type="dxa"/>
            <w:vMerge/>
            <w:shd w:val="clear" w:color="auto" w:fill="FFFFFF" w:themeFill="background1"/>
          </w:tcPr>
          <w:p w:rsidR="00B63762" w:rsidRDefault="00B63762" w:rsidP="00BE71BE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FFFFF" w:themeFill="background1"/>
          </w:tcPr>
          <w:p w:rsidR="00B63762" w:rsidRDefault="00B63762" w:rsidP="00BE71BE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B63762" w:rsidRDefault="009338DC" w:rsidP="00BE71BE">
            <w:pPr>
              <w:ind w:firstLine="0"/>
            </w:pPr>
            <w:r>
              <w:t>Cập nhật quy tắc sinh mã</w:t>
            </w:r>
          </w:p>
        </w:tc>
        <w:tc>
          <w:tcPr>
            <w:tcW w:w="3473" w:type="dxa"/>
            <w:shd w:val="clear" w:color="auto" w:fill="FFFFFF" w:themeFill="background1"/>
          </w:tcPr>
          <w:p w:rsidR="00B63762" w:rsidRDefault="009338DC" w:rsidP="00BE71BE">
            <w:pPr>
              <w:ind w:firstLine="0"/>
            </w:pPr>
            <w:r>
              <w:t>GetCodeRuleByID</w:t>
            </w:r>
            <w:r w:rsidR="002733A3">
              <w:t>(_id)</w:t>
            </w:r>
            <w:r>
              <w:br/>
              <w:t>UpdateCodeRule</w:t>
            </w:r>
          </w:p>
        </w:tc>
      </w:tr>
      <w:tr w:rsidR="00B63762" w:rsidTr="00DC53B1">
        <w:tc>
          <w:tcPr>
            <w:tcW w:w="625" w:type="dxa"/>
            <w:vMerge/>
            <w:shd w:val="clear" w:color="auto" w:fill="FFFFFF" w:themeFill="background1"/>
          </w:tcPr>
          <w:p w:rsidR="00B63762" w:rsidRDefault="00B63762" w:rsidP="00BE71BE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FFFFF" w:themeFill="background1"/>
          </w:tcPr>
          <w:p w:rsidR="00B63762" w:rsidRDefault="00B63762" w:rsidP="00BE71BE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B63762" w:rsidRDefault="00D55E00" w:rsidP="00BE71BE">
            <w:pPr>
              <w:ind w:firstLine="0"/>
            </w:pPr>
            <w:r>
              <w:t>Thay đổi trạng thái sinh mã</w:t>
            </w:r>
          </w:p>
        </w:tc>
        <w:tc>
          <w:tcPr>
            <w:tcW w:w="3473" w:type="dxa"/>
            <w:shd w:val="clear" w:color="auto" w:fill="FFFFFF" w:themeFill="background1"/>
          </w:tcPr>
          <w:p w:rsidR="00B63762" w:rsidRDefault="00F56448" w:rsidP="00BE71BE">
            <w:pPr>
              <w:ind w:firstLine="0"/>
            </w:pPr>
            <w:r>
              <w:t>ChangeCodeRuleStatus</w:t>
            </w:r>
          </w:p>
        </w:tc>
      </w:tr>
      <w:tr w:rsidR="00B63762" w:rsidTr="00DC53B1">
        <w:tc>
          <w:tcPr>
            <w:tcW w:w="625" w:type="dxa"/>
            <w:vMerge/>
            <w:shd w:val="clear" w:color="auto" w:fill="FFFFFF" w:themeFill="background1"/>
          </w:tcPr>
          <w:p w:rsidR="00B63762" w:rsidRDefault="00B63762" w:rsidP="00BE71BE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FFFFF" w:themeFill="background1"/>
          </w:tcPr>
          <w:p w:rsidR="00B63762" w:rsidRDefault="00B63762" w:rsidP="00BE71BE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B63762" w:rsidRDefault="00F56448" w:rsidP="00F56448">
            <w:pPr>
              <w:ind w:firstLine="0"/>
            </w:pPr>
            <w:r>
              <w:t>Tìm kiếm,</w:t>
            </w:r>
            <w:r w:rsidR="00B74BF1">
              <w:t xml:space="preserve"> sắp xếp</w:t>
            </w:r>
            <w:r>
              <w:t xml:space="preserve"> </w:t>
            </w:r>
          </w:p>
        </w:tc>
        <w:tc>
          <w:tcPr>
            <w:tcW w:w="3473" w:type="dxa"/>
            <w:shd w:val="clear" w:color="auto" w:fill="FFFFFF" w:themeFill="background1"/>
          </w:tcPr>
          <w:p w:rsidR="00B63762" w:rsidRDefault="00B63762" w:rsidP="00BE71BE">
            <w:pPr>
              <w:ind w:firstLine="0"/>
            </w:pPr>
          </w:p>
        </w:tc>
      </w:tr>
      <w:tr w:rsidR="00C055DC" w:rsidTr="00DC53B1">
        <w:tc>
          <w:tcPr>
            <w:tcW w:w="625" w:type="dxa"/>
            <w:vMerge w:val="restart"/>
            <w:shd w:val="clear" w:color="auto" w:fill="F2F2F2" w:themeFill="background1" w:themeFillShade="F2"/>
          </w:tcPr>
          <w:p w:rsidR="00C055DC" w:rsidRDefault="0001166D" w:rsidP="00C055DC">
            <w:pPr>
              <w:ind w:firstLine="0"/>
              <w:jc w:val="center"/>
            </w:pPr>
            <w:r>
              <w:t>6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C055DC" w:rsidRDefault="00C055DC" w:rsidP="004D7026">
            <w:pPr>
              <w:ind w:firstLine="0"/>
              <w:jc w:val="left"/>
            </w:pPr>
            <w:r>
              <w:t>Quản lý Router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C055DC" w:rsidRPr="00680E20" w:rsidRDefault="00C055DC" w:rsidP="00C055DC">
            <w:pPr>
              <w:ind w:firstLine="0"/>
            </w:pPr>
            <w:r>
              <w:t xml:space="preserve">Hiển thị danh sách Router </w:t>
            </w:r>
            <w:r>
              <w:rPr>
                <w:i/>
              </w:rPr>
              <w:t xml:space="preserve">(Tiêu đề, tiêu đề cha, tình trạng) </w:t>
            </w:r>
            <w:r>
              <w:t>ở dạng TreeView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</w:pPr>
            <w:r>
              <w:t>ListRouters</w:t>
            </w:r>
          </w:p>
        </w:tc>
      </w:tr>
      <w:tr w:rsidR="00C055DC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</w:pPr>
            <w:r>
              <w:t>Thêm mới Router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</w:pPr>
            <w:r>
              <w:t>CreateRouter</w:t>
            </w:r>
          </w:p>
        </w:tc>
      </w:tr>
      <w:tr w:rsidR="00C055DC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</w:pPr>
            <w:r>
              <w:t>Cập nhật thông tin Router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</w:pPr>
            <w:r>
              <w:t>GetRouter(_id)</w:t>
            </w:r>
            <w:r>
              <w:br/>
              <w:t>UpdateRouter</w:t>
            </w:r>
          </w:p>
        </w:tc>
      </w:tr>
      <w:tr w:rsidR="00C055DC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</w:pPr>
            <w:r>
              <w:t>Thay đổi trạng thái Router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</w:pPr>
            <w:r>
              <w:t>ChangeRouterStatus</w:t>
            </w:r>
          </w:p>
        </w:tc>
      </w:tr>
      <w:tr w:rsidR="00C055DC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C055DC" w:rsidRDefault="00C055DC" w:rsidP="00C055DC">
            <w:pPr>
              <w:ind w:firstLine="0"/>
            </w:pPr>
            <w:r>
              <w:t>Tìm kiếm, sắp xếp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C055DC" w:rsidRPr="00144410" w:rsidRDefault="00C055DC" w:rsidP="00C055DC">
            <w:pPr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997C90" w:rsidTr="00DC53B1">
        <w:tc>
          <w:tcPr>
            <w:tcW w:w="625" w:type="dxa"/>
            <w:vMerge w:val="restart"/>
            <w:shd w:val="clear" w:color="auto" w:fill="FFFFFF" w:themeFill="background1"/>
          </w:tcPr>
          <w:p w:rsidR="00997C90" w:rsidRDefault="0001166D" w:rsidP="00D45438">
            <w:pPr>
              <w:ind w:firstLine="0"/>
              <w:jc w:val="center"/>
            </w:pPr>
            <w:r>
              <w:t>7</w:t>
            </w:r>
          </w:p>
        </w:tc>
        <w:tc>
          <w:tcPr>
            <w:tcW w:w="1980" w:type="dxa"/>
            <w:vMerge w:val="restart"/>
            <w:shd w:val="clear" w:color="auto" w:fill="FFFFFF" w:themeFill="background1"/>
          </w:tcPr>
          <w:p w:rsidR="00997C90" w:rsidRDefault="00997C90" w:rsidP="004D7026">
            <w:pPr>
              <w:ind w:firstLine="0"/>
              <w:jc w:val="left"/>
            </w:pPr>
            <w:r>
              <w:t>Quản lý nhóm quyền</w:t>
            </w:r>
          </w:p>
        </w:tc>
        <w:tc>
          <w:tcPr>
            <w:tcW w:w="2700" w:type="dxa"/>
            <w:shd w:val="clear" w:color="auto" w:fill="FFFFFF" w:themeFill="background1"/>
          </w:tcPr>
          <w:p w:rsidR="00997C90" w:rsidRPr="00BA2E4B" w:rsidRDefault="00997C90" w:rsidP="00BA2E4B">
            <w:pPr>
              <w:ind w:firstLine="0"/>
              <w:rPr>
                <w:i/>
              </w:rPr>
            </w:pPr>
            <w:r>
              <w:t xml:space="preserve">Hiển thị danh sách nhóm quyền </w:t>
            </w:r>
            <w:r>
              <w:rPr>
                <w:i/>
              </w:rPr>
              <w:t>(Tên nhóm quyền, miêu tả, tình trạng)</w:t>
            </w:r>
          </w:p>
        </w:tc>
        <w:tc>
          <w:tcPr>
            <w:tcW w:w="3473" w:type="dxa"/>
            <w:shd w:val="clear" w:color="auto" w:fill="FFFFFF" w:themeFill="background1"/>
          </w:tcPr>
          <w:p w:rsidR="00997C90" w:rsidRDefault="00997C90" w:rsidP="00D45438">
            <w:pPr>
              <w:ind w:firstLine="0"/>
            </w:pPr>
            <w:r>
              <w:t>ListRoleGroups</w:t>
            </w:r>
          </w:p>
        </w:tc>
      </w:tr>
      <w:tr w:rsidR="00997C90" w:rsidTr="00DC53B1">
        <w:tc>
          <w:tcPr>
            <w:tcW w:w="625" w:type="dxa"/>
            <w:vMerge/>
            <w:shd w:val="clear" w:color="auto" w:fill="FFFFFF" w:themeFill="background1"/>
          </w:tcPr>
          <w:p w:rsidR="00997C90" w:rsidRDefault="00997C90" w:rsidP="00D45438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FFFFF" w:themeFill="background1"/>
          </w:tcPr>
          <w:p w:rsidR="00997C90" w:rsidRDefault="00997C90" w:rsidP="00D45438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997C90" w:rsidRDefault="00997C90" w:rsidP="00D45438">
            <w:pPr>
              <w:ind w:firstLine="0"/>
            </w:pPr>
            <w:r>
              <w:t>Thêm mới nhóm quyền</w:t>
            </w:r>
          </w:p>
        </w:tc>
        <w:tc>
          <w:tcPr>
            <w:tcW w:w="3473" w:type="dxa"/>
            <w:shd w:val="clear" w:color="auto" w:fill="FFFFFF" w:themeFill="background1"/>
          </w:tcPr>
          <w:p w:rsidR="00997C90" w:rsidRDefault="00997C90" w:rsidP="00D45438">
            <w:pPr>
              <w:ind w:firstLine="0"/>
            </w:pPr>
            <w:r>
              <w:t>CreateRoleGroup</w:t>
            </w:r>
          </w:p>
        </w:tc>
      </w:tr>
      <w:tr w:rsidR="00997C90" w:rsidTr="00DC53B1">
        <w:tc>
          <w:tcPr>
            <w:tcW w:w="625" w:type="dxa"/>
            <w:vMerge/>
            <w:shd w:val="clear" w:color="auto" w:fill="FFFFFF" w:themeFill="background1"/>
          </w:tcPr>
          <w:p w:rsidR="00997C90" w:rsidRDefault="00997C90" w:rsidP="00D45438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FFFFF" w:themeFill="background1"/>
          </w:tcPr>
          <w:p w:rsidR="00997C90" w:rsidRDefault="00997C90" w:rsidP="00D45438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997C90" w:rsidRDefault="00997C90" w:rsidP="00BA2E4B">
            <w:pPr>
              <w:ind w:firstLine="0"/>
            </w:pPr>
            <w:r>
              <w:t>Cập nhật thông tin nhóm quyền</w:t>
            </w:r>
          </w:p>
        </w:tc>
        <w:tc>
          <w:tcPr>
            <w:tcW w:w="3473" w:type="dxa"/>
            <w:shd w:val="clear" w:color="auto" w:fill="FFFFFF" w:themeFill="background1"/>
          </w:tcPr>
          <w:p w:rsidR="00997C90" w:rsidRDefault="00997C90" w:rsidP="00D45438">
            <w:pPr>
              <w:ind w:firstLine="0"/>
            </w:pPr>
            <w:r>
              <w:t>GetRoleGroupByID(_id)</w:t>
            </w:r>
            <w:r>
              <w:br/>
              <w:t>UpdateRoleGroup</w:t>
            </w:r>
          </w:p>
        </w:tc>
      </w:tr>
      <w:tr w:rsidR="00997C90" w:rsidTr="00DC53B1">
        <w:tc>
          <w:tcPr>
            <w:tcW w:w="625" w:type="dxa"/>
            <w:vMerge/>
            <w:shd w:val="clear" w:color="auto" w:fill="FFFFFF" w:themeFill="background1"/>
          </w:tcPr>
          <w:p w:rsidR="00997C90" w:rsidRDefault="00997C90" w:rsidP="00D45438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FFFFF" w:themeFill="background1"/>
          </w:tcPr>
          <w:p w:rsidR="00997C90" w:rsidRDefault="00997C90" w:rsidP="00D45438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997C90" w:rsidRDefault="00997C90" w:rsidP="00D45438">
            <w:pPr>
              <w:ind w:firstLine="0"/>
            </w:pPr>
            <w:r>
              <w:t>Thay đổi trạng thái nhóm quyền</w:t>
            </w:r>
          </w:p>
        </w:tc>
        <w:tc>
          <w:tcPr>
            <w:tcW w:w="3473" w:type="dxa"/>
            <w:shd w:val="clear" w:color="auto" w:fill="FFFFFF" w:themeFill="background1"/>
          </w:tcPr>
          <w:p w:rsidR="00997C90" w:rsidRDefault="00997C90" w:rsidP="00D45438">
            <w:pPr>
              <w:ind w:firstLine="0"/>
            </w:pPr>
            <w:r>
              <w:t>ChangeRoleGroupStatus</w:t>
            </w:r>
          </w:p>
        </w:tc>
      </w:tr>
      <w:tr w:rsidR="00997C90" w:rsidTr="00DC53B1">
        <w:tc>
          <w:tcPr>
            <w:tcW w:w="625" w:type="dxa"/>
            <w:vMerge/>
            <w:shd w:val="clear" w:color="auto" w:fill="FFFFFF" w:themeFill="background1"/>
          </w:tcPr>
          <w:p w:rsidR="00997C90" w:rsidRDefault="00997C90" w:rsidP="00D45438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FFFFF" w:themeFill="background1"/>
          </w:tcPr>
          <w:p w:rsidR="00997C90" w:rsidRDefault="00997C90" w:rsidP="00D45438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997C90" w:rsidRDefault="00997C90" w:rsidP="00D45438">
            <w:pPr>
              <w:ind w:firstLine="0"/>
            </w:pPr>
            <w:r>
              <w:t>Tìm kiếm, sắp xếp</w:t>
            </w:r>
          </w:p>
        </w:tc>
        <w:tc>
          <w:tcPr>
            <w:tcW w:w="3473" w:type="dxa"/>
            <w:shd w:val="clear" w:color="auto" w:fill="FFFFFF" w:themeFill="background1"/>
          </w:tcPr>
          <w:p w:rsidR="00997C90" w:rsidRPr="00144410" w:rsidRDefault="00997C90" w:rsidP="00D45438">
            <w:pPr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622D71" w:rsidTr="00DC53B1">
        <w:tc>
          <w:tcPr>
            <w:tcW w:w="625" w:type="dxa"/>
            <w:vMerge/>
            <w:shd w:val="clear" w:color="auto" w:fill="FFFFFF" w:themeFill="background1"/>
          </w:tcPr>
          <w:p w:rsidR="00622D71" w:rsidRDefault="00622D71" w:rsidP="00622D71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FFFFF" w:themeFill="background1"/>
          </w:tcPr>
          <w:p w:rsidR="00622D71" w:rsidRDefault="00622D71" w:rsidP="00622D71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622D71" w:rsidRDefault="009B79B7" w:rsidP="00622D71">
            <w:pPr>
              <w:ind w:firstLine="0"/>
            </w:pPr>
            <w:r>
              <w:t>Hiển thị Router đã được cấp cho nhóm quyền</w:t>
            </w:r>
          </w:p>
        </w:tc>
        <w:tc>
          <w:tcPr>
            <w:tcW w:w="3473" w:type="dxa"/>
            <w:shd w:val="clear" w:color="auto" w:fill="FFFFFF" w:themeFill="background1"/>
          </w:tcPr>
          <w:p w:rsidR="00622D71" w:rsidRPr="000F73DA" w:rsidRDefault="000F73DA" w:rsidP="000F73DA">
            <w:pPr>
              <w:ind w:firstLine="0"/>
            </w:pPr>
            <w:r>
              <w:t>ListRo</w:t>
            </w:r>
            <w:r w:rsidR="00166109">
              <w:t>u</w:t>
            </w:r>
            <w:r>
              <w:t>terByRoleGroupID</w:t>
            </w:r>
          </w:p>
        </w:tc>
      </w:tr>
      <w:tr w:rsidR="00622D71" w:rsidTr="00DC53B1">
        <w:tc>
          <w:tcPr>
            <w:tcW w:w="625" w:type="dxa"/>
            <w:vMerge/>
            <w:shd w:val="clear" w:color="auto" w:fill="FFFFFF" w:themeFill="background1"/>
          </w:tcPr>
          <w:p w:rsidR="00622D71" w:rsidRDefault="00622D71" w:rsidP="00622D71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FFFFF" w:themeFill="background1"/>
          </w:tcPr>
          <w:p w:rsidR="00622D71" w:rsidRDefault="00622D71" w:rsidP="00622D71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622D71" w:rsidRDefault="003D474A" w:rsidP="00622D71">
            <w:pPr>
              <w:ind w:firstLine="0"/>
            </w:pPr>
            <w:r>
              <w:t>Thêm mới R</w:t>
            </w:r>
            <w:r w:rsidR="00D15634">
              <w:t>outer cho nhóm quyền</w:t>
            </w:r>
          </w:p>
        </w:tc>
        <w:tc>
          <w:tcPr>
            <w:tcW w:w="3473" w:type="dxa"/>
            <w:shd w:val="clear" w:color="auto" w:fill="FFFFFF" w:themeFill="background1"/>
          </w:tcPr>
          <w:p w:rsidR="00622D71" w:rsidRPr="009E64C2" w:rsidRDefault="009E64C2" w:rsidP="00796241">
            <w:pPr>
              <w:ind w:firstLine="0"/>
            </w:pPr>
            <w:r>
              <w:t>CreateRoter_</w:t>
            </w:r>
            <w:r w:rsidR="00D022D5">
              <w:t xml:space="preserve"> </w:t>
            </w:r>
            <w:r>
              <w:t>RoleGroup(</w:t>
            </w:r>
            <w:r w:rsidR="00D022D5">
              <w:t>RouterID</w:t>
            </w:r>
            <w:r>
              <w:t xml:space="preserve">, </w:t>
            </w:r>
            <w:r w:rsidR="00D022D5">
              <w:t>R</w:t>
            </w:r>
            <w:r w:rsidR="00796241">
              <w:t>ole</w:t>
            </w:r>
            <w:r w:rsidR="00D022D5">
              <w:t>GroupID</w:t>
            </w:r>
            <w:r>
              <w:t>)</w:t>
            </w:r>
          </w:p>
        </w:tc>
      </w:tr>
      <w:tr w:rsidR="00622D71" w:rsidTr="00DC53B1">
        <w:tc>
          <w:tcPr>
            <w:tcW w:w="625" w:type="dxa"/>
            <w:vMerge/>
            <w:shd w:val="clear" w:color="auto" w:fill="FFFFFF" w:themeFill="background1"/>
          </w:tcPr>
          <w:p w:rsidR="00622D71" w:rsidRDefault="00622D71" w:rsidP="00622D71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FFFFF" w:themeFill="background1"/>
          </w:tcPr>
          <w:p w:rsidR="00622D71" w:rsidRDefault="00622D71" w:rsidP="00622D71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622D71" w:rsidRDefault="00511502" w:rsidP="00622D71">
            <w:pPr>
              <w:ind w:firstLine="0"/>
            </w:pPr>
            <w:r>
              <w:t>Xóa Router khỏi nhóm quyền</w:t>
            </w:r>
          </w:p>
        </w:tc>
        <w:tc>
          <w:tcPr>
            <w:tcW w:w="3473" w:type="dxa"/>
            <w:shd w:val="clear" w:color="auto" w:fill="FFFFFF" w:themeFill="background1"/>
          </w:tcPr>
          <w:p w:rsidR="00622D71" w:rsidRPr="008774F7" w:rsidRDefault="008774F7" w:rsidP="00622D71">
            <w:pPr>
              <w:ind w:firstLine="0"/>
            </w:pPr>
            <w:r>
              <w:t>DeleteRouter_ RoleGroup(RouterID, RoleGroupID)</w:t>
            </w:r>
          </w:p>
        </w:tc>
      </w:tr>
      <w:tr w:rsidR="00622D71" w:rsidTr="00DC53B1">
        <w:tc>
          <w:tcPr>
            <w:tcW w:w="625" w:type="dxa"/>
            <w:vMerge w:val="restart"/>
            <w:shd w:val="clear" w:color="auto" w:fill="F2F2F2" w:themeFill="background1" w:themeFillShade="F2"/>
          </w:tcPr>
          <w:p w:rsidR="00622D71" w:rsidRPr="002D19FE" w:rsidRDefault="0001166D" w:rsidP="00622D71">
            <w:pP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  <w:r w:rsidRPr="002D19FE">
              <w:rPr>
                <w:color w:val="FF0000"/>
              </w:rPr>
              <w:t>Quản lý ngôn ngữ (đa ngôn ngữ)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</w:p>
        </w:tc>
        <w:tc>
          <w:tcPr>
            <w:tcW w:w="3473" w:type="dxa"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</w:p>
        </w:tc>
      </w:tr>
      <w:tr w:rsidR="00622D71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</w:p>
        </w:tc>
        <w:tc>
          <w:tcPr>
            <w:tcW w:w="3473" w:type="dxa"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</w:p>
        </w:tc>
      </w:tr>
      <w:tr w:rsidR="00622D71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</w:p>
        </w:tc>
        <w:tc>
          <w:tcPr>
            <w:tcW w:w="3473" w:type="dxa"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</w:p>
        </w:tc>
      </w:tr>
      <w:tr w:rsidR="00622D71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</w:p>
        </w:tc>
        <w:tc>
          <w:tcPr>
            <w:tcW w:w="3473" w:type="dxa"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</w:p>
        </w:tc>
      </w:tr>
      <w:tr w:rsidR="00622D71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</w:p>
        </w:tc>
        <w:tc>
          <w:tcPr>
            <w:tcW w:w="3473" w:type="dxa"/>
            <w:shd w:val="clear" w:color="auto" w:fill="F2F2F2" w:themeFill="background1" w:themeFillShade="F2"/>
          </w:tcPr>
          <w:p w:rsidR="00622D71" w:rsidRPr="002D19FE" w:rsidRDefault="00622D71" w:rsidP="00622D71">
            <w:pPr>
              <w:ind w:firstLine="0"/>
              <w:rPr>
                <w:color w:val="FF0000"/>
              </w:rPr>
            </w:pPr>
          </w:p>
        </w:tc>
      </w:tr>
      <w:tr w:rsidR="00622D71" w:rsidTr="00DC53B1">
        <w:tc>
          <w:tcPr>
            <w:tcW w:w="625" w:type="dxa"/>
            <w:vMerge w:val="restart"/>
            <w:shd w:val="clear" w:color="auto" w:fill="FFFFFF" w:themeFill="background1"/>
          </w:tcPr>
          <w:p w:rsidR="00622D71" w:rsidRDefault="0001166D" w:rsidP="00622D71">
            <w:pPr>
              <w:ind w:firstLine="0"/>
              <w:jc w:val="center"/>
            </w:pPr>
            <w:r>
              <w:t>9</w:t>
            </w:r>
          </w:p>
        </w:tc>
        <w:tc>
          <w:tcPr>
            <w:tcW w:w="1980" w:type="dxa"/>
            <w:vMerge w:val="restart"/>
            <w:shd w:val="clear" w:color="auto" w:fill="FFFFFF" w:themeFill="background1"/>
          </w:tcPr>
          <w:p w:rsidR="00622D71" w:rsidRDefault="00622D71" w:rsidP="00622D71">
            <w:pPr>
              <w:ind w:firstLine="0"/>
            </w:pPr>
            <w:r>
              <w:t>Quản lý thông tin địa chỉ</w:t>
            </w:r>
          </w:p>
        </w:tc>
        <w:tc>
          <w:tcPr>
            <w:tcW w:w="2700" w:type="dxa"/>
            <w:shd w:val="clear" w:color="auto" w:fill="FFFFFF" w:themeFill="background1"/>
          </w:tcPr>
          <w:p w:rsidR="00622D71" w:rsidRPr="00093723" w:rsidRDefault="00622D71" w:rsidP="00622D71">
            <w:pPr>
              <w:ind w:firstLine="0"/>
            </w:pPr>
            <w:r>
              <w:t xml:space="preserve">Hiển thị danh sách thông tin địa chỉ </w:t>
            </w:r>
            <w:r>
              <w:rPr>
                <w:i/>
              </w:rPr>
              <w:t xml:space="preserve">(Tên đơn vị hành chính, cấp đơn vị, trình trạng) </w:t>
            </w:r>
            <w:r>
              <w:t>ở dạng TreeView</w:t>
            </w:r>
          </w:p>
        </w:tc>
        <w:tc>
          <w:tcPr>
            <w:tcW w:w="3473" w:type="dxa"/>
            <w:shd w:val="clear" w:color="auto" w:fill="FFFFFF" w:themeFill="background1"/>
          </w:tcPr>
          <w:p w:rsidR="00622D71" w:rsidRDefault="00622D71" w:rsidP="00622D71">
            <w:pPr>
              <w:ind w:firstLine="0"/>
            </w:pPr>
            <w:r>
              <w:t>ListAddresses</w:t>
            </w:r>
          </w:p>
        </w:tc>
      </w:tr>
      <w:tr w:rsidR="00622D71" w:rsidTr="00DC53B1">
        <w:tc>
          <w:tcPr>
            <w:tcW w:w="625" w:type="dxa"/>
            <w:vMerge/>
            <w:shd w:val="clear" w:color="auto" w:fill="FFFFFF" w:themeFill="background1"/>
          </w:tcPr>
          <w:p w:rsidR="00622D71" w:rsidRDefault="00622D71" w:rsidP="00622D71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FFFFF" w:themeFill="background1"/>
          </w:tcPr>
          <w:p w:rsidR="00622D71" w:rsidRDefault="00622D71" w:rsidP="00622D71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622D71" w:rsidRDefault="00622D71" w:rsidP="00622D71">
            <w:pPr>
              <w:ind w:firstLine="0"/>
            </w:pPr>
            <w:r>
              <w:t>Thêm mới thông tin địa chỉ</w:t>
            </w:r>
          </w:p>
        </w:tc>
        <w:tc>
          <w:tcPr>
            <w:tcW w:w="3473" w:type="dxa"/>
            <w:shd w:val="clear" w:color="auto" w:fill="FFFFFF" w:themeFill="background1"/>
          </w:tcPr>
          <w:p w:rsidR="00622D71" w:rsidRDefault="00622D71" w:rsidP="00622D71">
            <w:pPr>
              <w:ind w:firstLine="0"/>
            </w:pPr>
            <w:r>
              <w:t>CreateAddress</w:t>
            </w:r>
          </w:p>
        </w:tc>
      </w:tr>
      <w:tr w:rsidR="00622D71" w:rsidTr="00DC53B1">
        <w:tc>
          <w:tcPr>
            <w:tcW w:w="625" w:type="dxa"/>
            <w:vMerge/>
            <w:shd w:val="clear" w:color="auto" w:fill="FFFFFF" w:themeFill="background1"/>
          </w:tcPr>
          <w:p w:rsidR="00622D71" w:rsidRDefault="00622D71" w:rsidP="00622D71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FFFFF" w:themeFill="background1"/>
          </w:tcPr>
          <w:p w:rsidR="00622D71" w:rsidRDefault="00622D71" w:rsidP="00622D71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622D71" w:rsidRDefault="00622D71" w:rsidP="00622D71">
            <w:pPr>
              <w:ind w:firstLine="0"/>
            </w:pPr>
            <w:r>
              <w:t>Cập nhật thông tin địa chỉ</w:t>
            </w:r>
          </w:p>
        </w:tc>
        <w:tc>
          <w:tcPr>
            <w:tcW w:w="3473" w:type="dxa"/>
            <w:shd w:val="clear" w:color="auto" w:fill="FFFFFF" w:themeFill="background1"/>
          </w:tcPr>
          <w:p w:rsidR="00622D71" w:rsidRDefault="00622D71" w:rsidP="00622D71">
            <w:pPr>
              <w:ind w:firstLine="0"/>
            </w:pPr>
            <w:r>
              <w:t>GetAddress(_id)</w:t>
            </w:r>
            <w:r>
              <w:br/>
              <w:t>UdpateAddress</w:t>
            </w:r>
          </w:p>
        </w:tc>
      </w:tr>
      <w:tr w:rsidR="00622D71" w:rsidTr="008F1DAC">
        <w:tc>
          <w:tcPr>
            <w:tcW w:w="625" w:type="dxa"/>
            <w:vMerge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622D71" w:rsidRDefault="00622D71" w:rsidP="00622D71">
            <w:pPr>
              <w:ind w:firstLine="0"/>
            </w:pPr>
            <w:r>
              <w:t>Thay đổi trạng thái thông tin đơn vị</w:t>
            </w:r>
          </w:p>
        </w:tc>
        <w:tc>
          <w:tcPr>
            <w:tcW w:w="3473" w:type="dxa"/>
            <w:shd w:val="clear" w:color="auto" w:fill="FFFFFF" w:themeFill="background1"/>
          </w:tcPr>
          <w:p w:rsidR="00622D71" w:rsidRDefault="00622D71" w:rsidP="00622D71">
            <w:pPr>
              <w:ind w:firstLine="0"/>
            </w:pPr>
            <w:r>
              <w:t>ChangeAddressStatus</w:t>
            </w:r>
          </w:p>
        </w:tc>
      </w:tr>
      <w:tr w:rsidR="00622D71" w:rsidTr="008F1DAC">
        <w:tc>
          <w:tcPr>
            <w:tcW w:w="625" w:type="dxa"/>
            <w:vMerge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</w:pPr>
          </w:p>
        </w:tc>
        <w:tc>
          <w:tcPr>
            <w:tcW w:w="2700" w:type="dxa"/>
            <w:shd w:val="clear" w:color="auto" w:fill="FFFFFF" w:themeFill="background1"/>
          </w:tcPr>
          <w:p w:rsidR="00622D71" w:rsidRDefault="00622D71" w:rsidP="00622D71">
            <w:pPr>
              <w:ind w:firstLine="0"/>
            </w:pPr>
            <w:r>
              <w:t>Tìm kiếp, sắp xếp</w:t>
            </w:r>
          </w:p>
        </w:tc>
        <w:tc>
          <w:tcPr>
            <w:tcW w:w="3473" w:type="dxa"/>
            <w:shd w:val="clear" w:color="auto" w:fill="FFFFFF" w:themeFill="background1"/>
          </w:tcPr>
          <w:p w:rsidR="00622D71" w:rsidRPr="003A0879" w:rsidRDefault="00622D71" w:rsidP="00622D71">
            <w:pPr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622D71" w:rsidTr="00DC53B1">
        <w:tc>
          <w:tcPr>
            <w:tcW w:w="625" w:type="dxa"/>
            <w:vMerge w:val="restart"/>
            <w:shd w:val="clear" w:color="auto" w:fill="F2F2F2" w:themeFill="background1" w:themeFillShade="F2"/>
          </w:tcPr>
          <w:p w:rsidR="00622D71" w:rsidRDefault="0001166D" w:rsidP="00622D71">
            <w:pPr>
              <w:ind w:firstLine="0"/>
              <w:jc w:val="center"/>
            </w:pPr>
            <w:r>
              <w:t>10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  <w:jc w:val="left"/>
            </w:pPr>
            <w:r>
              <w:t>Quản lý thông tin hệ thống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622D71" w:rsidRPr="0014267A" w:rsidRDefault="00622D71" w:rsidP="00622D71">
            <w:pPr>
              <w:ind w:firstLine="0"/>
              <w:rPr>
                <w:i/>
              </w:rPr>
            </w:pPr>
            <w:r>
              <w:t xml:space="preserve">Hiển thị danh sách thông tin </w:t>
            </w:r>
            <w:r>
              <w:rPr>
                <w:i/>
              </w:rPr>
              <w:t>(Tiêu đề, thông tin, tình trạng hiển thị)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</w:pPr>
            <w:r>
              <w:t>ListSystemInformations</w:t>
            </w:r>
          </w:p>
        </w:tc>
      </w:tr>
      <w:tr w:rsidR="00622D71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</w:pPr>
            <w:r>
              <w:t>Thêm mới thông tin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</w:pPr>
            <w:r>
              <w:t>CreateSystemInformation</w:t>
            </w:r>
          </w:p>
        </w:tc>
      </w:tr>
      <w:tr w:rsidR="00622D71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</w:pPr>
            <w:r>
              <w:t>Cập nhật thông tin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</w:pPr>
            <w:r>
              <w:t>GetSystemInformation(_id)</w:t>
            </w:r>
            <w:r>
              <w:br/>
              <w:t>UpdateSystemInformation</w:t>
            </w:r>
          </w:p>
        </w:tc>
      </w:tr>
      <w:tr w:rsidR="00622D71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</w:pPr>
            <w:r>
              <w:t>Thay đổi trạng thái hiển thị của thông tin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</w:pPr>
            <w:r>
              <w:t>ChangeSysInformationStatus</w:t>
            </w:r>
          </w:p>
        </w:tc>
      </w:tr>
      <w:tr w:rsidR="00622D71" w:rsidTr="00DC53B1">
        <w:tc>
          <w:tcPr>
            <w:tcW w:w="625" w:type="dxa"/>
            <w:vMerge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</w:pPr>
          </w:p>
        </w:tc>
        <w:tc>
          <w:tcPr>
            <w:tcW w:w="2700" w:type="dxa"/>
            <w:shd w:val="clear" w:color="auto" w:fill="F2F2F2" w:themeFill="background1" w:themeFillShade="F2"/>
          </w:tcPr>
          <w:p w:rsidR="00622D71" w:rsidRDefault="00622D71" w:rsidP="00622D71">
            <w:pPr>
              <w:ind w:firstLine="0"/>
            </w:pPr>
            <w:r>
              <w:t>Tìm kiếm, sắp xếp</w:t>
            </w:r>
          </w:p>
        </w:tc>
        <w:tc>
          <w:tcPr>
            <w:tcW w:w="3473" w:type="dxa"/>
            <w:shd w:val="clear" w:color="auto" w:fill="F2F2F2" w:themeFill="background1" w:themeFillShade="F2"/>
          </w:tcPr>
          <w:p w:rsidR="00622D71" w:rsidRPr="004D570E" w:rsidRDefault="00622D71" w:rsidP="00622D71">
            <w:pPr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</w:tbl>
    <w:p w:rsidR="00FF5792" w:rsidRPr="00FF5792" w:rsidRDefault="00FF5792" w:rsidP="00FF5792"/>
    <w:p w:rsidR="006A64C4" w:rsidRDefault="006A64C4">
      <w:pPr>
        <w:spacing w:before="0" w:line="240" w:lineRule="auto"/>
        <w:ind w:firstLine="0"/>
        <w:jc w:val="left"/>
        <w:rPr>
          <w:rFonts w:cs="Arial"/>
          <w:b/>
          <w:bCs/>
          <w:i/>
          <w:szCs w:val="26"/>
        </w:rPr>
      </w:pPr>
      <w:r>
        <w:br w:type="page"/>
      </w:r>
    </w:p>
    <w:p w:rsidR="00E442E1" w:rsidRDefault="00E442E1" w:rsidP="00E442E1">
      <w:pPr>
        <w:pStyle w:val="Heading3"/>
      </w:pPr>
      <w:r>
        <w:lastRenderedPageBreak/>
        <w:t xml:space="preserve">Quản trị nhân </w:t>
      </w:r>
      <w:r w:rsidR="00EF29B0">
        <w:t>sự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1907"/>
        <w:gridCol w:w="2593"/>
        <w:gridCol w:w="3480"/>
      </w:tblGrid>
      <w:tr w:rsidR="00D744AC" w:rsidTr="00AD04DA">
        <w:tc>
          <w:tcPr>
            <w:tcW w:w="798" w:type="dxa"/>
            <w:shd w:val="clear" w:color="auto" w:fill="595959" w:themeFill="text1" w:themeFillTint="A6"/>
          </w:tcPr>
          <w:p w:rsidR="00D744AC" w:rsidRPr="00C44166" w:rsidRDefault="0043277A" w:rsidP="00030EE0">
            <w:pPr>
              <w:ind w:firstLine="0"/>
              <w:jc w:val="center"/>
              <w:rPr>
                <w:color w:val="FFFFFF" w:themeColor="background1"/>
              </w:rPr>
            </w:pPr>
            <w:r w:rsidRPr="00C44166">
              <w:rPr>
                <w:color w:val="FFFFFF" w:themeColor="background1"/>
              </w:rPr>
              <w:t>STT</w:t>
            </w:r>
          </w:p>
        </w:tc>
        <w:tc>
          <w:tcPr>
            <w:tcW w:w="1907" w:type="dxa"/>
            <w:shd w:val="clear" w:color="auto" w:fill="595959" w:themeFill="text1" w:themeFillTint="A6"/>
          </w:tcPr>
          <w:p w:rsidR="00D744AC" w:rsidRPr="00C44166" w:rsidRDefault="0043277A" w:rsidP="00030EE0">
            <w:pPr>
              <w:ind w:firstLine="0"/>
              <w:jc w:val="center"/>
              <w:rPr>
                <w:color w:val="FFFFFF" w:themeColor="background1"/>
              </w:rPr>
            </w:pPr>
            <w:r w:rsidRPr="00C44166">
              <w:rPr>
                <w:color w:val="FFFFFF" w:themeColor="background1"/>
              </w:rPr>
              <w:t>Nhóm chức năng</w:t>
            </w:r>
          </w:p>
        </w:tc>
        <w:tc>
          <w:tcPr>
            <w:tcW w:w="2593" w:type="dxa"/>
            <w:shd w:val="clear" w:color="auto" w:fill="595959" w:themeFill="text1" w:themeFillTint="A6"/>
          </w:tcPr>
          <w:p w:rsidR="00D744AC" w:rsidRPr="00C44166" w:rsidRDefault="0043277A" w:rsidP="00030EE0">
            <w:pPr>
              <w:ind w:firstLine="0"/>
              <w:jc w:val="center"/>
              <w:rPr>
                <w:color w:val="FFFFFF" w:themeColor="background1"/>
              </w:rPr>
            </w:pPr>
            <w:r w:rsidRPr="00C44166">
              <w:rPr>
                <w:color w:val="FFFFFF" w:themeColor="background1"/>
              </w:rPr>
              <w:t>Chức năng</w:t>
            </w:r>
          </w:p>
        </w:tc>
        <w:tc>
          <w:tcPr>
            <w:tcW w:w="3480" w:type="dxa"/>
            <w:shd w:val="clear" w:color="auto" w:fill="595959" w:themeFill="text1" w:themeFillTint="A6"/>
          </w:tcPr>
          <w:p w:rsidR="00D744AC" w:rsidRPr="00C44166" w:rsidRDefault="0043277A" w:rsidP="00030EE0">
            <w:pPr>
              <w:ind w:firstLine="0"/>
              <w:jc w:val="center"/>
              <w:rPr>
                <w:color w:val="FFFFFF" w:themeColor="background1"/>
              </w:rPr>
            </w:pPr>
            <w:r w:rsidRPr="00C44166">
              <w:rPr>
                <w:color w:val="FFFFFF" w:themeColor="background1"/>
              </w:rPr>
              <w:t>API(s) yêu cầu</w:t>
            </w:r>
          </w:p>
        </w:tc>
      </w:tr>
      <w:tr w:rsidR="00B82DCC" w:rsidTr="00AD04DA">
        <w:tc>
          <w:tcPr>
            <w:tcW w:w="798" w:type="dxa"/>
            <w:vMerge w:val="restart"/>
          </w:tcPr>
          <w:p w:rsidR="00B82DCC" w:rsidRDefault="00B82DCC" w:rsidP="00030EE0">
            <w:pPr>
              <w:ind w:firstLine="0"/>
              <w:jc w:val="center"/>
            </w:pPr>
            <w:r>
              <w:t>1</w:t>
            </w:r>
          </w:p>
        </w:tc>
        <w:tc>
          <w:tcPr>
            <w:tcW w:w="1907" w:type="dxa"/>
            <w:vMerge w:val="restart"/>
          </w:tcPr>
          <w:p w:rsidR="00B82DCC" w:rsidRDefault="00B82DCC" w:rsidP="000B1BAC">
            <w:pPr>
              <w:ind w:firstLine="0"/>
              <w:jc w:val="left"/>
            </w:pPr>
            <w:r>
              <w:t>Quản lý chức vụ</w:t>
            </w:r>
            <w:r w:rsidR="00782E61">
              <w:t xml:space="preserve"> (vị trí)</w:t>
            </w:r>
          </w:p>
        </w:tc>
        <w:tc>
          <w:tcPr>
            <w:tcW w:w="2593" w:type="dxa"/>
          </w:tcPr>
          <w:p w:rsidR="00B82DCC" w:rsidRPr="00FA78BB" w:rsidRDefault="00B82DCC" w:rsidP="00FA78BB">
            <w:pPr>
              <w:ind w:firstLine="0"/>
              <w:rPr>
                <w:i/>
              </w:rPr>
            </w:pPr>
            <w:r>
              <w:t xml:space="preserve">Hiển thị danh sách chức vụ </w:t>
            </w:r>
            <w:r>
              <w:rPr>
                <w:i/>
              </w:rPr>
              <w:t>(Tên chức vụ, người cập nhật, ngày cập nhật, tình trạng)</w:t>
            </w:r>
          </w:p>
        </w:tc>
        <w:tc>
          <w:tcPr>
            <w:tcW w:w="3480" w:type="dxa"/>
          </w:tcPr>
          <w:p w:rsidR="00B82DCC" w:rsidRDefault="00B82DCC" w:rsidP="00D744AC">
            <w:pPr>
              <w:ind w:firstLine="0"/>
            </w:pPr>
            <w:r>
              <w:t>ListEmployeePositions</w:t>
            </w:r>
          </w:p>
        </w:tc>
      </w:tr>
      <w:tr w:rsidR="00B82DCC" w:rsidTr="00AD04DA">
        <w:tc>
          <w:tcPr>
            <w:tcW w:w="798" w:type="dxa"/>
            <w:vMerge/>
          </w:tcPr>
          <w:p w:rsidR="00B82DCC" w:rsidRDefault="00B82DCC" w:rsidP="00030EE0">
            <w:pPr>
              <w:ind w:firstLine="0"/>
              <w:jc w:val="center"/>
            </w:pPr>
          </w:p>
        </w:tc>
        <w:tc>
          <w:tcPr>
            <w:tcW w:w="1907" w:type="dxa"/>
            <w:vMerge/>
          </w:tcPr>
          <w:p w:rsidR="00B82DCC" w:rsidRDefault="00B82DCC" w:rsidP="00D744AC">
            <w:pPr>
              <w:ind w:firstLine="0"/>
            </w:pPr>
          </w:p>
        </w:tc>
        <w:tc>
          <w:tcPr>
            <w:tcW w:w="2593" w:type="dxa"/>
          </w:tcPr>
          <w:p w:rsidR="00B82DCC" w:rsidRDefault="00B82DCC" w:rsidP="00D744AC">
            <w:pPr>
              <w:ind w:firstLine="0"/>
            </w:pPr>
            <w:r>
              <w:t>Thêm mới chức vụ</w:t>
            </w:r>
          </w:p>
        </w:tc>
        <w:tc>
          <w:tcPr>
            <w:tcW w:w="3480" w:type="dxa"/>
          </w:tcPr>
          <w:p w:rsidR="00B82DCC" w:rsidRDefault="00B82DCC" w:rsidP="00D744AC">
            <w:pPr>
              <w:ind w:firstLine="0"/>
            </w:pPr>
            <w:r>
              <w:t>CreateEmployeePosition</w:t>
            </w:r>
          </w:p>
        </w:tc>
      </w:tr>
      <w:tr w:rsidR="00B82DCC" w:rsidTr="00AD04DA">
        <w:tc>
          <w:tcPr>
            <w:tcW w:w="798" w:type="dxa"/>
            <w:vMerge/>
          </w:tcPr>
          <w:p w:rsidR="00B82DCC" w:rsidRDefault="00B82DCC" w:rsidP="00030EE0">
            <w:pPr>
              <w:ind w:firstLine="0"/>
              <w:jc w:val="center"/>
            </w:pPr>
          </w:p>
        </w:tc>
        <w:tc>
          <w:tcPr>
            <w:tcW w:w="1907" w:type="dxa"/>
            <w:vMerge/>
          </w:tcPr>
          <w:p w:rsidR="00B82DCC" w:rsidRDefault="00B82DCC" w:rsidP="00D744AC">
            <w:pPr>
              <w:ind w:firstLine="0"/>
            </w:pPr>
          </w:p>
        </w:tc>
        <w:tc>
          <w:tcPr>
            <w:tcW w:w="2593" w:type="dxa"/>
          </w:tcPr>
          <w:p w:rsidR="00B82DCC" w:rsidRDefault="00B82DCC" w:rsidP="00851C20">
            <w:pPr>
              <w:ind w:firstLine="0"/>
            </w:pPr>
            <w:r>
              <w:t>Cập nhật thông tin chức vụ</w:t>
            </w:r>
          </w:p>
        </w:tc>
        <w:tc>
          <w:tcPr>
            <w:tcW w:w="3480" w:type="dxa"/>
          </w:tcPr>
          <w:p w:rsidR="00B82DCC" w:rsidRDefault="00B82DCC" w:rsidP="00851C20">
            <w:pPr>
              <w:ind w:firstLine="0"/>
            </w:pPr>
            <w:r>
              <w:t>GetEmployeePositionByID(_id)</w:t>
            </w:r>
            <w:r>
              <w:br/>
              <w:t>UpdateEmployeePosition</w:t>
            </w:r>
          </w:p>
        </w:tc>
      </w:tr>
      <w:tr w:rsidR="00B82DCC" w:rsidTr="00AD04DA">
        <w:tc>
          <w:tcPr>
            <w:tcW w:w="798" w:type="dxa"/>
            <w:vMerge/>
          </w:tcPr>
          <w:p w:rsidR="00B82DCC" w:rsidRDefault="00B82DCC" w:rsidP="00030EE0">
            <w:pPr>
              <w:ind w:firstLine="0"/>
              <w:jc w:val="center"/>
            </w:pPr>
          </w:p>
        </w:tc>
        <w:tc>
          <w:tcPr>
            <w:tcW w:w="1907" w:type="dxa"/>
            <w:vMerge/>
          </w:tcPr>
          <w:p w:rsidR="00B82DCC" w:rsidRDefault="00B82DCC" w:rsidP="00D744AC">
            <w:pPr>
              <w:ind w:firstLine="0"/>
            </w:pPr>
          </w:p>
        </w:tc>
        <w:tc>
          <w:tcPr>
            <w:tcW w:w="2593" w:type="dxa"/>
          </w:tcPr>
          <w:p w:rsidR="00B82DCC" w:rsidRDefault="00B82DCC" w:rsidP="00D744AC">
            <w:pPr>
              <w:ind w:firstLine="0"/>
            </w:pPr>
            <w:r>
              <w:t>Thay đổi trạng thái chức vụ</w:t>
            </w:r>
          </w:p>
        </w:tc>
        <w:tc>
          <w:tcPr>
            <w:tcW w:w="3480" w:type="dxa"/>
          </w:tcPr>
          <w:p w:rsidR="00B82DCC" w:rsidRDefault="00B82DCC" w:rsidP="00D744AC">
            <w:pPr>
              <w:ind w:firstLine="0"/>
            </w:pPr>
            <w:r>
              <w:t>ChangeEployeePositionStatus</w:t>
            </w:r>
          </w:p>
        </w:tc>
      </w:tr>
      <w:tr w:rsidR="00B82DCC" w:rsidTr="00AD04DA">
        <w:tc>
          <w:tcPr>
            <w:tcW w:w="798" w:type="dxa"/>
            <w:vMerge/>
          </w:tcPr>
          <w:p w:rsidR="00B82DCC" w:rsidRDefault="00B82DCC" w:rsidP="00030EE0">
            <w:pPr>
              <w:ind w:firstLine="0"/>
              <w:jc w:val="center"/>
            </w:pPr>
          </w:p>
        </w:tc>
        <w:tc>
          <w:tcPr>
            <w:tcW w:w="1907" w:type="dxa"/>
            <w:vMerge/>
          </w:tcPr>
          <w:p w:rsidR="00B82DCC" w:rsidRDefault="00B82DCC" w:rsidP="00D744AC">
            <w:pPr>
              <w:ind w:firstLine="0"/>
            </w:pPr>
          </w:p>
        </w:tc>
        <w:tc>
          <w:tcPr>
            <w:tcW w:w="2593" w:type="dxa"/>
          </w:tcPr>
          <w:p w:rsidR="00B82DCC" w:rsidRDefault="00B82DCC" w:rsidP="00D744AC">
            <w:pPr>
              <w:ind w:firstLine="0"/>
            </w:pPr>
            <w:r>
              <w:t>Chuyển đến trang danh sách nhân viên (theo chức vụ đã chọn)</w:t>
            </w:r>
          </w:p>
        </w:tc>
        <w:tc>
          <w:tcPr>
            <w:tcW w:w="3480" w:type="dxa"/>
          </w:tcPr>
          <w:p w:rsidR="00B82DCC" w:rsidRPr="009051CF" w:rsidRDefault="00B82DCC" w:rsidP="00D744AC">
            <w:pPr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69639E" w:rsidTr="005C5F89">
        <w:tc>
          <w:tcPr>
            <w:tcW w:w="798" w:type="dxa"/>
            <w:vMerge w:val="restart"/>
            <w:shd w:val="clear" w:color="auto" w:fill="F2F2F2" w:themeFill="background1" w:themeFillShade="F2"/>
          </w:tcPr>
          <w:p w:rsidR="0069639E" w:rsidRDefault="004675DC" w:rsidP="00030EE0">
            <w:pPr>
              <w:ind w:firstLine="0"/>
              <w:jc w:val="center"/>
            </w:pPr>
            <w:r>
              <w:t>2</w:t>
            </w:r>
          </w:p>
        </w:tc>
        <w:tc>
          <w:tcPr>
            <w:tcW w:w="1907" w:type="dxa"/>
            <w:vMerge w:val="restart"/>
            <w:shd w:val="clear" w:color="auto" w:fill="F2F2F2" w:themeFill="background1" w:themeFillShade="F2"/>
          </w:tcPr>
          <w:p w:rsidR="0069639E" w:rsidRDefault="004675DC" w:rsidP="00AE4FCB">
            <w:pPr>
              <w:ind w:firstLine="0"/>
              <w:jc w:val="left"/>
            </w:pPr>
            <w:r>
              <w:t>Quản lý loại nhân viên</w:t>
            </w:r>
          </w:p>
        </w:tc>
        <w:tc>
          <w:tcPr>
            <w:tcW w:w="2593" w:type="dxa"/>
            <w:shd w:val="clear" w:color="auto" w:fill="F2F2F2" w:themeFill="background1" w:themeFillShade="F2"/>
          </w:tcPr>
          <w:p w:rsidR="0069639E" w:rsidRPr="00327216" w:rsidRDefault="00355576" w:rsidP="00327216">
            <w:pPr>
              <w:spacing w:before="100"/>
              <w:ind w:firstLine="0"/>
              <w:rPr>
                <w:i/>
              </w:rPr>
            </w:pPr>
            <w:r>
              <w:t>Hiển thị da</w:t>
            </w:r>
            <w:r w:rsidR="00327216">
              <w:t xml:space="preserve">nh sách loại nhân viên </w:t>
            </w:r>
            <w:r w:rsidR="00327216">
              <w:rPr>
                <w:i/>
              </w:rPr>
              <w:t xml:space="preserve">(Tên loại nhân viên, người cập nhật, ngày cập nhật) </w:t>
            </w:r>
          </w:p>
        </w:tc>
        <w:tc>
          <w:tcPr>
            <w:tcW w:w="3480" w:type="dxa"/>
            <w:shd w:val="clear" w:color="auto" w:fill="F2F2F2" w:themeFill="background1" w:themeFillShade="F2"/>
          </w:tcPr>
          <w:p w:rsidR="0069639E" w:rsidRPr="00591579" w:rsidRDefault="00591579" w:rsidP="00D744AC">
            <w:pPr>
              <w:ind w:firstLine="0"/>
            </w:pPr>
            <w:r>
              <w:t>ListEmployeeTypes</w:t>
            </w:r>
          </w:p>
        </w:tc>
      </w:tr>
      <w:tr w:rsidR="0069639E" w:rsidTr="005C5F89">
        <w:tc>
          <w:tcPr>
            <w:tcW w:w="798" w:type="dxa"/>
            <w:vMerge/>
            <w:shd w:val="clear" w:color="auto" w:fill="F2F2F2" w:themeFill="background1" w:themeFillShade="F2"/>
          </w:tcPr>
          <w:p w:rsidR="0069639E" w:rsidRDefault="0069639E" w:rsidP="00030EE0">
            <w:pPr>
              <w:ind w:firstLine="0"/>
              <w:jc w:val="center"/>
            </w:pPr>
          </w:p>
        </w:tc>
        <w:tc>
          <w:tcPr>
            <w:tcW w:w="1907" w:type="dxa"/>
            <w:vMerge/>
            <w:shd w:val="clear" w:color="auto" w:fill="F2F2F2" w:themeFill="background1" w:themeFillShade="F2"/>
          </w:tcPr>
          <w:p w:rsidR="0069639E" w:rsidRDefault="0069639E" w:rsidP="00D744AC">
            <w:pPr>
              <w:ind w:firstLine="0"/>
            </w:pPr>
          </w:p>
        </w:tc>
        <w:tc>
          <w:tcPr>
            <w:tcW w:w="2593" w:type="dxa"/>
            <w:shd w:val="clear" w:color="auto" w:fill="F2F2F2" w:themeFill="background1" w:themeFillShade="F2"/>
          </w:tcPr>
          <w:p w:rsidR="0069639E" w:rsidRPr="00E71DF0" w:rsidRDefault="00355576" w:rsidP="00E71DF0">
            <w:pPr>
              <w:ind w:firstLine="0"/>
            </w:pPr>
            <w:r>
              <w:t>Thêm mới loại nhân viên</w:t>
            </w:r>
          </w:p>
        </w:tc>
        <w:tc>
          <w:tcPr>
            <w:tcW w:w="3480" w:type="dxa"/>
            <w:shd w:val="clear" w:color="auto" w:fill="F2F2F2" w:themeFill="background1" w:themeFillShade="F2"/>
          </w:tcPr>
          <w:p w:rsidR="0069639E" w:rsidRPr="00355576" w:rsidRDefault="00B535F2" w:rsidP="00D744AC">
            <w:pPr>
              <w:ind w:firstLine="0"/>
            </w:pPr>
            <w:r>
              <w:t>CreateEmployeeType</w:t>
            </w:r>
          </w:p>
        </w:tc>
      </w:tr>
      <w:tr w:rsidR="0069639E" w:rsidTr="005C5F89">
        <w:tc>
          <w:tcPr>
            <w:tcW w:w="798" w:type="dxa"/>
            <w:vMerge/>
            <w:shd w:val="clear" w:color="auto" w:fill="F2F2F2" w:themeFill="background1" w:themeFillShade="F2"/>
          </w:tcPr>
          <w:p w:rsidR="0069639E" w:rsidRDefault="0069639E" w:rsidP="00030EE0">
            <w:pPr>
              <w:ind w:firstLine="0"/>
              <w:jc w:val="center"/>
            </w:pPr>
          </w:p>
        </w:tc>
        <w:tc>
          <w:tcPr>
            <w:tcW w:w="1907" w:type="dxa"/>
            <w:vMerge/>
            <w:shd w:val="clear" w:color="auto" w:fill="F2F2F2" w:themeFill="background1" w:themeFillShade="F2"/>
          </w:tcPr>
          <w:p w:rsidR="0069639E" w:rsidRDefault="0069639E" w:rsidP="00D744AC">
            <w:pPr>
              <w:ind w:firstLine="0"/>
            </w:pPr>
          </w:p>
        </w:tc>
        <w:tc>
          <w:tcPr>
            <w:tcW w:w="2593" w:type="dxa"/>
            <w:shd w:val="clear" w:color="auto" w:fill="F2F2F2" w:themeFill="background1" w:themeFillShade="F2"/>
          </w:tcPr>
          <w:p w:rsidR="0069639E" w:rsidRDefault="00311728" w:rsidP="00D744AC">
            <w:pPr>
              <w:ind w:firstLine="0"/>
            </w:pPr>
            <w:r>
              <w:t>Cập nhật thông tin loại nhân viên</w:t>
            </w:r>
          </w:p>
        </w:tc>
        <w:tc>
          <w:tcPr>
            <w:tcW w:w="3480" w:type="dxa"/>
            <w:shd w:val="clear" w:color="auto" w:fill="F2F2F2" w:themeFill="background1" w:themeFillShade="F2"/>
          </w:tcPr>
          <w:p w:rsidR="0069639E" w:rsidRPr="00355576" w:rsidRDefault="00A80F87" w:rsidP="00D744AC">
            <w:pPr>
              <w:ind w:firstLine="0"/>
            </w:pPr>
            <w:r>
              <w:t>GetEmployeeTypeByID(_id)</w:t>
            </w:r>
            <w:r w:rsidR="00783E6D">
              <w:br/>
              <w:t>UpdateEmployeeType</w:t>
            </w:r>
          </w:p>
        </w:tc>
      </w:tr>
      <w:tr w:rsidR="0069639E" w:rsidTr="005C5F89">
        <w:tc>
          <w:tcPr>
            <w:tcW w:w="798" w:type="dxa"/>
            <w:vMerge/>
            <w:shd w:val="clear" w:color="auto" w:fill="F2F2F2" w:themeFill="background1" w:themeFillShade="F2"/>
          </w:tcPr>
          <w:p w:rsidR="0069639E" w:rsidRDefault="0069639E" w:rsidP="00030EE0">
            <w:pPr>
              <w:ind w:firstLine="0"/>
              <w:jc w:val="center"/>
            </w:pPr>
          </w:p>
        </w:tc>
        <w:tc>
          <w:tcPr>
            <w:tcW w:w="1907" w:type="dxa"/>
            <w:vMerge/>
            <w:shd w:val="clear" w:color="auto" w:fill="F2F2F2" w:themeFill="background1" w:themeFillShade="F2"/>
          </w:tcPr>
          <w:p w:rsidR="0069639E" w:rsidRDefault="0069639E" w:rsidP="00D744AC">
            <w:pPr>
              <w:ind w:firstLine="0"/>
            </w:pPr>
          </w:p>
        </w:tc>
        <w:tc>
          <w:tcPr>
            <w:tcW w:w="2593" w:type="dxa"/>
            <w:shd w:val="clear" w:color="auto" w:fill="F2F2F2" w:themeFill="background1" w:themeFillShade="F2"/>
          </w:tcPr>
          <w:p w:rsidR="0069639E" w:rsidRDefault="00067232" w:rsidP="00D744AC">
            <w:pPr>
              <w:ind w:firstLine="0"/>
            </w:pPr>
            <w:r>
              <w:t>Thay đổi trạng thái loại nhân viên</w:t>
            </w:r>
          </w:p>
        </w:tc>
        <w:tc>
          <w:tcPr>
            <w:tcW w:w="3480" w:type="dxa"/>
            <w:shd w:val="clear" w:color="auto" w:fill="F2F2F2" w:themeFill="background1" w:themeFillShade="F2"/>
          </w:tcPr>
          <w:p w:rsidR="0069639E" w:rsidRPr="00355576" w:rsidRDefault="004038DE" w:rsidP="00D744AC">
            <w:pPr>
              <w:ind w:firstLine="0"/>
            </w:pPr>
            <w:r>
              <w:t>ChangeEmployeeTypeStatus</w:t>
            </w:r>
          </w:p>
        </w:tc>
      </w:tr>
      <w:tr w:rsidR="008956B8" w:rsidTr="005C5F89">
        <w:trPr>
          <w:trHeight w:val="64"/>
        </w:trPr>
        <w:tc>
          <w:tcPr>
            <w:tcW w:w="798" w:type="dxa"/>
            <w:vMerge/>
            <w:shd w:val="clear" w:color="auto" w:fill="F2F2F2" w:themeFill="background1" w:themeFillShade="F2"/>
          </w:tcPr>
          <w:p w:rsidR="008956B8" w:rsidRDefault="008956B8" w:rsidP="00030EE0">
            <w:pPr>
              <w:ind w:firstLine="0"/>
              <w:jc w:val="center"/>
            </w:pPr>
          </w:p>
        </w:tc>
        <w:tc>
          <w:tcPr>
            <w:tcW w:w="1907" w:type="dxa"/>
            <w:vMerge/>
            <w:shd w:val="clear" w:color="auto" w:fill="F2F2F2" w:themeFill="background1" w:themeFillShade="F2"/>
          </w:tcPr>
          <w:p w:rsidR="008956B8" w:rsidRDefault="008956B8" w:rsidP="00D744AC">
            <w:pPr>
              <w:ind w:firstLine="0"/>
            </w:pPr>
          </w:p>
        </w:tc>
        <w:tc>
          <w:tcPr>
            <w:tcW w:w="2593" w:type="dxa"/>
            <w:shd w:val="clear" w:color="auto" w:fill="F2F2F2" w:themeFill="background1" w:themeFillShade="F2"/>
          </w:tcPr>
          <w:p w:rsidR="008956B8" w:rsidRDefault="008956B8" w:rsidP="00D744AC">
            <w:pPr>
              <w:ind w:firstLine="0"/>
            </w:pPr>
            <w:r>
              <w:t>Tìm kiếm, sắp xếp</w:t>
            </w:r>
          </w:p>
        </w:tc>
        <w:tc>
          <w:tcPr>
            <w:tcW w:w="3480" w:type="dxa"/>
            <w:shd w:val="clear" w:color="auto" w:fill="F2F2F2" w:themeFill="background1" w:themeFillShade="F2"/>
          </w:tcPr>
          <w:p w:rsidR="008956B8" w:rsidRPr="00463DE3" w:rsidRDefault="00463DE3" w:rsidP="00067232">
            <w:pPr>
              <w:spacing w:before="100"/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3175F2" w:rsidTr="00AD04DA">
        <w:tc>
          <w:tcPr>
            <w:tcW w:w="798" w:type="dxa"/>
            <w:vMerge w:val="restart"/>
          </w:tcPr>
          <w:p w:rsidR="003175F2" w:rsidRDefault="003175F2" w:rsidP="00AD04DA">
            <w:pPr>
              <w:ind w:firstLine="0"/>
              <w:jc w:val="center"/>
            </w:pPr>
            <w:r>
              <w:t>3</w:t>
            </w:r>
          </w:p>
        </w:tc>
        <w:tc>
          <w:tcPr>
            <w:tcW w:w="1907" w:type="dxa"/>
            <w:vMerge w:val="restart"/>
          </w:tcPr>
          <w:p w:rsidR="003175F2" w:rsidRDefault="003175F2" w:rsidP="000B1BAC">
            <w:pPr>
              <w:ind w:firstLine="0"/>
              <w:jc w:val="left"/>
            </w:pPr>
            <w:r>
              <w:t>Quản lý nhân viên</w:t>
            </w:r>
          </w:p>
        </w:tc>
        <w:tc>
          <w:tcPr>
            <w:tcW w:w="2593" w:type="dxa"/>
          </w:tcPr>
          <w:p w:rsidR="003175F2" w:rsidRDefault="003175F2" w:rsidP="00AD04DA">
            <w:pPr>
              <w:spacing w:before="100"/>
              <w:ind w:firstLine="0"/>
            </w:pPr>
            <w:r>
              <w:t>Chọn chức vụ (ở dạng combobox)</w:t>
            </w:r>
          </w:p>
        </w:tc>
        <w:tc>
          <w:tcPr>
            <w:tcW w:w="3480" w:type="dxa"/>
          </w:tcPr>
          <w:p w:rsidR="003175F2" w:rsidRPr="00AF3236" w:rsidRDefault="003175F2" w:rsidP="00AD04DA">
            <w:pPr>
              <w:ind w:firstLine="0"/>
            </w:pPr>
            <w:r>
              <w:t>ListEmployeePositions</w:t>
            </w:r>
          </w:p>
        </w:tc>
      </w:tr>
      <w:tr w:rsidR="003175F2" w:rsidTr="00AD04DA">
        <w:tc>
          <w:tcPr>
            <w:tcW w:w="798" w:type="dxa"/>
            <w:vMerge/>
          </w:tcPr>
          <w:p w:rsidR="003175F2" w:rsidRDefault="003175F2" w:rsidP="00AD04DA">
            <w:pPr>
              <w:ind w:firstLine="0"/>
              <w:jc w:val="center"/>
            </w:pPr>
          </w:p>
        </w:tc>
        <w:tc>
          <w:tcPr>
            <w:tcW w:w="1907" w:type="dxa"/>
            <w:vMerge/>
          </w:tcPr>
          <w:p w:rsidR="003175F2" w:rsidRDefault="003175F2" w:rsidP="00AD04DA">
            <w:pPr>
              <w:ind w:firstLine="0"/>
            </w:pPr>
          </w:p>
        </w:tc>
        <w:tc>
          <w:tcPr>
            <w:tcW w:w="2593" w:type="dxa"/>
          </w:tcPr>
          <w:p w:rsidR="003175F2" w:rsidRDefault="003175F2" w:rsidP="00AD04DA">
            <w:pPr>
              <w:spacing w:before="100"/>
              <w:ind w:firstLine="0"/>
            </w:pPr>
            <w:r>
              <w:t>Chọn loại nhân viên (ở dạng combobox)</w:t>
            </w:r>
          </w:p>
        </w:tc>
        <w:tc>
          <w:tcPr>
            <w:tcW w:w="3480" w:type="dxa"/>
          </w:tcPr>
          <w:p w:rsidR="003175F2" w:rsidRPr="00AF3236" w:rsidRDefault="003175F2" w:rsidP="00AD04DA">
            <w:pPr>
              <w:ind w:firstLine="0"/>
            </w:pPr>
            <w:r>
              <w:t>ListEmployeeTypes</w:t>
            </w:r>
          </w:p>
        </w:tc>
      </w:tr>
      <w:tr w:rsidR="003175F2" w:rsidTr="00AD04DA">
        <w:tc>
          <w:tcPr>
            <w:tcW w:w="798" w:type="dxa"/>
            <w:vMerge/>
          </w:tcPr>
          <w:p w:rsidR="003175F2" w:rsidRDefault="003175F2" w:rsidP="00AD04DA">
            <w:pPr>
              <w:ind w:firstLine="0"/>
              <w:jc w:val="center"/>
            </w:pPr>
          </w:p>
        </w:tc>
        <w:tc>
          <w:tcPr>
            <w:tcW w:w="1907" w:type="dxa"/>
            <w:vMerge/>
          </w:tcPr>
          <w:p w:rsidR="003175F2" w:rsidRDefault="003175F2" w:rsidP="00AD04DA">
            <w:pPr>
              <w:ind w:firstLine="0"/>
            </w:pPr>
          </w:p>
        </w:tc>
        <w:tc>
          <w:tcPr>
            <w:tcW w:w="2593" w:type="dxa"/>
          </w:tcPr>
          <w:p w:rsidR="003175F2" w:rsidRDefault="003175F2" w:rsidP="003B05AA">
            <w:pPr>
              <w:ind w:firstLine="0"/>
            </w:pPr>
            <w:r>
              <w:t xml:space="preserve">Hiển thị danh sách nhân sự </w:t>
            </w:r>
            <w:r>
              <w:rPr>
                <w:i/>
              </w:rPr>
              <w:t xml:space="preserve">(Tên nhân viên, vị trí, loại nhân viên, sđt, email, thâm niên, trạng thái) </w:t>
            </w:r>
            <w:r>
              <w:t>theo loại nhân viên</w:t>
            </w:r>
          </w:p>
        </w:tc>
        <w:tc>
          <w:tcPr>
            <w:tcW w:w="3480" w:type="dxa"/>
          </w:tcPr>
          <w:p w:rsidR="003175F2" w:rsidRPr="00971D0B" w:rsidRDefault="003175F2" w:rsidP="00AD04DA">
            <w:pPr>
              <w:ind w:firstLine="0"/>
            </w:pPr>
            <w:r>
              <w:t>ListEmployees</w:t>
            </w:r>
          </w:p>
        </w:tc>
      </w:tr>
      <w:tr w:rsidR="003175F2" w:rsidTr="00AD04DA">
        <w:tc>
          <w:tcPr>
            <w:tcW w:w="798" w:type="dxa"/>
            <w:vMerge/>
          </w:tcPr>
          <w:p w:rsidR="003175F2" w:rsidRDefault="003175F2" w:rsidP="00AD04DA">
            <w:pPr>
              <w:ind w:firstLine="0"/>
              <w:jc w:val="center"/>
            </w:pPr>
          </w:p>
        </w:tc>
        <w:tc>
          <w:tcPr>
            <w:tcW w:w="1907" w:type="dxa"/>
            <w:vMerge/>
          </w:tcPr>
          <w:p w:rsidR="003175F2" w:rsidRDefault="003175F2" w:rsidP="00AD04DA">
            <w:pPr>
              <w:ind w:firstLine="0"/>
            </w:pPr>
          </w:p>
        </w:tc>
        <w:tc>
          <w:tcPr>
            <w:tcW w:w="2593" w:type="dxa"/>
          </w:tcPr>
          <w:p w:rsidR="003175F2" w:rsidRDefault="003175F2" w:rsidP="00AD04DA">
            <w:pPr>
              <w:ind w:firstLine="0"/>
            </w:pPr>
            <w:r>
              <w:t>Thêm mới nhân viên</w:t>
            </w:r>
          </w:p>
        </w:tc>
        <w:tc>
          <w:tcPr>
            <w:tcW w:w="3480" w:type="dxa"/>
          </w:tcPr>
          <w:p w:rsidR="003175F2" w:rsidRPr="00971D0B" w:rsidRDefault="003175F2" w:rsidP="00AD04DA">
            <w:pPr>
              <w:ind w:firstLine="0"/>
            </w:pPr>
            <w:r>
              <w:t>CreateEmployee</w:t>
            </w:r>
          </w:p>
        </w:tc>
      </w:tr>
      <w:tr w:rsidR="003175F2" w:rsidTr="00AD04DA">
        <w:tc>
          <w:tcPr>
            <w:tcW w:w="798" w:type="dxa"/>
            <w:vMerge/>
          </w:tcPr>
          <w:p w:rsidR="003175F2" w:rsidRDefault="003175F2" w:rsidP="00AD04DA">
            <w:pPr>
              <w:ind w:firstLine="0"/>
              <w:jc w:val="center"/>
            </w:pPr>
          </w:p>
        </w:tc>
        <w:tc>
          <w:tcPr>
            <w:tcW w:w="1907" w:type="dxa"/>
            <w:vMerge/>
          </w:tcPr>
          <w:p w:rsidR="003175F2" w:rsidRDefault="003175F2" w:rsidP="00AD04DA">
            <w:pPr>
              <w:ind w:firstLine="0"/>
            </w:pPr>
          </w:p>
        </w:tc>
        <w:tc>
          <w:tcPr>
            <w:tcW w:w="2593" w:type="dxa"/>
          </w:tcPr>
          <w:p w:rsidR="003175F2" w:rsidRDefault="003175F2" w:rsidP="00AD04DA">
            <w:pPr>
              <w:ind w:firstLine="0"/>
            </w:pPr>
            <w:r>
              <w:t>Cập nhật thông tin nhân viên</w:t>
            </w:r>
          </w:p>
        </w:tc>
        <w:tc>
          <w:tcPr>
            <w:tcW w:w="3480" w:type="dxa"/>
          </w:tcPr>
          <w:p w:rsidR="003175F2" w:rsidRPr="00971D0B" w:rsidRDefault="003175F2" w:rsidP="005D5119">
            <w:pPr>
              <w:ind w:firstLine="0"/>
            </w:pPr>
            <w:r>
              <w:t>GetEmployeeByID(_id)</w:t>
            </w:r>
            <w:r>
              <w:br/>
              <w:t>UpdateEmployee</w:t>
            </w:r>
          </w:p>
        </w:tc>
      </w:tr>
      <w:tr w:rsidR="003175F2" w:rsidTr="00AD04DA">
        <w:tc>
          <w:tcPr>
            <w:tcW w:w="798" w:type="dxa"/>
            <w:vMerge/>
          </w:tcPr>
          <w:p w:rsidR="003175F2" w:rsidRDefault="003175F2" w:rsidP="00AD04DA">
            <w:pPr>
              <w:ind w:firstLine="0"/>
              <w:jc w:val="center"/>
            </w:pPr>
          </w:p>
        </w:tc>
        <w:tc>
          <w:tcPr>
            <w:tcW w:w="1907" w:type="dxa"/>
            <w:vMerge/>
          </w:tcPr>
          <w:p w:rsidR="003175F2" w:rsidRDefault="003175F2" w:rsidP="00AD04DA">
            <w:pPr>
              <w:ind w:firstLine="0"/>
            </w:pPr>
          </w:p>
        </w:tc>
        <w:tc>
          <w:tcPr>
            <w:tcW w:w="2593" w:type="dxa"/>
          </w:tcPr>
          <w:p w:rsidR="003175F2" w:rsidRDefault="003175F2" w:rsidP="00005ADF">
            <w:pPr>
              <w:ind w:firstLine="0"/>
            </w:pPr>
            <w:r>
              <w:t>Thay đổi trạng thái nhân viên</w:t>
            </w:r>
          </w:p>
        </w:tc>
        <w:tc>
          <w:tcPr>
            <w:tcW w:w="3480" w:type="dxa"/>
          </w:tcPr>
          <w:p w:rsidR="003175F2" w:rsidRPr="00971D0B" w:rsidRDefault="003175F2" w:rsidP="00AD04DA">
            <w:pPr>
              <w:ind w:firstLine="0"/>
            </w:pPr>
            <w:r>
              <w:t>ChangeEmployeeStatus</w:t>
            </w:r>
          </w:p>
        </w:tc>
      </w:tr>
      <w:tr w:rsidR="003175F2" w:rsidTr="00BE71BE">
        <w:tc>
          <w:tcPr>
            <w:tcW w:w="798" w:type="dxa"/>
            <w:vMerge/>
          </w:tcPr>
          <w:p w:rsidR="003175F2" w:rsidRDefault="003175F2" w:rsidP="00BE71BE">
            <w:pPr>
              <w:ind w:firstLine="0"/>
              <w:jc w:val="center"/>
            </w:pPr>
          </w:p>
        </w:tc>
        <w:tc>
          <w:tcPr>
            <w:tcW w:w="1907" w:type="dxa"/>
            <w:vMerge/>
          </w:tcPr>
          <w:p w:rsidR="003175F2" w:rsidRDefault="003175F2" w:rsidP="00BE71BE">
            <w:pPr>
              <w:ind w:firstLine="0"/>
            </w:pPr>
          </w:p>
        </w:tc>
        <w:tc>
          <w:tcPr>
            <w:tcW w:w="2593" w:type="dxa"/>
          </w:tcPr>
          <w:p w:rsidR="003175F2" w:rsidRDefault="003175F2" w:rsidP="000A1971">
            <w:pPr>
              <w:ind w:firstLine="0"/>
            </w:pPr>
            <w:r>
              <w:t>Hiển thị nhóm quyền đã cấp</w:t>
            </w:r>
          </w:p>
        </w:tc>
        <w:tc>
          <w:tcPr>
            <w:tcW w:w="3480" w:type="dxa"/>
          </w:tcPr>
          <w:p w:rsidR="003175F2" w:rsidRPr="00971D0B" w:rsidRDefault="003175F2" w:rsidP="00661C7C">
            <w:pPr>
              <w:ind w:firstLine="0"/>
            </w:pPr>
            <w:r>
              <w:t>ListRoles</w:t>
            </w:r>
          </w:p>
        </w:tc>
      </w:tr>
      <w:tr w:rsidR="003175F2" w:rsidTr="00BE71BE">
        <w:tc>
          <w:tcPr>
            <w:tcW w:w="798" w:type="dxa"/>
            <w:vMerge/>
          </w:tcPr>
          <w:p w:rsidR="003175F2" w:rsidRDefault="003175F2" w:rsidP="00BE71BE">
            <w:pPr>
              <w:ind w:firstLine="0"/>
              <w:jc w:val="center"/>
            </w:pPr>
          </w:p>
        </w:tc>
        <w:tc>
          <w:tcPr>
            <w:tcW w:w="1907" w:type="dxa"/>
            <w:vMerge/>
          </w:tcPr>
          <w:p w:rsidR="003175F2" w:rsidRDefault="003175F2" w:rsidP="00BE71BE">
            <w:pPr>
              <w:ind w:firstLine="0"/>
            </w:pPr>
          </w:p>
        </w:tc>
        <w:tc>
          <w:tcPr>
            <w:tcW w:w="2593" w:type="dxa"/>
          </w:tcPr>
          <w:p w:rsidR="003175F2" w:rsidRDefault="003175F2" w:rsidP="001E2C81">
            <w:pPr>
              <w:ind w:firstLine="0"/>
            </w:pPr>
            <w:r>
              <w:t>Thêm quyền truy cập</w:t>
            </w:r>
          </w:p>
        </w:tc>
        <w:tc>
          <w:tcPr>
            <w:tcW w:w="3480" w:type="dxa"/>
          </w:tcPr>
          <w:p w:rsidR="003175F2" w:rsidRPr="00971D0B" w:rsidRDefault="003175F2" w:rsidP="00661C7C">
            <w:pPr>
              <w:ind w:firstLine="0"/>
            </w:pPr>
            <w:r>
              <w:t>CreateEmployee_RoleGroup</w:t>
            </w:r>
          </w:p>
        </w:tc>
      </w:tr>
      <w:tr w:rsidR="003175F2" w:rsidTr="00BE71BE">
        <w:tc>
          <w:tcPr>
            <w:tcW w:w="798" w:type="dxa"/>
            <w:vMerge/>
          </w:tcPr>
          <w:p w:rsidR="003175F2" w:rsidRDefault="003175F2" w:rsidP="00BE71BE">
            <w:pPr>
              <w:ind w:firstLine="0"/>
              <w:jc w:val="center"/>
            </w:pPr>
          </w:p>
        </w:tc>
        <w:tc>
          <w:tcPr>
            <w:tcW w:w="1907" w:type="dxa"/>
            <w:vMerge/>
          </w:tcPr>
          <w:p w:rsidR="003175F2" w:rsidRDefault="003175F2" w:rsidP="00BE71BE">
            <w:pPr>
              <w:ind w:firstLine="0"/>
            </w:pPr>
          </w:p>
        </w:tc>
        <w:tc>
          <w:tcPr>
            <w:tcW w:w="2593" w:type="dxa"/>
          </w:tcPr>
          <w:p w:rsidR="003175F2" w:rsidRDefault="003175F2" w:rsidP="001E2C81">
            <w:pPr>
              <w:ind w:firstLine="0"/>
            </w:pPr>
            <w:r>
              <w:t xml:space="preserve">Xóa quyền truy cập </w:t>
            </w:r>
          </w:p>
        </w:tc>
        <w:tc>
          <w:tcPr>
            <w:tcW w:w="3480" w:type="dxa"/>
          </w:tcPr>
          <w:p w:rsidR="003175F2" w:rsidRPr="00971D0B" w:rsidRDefault="003175F2" w:rsidP="00BE71BE">
            <w:pPr>
              <w:ind w:firstLine="0"/>
            </w:pPr>
            <w:r>
              <w:t>DeleteEmployee_RoleGroup</w:t>
            </w:r>
          </w:p>
        </w:tc>
      </w:tr>
      <w:tr w:rsidR="00F57B21" w:rsidTr="00BE71BE">
        <w:tc>
          <w:tcPr>
            <w:tcW w:w="798" w:type="dxa"/>
          </w:tcPr>
          <w:p w:rsidR="00F57B21" w:rsidRDefault="00F57B21" w:rsidP="00BE71BE">
            <w:pPr>
              <w:ind w:firstLine="0"/>
              <w:jc w:val="center"/>
            </w:pPr>
          </w:p>
        </w:tc>
        <w:tc>
          <w:tcPr>
            <w:tcW w:w="1907" w:type="dxa"/>
          </w:tcPr>
          <w:p w:rsidR="00F57B21" w:rsidRDefault="00F57B21" w:rsidP="00BE71BE">
            <w:pPr>
              <w:ind w:firstLine="0"/>
            </w:pPr>
          </w:p>
        </w:tc>
        <w:tc>
          <w:tcPr>
            <w:tcW w:w="2593" w:type="dxa"/>
          </w:tcPr>
          <w:p w:rsidR="00F57B21" w:rsidRDefault="00F57B21" w:rsidP="00BE71BE">
            <w:pPr>
              <w:ind w:firstLine="0"/>
            </w:pPr>
          </w:p>
        </w:tc>
        <w:tc>
          <w:tcPr>
            <w:tcW w:w="3480" w:type="dxa"/>
          </w:tcPr>
          <w:p w:rsidR="00F57B21" w:rsidRPr="00971D0B" w:rsidRDefault="00F57B21" w:rsidP="00BE71BE">
            <w:pPr>
              <w:ind w:firstLine="0"/>
            </w:pPr>
          </w:p>
        </w:tc>
      </w:tr>
      <w:tr w:rsidR="00F57B21" w:rsidTr="00BE71BE">
        <w:tc>
          <w:tcPr>
            <w:tcW w:w="798" w:type="dxa"/>
          </w:tcPr>
          <w:p w:rsidR="00F57B21" w:rsidRDefault="00F57B21" w:rsidP="00BE71BE">
            <w:pPr>
              <w:ind w:firstLine="0"/>
              <w:jc w:val="center"/>
            </w:pPr>
          </w:p>
        </w:tc>
        <w:tc>
          <w:tcPr>
            <w:tcW w:w="1907" w:type="dxa"/>
          </w:tcPr>
          <w:p w:rsidR="00F57B21" w:rsidRDefault="00F57B21" w:rsidP="00BE71BE">
            <w:pPr>
              <w:ind w:firstLine="0"/>
            </w:pPr>
          </w:p>
        </w:tc>
        <w:tc>
          <w:tcPr>
            <w:tcW w:w="2593" w:type="dxa"/>
          </w:tcPr>
          <w:p w:rsidR="00F57B21" w:rsidRDefault="00F57B21" w:rsidP="00BE71BE">
            <w:pPr>
              <w:ind w:firstLine="0"/>
            </w:pPr>
          </w:p>
        </w:tc>
        <w:tc>
          <w:tcPr>
            <w:tcW w:w="3480" w:type="dxa"/>
          </w:tcPr>
          <w:p w:rsidR="00F57B21" w:rsidRPr="00971D0B" w:rsidRDefault="00F57B21" w:rsidP="00BE71BE">
            <w:pPr>
              <w:ind w:firstLine="0"/>
            </w:pPr>
          </w:p>
        </w:tc>
      </w:tr>
      <w:tr w:rsidR="00F57B21" w:rsidTr="00BE71BE">
        <w:tc>
          <w:tcPr>
            <w:tcW w:w="798" w:type="dxa"/>
          </w:tcPr>
          <w:p w:rsidR="00F57B21" w:rsidRDefault="00F57B21" w:rsidP="00BE71BE">
            <w:pPr>
              <w:ind w:firstLine="0"/>
              <w:jc w:val="center"/>
            </w:pPr>
          </w:p>
        </w:tc>
        <w:tc>
          <w:tcPr>
            <w:tcW w:w="1907" w:type="dxa"/>
          </w:tcPr>
          <w:p w:rsidR="00F57B21" w:rsidRDefault="00F57B21" w:rsidP="00BE71BE">
            <w:pPr>
              <w:ind w:firstLine="0"/>
            </w:pPr>
          </w:p>
        </w:tc>
        <w:tc>
          <w:tcPr>
            <w:tcW w:w="2593" w:type="dxa"/>
          </w:tcPr>
          <w:p w:rsidR="00F57B21" w:rsidRDefault="00F57B21" w:rsidP="00BE71BE">
            <w:pPr>
              <w:ind w:firstLine="0"/>
            </w:pPr>
          </w:p>
        </w:tc>
        <w:tc>
          <w:tcPr>
            <w:tcW w:w="3480" w:type="dxa"/>
          </w:tcPr>
          <w:p w:rsidR="00F57B21" w:rsidRPr="00971D0B" w:rsidRDefault="00F57B21" w:rsidP="00BE71BE">
            <w:pPr>
              <w:ind w:firstLine="0"/>
            </w:pPr>
          </w:p>
        </w:tc>
      </w:tr>
      <w:tr w:rsidR="00F57B21" w:rsidTr="00BE71BE">
        <w:tc>
          <w:tcPr>
            <w:tcW w:w="798" w:type="dxa"/>
          </w:tcPr>
          <w:p w:rsidR="00F57B21" w:rsidRDefault="00F57B21" w:rsidP="00BE71BE">
            <w:pPr>
              <w:ind w:firstLine="0"/>
              <w:jc w:val="center"/>
            </w:pPr>
          </w:p>
        </w:tc>
        <w:tc>
          <w:tcPr>
            <w:tcW w:w="1907" w:type="dxa"/>
          </w:tcPr>
          <w:p w:rsidR="00F57B21" w:rsidRDefault="00F57B21" w:rsidP="00BE71BE">
            <w:pPr>
              <w:ind w:firstLine="0"/>
            </w:pPr>
          </w:p>
        </w:tc>
        <w:tc>
          <w:tcPr>
            <w:tcW w:w="2593" w:type="dxa"/>
          </w:tcPr>
          <w:p w:rsidR="00F57B21" w:rsidRDefault="00F57B21" w:rsidP="00BE71BE">
            <w:pPr>
              <w:ind w:firstLine="0"/>
            </w:pPr>
          </w:p>
        </w:tc>
        <w:tc>
          <w:tcPr>
            <w:tcW w:w="3480" w:type="dxa"/>
          </w:tcPr>
          <w:p w:rsidR="00F57B21" w:rsidRPr="00971D0B" w:rsidRDefault="00F57B21" w:rsidP="00BE71BE">
            <w:pPr>
              <w:ind w:firstLine="0"/>
            </w:pPr>
          </w:p>
        </w:tc>
      </w:tr>
      <w:tr w:rsidR="00AD04DA" w:rsidTr="00AD04DA">
        <w:tc>
          <w:tcPr>
            <w:tcW w:w="798" w:type="dxa"/>
          </w:tcPr>
          <w:p w:rsidR="00AD04DA" w:rsidRDefault="00AD04DA" w:rsidP="00AD04DA">
            <w:pPr>
              <w:ind w:firstLine="0"/>
              <w:jc w:val="center"/>
            </w:pPr>
          </w:p>
        </w:tc>
        <w:tc>
          <w:tcPr>
            <w:tcW w:w="1907" w:type="dxa"/>
          </w:tcPr>
          <w:p w:rsidR="00AD04DA" w:rsidRDefault="00AD04DA" w:rsidP="00AD04DA">
            <w:pPr>
              <w:ind w:firstLine="0"/>
            </w:pPr>
          </w:p>
        </w:tc>
        <w:tc>
          <w:tcPr>
            <w:tcW w:w="2593" w:type="dxa"/>
          </w:tcPr>
          <w:p w:rsidR="00AD04DA" w:rsidRDefault="00AD04DA" w:rsidP="00AD04DA">
            <w:pPr>
              <w:ind w:firstLine="0"/>
            </w:pPr>
          </w:p>
        </w:tc>
        <w:tc>
          <w:tcPr>
            <w:tcW w:w="3480" w:type="dxa"/>
          </w:tcPr>
          <w:p w:rsidR="00AD04DA" w:rsidRPr="00971D0B" w:rsidRDefault="00AD04DA" w:rsidP="00AD04DA">
            <w:pPr>
              <w:ind w:firstLine="0"/>
            </w:pPr>
          </w:p>
        </w:tc>
      </w:tr>
    </w:tbl>
    <w:p w:rsidR="00D744AC" w:rsidRPr="00A755D9" w:rsidRDefault="00A755D9" w:rsidP="00D744AC">
      <w:pPr>
        <w:rPr>
          <w:b/>
          <w:i/>
        </w:rPr>
      </w:pPr>
      <w:r>
        <w:rPr>
          <w:b/>
          <w:i/>
        </w:rPr>
        <w:t>Lưu ý: bảng phân tích chỉ đang dừng lại ở</w:t>
      </w:r>
      <w:r w:rsidR="008544B3">
        <w:rPr>
          <w:b/>
          <w:i/>
        </w:rPr>
        <w:t xml:space="preserve"> quản lý thông tin và</w:t>
      </w:r>
      <w:r>
        <w:rPr>
          <w:b/>
          <w:i/>
        </w:rPr>
        <w:t xml:space="preserve"> phân quyền nhân viên. Những chức năng như chấm công, lương,… sẽ được hoàn thiện sau.</w:t>
      </w:r>
    </w:p>
    <w:p w:rsidR="00321B6E" w:rsidRDefault="00321B6E">
      <w:pPr>
        <w:spacing w:before="0" w:line="240" w:lineRule="auto"/>
        <w:ind w:firstLine="0"/>
        <w:jc w:val="left"/>
        <w:rPr>
          <w:rFonts w:cs="Arial"/>
          <w:b/>
          <w:bCs/>
          <w:i/>
          <w:szCs w:val="26"/>
        </w:rPr>
      </w:pPr>
      <w:r>
        <w:br w:type="page"/>
      </w:r>
    </w:p>
    <w:p w:rsidR="00E442E1" w:rsidRDefault="00E442E1" w:rsidP="00E442E1">
      <w:pPr>
        <w:pStyle w:val="Heading3"/>
      </w:pPr>
      <w:r>
        <w:lastRenderedPageBreak/>
        <w:t>Quản trị nội dung</w:t>
      </w:r>
    </w:p>
    <w:p w:rsidR="00DE0BB2" w:rsidRDefault="00302A1B" w:rsidP="00EE2F77">
      <w:r>
        <w:t>Yêu cầu về quản trị nội dung đòi hỏi chúng ta phải đáp ứng được những chức năng như: quản lý danh mục lĩnh vực, quản lý lĩnh vực, quản lý chủ đề, quản lý câu hỏi – đáp án và quản lý phản hồi từ phía người dùng (liên quan đến nội dung)</w:t>
      </w:r>
      <w:r w:rsidR="00DE0BB2">
        <w:t>.</w:t>
      </w:r>
    </w:p>
    <w:p w:rsidR="006A2727" w:rsidRPr="006A2727" w:rsidRDefault="006A2727" w:rsidP="00EE2F77">
      <w:pPr>
        <w:rPr>
          <w:b/>
          <w:i/>
        </w:rPr>
      </w:pPr>
      <w:r>
        <w:rPr>
          <w:b/>
          <w:i/>
        </w:rPr>
        <w:t>Lưu ý: tình trạng của Danh mục lĩnh vực, Lĩnh vực, Chủ đề</w:t>
      </w:r>
      <w:r w:rsidR="007D5E8E">
        <w:rPr>
          <w:b/>
          <w:i/>
        </w:rPr>
        <w:t>, Câu hỏi</w:t>
      </w:r>
      <w:r>
        <w:rPr>
          <w:b/>
          <w:i/>
        </w:rPr>
        <w:t xml:space="preserve"> sẽ có </w:t>
      </w:r>
      <w:r w:rsidR="00A60D86">
        <w:rPr>
          <w:b/>
          <w:i/>
        </w:rPr>
        <w:t>3</w:t>
      </w:r>
      <w:r>
        <w:rPr>
          <w:b/>
          <w:i/>
        </w:rPr>
        <w:t xml:space="preserve"> trạng thái: bản nháp (đang hoàn thiện), công khai và khóa.</w:t>
      </w:r>
    </w:p>
    <w:tbl>
      <w:tblPr>
        <w:tblStyle w:val="TableGrid"/>
        <w:tblW w:w="8747" w:type="dxa"/>
        <w:tblCellMar>
          <w:top w:w="29" w:type="dxa"/>
          <w:left w:w="86" w:type="dxa"/>
          <w:bottom w:w="29" w:type="dxa"/>
          <w:right w:w="86" w:type="dxa"/>
        </w:tblCellMar>
        <w:tblLook w:val="04A0" w:firstRow="1" w:lastRow="0" w:firstColumn="1" w:lastColumn="0" w:noHBand="0" w:noVBand="1"/>
      </w:tblPr>
      <w:tblGrid>
        <w:gridCol w:w="635"/>
        <w:gridCol w:w="1969"/>
        <w:gridCol w:w="2735"/>
        <w:gridCol w:w="3408"/>
      </w:tblGrid>
      <w:tr w:rsidR="00A533FE" w:rsidTr="008E3013">
        <w:trPr>
          <w:trHeight w:val="20"/>
        </w:trPr>
        <w:tc>
          <w:tcPr>
            <w:tcW w:w="635" w:type="dxa"/>
            <w:shd w:val="clear" w:color="auto" w:fill="595959" w:themeFill="text1" w:themeFillTint="A6"/>
          </w:tcPr>
          <w:p w:rsidR="00DE0BB2" w:rsidRPr="008E3013" w:rsidRDefault="000E7699" w:rsidP="000E7699">
            <w:pPr>
              <w:ind w:firstLine="0"/>
              <w:jc w:val="center"/>
              <w:rPr>
                <w:color w:val="FFFFFF" w:themeColor="background1"/>
              </w:rPr>
            </w:pPr>
            <w:r w:rsidRPr="008E3013">
              <w:rPr>
                <w:color w:val="FFFFFF" w:themeColor="background1"/>
              </w:rPr>
              <w:t>STT</w:t>
            </w:r>
          </w:p>
        </w:tc>
        <w:tc>
          <w:tcPr>
            <w:tcW w:w="1969" w:type="dxa"/>
            <w:shd w:val="clear" w:color="auto" w:fill="595959" w:themeFill="text1" w:themeFillTint="A6"/>
          </w:tcPr>
          <w:p w:rsidR="00DE0BB2" w:rsidRPr="008E3013" w:rsidRDefault="006E7DA6" w:rsidP="006E7DA6">
            <w:pPr>
              <w:ind w:firstLine="0"/>
              <w:jc w:val="center"/>
              <w:rPr>
                <w:color w:val="FFFFFF" w:themeColor="background1"/>
              </w:rPr>
            </w:pPr>
            <w:r w:rsidRPr="008E3013">
              <w:rPr>
                <w:color w:val="FFFFFF" w:themeColor="background1"/>
              </w:rPr>
              <w:t>Nhóm chức năng</w:t>
            </w:r>
          </w:p>
        </w:tc>
        <w:tc>
          <w:tcPr>
            <w:tcW w:w="2735" w:type="dxa"/>
            <w:shd w:val="clear" w:color="auto" w:fill="595959" w:themeFill="text1" w:themeFillTint="A6"/>
          </w:tcPr>
          <w:p w:rsidR="00DE0BB2" w:rsidRPr="008E3013" w:rsidRDefault="006E7DA6" w:rsidP="00DE0BB2">
            <w:pPr>
              <w:ind w:firstLine="0"/>
              <w:jc w:val="center"/>
              <w:rPr>
                <w:color w:val="FFFFFF" w:themeColor="background1"/>
              </w:rPr>
            </w:pPr>
            <w:r w:rsidRPr="008E3013">
              <w:rPr>
                <w:color w:val="FFFFFF" w:themeColor="background1"/>
              </w:rPr>
              <w:t>Chức năng</w:t>
            </w:r>
          </w:p>
        </w:tc>
        <w:tc>
          <w:tcPr>
            <w:tcW w:w="3408" w:type="dxa"/>
            <w:shd w:val="clear" w:color="auto" w:fill="595959" w:themeFill="text1" w:themeFillTint="A6"/>
          </w:tcPr>
          <w:p w:rsidR="00DE0BB2" w:rsidRPr="008E3013" w:rsidRDefault="009C6746" w:rsidP="00DE0BB2">
            <w:pPr>
              <w:ind w:firstLine="0"/>
              <w:jc w:val="center"/>
              <w:rPr>
                <w:color w:val="FFFFFF" w:themeColor="background1"/>
              </w:rPr>
            </w:pPr>
            <w:r w:rsidRPr="008E3013">
              <w:rPr>
                <w:color w:val="FFFFFF" w:themeColor="background1"/>
              </w:rPr>
              <w:t>API(s)</w:t>
            </w:r>
            <w:r w:rsidR="00795346" w:rsidRPr="008E3013">
              <w:rPr>
                <w:color w:val="FFFFFF" w:themeColor="background1"/>
              </w:rPr>
              <w:t xml:space="preserve"> yêu cầu</w:t>
            </w:r>
          </w:p>
        </w:tc>
      </w:tr>
      <w:tr w:rsidR="00D76D25" w:rsidTr="002F2C7A">
        <w:trPr>
          <w:trHeight w:val="20"/>
        </w:trPr>
        <w:tc>
          <w:tcPr>
            <w:tcW w:w="635" w:type="dxa"/>
            <w:vMerge w:val="restart"/>
            <w:shd w:val="clear" w:color="auto" w:fill="FFFFFF" w:themeFill="background1"/>
          </w:tcPr>
          <w:p w:rsidR="00D76D25" w:rsidRDefault="00D76D25" w:rsidP="000E7699">
            <w:pPr>
              <w:ind w:firstLine="0"/>
              <w:jc w:val="center"/>
            </w:pPr>
            <w:r>
              <w:t>1</w:t>
            </w:r>
          </w:p>
        </w:tc>
        <w:tc>
          <w:tcPr>
            <w:tcW w:w="1969" w:type="dxa"/>
            <w:vMerge w:val="restart"/>
            <w:shd w:val="clear" w:color="auto" w:fill="FFFFFF" w:themeFill="background1"/>
          </w:tcPr>
          <w:p w:rsidR="00D76D25" w:rsidRDefault="00D76D25" w:rsidP="002F2C7A">
            <w:pPr>
              <w:ind w:firstLine="0"/>
              <w:jc w:val="left"/>
            </w:pPr>
            <w:r>
              <w:t xml:space="preserve">Quản lý danh mục </w:t>
            </w:r>
          </w:p>
        </w:tc>
        <w:tc>
          <w:tcPr>
            <w:tcW w:w="2735" w:type="dxa"/>
            <w:shd w:val="clear" w:color="auto" w:fill="FFFFFF" w:themeFill="background1"/>
          </w:tcPr>
          <w:p w:rsidR="00D76D25" w:rsidRDefault="00D76D25" w:rsidP="000D719D">
            <w:pPr>
              <w:ind w:firstLine="0"/>
            </w:pPr>
            <w:r>
              <w:t>Thêm mới</w:t>
            </w:r>
            <w:r w:rsidR="00A87A9C">
              <w:t xml:space="preserve"> danh mục</w:t>
            </w:r>
          </w:p>
        </w:tc>
        <w:tc>
          <w:tcPr>
            <w:tcW w:w="3408" w:type="dxa"/>
            <w:shd w:val="clear" w:color="auto" w:fill="FFFFFF" w:themeFill="background1"/>
          </w:tcPr>
          <w:p w:rsidR="00D76D25" w:rsidRDefault="00D76D25" w:rsidP="000B3A87">
            <w:pPr>
              <w:ind w:firstLine="0"/>
              <w:jc w:val="left"/>
            </w:pPr>
            <w:r>
              <w:t>CreateCategory</w:t>
            </w:r>
          </w:p>
        </w:tc>
      </w:tr>
      <w:tr w:rsidR="00D76D25" w:rsidTr="001A2304">
        <w:trPr>
          <w:trHeight w:val="20"/>
        </w:trPr>
        <w:tc>
          <w:tcPr>
            <w:tcW w:w="635" w:type="dxa"/>
            <w:vMerge/>
            <w:shd w:val="clear" w:color="auto" w:fill="FFFFFF" w:themeFill="background1"/>
          </w:tcPr>
          <w:p w:rsidR="00D76D25" w:rsidRDefault="00D76D25" w:rsidP="000E7699">
            <w:pPr>
              <w:ind w:firstLine="0"/>
              <w:jc w:val="center"/>
            </w:pPr>
          </w:p>
        </w:tc>
        <w:tc>
          <w:tcPr>
            <w:tcW w:w="2150" w:type="dxa"/>
            <w:vMerge/>
            <w:shd w:val="clear" w:color="auto" w:fill="FFFFFF" w:themeFill="background1"/>
          </w:tcPr>
          <w:p w:rsidR="00D76D25" w:rsidRDefault="00D76D25" w:rsidP="00DE0BB2">
            <w:pPr>
              <w:ind w:firstLine="0"/>
              <w:jc w:val="left"/>
            </w:pPr>
          </w:p>
        </w:tc>
        <w:tc>
          <w:tcPr>
            <w:tcW w:w="2970" w:type="dxa"/>
            <w:shd w:val="clear" w:color="auto" w:fill="FFFFFF" w:themeFill="background1"/>
          </w:tcPr>
          <w:p w:rsidR="00D76D25" w:rsidRDefault="00782ED9" w:rsidP="000D719D">
            <w:pPr>
              <w:ind w:firstLine="0"/>
            </w:pPr>
            <w:r>
              <w:t xml:space="preserve">Cập </w:t>
            </w:r>
            <w:r w:rsidR="00D76D25">
              <w:t>nhật thông tin</w:t>
            </w:r>
            <w:r w:rsidR="009D49F7">
              <w:t xml:space="preserve"> danh</w:t>
            </w:r>
            <w:r w:rsidR="00B12399">
              <w:t xml:space="preserve"> mục</w:t>
            </w:r>
            <w:r w:rsidR="00D76D25">
              <w:t xml:space="preserve"> </w:t>
            </w:r>
          </w:p>
        </w:tc>
        <w:tc>
          <w:tcPr>
            <w:tcW w:w="2992" w:type="dxa"/>
            <w:shd w:val="clear" w:color="auto" w:fill="FFFFFF" w:themeFill="background1"/>
          </w:tcPr>
          <w:p w:rsidR="00D76D25" w:rsidRDefault="00453007" w:rsidP="000B3A87">
            <w:pPr>
              <w:ind w:firstLine="0"/>
              <w:jc w:val="left"/>
            </w:pPr>
            <w:r>
              <w:t>GetCategoryByID(_id)</w:t>
            </w:r>
            <w:r>
              <w:br/>
            </w:r>
            <w:r w:rsidR="00D76D25">
              <w:t>UpdateCategory</w:t>
            </w:r>
          </w:p>
        </w:tc>
      </w:tr>
      <w:tr w:rsidR="00D76D25" w:rsidTr="001A2304">
        <w:trPr>
          <w:trHeight w:val="20"/>
        </w:trPr>
        <w:tc>
          <w:tcPr>
            <w:tcW w:w="635" w:type="dxa"/>
            <w:vMerge/>
            <w:shd w:val="clear" w:color="auto" w:fill="FFFFFF" w:themeFill="background1"/>
          </w:tcPr>
          <w:p w:rsidR="00D76D25" w:rsidRDefault="00D76D25" w:rsidP="000E7699">
            <w:pPr>
              <w:ind w:firstLine="0"/>
              <w:jc w:val="center"/>
            </w:pPr>
          </w:p>
        </w:tc>
        <w:tc>
          <w:tcPr>
            <w:tcW w:w="2150" w:type="dxa"/>
            <w:vMerge/>
            <w:shd w:val="clear" w:color="auto" w:fill="FFFFFF" w:themeFill="background1"/>
          </w:tcPr>
          <w:p w:rsidR="00D76D25" w:rsidRDefault="00D76D25" w:rsidP="00DE0BB2">
            <w:pPr>
              <w:ind w:firstLine="0"/>
              <w:jc w:val="left"/>
            </w:pPr>
          </w:p>
        </w:tc>
        <w:tc>
          <w:tcPr>
            <w:tcW w:w="2970" w:type="dxa"/>
            <w:shd w:val="clear" w:color="auto" w:fill="FFFFFF" w:themeFill="background1"/>
          </w:tcPr>
          <w:p w:rsidR="00D76D25" w:rsidRDefault="00ED19E2" w:rsidP="00ED19E2">
            <w:pPr>
              <w:ind w:firstLine="0"/>
            </w:pPr>
            <w:r>
              <w:t>Thay đổi trạng thái danh mục</w:t>
            </w:r>
          </w:p>
        </w:tc>
        <w:tc>
          <w:tcPr>
            <w:tcW w:w="2992" w:type="dxa"/>
            <w:shd w:val="clear" w:color="auto" w:fill="FFFFFF" w:themeFill="background1"/>
          </w:tcPr>
          <w:p w:rsidR="00D76D25" w:rsidRDefault="00A533FE" w:rsidP="00A533FE">
            <w:pPr>
              <w:ind w:firstLine="0"/>
              <w:jc w:val="left"/>
            </w:pPr>
            <w:r>
              <w:t>Change</w:t>
            </w:r>
            <w:r w:rsidR="00D76D25">
              <w:t>Category</w:t>
            </w:r>
            <w:r>
              <w:t>Status</w:t>
            </w:r>
          </w:p>
        </w:tc>
      </w:tr>
      <w:tr w:rsidR="00D76D25" w:rsidTr="001A2304">
        <w:trPr>
          <w:trHeight w:val="20"/>
        </w:trPr>
        <w:tc>
          <w:tcPr>
            <w:tcW w:w="635" w:type="dxa"/>
            <w:vMerge/>
            <w:shd w:val="clear" w:color="auto" w:fill="FFFFFF" w:themeFill="background1"/>
          </w:tcPr>
          <w:p w:rsidR="00D76D25" w:rsidRDefault="00D76D25" w:rsidP="000E7699">
            <w:pPr>
              <w:ind w:firstLine="0"/>
              <w:jc w:val="center"/>
            </w:pPr>
          </w:p>
        </w:tc>
        <w:tc>
          <w:tcPr>
            <w:tcW w:w="2150" w:type="dxa"/>
            <w:vMerge/>
            <w:shd w:val="clear" w:color="auto" w:fill="FFFFFF" w:themeFill="background1"/>
          </w:tcPr>
          <w:p w:rsidR="00D76D25" w:rsidRDefault="00D76D25" w:rsidP="00DE0BB2">
            <w:pPr>
              <w:ind w:firstLine="0"/>
              <w:jc w:val="left"/>
            </w:pPr>
          </w:p>
        </w:tc>
        <w:tc>
          <w:tcPr>
            <w:tcW w:w="2970" w:type="dxa"/>
            <w:shd w:val="clear" w:color="auto" w:fill="FFFFFF" w:themeFill="background1"/>
          </w:tcPr>
          <w:p w:rsidR="00D76D25" w:rsidRDefault="00D76D25" w:rsidP="000D719D">
            <w:pPr>
              <w:ind w:firstLine="0"/>
            </w:pPr>
            <w:r>
              <w:t>Hiển thị</w:t>
            </w:r>
            <w:r w:rsidR="004A708B">
              <w:t xml:space="preserve"> danh sách</w:t>
            </w:r>
            <w:r>
              <w:t xml:space="preserve"> </w:t>
            </w:r>
            <w:r w:rsidR="00A96F4B">
              <w:t>danh mục</w:t>
            </w:r>
            <w:r>
              <w:t xml:space="preserve"> </w:t>
            </w:r>
            <w:r w:rsidRPr="00E65BBE">
              <w:rPr>
                <w:i/>
              </w:rPr>
              <w:t>(</w:t>
            </w:r>
            <w:r w:rsidR="00832F2F" w:rsidRPr="00E65BBE">
              <w:rPr>
                <w:i/>
              </w:rPr>
              <w:t>Tên danh</w:t>
            </w:r>
            <w:r w:rsidR="000C4B98" w:rsidRPr="00E65BBE">
              <w:rPr>
                <w:i/>
              </w:rPr>
              <w:t xml:space="preserve"> mục</w:t>
            </w:r>
            <w:r w:rsidRPr="00E65BBE">
              <w:rPr>
                <w:i/>
              </w:rPr>
              <w:t>, mô tả, ảnh minh họa, số sao đánh giá, người cập nhật, ngày cập nhật, trình trạng)</w:t>
            </w:r>
          </w:p>
        </w:tc>
        <w:tc>
          <w:tcPr>
            <w:tcW w:w="2992" w:type="dxa"/>
            <w:shd w:val="clear" w:color="auto" w:fill="FFFFFF" w:themeFill="background1"/>
          </w:tcPr>
          <w:p w:rsidR="00D76D25" w:rsidRDefault="00D76D25" w:rsidP="00B0593A">
            <w:pPr>
              <w:ind w:firstLine="0"/>
              <w:jc w:val="left"/>
            </w:pPr>
            <w:r>
              <w:t>ListCategories</w:t>
            </w:r>
          </w:p>
        </w:tc>
      </w:tr>
      <w:tr w:rsidR="007F5043" w:rsidTr="001A2304">
        <w:trPr>
          <w:trHeight w:val="20"/>
        </w:trPr>
        <w:tc>
          <w:tcPr>
            <w:tcW w:w="635" w:type="dxa"/>
            <w:vMerge/>
            <w:shd w:val="clear" w:color="auto" w:fill="FFFFFF" w:themeFill="background1"/>
          </w:tcPr>
          <w:p w:rsidR="007F5043" w:rsidRDefault="007F5043" w:rsidP="000E7699">
            <w:pPr>
              <w:ind w:firstLine="0"/>
              <w:jc w:val="center"/>
            </w:pPr>
          </w:p>
        </w:tc>
        <w:tc>
          <w:tcPr>
            <w:tcW w:w="2150" w:type="dxa"/>
            <w:vMerge/>
            <w:shd w:val="clear" w:color="auto" w:fill="FFFFFF" w:themeFill="background1"/>
          </w:tcPr>
          <w:p w:rsidR="007F5043" w:rsidRDefault="007F5043" w:rsidP="00DE0BB2">
            <w:pPr>
              <w:ind w:firstLine="0"/>
              <w:jc w:val="left"/>
            </w:pPr>
          </w:p>
        </w:tc>
        <w:tc>
          <w:tcPr>
            <w:tcW w:w="2970" w:type="dxa"/>
            <w:shd w:val="clear" w:color="auto" w:fill="FFFFFF" w:themeFill="background1"/>
          </w:tcPr>
          <w:p w:rsidR="007F5043" w:rsidRDefault="007F5043" w:rsidP="000D719D">
            <w:pPr>
              <w:ind w:firstLine="0"/>
            </w:pPr>
            <w:r>
              <w:t>Tìm kiếm, sắp xếp</w:t>
            </w:r>
          </w:p>
        </w:tc>
        <w:tc>
          <w:tcPr>
            <w:tcW w:w="2992" w:type="dxa"/>
            <w:shd w:val="clear" w:color="auto" w:fill="FFFFFF" w:themeFill="background1"/>
          </w:tcPr>
          <w:p w:rsidR="007F5043" w:rsidRPr="007F5043" w:rsidRDefault="007F5043" w:rsidP="00DE0BB2">
            <w:pPr>
              <w:ind w:firstLine="0"/>
              <w:jc w:val="left"/>
              <w:rPr>
                <w:i/>
              </w:rPr>
            </w:pPr>
            <w:r w:rsidRPr="007F5043">
              <w:rPr>
                <w:i/>
              </w:rPr>
              <w:t>NULL</w:t>
            </w:r>
          </w:p>
        </w:tc>
      </w:tr>
      <w:tr w:rsidR="004A708B" w:rsidTr="001A2304">
        <w:trPr>
          <w:trHeight w:val="20"/>
        </w:trPr>
        <w:tc>
          <w:tcPr>
            <w:tcW w:w="635" w:type="dxa"/>
            <w:vMerge/>
            <w:shd w:val="clear" w:color="auto" w:fill="FFFFFF" w:themeFill="background1"/>
          </w:tcPr>
          <w:p w:rsidR="004A708B" w:rsidRDefault="004A708B" w:rsidP="000E7699">
            <w:pPr>
              <w:ind w:firstLine="0"/>
              <w:jc w:val="center"/>
            </w:pPr>
          </w:p>
        </w:tc>
        <w:tc>
          <w:tcPr>
            <w:tcW w:w="2150" w:type="dxa"/>
            <w:vMerge/>
            <w:shd w:val="clear" w:color="auto" w:fill="FFFFFF" w:themeFill="background1"/>
          </w:tcPr>
          <w:p w:rsidR="004A708B" w:rsidRDefault="004A708B" w:rsidP="00DE0BB2">
            <w:pPr>
              <w:ind w:firstLine="0"/>
              <w:jc w:val="left"/>
            </w:pPr>
          </w:p>
        </w:tc>
        <w:tc>
          <w:tcPr>
            <w:tcW w:w="2970" w:type="dxa"/>
            <w:shd w:val="clear" w:color="auto" w:fill="FFFFFF" w:themeFill="background1"/>
          </w:tcPr>
          <w:p w:rsidR="004A708B" w:rsidRDefault="004A708B" w:rsidP="000D719D">
            <w:pPr>
              <w:ind w:firstLine="0"/>
            </w:pPr>
            <w:r>
              <w:t xml:space="preserve">Hiển thị thông tin danh </w:t>
            </w:r>
            <w:r w:rsidR="00423222">
              <w:t>mục</w:t>
            </w:r>
          </w:p>
        </w:tc>
        <w:tc>
          <w:tcPr>
            <w:tcW w:w="2992" w:type="dxa"/>
            <w:shd w:val="clear" w:color="auto" w:fill="FFFFFF" w:themeFill="background1"/>
          </w:tcPr>
          <w:p w:rsidR="004A708B" w:rsidRPr="00423222" w:rsidRDefault="00423222" w:rsidP="00B0593A">
            <w:pPr>
              <w:ind w:firstLine="0"/>
              <w:jc w:val="left"/>
            </w:pPr>
            <w:r>
              <w:t>Get</w:t>
            </w:r>
            <w:r w:rsidR="00F3403C">
              <w:t>Categories</w:t>
            </w:r>
            <w:r>
              <w:t>ByID</w:t>
            </w:r>
          </w:p>
        </w:tc>
      </w:tr>
      <w:tr w:rsidR="00F977F0" w:rsidTr="001A2304">
        <w:trPr>
          <w:trHeight w:val="20"/>
        </w:trPr>
        <w:tc>
          <w:tcPr>
            <w:tcW w:w="635" w:type="dxa"/>
            <w:vMerge/>
            <w:shd w:val="clear" w:color="auto" w:fill="FFFFFF" w:themeFill="background1"/>
          </w:tcPr>
          <w:p w:rsidR="00F977F0" w:rsidRDefault="00F977F0" w:rsidP="00F977F0">
            <w:pPr>
              <w:ind w:firstLine="0"/>
              <w:jc w:val="center"/>
            </w:pPr>
          </w:p>
        </w:tc>
        <w:tc>
          <w:tcPr>
            <w:tcW w:w="2150" w:type="dxa"/>
            <w:vMerge/>
            <w:shd w:val="clear" w:color="auto" w:fill="FFFFFF" w:themeFill="background1"/>
          </w:tcPr>
          <w:p w:rsidR="00F977F0" w:rsidRDefault="00F977F0" w:rsidP="00F977F0">
            <w:pPr>
              <w:ind w:firstLine="0"/>
              <w:jc w:val="left"/>
            </w:pPr>
          </w:p>
        </w:tc>
        <w:tc>
          <w:tcPr>
            <w:tcW w:w="2970" w:type="dxa"/>
            <w:shd w:val="clear" w:color="auto" w:fill="FFFFFF" w:themeFill="background1"/>
          </w:tcPr>
          <w:p w:rsidR="00F977F0" w:rsidRDefault="00F977F0" w:rsidP="00F977F0">
            <w:pPr>
              <w:ind w:firstLine="0"/>
            </w:pPr>
            <w:r>
              <w:t>Thông kê lĩnh vực trong danh mục</w:t>
            </w:r>
          </w:p>
        </w:tc>
        <w:tc>
          <w:tcPr>
            <w:tcW w:w="2992" w:type="dxa"/>
            <w:shd w:val="clear" w:color="auto" w:fill="FFFFFF" w:themeFill="background1"/>
          </w:tcPr>
          <w:p w:rsidR="00F977F0" w:rsidRDefault="00F977F0" w:rsidP="00F977F0">
            <w:pPr>
              <w:ind w:firstLine="0"/>
              <w:jc w:val="left"/>
            </w:pPr>
            <w:r>
              <w:t>CountCourseBy</w:t>
            </w:r>
            <w:r w:rsidR="0089225C">
              <w:t>Cagegory</w:t>
            </w:r>
            <w:r>
              <w:t>ID(s)</w:t>
            </w:r>
          </w:p>
        </w:tc>
      </w:tr>
      <w:tr w:rsidR="00D76D25" w:rsidTr="001A2304">
        <w:trPr>
          <w:trHeight w:val="20"/>
        </w:trPr>
        <w:tc>
          <w:tcPr>
            <w:tcW w:w="635" w:type="dxa"/>
            <w:vMerge/>
            <w:shd w:val="clear" w:color="auto" w:fill="FFFFFF" w:themeFill="background1"/>
          </w:tcPr>
          <w:p w:rsidR="00D76D25" w:rsidRDefault="00D76D25" w:rsidP="000E7699">
            <w:pPr>
              <w:ind w:firstLine="0"/>
              <w:jc w:val="center"/>
            </w:pPr>
          </w:p>
        </w:tc>
        <w:tc>
          <w:tcPr>
            <w:tcW w:w="2150" w:type="dxa"/>
            <w:vMerge/>
            <w:shd w:val="clear" w:color="auto" w:fill="FFFFFF" w:themeFill="background1"/>
          </w:tcPr>
          <w:p w:rsidR="00D76D25" w:rsidRDefault="00D76D25" w:rsidP="00DE0BB2">
            <w:pPr>
              <w:ind w:firstLine="0"/>
              <w:jc w:val="left"/>
            </w:pPr>
          </w:p>
        </w:tc>
        <w:tc>
          <w:tcPr>
            <w:tcW w:w="2970" w:type="dxa"/>
            <w:shd w:val="clear" w:color="auto" w:fill="FFFFFF" w:themeFill="background1"/>
          </w:tcPr>
          <w:p w:rsidR="00D76D25" w:rsidRDefault="008902DB" w:rsidP="001955A6">
            <w:pPr>
              <w:ind w:firstLine="0"/>
            </w:pPr>
            <w:r>
              <w:t>Chuyển đến trang danh sách lĩnh vực</w:t>
            </w:r>
            <w:r w:rsidR="001955A6">
              <w:t xml:space="preserve"> (theo danh mục đã chọn)</w:t>
            </w:r>
          </w:p>
        </w:tc>
        <w:tc>
          <w:tcPr>
            <w:tcW w:w="2992" w:type="dxa"/>
            <w:shd w:val="clear" w:color="auto" w:fill="FFFFFF" w:themeFill="background1"/>
          </w:tcPr>
          <w:p w:rsidR="00D76D25" w:rsidRPr="00F977F0" w:rsidRDefault="00F977F0" w:rsidP="00DE0BB2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242C3E" w:rsidTr="005C5F89">
        <w:trPr>
          <w:trHeight w:val="20"/>
        </w:trPr>
        <w:tc>
          <w:tcPr>
            <w:tcW w:w="635" w:type="dxa"/>
            <w:vMerge w:val="restart"/>
            <w:shd w:val="clear" w:color="auto" w:fill="F2F2F2" w:themeFill="background1" w:themeFillShade="F2"/>
          </w:tcPr>
          <w:p w:rsidR="00242C3E" w:rsidRDefault="00242C3E" w:rsidP="000E7699">
            <w:pPr>
              <w:ind w:firstLine="0"/>
              <w:jc w:val="center"/>
            </w:pPr>
            <w:r>
              <w:t>2</w:t>
            </w:r>
          </w:p>
        </w:tc>
        <w:tc>
          <w:tcPr>
            <w:tcW w:w="2150" w:type="dxa"/>
            <w:vMerge w:val="restart"/>
            <w:shd w:val="clear" w:color="auto" w:fill="F2F2F2" w:themeFill="background1" w:themeFillShade="F2"/>
          </w:tcPr>
          <w:p w:rsidR="00242C3E" w:rsidRDefault="00242C3E" w:rsidP="0015347B">
            <w:pPr>
              <w:ind w:firstLine="0"/>
              <w:jc w:val="center"/>
            </w:pPr>
            <w:r>
              <w:t>Quản lý lĩnh vực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242C3E" w:rsidRDefault="00242C3E" w:rsidP="0015347B">
            <w:pPr>
              <w:spacing w:before="100"/>
              <w:ind w:firstLine="0"/>
            </w:pPr>
            <w:r>
              <w:t>Chọn danh mục (ở dạng Combobox)</w:t>
            </w:r>
          </w:p>
        </w:tc>
        <w:tc>
          <w:tcPr>
            <w:tcW w:w="2992" w:type="dxa"/>
            <w:shd w:val="clear" w:color="auto" w:fill="F2F2F2" w:themeFill="background1" w:themeFillShade="F2"/>
          </w:tcPr>
          <w:p w:rsidR="00242C3E" w:rsidRDefault="00242C3E" w:rsidP="0015347B">
            <w:pPr>
              <w:spacing w:before="100"/>
              <w:ind w:firstLine="0"/>
              <w:jc w:val="left"/>
            </w:pPr>
            <w:r>
              <w:t>ListCategories</w:t>
            </w:r>
          </w:p>
        </w:tc>
      </w:tr>
      <w:tr w:rsidR="00242C3E" w:rsidTr="005C5F89">
        <w:trPr>
          <w:trHeight w:val="2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42C3E" w:rsidRDefault="00242C3E" w:rsidP="000E7699">
            <w:pPr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42C3E" w:rsidRDefault="00242C3E" w:rsidP="00DE0BB2">
            <w:pPr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42C3E" w:rsidRPr="00470F9C" w:rsidRDefault="00242C3E" w:rsidP="0015347B">
            <w:pPr>
              <w:spacing w:before="100"/>
              <w:ind w:firstLine="0"/>
            </w:pPr>
            <w:r>
              <w:t xml:space="preserve">Hiển thị danh sách lĩnh vực </w:t>
            </w:r>
            <w:r w:rsidRPr="00E97FF8">
              <w:rPr>
                <w:i/>
              </w:rPr>
              <w:t xml:space="preserve">(Tên lĩnh vực, </w:t>
            </w:r>
            <w:r w:rsidRPr="00F30B1B">
              <w:rPr>
                <w:b/>
                <w:i/>
              </w:rPr>
              <w:t>tên danh mục</w:t>
            </w:r>
            <w:r w:rsidRPr="00E97FF8">
              <w:rPr>
                <w:i/>
              </w:rPr>
              <w:t xml:space="preserve">, mô tả, ảnh minh họa, số sao đánh </w:t>
            </w:r>
            <w:r w:rsidRPr="00E97FF8">
              <w:rPr>
                <w:i/>
              </w:rPr>
              <w:lastRenderedPageBreak/>
              <w:t>giá, người cập nhật, ngày cập nhật, tình trạng)</w:t>
            </w:r>
            <w:r>
              <w:rPr>
                <w:i/>
              </w:rPr>
              <w:t xml:space="preserve"> </w:t>
            </w:r>
            <w:r>
              <w:t>theo danh mục đã chọn.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42C3E" w:rsidRDefault="00242C3E" w:rsidP="0015347B">
            <w:pPr>
              <w:spacing w:before="100"/>
              <w:ind w:firstLine="0"/>
              <w:jc w:val="left"/>
            </w:pPr>
            <w:r>
              <w:lastRenderedPageBreak/>
              <w:t>ListCourses(CategoryID)</w:t>
            </w:r>
          </w:p>
        </w:tc>
      </w:tr>
      <w:tr w:rsidR="00242C3E" w:rsidTr="005C5F89">
        <w:trPr>
          <w:trHeight w:val="2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42C3E" w:rsidRDefault="00242C3E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42C3E" w:rsidRDefault="00242C3E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42C3E" w:rsidRDefault="00242C3E" w:rsidP="000D719D">
            <w:pPr>
              <w:ind w:firstLine="0"/>
            </w:pPr>
            <w:r>
              <w:t>Thêm mới lĩnh vực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42C3E" w:rsidRDefault="00242C3E" w:rsidP="009345E4">
            <w:pPr>
              <w:ind w:firstLine="0"/>
              <w:jc w:val="left"/>
            </w:pPr>
            <w:r>
              <w:t>CreateCourse</w:t>
            </w:r>
          </w:p>
        </w:tc>
      </w:tr>
      <w:tr w:rsidR="00242C3E" w:rsidTr="005C5F89">
        <w:trPr>
          <w:trHeight w:val="2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42C3E" w:rsidRDefault="00242C3E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42C3E" w:rsidRDefault="00242C3E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42C3E" w:rsidRDefault="00242C3E" w:rsidP="000D719D">
            <w:pPr>
              <w:ind w:firstLine="0"/>
            </w:pPr>
            <w:r>
              <w:t>Cập nhật thông tin lĩnh vực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42C3E" w:rsidRDefault="00242C3E" w:rsidP="009345E4">
            <w:pPr>
              <w:ind w:firstLine="0"/>
              <w:jc w:val="left"/>
            </w:pPr>
            <w:r>
              <w:t>GetCourseByID(_id)</w:t>
            </w:r>
            <w:r>
              <w:br/>
              <w:t>UpdateCourse</w:t>
            </w:r>
          </w:p>
        </w:tc>
      </w:tr>
      <w:tr w:rsidR="00242C3E" w:rsidTr="005C5F89">
        <w:trPr>
          <w:trHeight w:val="6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42C3E" w:rsidRDefault="00242C3E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42C3E" w:rsidRDefault="00242C3E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42C3E" w:rsidRDefault="00242C3E" w:rsidP="000D719D">
            <w:pPr>
              <w:ind w:firstLine="0"/>
            </w:pPr>
            <w:r>
              <w:t>Thay đổi trạng thái lĩnh vực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42C3E" w:rsidRDefault="00242C3E" w:rsidP="00DE0BB2">
            <w:pPr>
              <w:ind w:firstLine="0"/>
              <w:jc w:val="left"/>
            </w:pPr>
            <w:r>
              <w:t>ChangeCourseStatus</w:t>
            </w:r>
          </w:p>
        </w:tc>
      </w:tr>
      <w:tr w:rsidR="00242C3E" w:rsidTr="005C5F89">
        <w:trPr>
          <w:trHeight w:val="2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42C3E" w:rsidRDefault="00242C3E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42C3E" w:rsidRDefault="00242C3E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42C3E" w:rsidRDefault="00242C3E" w:rsidP="000D719D">
            <w:pPr>
              <w:ind w:firstLine="0"/>
            </w:pPr>
            <w:r>
              <w:t>Tìm kiếp, sắp xếp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42C3E" w:rsidRPr="006B4A82" w:rsidRDefault="00242C3E" w:rsidP="00DE0BB2">
            <w:pPr>
              <w:ind w:firstLine="0"/>
              <w:jc w:val="left"/>
              <w:rPr>
                <w:i/>
              </w:rPr>
            </w:pPr>
            <w:r w:rsidRPr="006B4A82">
              <w:rPr>
                <w:i/>
              </w:rPr>
              <w:t>NULL</w:t>
            </w:r>
          </w:p>
        </w:tc>
      </w:tr>
      <w:tr w:rsidR="00242C3E" w:rsidTr="005C5F89">
        <w:trPr>
          <w:trHeight w:val="2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42C3E" w:rsidRDefault="00242C3E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42C3E" w:rsidRDefault="00242C3E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42C3E" w:rsidRDefault="00242C3E" w:rsidP="000D719D">
            <w:pPr>
              <w:ind w:firstLine="0"/>
            </w:pPr>
            <w:r>
              <w:t>Hiển thị thông tin lĩnh vực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42C3E" w:rsidRPr="001D58FF" w:rsidRDefault="00242C3E" w:rsidP="00DE0BB2">
            <w:pPr>
              <w:ind w:firstLine="0"/>
              <w:jc w:val="left"/>
            </w:pPr>
            <w:r>
              <w:t>GetCourseByID(_id)</w:t>
            </w:r>
          </w:p>
        </w:tc>
      </w:tr>
      <w:tr w:rsidR="00242C3E" w:rsidTr="005C5F89">
        <w:trPr>
          <w:trHeight w:val="845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42C3E" w:rsidRDefault="00242C3E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42C3E" w:rsidRDefault="00242C3E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42C3E" w:rsidRDefault="00242C3E" w:rsidP="000D719D">
            <w:pPr>
              <w:ind w:firstLine="0"/>
            </w:pPr>
            <w:r>
              <w:t>Thống kê chủ đề trong lĩnh vực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42C3E" w:rsidRPr="00284797" w:rsidRDefault="00242C3E" w:rsidP="00DE0BB2">
            <w:pPr>
              <w:ind w:firstLine="0"/>
              <w:jc w:val="left"/>
            </w:pPr>
            <w:r>
              <w:t>CountTopicByCourseID(s)</w:t>
            </w:r>
          </w:p>
        </w:tc>
      </w:tr>
      <w:tr w:rsidR="00242C3E" w:rsidTr="005C5F89">
        <w:trPr>
          <w:trHeight w:val="6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42C3E" w:rsidRDefault="00242C3E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42C3E" w:rsidRDefault="00242C3E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42C3E" w:rsidRDefault="00242C3E" w:rsidP="00F15C2E">
            <w:pPr>
              <w:ind w:firstLine="0"/>
            </w:pPr>
            <w:r>
              <w:t>Chuyển đến trang danh sách chủ đề (theo lĩnh vực dã chọn)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42C3E" w:rsidRPr="00A7054B" w:rsidRDefault="00242C3E" w:rsidP="00DE0BB2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7B01F8" w:rsidTr="00242C3E">
        <w:trPr>
          <w:trHeight w:val="20"/>
        </w:trPr>
        <w:tc>
          <w:tcPr>
            <w:tcW w:w="635" w:type="dxa"/>
            <w:vMerge w:val="restart"/>
          </w:tcPr>
          <w:p w:rsidR="007B01F8" w:rsidRDefault="007B01F8" w:rsidP="006D28C5">
            <w:pPr>
              <w:ind w:firstLine="0"/>
              <w:jc w:val="center"/>
            </w:pPr>
            <w:r>
              <w:t>3</w:t>
            </w:r>
          </w:p>
        </w:tc>
        <w:tc>
          <w:tcPr>
            <w:tcW w:w="1969" w:type="dxa"/>
            <w:vMerge w:val="restart"/>
          </w:tcPr>
          <w:p w:rsidR="007B01F8" w:rsidRDefault="007B01F8" w:rsidP="006D28C5">
            <w:pPr>
              <w:ind w:firstLine="0"/>
              <w:jc w:val="left"/>
            </w:pPr>
            <w:r>
              <w:t>Quản lý chủ đề</w:t>
            </w:r>
          </w:p>
        </w:tc>
        <w:tc>
          <w:tcPr>
            <w:tcW w:w="2735" w:type="dxa"/>
          </w:tcPr>
          <w:p w:rsidR="007B01F8" w:rsidRDefault="007B01F8" w:rsidP="00386B32">
            <w:pPr>
              <w:ind w:firstLine="0"/>
            </w:pPr>
            <w:r>
              <w:t>Chọn danh mục (ở dạng Combobox)</w:t>
            </w:r>
          </w:p>
        </w:tc>
        <w:tc>
          <w:tcPr>
            <w:tcW w:w="3408" w:type="dxa"/>
          </w:tcPr>
          <w:p w:rsidR="007B01F8" w:rsidRDefault="007B01F8" w:rsidP="006D28C5">
            <w:pPr>
              <w:ind w:firstLine="0"/>
              <w:jc w:val="left"/>
            </w:pPr>
            <w:r>
              <w:t>ListCategories</w:t>
            </w:r>
          </w:p>
        </w:tc>
      </w:tr>
      <w:tr w:rsidR="007B01F8" w:rsidTr="00242C3E">
        <w:trPr>
          <w:trHeight w:val="20"/>
        </w:trPr>
        <w:tc>
          <w:tcPr>
            <w:tcW w:w="635" w:type="dxa"/>
            <w:vMerge/>
          </w:tcPr>
          <w:p w:rsidR="007B01F8" w:rsidRDefault="007B01F8" w:rsidP="006D28C5">
            <w:pPr>
              <w:ind w:firstLine="0"/>
              <w:jc w:val="center"/>
            </w:pPr>
          </w:p>
        </w:tc>
        <w:tc>
          <w:tcPr>
            <w:tcW w:w="1969" w:type="dxa"/>
            <w:vMerge/>
          </w:tcPr>
          <w:p w:rsidR="007B01F8" w:rsidRDefault="007B01F8" w:rsidP="006D28C5">
            <w:pPr>
              <w:ind w:firstLine="0"/>
              <w:jc w:val="left"/>
            </w:pPr>
          </w:p>
        </w:tc>
        <w:tc>
          <w:tcPr>
            <w:tcW w:w="2735" w:type="dxa"/>
          </w:tcPr>
          <w:p w:rsidR="007B01F8" w:rsidRDefault="007B01F8" w:rsidP="00AE3BA8">
            <w:pPr>
              <w:ind w:firstLine="0"/>
            </w:pPr>
            <w:r>
              <w:t>Chọn lĩnh vực (ở dạng Combobox)</w:t>
            </w:r>
          </w:p>
        </w:tc>
        <w:tc>
          <w:tcPr>
            <w:tcW w:w="3408" w:type="dxa"/>
          </w:tcPr>
          <w:p w:rsidR="007B01F8" w:rsidRDefault="007B01F8" w:rsidP="006D28C5">
            <w:pPr>
              <w:ind w:firstLine="0"/>
              <w:jc w:val="left"/>
            </w:pPr>
            <w:r>
              <w:t>ListCour</w:t>
            </w:r>
            <w:r w:rsidR="005540E6">
              <w:t>s</w:t>
            </w:r>
            <w:r>
              <w:t>es</w:t>
            </w:r>
          </w:p>
        </w:tc>
      </w:tr>
      <w:tr w:rsidR="007B01F8" w:rsidTr="00242C3E">
        <w:trPr>
          <w:trHeight w:val="20"/>
        </w:trPr>
        <w:tc>
          <w:tcPr>
            <w:tcW w:w="635" w:type="dxa"/>
            <w:vMerge/>
          </w:tcPr>
          <w:p w:rsidR="007B01F8" w:rsidRDefault="007B01F8" w:rsidP="006D28C5">
            <w:pPr>
              <w:ind w:firstLine="0"/>
              <w:jc w:val="center"/>
            </w:pPr>
          </w:p>
        </w:tc>
        <w:tc>
          <w:tcPr>
            <w:tcW w:w="1969" w:type="dxa"/>
            <w:vMerge/>
          </w:tcPr>
          <w:p w:rsidR="007B01F8" w:rsidRDefault="007B01F8" w:rsidP="006D28C5">
            <w:pPr>
              <w:ind w:firstLine="0"/>
              <w:jc w:val="left"/>
            </w:pPr>
          </w:p>
        </w:tc>
        <w:tc>
          <w:tcPr>
            <w:tcW w:w="2735" w:type="dxa"/>
          </w:tcPr>
          <w:p w:rsidR="007B01F8" w:rsidRPr="0095468B" w:rsidRDefault="007B01F8" w:rsidP="00CC68E0">
            <w:pPr>
              <w:ind w:firstLine="0"/>
              <w:rPr>
                <w:i/>
              </w:rPr>
            </w:pPr>
            <w:r>
              <w:t xml:space="preserve">Hiển thị danh sách chủ đề </w:t>
            </w:r>
            <w:r>
              <w:rPr>
                <w:i/>
              </w:rPr>
              <w:t xml:space="preserve">(Tên chủ đề, </w:t>
            </w:r>
            <w:r>
              <w:rPr>
                <w:b/>
                <w:i/>
              </w:rPr>
              <w:t>tên lĩnh vực</w:t>
            </w:r>
            <w:r>
              <w:rPr>
                <w:i/>
              </w:rPr>
              <w:t xml:space="preserve">, mô tả, ảnh minh họa, sao đánh giá, người cập nhật, ngày cập nhật, tình trạng) </w:t>
            </w:r>
            <w:r>
              <w:t>theo lĩnh vực đã chọn</w:t>
            </w:r>
          </w:p>
        </w:tc>
        <w:tc>
          <w:tcPr>
            <w:tcW w:w="3408" w:type="dxa"/>
          </w:tcPr>
          <w:p w:rsidR="007B01F8" w:rsidRDefault="007B01F8" w:rsidP="006D28C5">
            <w:pPr>
              <w:ind w:firstLine="0"/>
              <w:jc w:val="left"/>
            </w:pPr>
            <w:r>
              <w:t>ListTopics(CourseID)</w:t>
            </w:r>
          </w:p>
        </w:tc>
      </w:tr>
      <w:tr w:rsidR="007B01F8" w:rsidTr="00242C3E">
        <w:trPr>
          <w:trHeight w:val="20"/>
        </w:trPr>
        <w:tc>
          <w:tcPr>
            <w:tcW w:w="635" w:type="dxa"/>
            <w:vMerge/>
          </w:tcPr>
          <w:p w:rsidR="007B01F8" w:rsidRDefault="007B01F8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</w:tcPr>
          <w:p w:rsidR="007B01F8" w:rsidRDefault="007B01F8" w:rsidP="00DE0BB2">
            <w:pPr>
              <w:ind w:firstLine="0"/>
              <w:jc w:val="left"/>
            </w:pPr>
          </w:p>
        </w:tc>
        <w:tc>
          <w:tcPr>
            <w:tcW w:w="2735" w:type="dxa"/>
          </w:tcPr>
          <w:p w:rsidR="007B01F8" w:rsidRDefault="007B01F8" w:rsidP="000D719D">
            <w:pPr>
              <w:ind w:firstLine="0"/>
            </w:pPr>
            <w:r>
              <w:t>Thêm mới chủ đề</w:t>
            </w:r>
          </w:p>
        </w:tc>
        <w:tc>
          <w:tcPr>
            <w:tcW w:w="3408" w:type="dxa"/>
          </w:tcPr>
          <w:p w:rsidR="007B01F8" w:rsidRDefault="007B01F8" w:rsidP="00DE0BB2">
            <w:pPr>
              <w:ind w:firstLine="0"/>
              <w:jc w:val="left"/>
            </w:pPr>
            <w:r>
              <w:t>CreateTopic</w:t>
            </w:r>
          </w:p>
        </w:tc>
      </w:tr>
      <w:tr w:rsidR="007B01F8" w:rsidTr="00242C3E">
        <w:trPr>
          <w:trHeight w:val="20"/>
        </w:trPr>
        <w:tc>
          <w:tcPr>
            <w:tcW w:w="635" w:type="dxa"/>
            <w:vMerge/>
          </w:tcPr>
          <w:p w:rsidR="007B01F8" w:rsidRDefault="007B01F8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</w:tcPr>
          <w:p w:rsidR="007B01F8" w:rsidRDefault="007B01F8" w:rsidP="00DE0BB2">
            <w:pPr>
              <w:ind w:firstLine="0"/>
              <w:jc w:val="left"/>
            </w:pPr>
          </w:p>
        </w:tc>
        <w:tc>
          <w:tcPr>
            <w:tcW w:w="2735" w:type="dxa"/>
          </w:tcPr>
          <w:p w:rsidR="007B01F8" w:rsidRDefault="007B01F8" w:rsidP="000D719D">
            <w:pPr>
              <w:ind w:firstLine="0"/>
            </w:pPr>
            <w:r>
              <w:t>Cập nhật thông tin chủ đề</w:t>
            </w:r>
          </w:p>
        </w:tc>
        <w:tc>
          <w:tcPr>
            <w:tcW w:w="3408" w:type="dxa"/>
          </w:tcPr>
          <w:p w:rsidR="007B01F8" w:rsidRDefault="00C7118E" w:rsidP="00DE0BB2">
            <w:pPr>
              <w:ind w:firstLine="0"/>
              <w:jc w:val="left"/>
            </w:pPr>
            <w:r>
              <w:t>GetTopicByID(_id)</w:t>
            </w:r>
            <w:r>
              <w:br/>
            </w:r>
            <w:r w:rsidR="007B01F8">
              <w:t>UpdateTopic</w:t>
            </w:r>
          </w:p>
        </w:tc>
      </w:tr>
      <w:tr w:rsidR="007B01F8" w:rsidTr="00242C3E">
        <w:trPr>
          <w:trHeight w:val="20"/>
        </w:trPr>
        <w:tc>
          <w:tcPr>
            <w:tcW w:w="635" w:type="dxa"/>
            <w:vMerge/>
          </w:tcPr>
          <w:p w:rsidR="007B01F8" w:rsidRDefault="007B01F8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</w:tcPr>
          <w:p w:rsidR="007B01F8" w:rsidRDefault="007B01F8" w:rsidP="00DE0BB2">
            <w:pPr>
              <w:ind w:firstLine="0"/>
              <w:jc w:val="left"/>
            </w:pPr>
          </w:p>
        </w:tc>
        <w:tc>
          <w:tcPr>
            <w:tcW w:w="2735" w:type="dxa"/>
          </w:tcPr>
          <w:p w:rsidR="007B01F8" w:rsidRDefault="007B01F8" w:rsidP="006C47ED">
            <w:pPr>
              <w:ind w:firstLine="0"/>
            </w:pPr>
            <w:r>
              <w:t>Thay đổi trạng thái</w:t>
            </w:r>
            <w:r w:rsidR="003571E0">
              <w:t xml:space="preserve"> </w:t>
            </w:r>
            <w:r w:rsidR="006C47ED">
              <w:t>chủ đề</w:t>
            </w:r>
          </w:p>
        </w:tc>
        <w:tc>
          <w:tcPr>
            <w:tcW w:w="3408" w:type="dxa"/>
          </w:tcPr>
          <w:p w:rsidR="007B01F8" w:rsidRDefault="007B01F8" w:rsidP="00887D0C">
            <w:pPr>
              <w:spacing w:before="100"/>
              <w:ind w:firstLine="0"/>
              <w:jc w:val="left"/>
            </w:pPr>
            <w:r>
              <w:t>ChangeTopicStatus</w:t>
            </w:r>
          </w:p>
        </w:tc>
      </w:tr>
      <w:tr w:rsidR="007B01F8" w:rsidTr="00242C3E">
        <w:trPr>
          <w:trHeight w:val="20"/>
        </w:trPr>
        <w:tc>
          <w:tcPr>
            <w:tcW w:w="635" w:type="dxa"/>
            <w:vMerge/>
          </w:tcPr>
          <w:p w:rsidR="007B01F8" w:rsidRDefault="007B01F8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</w:tcPr>
          <w:p w:rsidR="007B01F8" w:rsidRDefault="007B01F8" w:rsidP="00DE0BB2">
            <w:pPr>
              <w:ind w:firstLine="0"/>
              <w:jc w:val="left"/>
            </w:pPr>
          </w:p>
        </w:tc>
        <w:tc>
          <w:tcPr>
            <w:tcW w:w="2735" w:type="dxa"/>
          </w:tcPr>
          <w:p w:rsidR="007B01F8" w:rsidRDefault="007B01F8" w:rsidP="000D719D">
            <w:pPr>
              <w:ind w:firstLine="0"/>
            </w:pPr>
            <w:r>
              <w:t>Tìm kiếm, sắp xếp</w:t>
            </w:r>
          </w:p>
        </w:tc>
        <w:tc>
          <w:tcPr>
            <w:tcW w:w="3408" w:type="dxa"/>
          </w:tcPr>
          <w:p w:rsidR="007B01F8" w:rsidRPr="00887D0C" w:rsidRDefault="007B01F8" w:rsidP="00DE0BB2">
            <w:pPr>
              <w:ind w:firstLine="0"/>
              <w:jc w:val="left"/>
              <w:rPr>
                <w:i/>
              </w:rPr>
            </w:pPr>
            <w:r w:rsidRPr="00887D0C">
              <w:rPr>
                <w:i/>
              </w:rPr>
              <w:t>NULL</w:t>
            </w:r>
          </w:p>
        </w:tc>
      </w:tr>
      <w:tr w:rsidR="007B01F8" w:rsidTr="00242C3E">
        <w:trPr>
          <w:trHeight w:val="20"/>
        </w:trPr>
        <w:tc>
          <w:tcPr>
            <w:tcW w:w="635" w:type="dxa"/>
            <w:vMerge/>
          </w:tcPr>
          <w:p w:rsidR="007B01F8" w:rsidRDefault="007B01F8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</w:tcPr>
          <w:p w:rsidR="007B01F8" w:rsidRDefault="007B01F8" w:rsidP="00DE0BB2">
            <w:pPr>
              <w:ind w:firstLine="0"/>
              <w:jc w:val="left"/>
            </w:pPr>
          </w:p>
        </w:tc>
        <w:tc>
          <w:tcPr>
            <w:tcW w:w="2735" w:type="dxa"/>
          </w:tcPr>
          <w:p w:rsidR="007B01F8" w:rsidRDefault="007B01F8" w:rsidP="0072774D">
            <w:pPr>
              <w:ind w:firstLine="0"/>
            </w:pPr>
            <w:r>
              <w:t>Hiển thị thông tin chủ đề</w:t>
            </w:r>
          </w:p>
        </w:tc>
        <w:tc>
          <w:tcPr>
            <w:tcW w:w="3408" w:type="dxa"/>
          </w:tcPr>
          <w:p w:rsidR="007B01F8" w:rsidRDefault="007B01F8" w:rsidP="0072774D">
            <w:pPr>
              <w:spacing w:before="100"/>
              <w:ind w:firstLine="0"/>
              <w:jc w:val="left"/>
            </w:pPr>
            <w:r>
              <w:t>GetTopicByID(_id)</w:t>
            </w:r>
          </w:p>
        </w:tc>
      </w:tr>
      <w:tr w:rsidR="007B01F8" w:rsidTr="00242C3E">
        <w:trPr>
          <w:trHeight w:val="20"/>
        </w:trPr>
        <w:tc>
          <w:tcPr>
            <w:tcW w:w="635" w:type="dxa"/>
            <w:vMerge/>
          </w:tcPr>
          <w:p w:rsidR="007B01F8" w:rsidRDefault="007B01F8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</w:tcPr>
          <w:p w:rsidR="007B01F8" w:rsidRDefault="007B01F8" w:rsidP="00DE0BB2">
            <w:pPr>
              <w:ind w:firstLine="0"/>
              <w:jc w:val="left"/>
            </w:pPr>
          </w:p>
        </w:tc>
        <w:tc>
          <w:tcPr>
            <w:tcW w:w="2735" w:type="dxa"/>
          </w:tcPr>
          <w:p w:rsidR="007B01F8" w:rsidRDefault="007B01F8" w:rsidP="000D719D">
            <w:pPr>
              <w:ind w:firstLine="0"/>
            </w:pPr>
            <w:r>
              <w:t>Thống kê câu hỏi trong chủ đề</w:t>
            </w:r>
          </w:p>
        </w:tc>
        <w:tc>
          <w:tcPr>
            <w:tcW w:w="3408" w:type="dxa"/>
          </w:tcPr>
          <w:p w:rsidR="007B01F8" w:rsidRDefault="007B01F8" w:rsidP="00DE0BB2">
            <w:pPr>
              <w:ind w:firstLine="0"/>
              <w:jc w:val="left"/>
            </w:pPr>
            <w:r>
              <w:t>CountQuestionByTopicID(s)</w:t>
            </w:r>
          </w:p>
        </w:tc>
      </w:tr>
      <w:tr w:rsidR="007B01F8" w:rsidTr="00242C3E">
        <w:trPr>
          <w:trHeight w:val="20"/>
        </w:trPr>
        <w:tc>
          <w:tcPr>
            <w:tcW w:w="635" w:type="dxa"/>
            <w:vMerge/>
          </w:tcPr>
          <w:p w:rsidR="007B01F8" w:rsidRDefault="007B01F8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</w:tcPr>
          <w:p w:rsidR="007B01F8" w:rsidRDefault="007B01F8" w:rsidP="00DE0BB2">
            <w:pPr>
              <w:ind w:firstLine="0"/>
              <w:jc w:val="left"/>
            </w:pPr>
          </w:p>
        </w:tc>
        <w:tc>
          <w:tcPr>
            <w:tcW w:w="2735" w:type="dxa"/>
          </w:tcPr>
          <w:p w:rsidR="007B01F8" w:rsidRDefault="007B01F8" w:rsidP="009B2305">
            <w:pPr>
              <w:ind w:firstLine="0"/>
            </w:pPr>
            <w:r>
              <w:t>Chuyển đến trang danh sách câu hỏi (theo chủ đề đã chọn)</w:t>
            </w:r>
          </w:p>
        </w:tc>
        <w:tc>
          <w:tcPr>
            <w:tcW w:w="3408" w:type="dxa"/>
          </w:tcPr>
          <w:p w:rsidR="007B01F8" w:rsidRPr="00903474" w:rsidRDefault="007B01F8" w:rsidP="0072774D">
            <w:pPr>
              <w:spacing w:before="100"/>
              <w:ind w:firstLine="0"/>
              <w:jc w:val="left"/>
              <w:rPr>
                <w:i/>
              </w:rPr>
            </w:pPr>
            <w:r w:rsidRPr="00903474">
              <w:rPr>
                <w:i/>
              </w:rPr>
              <w:t>NULL</w:t>
            </w:r>
          </w:p>
        </w:tc>
      </w:tr>
      <w:tr w:rsidR="002720A7" w:rsidTr="005C5F89">
        <w:trPr>
          <w:trHeight w:val="20"/>
        </w:trPr>
        <w:tc>
          <w:tcPr>
            <w:tcW w:w="635" w:type="dxa"/>
            <w:vMerge w:val="restart"/>
            <w:shd w:val="clear" w:color="auto" w:fill="F2F2F2" w:themeFill="background1" w:themeFillShade="F2"/>
          </w:tcPr>
          <w:p w:rsidR="002720A7" w:rsidRDefault="002720A7" w:rsidP="000E7699">
            <w:pPr>
              <w:ind w:firstLine="0"/>
              <w:jc w:val="center"/>
            </w:pPr>
            <w:r>
              <w:t>4</w:t>
            </w:r>
          </w:p>
        </w:tc>
        <w:tc>
          <w:tcPr>
            <w:tcW w:w="1969" w:type="dxa"/>
            <w:vMerge w:val="restart"/>
            <w:shd w:val="clear" w:color="auto" w:fill="F2F2F2" w:themeFill="background1" w:themeFillShade="F2"/>
          </w:tcPr>
          <w:p w:rsidR="002720A7" w:rsidRDefault="002720A7" w:rsidP="00DE0BB2">
            <w:pPr>
              <w:ind w:firstLine="0"/>
              <w:jc w:val="left"/>
            </w:pPr>
            <w:r>
              <w:t>Quản lý câu hỏi/đáp án</w:t>
            </w:r>
          </w:p>
        </w:tc>
        <w:tc>
          <w:tcPr>
            <w:tcW w:w="2735" w:type="dxa"/>
            <w:shd w:val="clear" w:color="auto" w:fill="F2F2F2" w:themeFill="background1" w:themeFillShade="F2"/>
          </w:tcPr>
          <w:p w:rsidR="002720A7" w:rsidRDefault="002720A7" w:rsidP="000D719D">
            <w:pPr>
              <w:ind w:firstLine="0"/>
            </w:pPr>
            <w:r>
              <w:t>Chọn danh mục (ở dạng Combobox)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720A7" w:rsidRDefault="002720A7" w:rsidP="00DE0BB2">
            <w:pPr>
              <w:ind w:firstLine="0"/>
              <w:jc w:val="left"/>
            </w:pPr>
            <w:r>
              <w:t>ListCategories</w:t>
            </w:r>
          </w:p>
        </w:tc>
      </w:tr>
      <w:tr w:rsidR="002720A7" w:rsidTr="005C5F89">
        <w:trPr>
          <w:trHeight w:val="2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720A7" w:rsidRDefault="002720A7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720A7" w:rsidRDefault="002720A7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720A7" w:rsidRDefault="002720A7" w:rsidP="000D719D">
            <w:pPr>
              <w:ind w:firstLine="0"/>
            </w:pPr>
            <w:r>
              <w:t>Chọn lĩnh vực (ở dạng Combobox)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720A7" w:rsidRDefault="002720A7" w:rsidP="008009B2">
            <w:pPr>
              <w:ind w:firstLine="0"/>
              <w:jc w:val="left"/>
            </w:pPr>
            <w:r>
              <w:t>ListCourses</w:t>
            </w:r>
          </w:p>
        </w:tc>
      </w:tr>
      <w:tr w:rsidR="002720A7" w:rsidTr="005C5F89">
        <w:trPr>
          <w:trHeight w:val="2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720A7" w:rsidRDefault="002720A7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720A7" w:rsidRDefault="002720A7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720A7" w:rsidRDefault="002720A7" w:rsidP="000D719D">
            <w:pPr>
              <w:ind w:firstLine="0"/>
            </w:pPr>
            <w:r>
              <w:t>Chọn chủ đề (ở dạng Combobox)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720A7" w:rsidRDefault="002720A7" w:rsidP="00DE0BB2">
            <w:pPr>
              <w:ind w:firstLine="0"/>
              <w:jc w:val="left"/>
            </w:pPr>
            <w:r>
              <w:t>ListTopics</w:t>
            </w:r>
          </w:p>
        </w:tc>
      </w:tr>
      <w:tr w:rsidR="002720A7" w:rsidTr="005C5F89">
        <w:trPr>
          <w:trHeight w:val="2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720A7" w:rsidRDefault="002720A7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720A7" w:rsidRDefault="002720A7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720A7" w:rsidRPr="000C2871" w:rsidRDefault="002720A7" w:rsidP="000C2871">
            <w:pPr>
              <w:ind w:firstLine="0"/>
            </w:pPr>
            <w:r>
              <w:t xml:space="preserve">Hiển thị danh sách câu hỏi </w:t>
            </w:r>
            <w:r>
              <w:rPr>
                <w:i/>
              </w:rPr>
              <w:t xml:space="preserve">(Tiêu đề, nội dung, đáp án chính xác (text), dạng câu hỏi, mô tả, ảnh minh họa, sao đánh giá, người cập nhật, ngày cập nhật, tình trạng) </w:t>
            </w:r>
            <w:r>
              <w:t>theo chủ đề đã chọn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720A7" w:rsidRDefault="002720A7" w:rsidP="00DE0BB2">
            <w:pPr>
              <w:ind w:firstLine="0"/>
              <w:jc w:val="left"/>
            </w:pPr>
            <w:r>
              <w:t>ListQuestions(TopicID)</w:t>
            </w:r>
          </w:p>
        </w:tc>
      </w:tr>
      <w:tr w:rsidR="002720A7" w:rsidTr="005C5F89">
        <w:trPr>
          <w:trHeight w:val="2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720A7" w:rsidRDefault="002720A7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720A7" w:rsidRDefault="002720A7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720A7" w:rsidRDefault="002720A7" w:rsidP="000D719D">
            <w:pPr>
              <w:ind w:firstLine="0"/>
            </w:pPr>
            <w:r>
              <w:t>Thêm mới câu hỏi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720A7" w:rsidRDefault="002720A7" w:rsidP="00DE0BB2">
            <w:pPr>
              <w:ind w:firstLine="0"/>
              <w:jc w:val="left"/>
            </w:pPr>
            <w:r>
              <w:t>CreateQuestion</w:t>
            </w:r>
            <w:r>
              <w:br/>
              <w:t>ListQuestionTypes</w:t>
            </w:r>
            <w:r>
              <w:br/>
              <w:t>CreateAnswer</w:t>
            </w:r>
          </w:p>
        </w:tc>
      </w:tr>
      <w:tr w:rsidR="002720A7" w:rsidTr="005C5F89">
        <w:trPr>
          <w:trHeight w:val="2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720A7" w:rsidRDefault="002720A7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720A7" w:rsidRDefault="002720A7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720A7" w:rsidRDefault="002720A7" w:rsidP="00121144">
            <w:pPr>
              <w:ind w:firstLine="0"/>
            </w:pPr>
            <w:r>
              <w:t>Cập nhật câu hỏi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720A7" w:rsidRDefault="002720A7" w:rsidP="00646385">
            <w:pPr>
              <w:ind w:firstLine="0"/>
              <w:jc w:val="left"/>
            </w:pPr>
            <w:r>
              <w:t xml:space="preserve">GetQuestionByID(_id) </w:t>
            </w:r>
            <w:r>
              <w:br/>
              <w:t>UpdateQuestion</w:t>
            </w:r>
            <w:r>
              <w:br/>
              <w:t>ListQuestionTypes</w:t>
            </w:r>
            <w:r w:rsidR="00646385">
              <w:t xml:space="preserve"> </w:t>
            </w:r>
            <w:r w:rsidR="00646385">
              <w:br/>
              <w:t>ListAnswerByQuestionID</w:t>
            </w:r>
            <w:r>
              <w:br/>
              <w:t>CreateAnswer</w:t>
            </w:r>
            <w:r>
              <w:br/>
              <w:t>GetAnswerByID(_id)</w:t>
            </w:r>
            <w:r>
              <w:br/>
            </w:r>
            <w:r>
              <w:lastRenderedPageBreak/>
              <w:t>UpdateAnswer</w:t>
            </w:r>
            <w:r>
              <w:br/>
              <w:t>ChangeAnswerStatus</w:t>
            </w:r>
          </w:p>
        </w:tc>
      </w:tr>
      <w:tr w:rsidR="002720A7" w:rsidTr="005C5F89">
        <w:trPr>
          <w:trHeight w:val="2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720A7" w:rsidRDefault="002720A7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720A7" w:rsidRDefault="002720A7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720A7" w:rsidRDefault="002720A7" w:rsidP="000D719D">
            <w:pPr>
              <w:ind w:firstLine="0"/>
            </w:pPr>
            <w:r>
              <w:t>Thay đổi trạng thái câu hỏi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720A7" w:rsidRDefault="002720A7" w:rsidP="00DE0BB2">
            <w:pPr>
              <w:ind w:firstLine="0"/>
              <w:jc w:val="left"/>
            </w:pPr>
            <w:r>
              <w:t>ChangeQuestionStatus</w:t>
            </w:r>
          </w:p>
        </w:tc>
      </w:tr>
      <w:tr w:rsidR="002720A7" w:rsidTr="005C5F89">
        <w:trPr>
          <w:trHeight w:val="2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720A7" w:rsidRDefault="002720A7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720A7" w:rsidRDefault="002720A7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720A7" w:rsidRDefault="002720A7" w:rsidP="000D719D">
            <w:pPr>
              <w:ind w:firstLine="0"/>
            </w:pPr>
            <w:r>
              <w:t>Tìm kiếm, sắp xếp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720A7" w:rsidRPr="008F7CAA" w:rsidRDefault="002720A7" w:rsidP="00DE0BB2">
            <w:pPr>
              <w:ind w:firstLine="0"/>
              <w:jc w:val="left"/>
              <w:rPr>
                <w:i/>
              </w:rPr>
            </w:pPr>
            <w:r w:rsidRPr="008F7CAA">
              <w:rPr>
                <w:i/>
              </w:rPr>
              <w:t>NULL</w:t>
            </w:r>
          </w:p>
        </w:tc>
      </w:tr>
      <w:tr w:rsidR="002720A7" w:rsidTr="005C5F89">
        <w:trPr>
          <w:trHeight w:val="20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2720A7" w:rsidRDefault="002720A7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2720A7" w:rsidRDefault="002720A7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2720A7" w:rsidRPr="002C252D" w:rsidRDefault="002720A7" w:rsidP="00BA2CC9">
            <w:pPr>
              <w:ind w:firstLine="0"/>
            </w:pPr>
            <w:r>
              <w:t xml:space="preserve">Lọc theo </w:t>
            </w:r>
            <w:r w:rsidRPr="009B42F9">
              <w:rPr>
                <w:b/>
              </w:rPr>
              <w:t>DẠNG CÂU HỎI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2720A7" w:rsidRPr="00912B77" w:rsidRDefault="002720A7" w:rsidP="00DE0BB2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DE270A" w:rsidTr="005C5F89">
        <w:trPr>
          <w:trHeight w:val="1166"/>
        </w:trPr>
        <w:tc>
          <w:tcPr>
            <w:tcW w:w="635" w:type="dxa"/>
            <w:vMerge/>
            <w:shd w:val="clear" w:color="auto" w:fill="F2F2F2" w:themeFill="background1" w:themeFillShade="F2"/>
          </w:tcPr>
          <w:p w:rsidR="00DE270A" w:rsidRDefault="00DE270A" w:rsidP="000E7699">
            <w:pPr>
              <w:ind w:firstLine="0"/>
              <w:jc w:val="center"/>
            </w:pPr>
          </w:p>
        </w:tc>
        <w:tc>
          <w:tcPr>
            <w:tcW w:w="1969" w:type="dxa"/>
            <w:vMerge/>
            <w:shd w:val="clear" w:color="auto" w:fill="F2F2F2" w:themeFill="background1" w:themeFillShade="F2"/>
          </w:tcPr>
          <w:p w:rsidR="00DE270A" w:rsidRDefault="00DE270A" w:rsidP="00DE0BB2">
            <w:pPr>
              <w:ind w:firstLine="0"/>
              <w:jc w:val="left"/>
            </w:pPr>
          </w:p>
        </w:tc>
        <w:tc>
          <w:tcPr>
            <w:tcW w:w="2735" w:type="dxa"/>
            <w:shd w:val="clear" w:color="auto" w:fill="F2F2F2" w:themeFill="background1" w:themeFillShade="F2"/>
          </w:tcPr>
          <w:p w:rsidR="00DE270A" w:rsidRDefault="00DE270A" w:rsidP="00172B49">
            <w:pPr>
              <w:ind w:firstLine="0"/>
            </w:pPr>
            <w:r>
              <w:t>Xem trước câu hỏi bằng cách mô phỏng Mobile View.</w:t>
            </w:r>
          </w:p>
        </w:tc>
        <w:tc>
          <w:tcPr>
            <w:tcW w:w="3408" w:type="dxa"/>
            <w:shd w:val="clear" w:color="auto" w:fill="F2F2F2" w:themeFill="background1" w:themeFillShade="F2"/>
          </w:tcPr>
          <w:p w:rsidR="00DE270A" w:rsidRDefault="002C680C" w:rsidP="00DE0BB2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*Multiple</w:t>
            </w:r>
          </w:p>
        </w:tc>
      </w:tr>
      <w:tr w:rsidR="0013527E" w:rsidTr="0013527E">
        <w:trPr>
          <w:trHeight w:val="20"/>
        </w:trPr>
        <w:tc>
          <w:tcPr>
            <w:tcW w:w="635" w:type="dxa"/>
            <w:shd w:val="clear" w:color="auto" w:fill="FFFFFF" w:themeFill="background1"/>
          </w:tcPr>
          <w:p w:rsidR="0013527E" w:rsidRDefault="00B82C5C" w:rsidP="000E7699">
            <w:pPr>
              <w:ind w:firstLine="0"/>
              <w:jc w:val="center"/>
            </w:pPr>
            <w:r>
              <w:t>5</w:t>
            </w:r>
          </w:p>
        </w:tc>
        <w:tc>
          <w:tcPr>
            <w:tcW w:w="1969" w:type="dxa"/>
            <w:shd w:val="clear" w:color="auto" w:fill="FFFFFF" w:themeFill="background1"/>
          </w:tcPr>
          <w:p w:rsidR="0013527E" w:rsidRDefault="005A1DF8" w:rsidP="005A1DF8">
            <w:pPr>
              <w:ind w:firstLine="0"/>
              <w:jc w:val="left"/>
            </w:pPr>
            <w:r>
              <w:t>Tổng hợp thống kê – báo cáo</w:t>
            </w:r>
          </w:p>
        </w:tc>
        <w:tc>
          <w:tcPr>
            <w:tcW w:w="2735" w:type="dxa"/>
            <w:shd w:val="clear" w:color="auto" w:fill="FFFFFF" w:themeFill="background1"/>
          </w:tcPr>
          <w:p w:rsidR="0013527E" w:rsidRDefault="0013527E" w:rsidP="009B42F9">
            <w:pPr>
              <w:ind w:firstLine="0"/>
            </w:pPr>
          </w:p>
        </w:tc>
        <w:tc>
          <w:tcPr>
            <w:tcW w:w="3408" w:type="dxa"/>
            <w:shd w:val="clear" w:color="auto" w:fill="FFFFFF" w:themeFill="background1"/>
          </w:tcPr>
          <w:p w:rsidR="0013527E" w:rsidRDefault="00F23211" w:rsidP="00DE0BB2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*</w:t>
            </w:r>
            <w:r w:rsidR="00733206">
              <w:rPr>
                <w:i/>
              </w:rPr>
              <w:t>Multi</w:t>
            </w:r>
            <w:r w:rsidR="002F15C5">
              <w:rPr>
                <w:i/>
              </w:rPr>
              <w:t>ple</w:t>
            </w:r>
          </w:p>
        </w:tc>
      </w:tr>
    </w:tbl>
    <w:p w:rsidR="00EE2F77" w:rsidRPr="00EE2F77" w:rsidRDefault="00302A1B" w:rsidP="00EE2F77">
      <w:r>
        <w:t xml:space="preserve"> </w:t>
      </w:r>
    </w:p>
    <w:p w:rsidR="0089452C" w:rsidRDefault="0089452C">
      <w:pPr>
        <w:spacing w:before="0" w:line="240" w:lineRule="auto"/>
        <w:ind w:firstLine="0"/>
        <w:jc w:val="left"/>
        <w:rPr>
          <w:rFonts w:cs="Arial"/>
          <w:b/>
          <w:bCs/>
          <w:i/>
          <w:szCs w:val="26"/>
        </w:rPr>
      </w:pPr>
      <w:r>
        <w:br w:type="page"/>
      </w:r>
    </w:p>
    <w:p w:rsidR="00332D24" w:rsidRDefault="00A569DB" w:rsidP="00332D24">
      <w:pPr>
        <w:pStyle w:val="Heading3"/>
      </w:pPr>
      <w:r>
        <w:lastRenderedPageBreak/>
        <w:t>Quản lý cửa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980"/>
        <w:gridCol w:w="2790"/>
        <w:gridCol w:w="3383"/>
      </w:tblGrid>
      <w:tr w:rsidR="008C3404" w:rsidTr="00D74E8B">
        <w:tc>
          <w:tcPr>
            <w:tcW w:w="625" w:type="dxa"/>
            <w:shd w:val="clear" w:color="auto" w:fill="595959" w:themeFill="text1" w:themeFillTint="A6"/>
          </w:tcPr>
          <w:p w:rsidR="008C3404" w:rsidRPr="00C55CBB" w:rsidRDefault="00D74E8B" w:rsidP="00D74E8B">
            <w:pPr>
              <w:ind w:firstLine="0"/>
              <w:jc w:val="center"/>
              <w:rPr>
                <w:color w:val="FFFFFF" w:themeColor="background1"/>
              </w:rPr>
            </w:pPr>
            <w:r w:rsidRPr="00C55CBB">
              <w:rPr>
                <w:color w:val="FFFFFF" w:themeColor="background1"/>
              </w:rPr>
              <w:t>STT</w:t>
            </w:r>
          </w:p>
        </w:tc>
        <w:tc>
          <w:tcPr>
            <w:tcW w:w="1980" w:type="dxa"/>
            <w:shd w:val="clear" w:color="auto" w:fill="595959" w:themeFill="text1" w:themeFillTint="A6"/>
          </w:tcPr>
          <w:p w:rsidR="008C3404" w:rsidRPr="00C55CBB" w:rsidRDefault="00D74E8B" w:rsidP="00D74E8B">
            <w:pPr>
              <w:ind w:firstLine="0"/>
              <w:jc w:val="center"/>
              <w:rPr>
                <w:color w:val="FFFFFF" w:themeColor="background1"/>
              </w:rPr>
            </w:pPr>
            <w:r w:rsidRPr="00C55CBB">
              <w:rPr>
                <w:color w:val="FFFFFF" w:themeColor="background1"/>
              </w:rPr>
              <w:t>Nhóm chức năng</w:t>
            </w:r>
          </w:p>
        </w:tc>
        <w:tc>
          <w:tcPr>
            <w:tcW w:w="2790" w:type="dxa"/>
            <w:shd w:val="clear" w:color="auto" w:fill="595959" w:themeFill="text1" w:themeFillTint="A6"/>
          </w:tcPr>
          <w:p w:rsidR="008C3404" w:rsidRPr="00C55CBB" w:rsidRDefault="00D74E8B" w:rsidP="00D74E8B">
            <w:pPr>
              <w:ind w:firstLine="0"/>
              <w:jc w:val="center"/>
              <w:rPr>
                <w:color w:val="FFFFFF" w:themeColor="background1"/>
              </w:rPr>
            </w:pPr>
            <w:r w:rsidRPr="00C55CBB">
              <w:rPr>
                <w:color w:val="FFFFFF" w:themeColor="background1"/>
              </w:rPr>
              <w:t>Chức năng</w:t>
            </w:r>
          </w:p>
        </w:tc>
        <w:tc>
          <w:tcPr>
            <w:tcW w:w="3383" w:type="dxa"/>
            <w:shd w:val="clear" w:color="auto" w:fill="595959" w:themeFill="text1" w:themeFillTint="A6"/>
          </w:tcPr>
          <w:p w:rsidR="008C3404" w:rsidRPr="00C55CBB" w:rsidRDefault="00D74E8B" w:rsidP="00D74E8B">
            <w:pPr>
              <w:ind w:firstLine="0"/>
              <w:jc w:val="center"/>
              <w:rPr>
                <w:color w:val="FFFFFF" w:themeColor="background1"/>
              </w:rPr>
            </w:pPr>
            <w:r w:rsidRPr="00C55CBB">
              <w:rPr>
                <w:color w:val="FFFFFF" w:themeColor="background1"/>
              </w:rPr>
              <w:t>API(s)</w:t>
            </w:r>
            <w:r w:rsidR="00C55CBB" w:rsidRPr="00C55CBB">
              <w:rPr>
                <w:color w:val="FFFFFF" w:themeColor="background1"/>
              </w:rPr>
              <w:t xml:space="preserve"> yêu cầu</w:t>
            </w:r>
          </w:p>
        </w:tc>
      </w:tr>
      <w:tr w:rsidR="003F38F4" w:rsidTr="00D74E8B">
        <w:tc>
          <w:tcPr>
            <w:tcW w:w="625" w:type="dxa"/>
            <w:vMerge w:val="restart"/>
          </w:tcPr>
          <w:p w:rsidR="003F38F4" w:rsidRDefault="003F38F4" w:rsidP="00D74E8B">
            <w:pPr>
              <w:ind w:firstLine="0"/>
              <w:jc w:val="center"/>
            </w:pPr>
            <w:r>
              <w:t>1</w:t>
            </w:r>
          </w:p>
        </w:tc>
        <w:tc>
          <w:tcPr>
            <w:tcW w:w="1980" w:type="dxa"/>
            <w:vMerge w:val="restart"/>
          </w:tcPr>
          <w:p w:rsidR="003F38F4" w:rsidRDefault="003F38F4" w:rsidP="008C3404">
            <w:pPr>
              <w:ind w:firstLine="0"/>
            </w:pPr>
            <w:r>
              <w:t>Quản lý nhóm nhà cung cấp</w:t>
            </w:r>
          </w:p>
        </w:tc>
        <w:tc>
          <w:tcPr>
            <w:tcW w:w="2790" w:type="dxa"/>
          </w:tcPr>
          <w:p w:rsidR="003F38F4" w:rsidRDefault="003F38F4" w:rsidP="002D6CE8">
            <w:pPr>
              <w:ind w:firstLine="0"/>
            </w:pPr>
            <w:r>
              <w:t xml:space="preserve">Hiển thị danh sách nhóm NCC </w:t>
            </w:r>
            <w:r w:rsidRPr="00B15543">
              <w:rPr>
                <w:i/>
              </w:rPr>
              <w:t>(</w:t>
            </w:r>
            <w:r>
              <w:rPr>
                <w:i/>
              </w:rPr>
              <w:t>Mã nhóm NCC, tên nhóm NCC, miêu tả, tình trạng)</w:t>
            </w:r>
          </w:p>
        </w:tc>
        <w:tc>
          <w:tcPr>
            <w:tcW w:w="3383" w:type="dxa"/>
          </w:tcPr>
          <w:p w:rsidR="003F38F4" w:rsidRDefault="003F38F4" w:rsidP="008C3404">
            <w:pPr>
              <w:ind w:firstLine="0"/>
            </w:pPr>
            <w:r>
              <w:t>ListSupplierGroups</w:t>
            </w:r>
          </w:p>
        </w:tc>
      </w:tr>
      <w:tr w:rsidR="003F38F4" w:rsidTr="00D74E8B">
        <w:tc>
          <w:tcPr>
            <w:tcW w:w="625" w:type="dxa"/>
            <w:vMerge/>
          </w:tcPr>
          <w:p w:rsidR="003F38F4" w:rsidRDefault="003F38F4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3F38F4" w:rsidRDefault="003F38F4" w:rsidP="008C3404">
            <w:pPr>
              <w:ind w:firstLine="0"/>
            </w:pPr>
          </w:p>
        </w:tc>
        <w:tc>
          <w:tcPr>
            <w:tcW w:w="2790" w:type="dxa"/>
          </w:tcPr>
          <w:p w:rsidR="003F38F4" w:rsidRDefault="003F38F4" w:rsidP="002D6CE8">
            <w:pPr>
              <w:ind w:firstLine="0"/>
            </w:pPr>
            <w:r>
              <w:t>Thêm mới nhóm NCC</w:t>
            </w:r>
          </w:p>
        </w:tc>
        <w:tc>
          <w:tcPr>
            <w:tcW w:w="3383" w:type="dxa"/>
          </w:tcPr>
          <w:p w:rsidR="003F38F4" w:rsidRDefault="003F38F4" w:rsidP="008C3404">
            <w:pPr>
              <w:ind w:firstLine="0"/>
            </w:pPr>
            <w:r>
              <w:t>CreateSupplierGroup</w:t>
            </w:r>
          </w:p>
        </w:tc>
      </w:tr>
      <w:tr w:rsidR="003F38F4" w:rsidTr="00D74E8B">
        <w:tc>
          <w:tcPr>
            <w:tcW w:w="625" w:type="dxa"/>
            <w:vMerge/>
          </w:tcPr>
          <w:p w:rsidR="003F38F4" w:rsidRDefault="003F38F4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3F38F4" w:rsidRDefault="003F38F4" w:rsidP="008C3404">
            <w:pPr>
              <w:ind w:firstLine="0"/>
            </w:pPr>
          </w:p>
        </w:tc>
        <w:tc>
          <w:tcPr>
            <w:tcW w:w="2790" w:type="dxa"/>
          </w:tcPr>
          <w:p w:rsidR="003F38F4" w:rsidRDefault="003F38F4" w:rsidP="008C3404">
            <w:pPr>
              <w:ind w:firstLine="0"/>
            </w:pPr>
            <w:r>
              <w:t>Cập nhật nhóm nhà cung cấp</w:t>
            </w:r>
          </w:p>
        </w:tc>
        <w:tc>
          <w:tcPr>
            <w:tcW w:w="3383" w:type="dxa"/>
          </w:tcPr>
          <w:p w:rsidR="003F38F4" w:rsidRDefault="003F38F4" w:rsidP="008C3404">
            <w:pPr>
              <w:ind w:firstLine="0"/>
            </w:pPr>
            <w:r>
              <w:t>GetSupplierGroupByID(_id)</w:t>
            </w:r>
            <w:r>
              <w:br/>
              <w:t>UpdateSupplierGroup</w:t>
            </w:r>
          </w:p>
        </w:tc>
      </w:tr>
      <w:tr w:rsidR="003F38F4" w:rsidTr="00D74E8B">
        <w:tc>
          <w:tcPr>
            <w:tcW w:w="625" w:type="dxa"/>
            <w:vMerge/>
          </w:tcPr>
          <w:p w:rsidR="003F38F4" w:rsidRDefault="003F38F4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3F38F4" w:rsidRDefault="003F38F4" w:rsidP="008C3404">
            <w:pPr>
              <w:ind w:firstLine="0"/>
            </w:pPr>
          </w:p>
        </w:tc>
        <w:tc>
          <w:tcPr>
            <w:tcW w:w="2790" w:type="dxa"/>
          </w:tcPr>
          <w:p w:rsidR="003F38F4" w:rsidRDefault="003F38F4" w:rsidP="00047F0C">
            <w:pPr>
              <w:ind w:firstLine="0"/>
            </w:pPr>
            <w:r>
              <w:t>Thay đổi trình trạng nhóm NCC</w:t>
            </w:r>
          </w:p>
        </w:tc>
        <w:tc>
          <w:tcPr>
            <w:tcW w:w="3383" w:type="dxa"/>
          </w:tcPr>
          <w:p w:rsidR="003F38F4" w:rsidRDefault="003F38F4" w:rsidP="008C3404">
            <w:pPr>
              <w:ind w:firstLine="0"/>
            </w:pPr>
            <w:r>
              <w:t>ChangeSupplierGroupStatus</w:t>
            </w:r>
          </w:p>
        </w:tc>
      </w:tr>
      <w:tr w:rsidR="003F38F4" w:rsidTr="00D74E8B">
        <w:tc>
          <w:tcPr>
            <w:tcW w:w="625" w:type="dxa"/>
            <w:vMerge/>
          </w:tcPr>
          <w:p w:rsidR="003F38F4" w:rsidRDefault="003F38F4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3F38F4" w:rsidRDefault="003F38F4" w:rsidP="008C3404">
            <w:pPr>
              <w:ind w:firstLine="0"/>
            </w:pPr>
          </w:p>
        </w:tc>
        <w:tc>
          <w:tcPr>
            <w:tcW w:w="2790" w:type="dxa"/>
          </w:tcPr>
          <w:p w:rsidR="003F38F4" w:rsidRDefault="003F38F4" w:rsidP="00047F0C">
            <w:pPr>
              <w:ind w:firstLine="0"/>
            </w:pPr>
            <w:r>
              <w:t>Chuyển đến trang danh sách NCC (theo nhóm NCC đã chọn)</w:t>
            </w:r>
          </w:p>
        </w:tc>
        <w:tc>
          <w:tcPr>
            <w:tcW w:w="3383" w:type="dxa"/>
          </w:tcPr>
          <w:p w:rsidR="003F38F4" w:rsidRPr="00045B0E" w:rsidRDefault="003F38F4" w:rsidP="008C3404">
            <w:pPr>
              <w:ind w:firstLine="0"/>
              <w:rPr>
                <w:i/>
              </w:rPr>
            </w:pPr>
            <w:r w:rsidRPr="00045B0E">
              <w:rPr>
                <w:i/>
              </w:rPr>
              <w:t>NULL</w:t>
            </w:r>
          </w:p>
        </w:tc>
      </w:tr>
      <w:tr w:rsidR="00B21555" w:rsidTr="005C5F89">
        <w:tc>
          <w:tcPr>
            <w:tcW w:w="625" w:type="dxa"/>
            <w:vMerge w:val="restart"/>
            <w:shd w:val="clear" w:color="auto" w:fill="F2F2F2" w:themeFill="background1" w:themeFillShade="F2"/>
          </w:tcPr>
          <w:p w:rsidR="00B21555" w:rsidRDefault="00B21555" w:rsidP="00D74E8B">
            <w:pPr>
              <w:ind w:firstLine="0"/>
              <w:jc w:val="center"/>
            </w:pPr>
            <w:r>
              <w:t>2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B21555" w:rsidRDefault="00281DF8" w:rsidP="008C3404">
            <w:pPr>
              <w:ind w:firstLine="0"/>
            </w:pPr>
            <w:r>
              <w:t>Quản lý nhà cung cấp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:rsidR="00B21555" w:rsidRDefault="00166D49" w:rsidP="00572A19">
            <w:pPr>
              <w:ind w:firstLine="0"/>
            </w:pPr>
            <w:r>
              <w:t xml:space="preserve">Chọn nhóm NCC </w:t>
            </w:r>
            <w:r w:rsidR="00572A19">
              <w:t>(ở dạng combobox)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B21555" w:rsidRDefault="00F059D9" w:rsidP="008C3404">
            <w:pPr>
              <w:ind w:firstLine="0"/>
            </w:pPr>
            <w:r>
              <w:t>ListSupplierGroups</w:t>
            </w:r>
          </w:p>
        </w:tc>
      </w:tr>
      <w:tr w:rsidR="00B21555" w:rsidTr="005C5F89">
        <w:tc>
          <w:tcPr>
            <w:tcW w:w="625" w:type="dxa"/>
            <w:vMerge/>
            <w:shd w:val="clear" w:color="auto" w:fill="F2F2F2" w:themeFill="background1" w:themeFillShade="F2"/>
          </w:tcPr>
          <w:p w:rsidR="00B21555" w:rsidRDefault="00B21555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B21555" w:rsidRDefault="00B21555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B21555" w:rsidRPr="00E977C5" w:rsidRDefault="00E977C5" w:rsidP="00CF106E">
            <w:pPr>
              <w:ind w:firstLine="0"/>
              <w:rPr>
                <w:i/>
              </w:rPr>
            </w:pPr>
            <w:r>
              <w:t xml:space="preserve">Hiển thị danh sách NCC </w:t>
            </w:r>
            <w:r>
              <w:rPr>
                <w:i/>
              </w:rPr>
              <w:t xml:space="preserve">(Mã NCC, tên NCC, nhóm NCC, địa chỉ, </w:t>
            </w:r>
            <w:r w:rsidR="00CF106E">
              <w:rPr>
                <w:i/>
              </w:rPr>
              <w:t xml:space="preserve">mã số thuế, điện thoại, người liên hệ) 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B21555" w:rsidRDefault="00835751" w:rsidP="00835751">
            <w:pPr>
              <w:ind w:firstLine="0"/>
            </w:pPr>
            <w:r>
              <w:t>ListSupplier</w:t>
            </w:r>
            <w:r w:rsidR="00A23A2A">
              <w:t>s</w:t>
            </w:r>
          </w:p>
        </w:tc>
      </w:tr>
      <w:tr w:rsidR="00B21555" w:rsidTr="005C5F89">
        <w:tc>
          <w:tcPr>
            <w:tcW w:w="625" w:type="dxa"/>
            <w:vMerge/>
            <w:shd w:val="clear" w:color="auto" w:fill="F2F2F2" w:themeFill="background1" w:themeFillShade="F2"/>
          </w:tcPr>
          <w:p w:rsidR="00B21555" w:rsidRDefault="00B21555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B21555" w:rsidRDefault="00B21555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B21555" w:rsidRDefault="00954E23" w:rsidP="00954E23">
            <w:pPr>
              <w:ind w:firstLine="0"/>
            </w:pPr>
            <w:r>
              <w:t>Thêm mới nhà cung cấp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B21555" w:rsidRDefault="00954E23" w:rsidP="008C3404">
            <w:pPr>
              <w:ind w:firstLine="0"/>
            </w:pPr>
            <w:r>
              <w:t>CreateSupplier</w:t>
            </w:r>
          </w:p>
        </w:tc>
      </w:tr>
      <w:tr w:rsidR="00B21555" w:rsidTr="005C5F89">
        <w:tc>
          <w:tcPr>
            <w:tcW w:w="625" w:type="dxa"/>
            <w:vMerge/>
            <w:shd w:val="clear" w:color="auto" w:fill="F2F2F2" w:themeFill="background1" w:themeFillShade="F2"/>
          </w:tcPr>
          <w:p w:rsidR="00B21555" w:rsidRDefault="00B21555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B21555" w:rsidRDefault="00B21555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B21555" w:rsidRDefault="005C5341" w:rsidP="00047F0C">
            <w:pPr>
              <w:ind w:firstLine="0"/>
            </w:pPr>
            <w:r>
              <w:t>Cập nhật thông tin nhà cung cấp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B21555" w:rsidRDefault="00535167" w:rsidP="008C3404">
            <w:pPr>
              <w:ind w:firstLine="0"/>
            </w:pPr>
            <w:r>
              <w:t>GetSupplierByID(_id)</w:t>
            </w:r>
            <w:r>
              <w:br/>
              <w:t>UpdateSupplier</w:t>
            </w:r>
          </w:p>
        </w:tc>
      </w:tr>
      <w:tr w:rsidR="00927623" w:rsidTr="005C5F89">
        <w:tc>
          <w:tcPr>
            <w:tcW w:w="625" w:type="dxa"/>
            <w:vMerge/>
            <w:shd w:val="clear" w:color="auto" w:fill="F2F2F2" w:themeFill="background1" w:themeFillShade="F2"/>
          </w:tcPr>
          <w:p w:rsidR="00927623" w:rsidRDefault="00927623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927623" w:rsidRDefault="00927623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927623" w:rsidRDefault="00927623" w:rsidP="006B35BC">
            <w:pPr>
              <w:ind w:firstLine="0"/>
            </w:pPr>
            <w:r>
              <w:t>Thay đổi tình trạng</w:t>
            </w:r>
            <w:r w:rsidR="00163AA6">
              <w:t xml:space="preserve"> </w:t>
            </w:r>
            <w:r w:rsidR="006B35BC">
              <w:t>NCC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927623" w:rsidRDefault="009625C0" w:rsidP="008C3404">
            <w:pPr>
              <w:ind w:firstLine="0"/>
            </w:pPr>
            <w:r>
              <w:t>ChangeSupplierStatus</w:t>
            </w:r>
          </w:p>
        </w:tc>
      </w:tr>
      <w:tr w:rsidR="00BD6EB5" w:rsidTr="005C5F89">
        <w:trPr>
          <w:trHeight w:val="1166"/>
        </w:trPr>
        <w:tc>
          <w:tcPr>
            <w:tcW w:w="625" w:type="dxa"/>
            <w:vMerge/>
            <w:shd w:val="clear" w:color="auto" w:fill="F2F2F2" w:themeFill="background1" w:themeFillShade="F2"/>
          </w:tcPr>
          <w:p w:rsidR="00BD6EB5" w:rsidRDefault="00BD6EB5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BD6EB5" w:rsidRDefault="00BD6EB5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BD6EB5" w:rsidRDefault="00BD6EB5" w:rsidP="00047F0C">
            <w:pPr>
              <w:ind w:firstLine="0"/>
            </w:pPr>
            <w:r>
              <w:t>Chuyển đến trang danh sách sản phẩm thuộc nhà cung cấp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BD6EB5" w:rsidRPr="00FA3E66" w:rsidRDefault="00BD6EB5" w:rsidP="008C3404">
            <w:pPr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066321" w:rsidTr="00D74E8B">
        <w:tc>
          <w:tcPr>
            <w:tcW w:w="625" w:type="dxa"/>
            <w:vMerge w:val="restart"/>
          </w:tcPr>
          <w:p w:rsidR="00066321" w:rsidRDefault="00066321" w:rsidP="00D74E8B">
            <w:pPr>
              <w:ind w:firstLine="0"/>
              <w:jc w:val="center"/>
            </w:pPr>
            <w:r>
              <w:t>3</w:t>
            </w:r>
          </w:p>
        </w:tc>
        <w:tc>
          <w:tcPr>
            <w:tcW w:w="1980" w:type="dxa"/>
            <w:vMerge w:val="restart"/>
          </w:tcPr>
          <w:p w:rsidR="00066321" w:rsidRDefault="00066321" w:rsidP="008C3404">
            <w:pPr>
              <w:ind w:firstLine="0"/>
            </w:pPr>
            <w:r>
              <w:t>Quản lý nhóm hàng hóa</w:t>
            </w:r>
          </w:p>
        </w:tc>
        <w:tc>
          <w:tcPr>
            <w:tcW w:w="2790" w:type="dxa"/>
          </w:tcPr>
          <w:p w:rsidR="00066321" w:rsidRPr="00B23337" w:rsidRDefault="00066321" w:rsidP="00047F0C">
            <w:pPr>
              <w:ind w:firstLine="0"/>
              <w:rPr>
                <w:i/>
              </w:rPr>
            </w:pPr>
            <w:r>
              <w:t xml:space="preserve">Hiển thị danh sách nhóm hàng hóa </w:t>
            </w:r>
            <w:r>
              <w:rPr>
                <w:i/>
              </w:rPr>
              <w:t>(Mã nhóm hàng hóa, tên NHH, miêu tả, trình trạng)</w:t>
            </w:r>
          </w:p>
        </w:tc>
        <w:tc>
          <w:tcPr>
            <w:tcW w:w="3383" w:type="dxa"/>
          </w:tcPr>
          <w:p w:rsidR="00066321" w:rsidRDefault="00066321" w:rsidP="008C3404">
            <w:pPr>
              <w:ind w:firstLine="0"/>
            </w:pPr>
            <w:r>
              <w:t>ListProductCategories</w:t>
            </w:r>
          </w:p>
        </w:tc>
      </w:tr>
      <w:tr w:rsidR="00066321" w:rsidTr="00D74E8B">
        <w:tc>
          <w:tcPr>
            <w:tcW w:w="625" w:type="dxa"/>
            <w:vMerge/>
          </w:tcPr>
          <w:p w:rsidR="00066321" w:rsidRDefault="00066321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066321" w:rsidRDefault="00066321" w:rsidP="008C3404">
            <w:pPr>
              <w:ind w:firstLine="0"/>
            </w:pPr>
          </w:p>
        </w:tc>
        <w:tc>
          <w:tcPr>
            <w:tcW w:w="2790" w:type="dxa"/>
          </w:tcPr>
          <w:p w:rsidR="00066321" w:rsidRDefault="00066321" w:rsidP="00047F0C">
            <w:pPr>
              <w:ind w:firstLine="0"/>
            </w:pPr>
            <w:r>
              <w:t>Thêm mới nhóm hàng hóa</w:t>
            </w:r>
          </w:p>
        </w:tc>
        <w:tc>
          <w:tcPr>
            <w:tcW w:w="3383" w:type="dxa"/>
          </w:tcPr>
          <w:p w:rsidR="00066321" w:rsidRDefault="00066321" w:rsidP="008C3404">
            <w:pPr>
              <w:ind w:firstLine="0"/>
            </w:pPr>
            <w:r>
              <w:t>CreateProductCategories</w:t>
            </w:r>
          </w:p>
        </w:tc>
      </w:tr>
      <w:tr w:rsidR="00066321" w:rsidTr="00D74E8B">
        <w:tc>
          <w:tcPr>
            <w:tcW w:w="625" w:type="dxa"/>
            <w:vMerge/>
          </w:tcPr>
          <w:p w:rsidR="00066321" w:rsidRDefault="00066321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066321" w:rsidRDefault="00066321" w:rsidP="008C3404">
            <w:pPr>
              <w:ind w:firstLine="0"/>
            </w:pPr>
          </w:p>
        </w:tc>
        <w:tc>
          <w:tcPr>
            <w:tcW w:w="2790" w:type="dxa"/>
          </w:tcPr>
          <w:p w:rsidR="00066321" w:rsidRDefault="00066321" w:rsidP="00047F0C">
            <w:pPr>
              <w:ind w:firstLine="0"/>
            </w:pPr>
            <w:r>
              <w:t>Cập nhật thông tin nhóm hàng hóa</w:t>
            </w:r>
          </w:p>
        </w:tc>
        <w:tc>
          <w:tcPr>
            <w:tcW w:w="3383" w:type="dxa"/>
          </w:tcPr>
          <w:p w:rsidR="00066321" w:rsidRDefault="00066321" w:rsidP="008C3404">
            <w:pPr>
              <w:ind w:firstLine="0"/>
            </w:pPr>
            <w:r>
              <w:t>GetProductCategoryByID(_id)</w:t>
            </w:r>
            <w:r>
              <w:br/>
              <w:t>UpdateProductCategory</w:t>
            </w:r>
          </w:p>
        </w:tc>
      </w:tr>
      <w:tr w:rsidR="00066321" w:rsidTr="00D74E8B">
        <w:tc>
          <w:tcPr>
            <w:tcW w:w="625" w:type="dxa"/>
            <w:vMerge/>
          </w:tcPr>
          <w:p w:rsidR="00066321" w:rsidRDefault="00066321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066321" w:rsidRDefault="00066321" w:rsidP="008C3404">
            <w:pPr>
              <w:ind w:firstLine="0"/>
            </w:pPr>
          </w:p>
        </w:tc>
        <w:tc>
          <w:tcPr>
            <w:tcW w:w="2790" w:type="dxa"/>
          </w:tcPr>
          <w:p w:rsidR="00066321" w:rsidRDefault="00066321" w:rsidP="00047F0C">
            <w:pPr>
              <w:ind w:firstLine="0"/>
            </w:pPr>
            <w:r>
              <w:t>Thay đổi tình trạng nhóm hàng hóa</w:t>
            </w:r>
          </w:p>
        </w:tc>
        <w:tc>
          <w:tcPr>
            <w:tcW w:w="3383" w:type="dxa"/>
          </w:tcPr>
          <w:p w:rsidR="00066321" w:rsidRDefault="00066321" w:rsidP="008C3404">
            <w:pPr>
              <w:ind w:firstLine="0"/>
            </w:pPr>
            <w:r>
              <w:t>ChangeProductCategoryStatus</w:t>
            </w:r>
          </w:p>
        </w:tc>
      </w:tr>
      <w:tr w:rsidR="00066321" w:rsidTr="00D74E8B">
        <w:tc>
          <w:tcPr>
            <w:tcW w:w="625" w:type="dxa"/>
            <w:vMerge/>
          </w:tcPr>
          <w:p w:rsidR="00066321" w:rsidRDefault="00066321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066321" w:rsidRDefault="00066321" w:rsidP="008C3404">
            <w:pPr>
              <w:ind w:firstLine="0"/>
            </w:pPr>
          </w:p>
        </w:tc>
        <w:tc>
          <w:tcPr>
            <w:tcW w:w="2790" w:type="dxa"/>
          </w:tcPr>
          <w:p w:rsidR="00066321" w:rsidRDefault="00066321" w:rsidP="00047F0C">
            <w:pPr>
              <w:ind w:firstLine="0"/>
            </w:pPr>
            <w:r>
              <w:t>Chuyển đến trang danh sách hàng hóa theo nhóm hàng hóa đã chọn</w:t>
            </w:r>
          </w:p>
        </w:tc>
        <w:tc>
          <w:tcPr>
            <w:tcW w:w="3383" w:type="dxa"/>
          </w:tcPr>
          <w:p w:rsidR="00066321" w:rsidRPr="005C2477" w:rsidRDefault="00066321" w:rsidP="008C3404">
            <w:pPr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1C493E" w:rsidTr="005C5F89">
        <w:tc>
          <w:tcPr>
            <w:tcW w:w="625" w:type="dxa"/>
            <w:vMerge w:val="restart"/>
            <w:shd w:val="clear" w:color="auto" w:fill="F2F2F2" w:themeFill="background1" w:themeFillShade="F2"/>
          </w:tcPr>
          <w:p w:rsidR="001C493E" w:rsidRDefault="001C493E" w:rsidP="00D74E8B">
            <w:pPr>
              <w:ind w:firstLine="0"/>
              <w:jc w:val="center"/>
            </w:pPr>
            <w:r>
              <w:t>4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1C493E" w:rsidRDefault="001C493E" w:rsidP="00DD440E">
            <w:pPr>
              <w:ind w:firstLine="0"/>
            </w:pPr>
            <w:r>
              <w:t>Quản lý hàng hóa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:rsidR="001C493E" w:rsidRDefault="001C493E" w:rsidP="00DD440E">
            <w:pPr>
              <w:ind w:firstLine="0"/>
            </w:pPr>
            <w:r>
              <w:t>Chọn nhóm hàng hóa (ở dạng combobox)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1C493E" w:rsidRDefault="001C493E" w:rsidP="008C3404">
            <w:pPr>
              <w:ind w:firstLine="0"/>
            </w:pPr>
            <w:r>
              <w:t>ListProductCategories</w:t>
            </w:r>
          </w:p>
        </w:tc>
      </w:tr>
      <w:tr w:rsidR="001C493E" w:rsidTr="005C5F89">
        <w:tc>
          <w:tcPr>
            <w:tcW w:w="625" w:type="dxa"/>
            <w:vMerge/>
            <w:shd w:val="clear" w:color="auto" w:fill="F2F2F2" w:themeFill="background1" w:themeFillShade="F2"/>
          </w:tcPr>
          <w:p w:rsidR="001C493E" w:rsidRDefault="001C493E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1C493E" w:rsidRDefault="001C493E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1C493E" w:rsidRDefault="001C493E" w:rsidP="0012654E">
            <w:pPr>
              <w:ind w:firstLine="0"/>
            </w:pPr>
            <w:r>
              <w:t>Hiển thị danh sách hàng hóa (Mã SKU, tên hàng hóa, nhóm hàng hóa, đơn vị tính, giá bán, giá nhập gần nhất, tình trạng)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1C493E" w:rsidRDefault="001C493E" w:rsidP="008C3404">
            <w:pPr>
              <w:ind w:firstLine="0"/>
            </w:pPr>
            <w:r>
              <w:t>ListProducts</w:t>
            </w:r>
          </w:p>
        </w:tc>
      </w:tr>
      <w:tr w:rsidR="001C493E" w:rsidTr="005C5F89">
        <w:tc>
          <w:tcPr>
            <w:tcW w:w="625" w:type="dxa"/>
            <w:vMerge/>
            <w:shd w:val="clear" w:color="auto" w:fill="F2F2F2" w:themeFill="background1" w:themeFillShade="F2"/>
          </w:tcPr>
          <w:p w:rsidR="001C493E" w:rsidRDefault="001C493E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1C493E" w:rsidRDefault="001C493E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1C493E" w:rsidRDefault="001C493E" w:rsidP="00047F0C">
            <w:pPr>
              <w:ind w:firstLine="0"/>
            </w:pPr>
            <w:r>
              <w:t>Thêm mới hàng hóa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1C493E" w:rsidRDefault="001C493E" w:rsidP="008C3404">
            <w:pPr>
              <w:ind w:firstLine="0"/>
            </w:pPr>
            <w:r>
              <w:t>CreateProduct</w:t>
            </w:r>
          </w:p>
        </w:tc>
      </w:tr>
      <w:tr w:rsidR="001C493E" w:rsidTr="005C5F89">
        <w:tc>
          <w:tcPr>
            <w:tcW w:w="625" w:type="dxa"/>
            <w:vMerge/>
            <w:shd w:val="clear" w:color="auto" w:fill="F2F2F2" w:themeFill="background1" w:themeFillShade="F2"/>
          </w:tcPr>
          <w:p w:rsidR="001C493E" w:rsidRDefault="001C493E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1C493E" w:rsidRDefault="001C493E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1C493E" w:rsidRDefault="001C493E" w:rsidP="00047F0C">
            <w:pPr>
              <w:ind w:firstLine="0"/>
            </w:pPr>
            <w:r>
              <w:t>Cập nhật thông tin hàng hóa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1C493E" w:rsidRDefault="001C493E" w:rsidP="008C3404">
            <w:pPr>
              <w:ind w:firstLine="0"/>
            </w:pPr>
            <w:r>
              <w:t>GetProductByID(_id)</w:t>
            </w:r>
            <w:r>
              <w:br/>
              <w:t>UpdateProduct</w:t>
            </w:r>
          </w:p>
        </w:tc>
      </w:tr>
      <w:tr w:rsidR="001C493E" w:rsidTr="005C5F89">
        <w:tc>
          <w:tcPr>
            <w:tcW w:w="625" w:type="dxa"/>
            <w:vMerge/>
            <w:shd w:val="clear" w:color="auto" w:fill="F2F2F2" w:themeFill="background1" w:themeFillShade="F2"/>
          </w:tcPr>
          <w:p w:rsidR="001C493E" w:rsidRDefault="001C493E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1C493E" w:rsidRDefault="001C493E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1C493E" w:rsidRDefault="001C493E" w:rsidP="00047F0C">
            <w:pPr>
              <w:ind w:firstLine="0"/>
            </w:pPr>
            <w:r>
              <w:t>Thay đổi trạng thái hàng hóa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1C493E" w:rsidRDefault="001C493E" w:rsidP="00BF4DED">
            <w:pPr>
              <w:ind w:firstLine="0"/>
            </w:pPr>
            <w:r>
              <w:t>ChangeProduc</w:t>
            </w:r>
            <w:r w:rsidR="00BF4DED">
              <w:t>t</w:t>
            </w:r>
            <w:r>
              <w:t>Status</w:t>
            </w:r>
          </w:p>
        </w:tc>
      </w:tr>
      <w:tr w:rsidR="006F009A" w:rsidTr="00D74E8B">
        <w:tc>
          <w:tcPr>
            <w:tcW w:w="625" w:type="dxa"/>
            <w:vMerge w:val="restart"/>
          </w:tcPr>
          <w:p w:rsidR="006F009A" w:rsidRDefault="006F009A" w:rsidP="00D74E8B">
            <w:pPr>
              <w:ind w:firstLine="0"/>
              <w:jc w:val="center"/>
            </w:pPr>
            <w:r>
              <w:t>5</w:t>
            </w:r>
          </w:p>
        </w:tc>
        <w:tc>
          <w:tcPr>
            <w:tcW w:w="1980" w:type="dxa"/>
            <w:vMerge w:val="restart"/>
          </w:tcPr>
          <w:p w:rsidR="006F009A" w:rsidRDefault="006F009A" w:rsidP="008C3404">
            <w:pPr>
              <w:ind w:firstLine="0"/>
            </w:pPr>
            <w:r>
              <w:t>Quản lý đơn vị tính</w:t>
            </w:r>
          </w:p>
        </w:tc>
        <w:tc>
          <w:tcPr>
            <w:tcW w:w="2790" w:type="dxa"/>
          </w:tcPr>
          <w:p w:rsidR="006F009A" w:rsidRPr="0042704E" w:rsidRDefault="006F009A" w:rsidP="0042704E">
            <w:pPr>
              <w:ind w:firstLine="0"/>
              <w:rPr>
                <w:i/>
              </w:rPr>
            </w:pPr>
            <w:r>
              <w:t xml:space="preserve">Hiển thị danh sách đơn vị tính </w:t>
            </w:r>
            <w:r>
              <w:rPr>
                <w:i/>
              </w:rPr>
              <w:t>(Tên đơn vị tính, viết tắt, diễn tả)</w:t>
            </w:r>
          </w:p>
        </w:tc>
        <w:tc>
          <w:tcPr>
            <w:tcW w:w="3383" w:type="dxa"/>
          </w:tcPr>
          <w:p w:rsidR="006F009A" w:rsidRDefault="006F009A" w:rsidP="008C3404">
            <w:pPr>
              <w:ind w:firstLine="0"/>
            </w:pPr>
            <w:r>
              <w:t>ListUnits</w:t>
            </w:r>
          </w:p>
        </w:tc>
      </w:tr>
      <w:tr w:rsidR="006F009A" w:rsidTr="00D74E8B">
        <w:tc>
          <w:tcPr>
            <w:tcW w:w="625" w:type="dxa"/>
            <w:vMerge/>
          </w:tcPr>
          <w:p w:rsidR="006F009A" w:rsidRDefault="006F009A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6F009A" w:rsidRDefault="006F009A" w:rsidP="008C3404">
            <w:pPr>
              <w:ind w:firstLine="0"/>
            </w:pPr>
          </w:p>
        </w:tc>
        <w:tc>
          <w:tcPr>
            <w:tcW w:w="2790" w:type="dxa"/>
          </w:tcPr>
          <w:p w:rsidR="006F009A" w:rsidRDefault="006F009A" w:rsidP="00047F0C">
            <w:pPr>
              <w:ind w:firstLine="0"/>
            </w:pPr>
            <w:r>
              <w:t>Thêm mới đơn vị tính</w:t>
            </w:r>
          </w:p>
        </w:tc>
        <w:tc>
          <w:tcPr>
            <w:tcW w:w="3383" w:type="dxa"/>
          </w:tcPr>
          <w:p w:rsidR="006F009A" w:rsidRDefault="006F009A" w:rsidP="008C3404">
            <w:pPr>
              <w:ind w:firstLine="0"/>
            </w:pPr>
            <w:r>
              <w:t>CreateUnit</w:t>
            </w:r>
          </w:p>
        </w:tc>
      </w:tr>
      <w:tr w:rsidR="006F009A" w:rsidTr="00D74E8B">
        <w:tc>
          <w:tcPr>
            <w:tcW w:w="625" w:type="dxa"/>
            <w:vMerge/>
          </w:tcPr>
          <w:p w:rsidR="006F009A" w:rsidRDefault="006F009A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6F009A" w:rsidRDefault="006F009A" w:rsidP="008C3404">
            <w:pPr>
              <w:ind w:firstLine="0"/>
            </w:pPr>
          </w:p>
        </w:tc>
        <w:tc>
          <w:tcPr>
            <w:tcW w:w="2790" w:type="dxa"/>
          </w:tcPr>
          <w:p w:rsidR="006F009A" w:rsidRDefault="006F009A" w:rsidP="00047F0C">
            <w:pPr>
              <w:ind w:firstLine="0"/>
            </w:pPr>
            <w:r>
              <w:t>Cập nhật đơn vị tính</w:t>
            </w:r>
          </w:p>
        </w:tc>
        <w:tc>
          <w:tcPr>
            <w:tcW w:w="3383" w:type="dxa"/>
          </w:tcPr>
          <w:p w:rsidR="006F009A" w:rsidRDefault="006F009A" w:rsidP="008C3404">
            <w:pPr>
              <w:ind w:firstLine="0"/>
            </w:pPr>
            <w:r>
              <w:t>GetUnitByID(_id)</w:t>
            </w:r>
            <w:r>
              <w:br/>
              <w:t>UpdateUnit</w:t>
            </w:r>
          </w:p>
        </w:tc>
      </w:tr>
      <w:tr w:rsidR="006F009A" w:rsidTr="00D74E8B">
        <w:tc>
          <w:tcPr>
            <w:tcW w:w="625" w:type="dxa"/>
            <w:vMerge/>
          </w:tcPr>
          <w:p w:rsidR="006F009A" w:rsidRDefault="006F009A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6F009A" w:rsidRDefault="006F009A" w:rsidP="008C3404">
            <w:pPr>
              <w:ind w:firstLine="0"/>
            </w:pPr>
          </w:p>
        </w:tc>
        <w:tc>
          <w:tcPr>
            <w:tcW w:w="2790" w:type="dxa"/>
          </w:tcPr>
          <w:p w:rsidR="006F009A" w:rsidRDefault="006F009A" w:rsidP="00047F0C">
            <w:pPr>
              <w:ind w:firstLine="0"/>
            </w:pPr>
            <w:r>
              <w:t>Thay đổi trạng thái đơn vị tính</w:t>
            </w:r>
          </w:p>
        </w:tc>
        <w:tc>
          <w:tcPr>
            <w:tcW w:w="3383" w:type="dxa"/>
          </w:tcPr>
          <w:p w:rsidR="006F009A" w:rsidRDefault="006F009A" w:rsidP="008C3404">
            <w:pPr>
              <w:ind w:firstLine="0"/>
            </w:pPr>
            <w:r>
              <w:t>ChangeUnitStatus</w:t>
            </w:r>
          </w:p>
        </w:tc>
      </w:tr>
      <w:tr w:rsidR="006F009A" w:rsidTr="00D74E8B">
        <w:tc>
          <w:tcPr>
            <w:tcW w:w="625" w:type="dxa"/>
            <w:vMerge/>
          </w:tcPr>
          <w:p w:rsidR="006F009A" w:rsidRDefault="006F009A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6F009A" w:rsidRDefault="006F009A" w:rsidP="008C3404">
            <w:pPr>
              <w:ind w:firstLine="0"/>
            </w:pPr>
          </w:p>
        </w:tc>
        <w:tc>
          <w:tcPr>
            <w:tcW w:w="2790" w:type="dxa"/>
          </w:tcPr>
          <w:p w:rsidR="006F009A" w:rsidRDefault="006F009A" w:rsidP="00047F0C">
            <w:pPr>
              <w:ind w:firstLine="0"/>
            </w:pPr>
            <w:r>
              <w:t>Tìm kiếm, sắp xếp</w:t>
            </w:r>
          </w:p>
        </w:tc>
        <w:tc>
          <w:tcPr>
            <w:tcW w:w="3383" w:type="dxa"/>
          </w:tcPr>
          <w:p w:rsidR="006F009A" w:rsidRDefault="006F009A" w:rsidP="008C3404">
            <w:pPr>
              <w:ind w:firstLine="0"/>
            </w:pPr>
          </w:p>
        </w:tc>
      </w:tr>
      <w:tr w:rsidR="00DB5BD9" w:rsidTr="0070253A">
        <w:tc>
          <w:tcPr>
            <w:tcW w:w="625" w:type="dxa"/>
            <w:vMerge w:val="restart"/>
            <w:shd w:val="clear" w:color="auto" w:fill="F2F2F2" w:themeFill="background1" w:themeFillShade="F2"/>
          </w:tcPr>
          <w:p w:rsidR="00DB5BD9" w:rsidRDefault="00DB5BD9" w:rsidP="00D74E8B">
            <w:pPr>
              <w:ind w:firstLine="0"/>
              <w:jc w:val="center"/>
            </w:pPr>
            <w:r>
              <w:t>6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DB5BD9" w:rsidRDefault="00DB5BD9" w:rsidP="008C3404">
            <w:pPr>
              <w:ind w:firstLine="0"/>
            </w:pPr>
            <w:r>
              <w:t>Quản lý ca làm việc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:rsidR="00DB5BD9" w:rsidRDefault="00DB5BD9" w:rsidP="00047F0C">
            <w:pPr>
              <w:ind w:firstLine="0"/>
            </w:pPr>
            <w:r>
              <w:t>Hiển thị danh sách ca làm việc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DB5BD9" w:rsidRDefault="00DB5BD9" w:rsidP="008C3404">
            <w:pPr>
              <w:ind w:firstLine="0"/>
            </w:pPr>
            <w:r>
              <w:t>ListShift</w:t>
            </w:r>
          </w:p>
        </w:tc>
      </w:tr>
      <w:tr w:rsidR="00DB5BD9" w:rsidTr="0070253A">
        <w:tc>
          <w:tcPr>
            <w:tcW w:w="625" w:type="dxa"/>
            <w:vMerge/>
            <w:shd w:val="clear" w:color="auto" w:fill="F2F2F2" w:themeFill="background1" w:themeFillShade="F2"/>
          </w:tcPr>
          <w:p w:rsidR="00DB5BD9" w:rsidRDefault="00DB5BD9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DB5BD9" w:rsidRDefault="00DB5BD9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DB5BD9" w:rsidRDefault="00DB5BD9" w:rsidP="00047F0C">
            <w:pPr>
              <w:ind w:firstLine="0"/>
            </w:pPr>
            <w:r>
              <w:t>Thêm mới ca làm việc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DB5BD9" w:rsidRDefault="00DB5BD9" w:rsidP="008C3404">
            <w:pPr>
              <w:ind w:firstLine="0"/>
            </w:pPr>
            <w:r>
              <w:t>CreateShift</w:t>
            </w:r>
          </w:p>
        </w:tc>
      </w:tr>
      <w:tr w:rsidR="00DB5BD9" w:rsidTr="0070253A">
        <w:tc>
          <w:tcPr>
            <w:tcW w:w="625" w:type="dxa"/>
            <w:vMerge/>
            <w:shd w:val="clear" w:color="auto" w:fill="F2F2F2" w:themeFill="background1" w:themeFillShade="F2"/>
          </w:tcPr>
          <w:p w:rsidR="00DB5BD9" w:rsidRDefault="00DB5BD9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DB5BD9" w:rsidRDefault="00DB5BD9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DB5BD9" w:rsidRDefault="00DB5BD9" w:rsidP="00047F0C">
            <w:pPr>
              <w:ind w:firstLine="0"/>
            </w:pPr>
            <w:r>
              <w:t>Cập nhật ca làm việc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DB5BD9" w:rsidRDefault="00DB5BD9" w:rsidP="008C3404">
            <w:pPr>
              <w:ind w:firstLine="0"/>
            </w:pPr>
            <w:r>
              <w:t>GetShiftByID(_id)</w:t>
            </w:r>
            <w:r>
              <w:br/>
              <w:t>UpdateShift</w:t>
            </w:r>
          </w:p>
        </w:tc>
      </w:tr>
      <w:tr w:rsidR="00DB5BD9" w:rsidTr="0070253A">
        <w:tc>
          <w:tcPr>
            <w:tcW w:w="625" w:type="dxa"/>
            <w:vMerge/>
            <w:shd w:val="clear" w:color="auto" w:fill="F2F2F2" w:themeFill="background1" w:themeFillShade="F2"/>
          </w:tcPr>
          <w:p w:rsidR="00DB5BD9" w:rsidRDefault="00DB5BD9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DB5BD9" w:rsidRDefault="00DB5BD9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DB5BD9" w:rsidRDefault="00DB5BD9" w:rsidP="00047F0C">
            <w:pPr>
              <w:ind w:firstLine="0"/>
            </w:pPr>
            <w:r>
              <w:t>Thay đổi trạng thái ca làm việc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DB5BD9" w:rsidRDefault="00DB5BD9" w:rsidP="008C3404">
            <w:pPr>
              <w:ind w:firstLine="0"/>
            </w:pPr>
            <w:r>
              <w:t>ChangeShiftStatus</w:t>
            </w:r>
          </w:p>
        </w:tc>
      </w:tr>
      <w:tr w:rsidR="00DB5BD9" w:rsidTr="0070253A">
        <w:tc>
          <w:tcPr>
            <w:tcW w:w="625" w:type="dxa"/>
            <w:vMerge/>
            <w:shd w:val="clear" w:color="auto" w:fill="F2F2F2" w:themeFill="background1" w:themeFillShade="F2"/>
          </w:tcPr>
          <w:p w:rsidR="00DB5BD9" w:rsidRDefault="00DB5BD9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DB5BD9" w:rsidRDefault="00DB5BD9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DB5BD9" w:rsidRDefault="00DB5BD9" w:rsidP="00047F0C">
            <w:pPr>
              <w:ind w:firstLine="0"/>
            </w:pPr>
            <w:r>
              <w:t>Tìm kiếm, sắp xếp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DB5BD9" w:rsidRPr="00E927F1" w:rsidRDefault="00E927F1" w:rsidP="008C3404">
            <w:pPr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FA3CEF" w:rsidTr="00D74E8B">
        <w:tc>
          <w:tcPr>
            <w:tcW w:w="625" w:type="dxa"/>
            <w:vMerge w:val="restart"/>
          </w:tcPr>
          <w:p w:rsidR="00FA3CEF" w:rsidRDefault="00FA3CEF" w:rsidP="00D74E8B">
            <w:pPr>
              <w:ind w:firstLine="0"/>
              <w:jc w:val="center"/>
            </w:pPr>
            <w:r>
              <w:t>7</w:t>
            </w:r>
          </w:p>
        </w:tc>
        <w:tc>
          <w:tcPr>
            <w:tcW w:w="1980" w:type="dxa"/>
            <w:vMerge w:val="restart"/>
          </w:tcPr>
          <w:p w:rsidR="00FA3CEF" w:rsidRDefault="00FA3CEF" w:rsidP="008C3404">
            <w:pPr>
              <w:ind w:firstLine="0"/>
            </w:pPr>
            <w:r>
              <w:t>Quản lý đối tác giao hàng</w:t>
            </w:r>
          </w:p>
        </w:tc>
        <w:tc>
          <w:tcPr>
            <w:tcW w:w="2790" w:type="dxa"/>
          </w:tcPr>
          <w:p w:rsidR="00FA3CEF" w:rsidRDefault="00FA3CEF" w:rsidP="00047F0C">
            <w:pPr>
              <w:ind w:firstLine="0"/>
            </w:pPr>
            <w:r>
              <w:t>Hiển thị danh sách đối tác giao hàng</w:t>
            </w:r>
          </w:p>
        </w:tc>
        <w:tc>
          <w:tcPr>
            <w:tcW w:w="3383" w:type="dxa"/>
          </w:tcPr>
          <w:p w:rsidR="00FA3CEF" w:rsidRDefault="00FA3CEF" w:rsidP="008C3404">
            <w:pPr>
              <w:ind w:firstLine="0"/>
            </w:pPr>
            <w:r>
              <w:t>ListDeliveryPartners</w:t>
            </w:r>
          </w:p>
        </w:tc>
      </w:tr>
      <w:tr w:rsidR="00FA3CEF" w:rsidTr="00D74E8B">
        <w:tc>
          <w:tcPr>
            <w:tcW w:w="625" w:type="dxa"/>
            <w:vMerge/>
          </w:tcPr>
          <w:p w:rsidR="00FA3CEF" w:rsidRDefault="00FA3CEF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FA3CEF" w:rsidRDefault="00FA3CEF" w:rsidP="008C3404">
            <w:pPr>
              <w:ind w:firstLine="0"/>
            </w:pPr>
          </w:p>
        </w:tc>
        <w:tc>
          <w:tcPr>
            <w:tcW w:w="2790" w:type="dxa"/>
          </w:tcPr>
          <w:p w:rsidR="00FA3CEF" w:rsidRDefault="00FA3CEF" w:rsidP="00047F0C">
            <w:pPr>
              <w:ind w:firstLine="0"/>
            </w:pPr>
            <w:r>
              <w:t>Thêm mới đối tác giao hàng</w:t>
            </w:r>
          </w:p>
        </w:tc>
        <w:tc>
          <w:tcPr>
            <w:tcW w:w="3383" w:type="dxa"/>
          </w:tcPr>
          <w:p w:rsidR="00FA3CEF" w:rsidRDefault="00FA3CEF" w:rsidP="008C3404">
            <w:pPr>
              <w:ind w:firstLine="0"/>
            </w:pPr>
            <w:r>
              <w:t>CreateDeliveryPartner</w:t>
            </w:r>
          </w:p>
        </w:tc>
      </w:tr>
      <w:tr w:rsidR="00FA3CEF" w:rsidTr="00D74E8B">
        <w:tc>
          <w:tcPr>
            <w:tcW w:w="625" w:type="dxa"/>
            <w:vMerge/>
          </w:tcPr>
          <w:p w:rsidR="00FA3CEF" w:rsidRDefault="00FA3CEF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FA3CEF" w:rsidRDefault="00FA3CEF" w:rsidP="008C3404">
            <w:pPr>
              <w:ind w:firstLine="0"/>
            </w:pPr>
          </w:p>
        </w:tc>
        <w:tc>
          <w:tcPr>
            <w:tcW w:w="2790" w:type="dxa"/>
          </w:tcPr>
          <w:p w:rsidR="00FA3CEF" w:rsidRDefault="00FA3CEF" w:rsidP="00047F0C">
            <w:pPr>
              <w:ind w:firstLine="0"/>
            </w:pPr>
            <w:r>
              <w:t>Cập nhật đối tác giao hàng</w:t>
            </w:r>
          </w:p>
        </w:tc>
        <w:tc>
          <w:tcPr>
            <w:tcW w:w="3383" w:type="dxa"/>
          </w:tcPr>
          <w:p w:rsidR="00FA3CEF" w:rsidRDefault="00FA3CEF" w:rsidP="008C3404">
            <w:pPr>
              <w:ind w:firstLine="0"/>
            </w:pPr>
            <w:r>
              <w:t>GetDeliveryPartnerByID(_id)</w:t>
            </w:r>
            <w:r>
              <w:br/>
              <w:t>UpdateDeliveryPartner</w:t>
            </w:r>
          </w:p>
        </w:tc>
      </w:tr>
      <w:tr w:rsidR="00FA3CEF" w:rsidTr="00D74E8B">
        <w:tc>
          <w:tcPr>
            <w:tcW w:w="625" w:type="dxa"/>
            <w:vMerge/>
          </w:tcPr>
          <w:p w:rsidR="00FA3CEF" w:rsidRDefault="00FA3CEF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FA3CEF" w:rsidRDefault="00FA3CEF" w:rsidP="008C3404">
            <w:pPr>
              <w:ind w:firstLine="0"/>
            </w:pPr>
          </w:p>
        </w:tc>
        <w:tc>
          <w:tcPr>
            <w:tcW w:w="2790" w:type="dxa"/>
          </w:tcPr>
          <w:p w:rsidR="00FA3CEF" w:rsidRDefault="00FA3CEF" w:rsidP="00047F0C">
            <w:pPr>
              <w:ind w:firstLine="0"/>
            </w:pPr>
            <w:r>
              <w:t>Thay đổi trạng thái đối tác giao hàng</w:t>
            </w:r>
          </w:p>
        </w:tc>
        <w:tc>
          <w:tcPr>
            <w:tcW w:w="3383" w:type="dxa"/>
          </w:tcPr>
          <w:p w:rsidR="00FA3CEF" w:rsidRDefault="00FA3CEF" w:rsidP="008C3404">
            <w:pPr>
              <w:ind w:firstLine="0"/>
            </w:pPr>
            <w:r>
              <w:t>ChangeDeliveryPartnerStatus</w:t>
            </w:r>
          </w:p>
        </w:tc>
      </w:tr>
      <w:tr w:rsidR="00FA3CEF" w:rsidTr="00D74E8B">
        <w:tc>
          <w:tcPr>
            <w:tcW w:w="625" w:type="dxa"/>
            <w:vMerge/>
          </w:tcPr>
          <w:p w:rsidR="00FA3CEF" w:rsidRDefault="00FA3CEF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FA3CEF" w:rsidRDefault="00FA3CEF" w:rsidP="008C3404">
            <w:pPr>
              <w:ind w:firstLine="0"/>
            </w:pPr>
          </w:p>
        </w:tc>
        <w:tc>
          <w:tcPr>
            <w:tcW w:w="2790" w:type="dxa"/>
          </w:tcPr>
          <w:p w:rsidR="00FA3CEF" w:rsidRDefault="00FA3CEF" w:rsidP="00F744B0">
            <w:pPr>
              <w:ind w:firstLine="0"/>
            </w:pPr>
            <w:r>
              <w:t>Tìm kiếm, sắp xếp</w:t>
            </w:r>
          </w:p>
        </w:tc>
        <w:tc>
          <w:tcPr>
            <w:tcW w:w="3383" w:type="dxa"/>
          </w:tcPr>
          <w:p w:rsidR="00FA3CEF" w:rsidRDefault="00FA3CEF" w:rsidP="008C3404">
            <w:pPr>
              <w:ind w:firstLine="0"/>
            </w:pPr>
          </w:p>
        </w:tc>
      </w:tr>
      <w:tr w:rsidR="00796093" w:rsidTr="00521DC0">
        <w:tc>
          <w:tcPr>
            <w:tcW w:w="625" w:type="dxa"/>
            <w:vMerge w:val="restart"/>
            <w:shd w:val="clear" w:color="auto" w:fill="F2F2F2" w:themeFill="background1" w:themeFillShade="F2"/>
          </w:tcPr>
          <w:p w:rsidR="00796093" w:rsidRDefault="00796093" w:rsidP="00D74E8B">
            <w:pPr>
              <w:ind w:firstLine="0"/>
              <w:jc w:val="center"/>
            </w:pPr>
            <w:r>
              <w:t>8</w:t>
            </w:r>
          </w:p>
        </w:tc>
        <w:tc>
          <w:tcPr>
            <w:tcW w:w="1980" w:type="dxa"/>
            <w:vMerge w:val="restart"/>
            <w:shd w:val="clear" w:color="auto" w:fill="F2F2F2" w:themeFill="background1" w:themeFillShade="F2"/>
          </w:tcPr>
          <w:p w:rsidR="00796093" w:rsidRDefault="00796093" w:rsidP="008C3404">
            <w:pPr>
              <w:ind w:firstLine="0"/>
            </w:pPr>
            <w:r>
              <w:t>Quản lý danh mục thu chi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:rsidR="00796093" w:rsidRPr="00B05077" w:rsidRDefault="00796093" w:rsidP="00B05077">
            <w:pPr>
              <w:ind w:firstLine="0"/>
              <w:rPr>
                <w:i/>
              </w:rPr>
            </w:pPr>
            <w:r>
              <w:t xml:space="preserve">Hiển thị danh mục thu, chi </w:t>
            </w:r>
            <w:r>
              <w:rPr>
                <w:i/>
              </w:rPr>
              <w:t xml:space="preserve">(Tên danh mục, loại thu chi, miêu tả, trạng thái) 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796093" w:rsidRDefault="00796093" w:rsidP="008C3404">
            <w:pPr>
              <w:ind w:firstLine="0"/>
            </w:pPr>
            <w:r>
              <w:t>ListOfREs</w:t>
            </w:r>
          </w:p>
        </w:tc>
      </w:tr>
      <w:tr w:rsidR="00796093" w:rsidTr="00521DC0">
        <w:tc>
          <w:tcPr>
            <w:tcW w:w="625" w:type="dxa"/>
            <w:vMerge/>
            <w:shd w:val="clear" w:color="auto" w:fill="F2F2F2" w:themeFill="background1" w:themeFillShade="F2"/>
          </w:tcPr>
          <w:p w:rsidR="00796093" w:rsidRDefault="00796093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796093" w:rsidRDefault="00796093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796093" w:rsidRDefault="00796093" w:rsidP="00047F0C">
            <w:pPr>
              <w:ind w:firstLine="0"/>
            </w:pPr>
            <w:r>
              <w:t>Thêm mới danh mục thu, chi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796093" w:rsidRDefault="00796093" w:rsidP="00371F3F">
            <w:pPr>
              <w:ind w:firstLine="0"/>
            </w:pPr>
            <w:r>
              <w:t>CreacteRE</w:t>
            </w:r>
          </w:p>
        </w:tc>
      </w:tr>
      <w:tr w:rsidR="00796093" w:rsidTr="00521DC0">
        <w:tc>
          <w:tcPr>
            <w:tcW w:w="625" w:type="dxa"/>
            <w:vMerge/>
            <w:shd w:val="clear" w:color="auto" w:fill="F2F2F2" w:themeFill="background1" w:themeFillShade="F2"/>
          </w:tcPr>
          <w:p w:rsidR="00796093" w:rsidRDefault="00796093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796093" w:rsidRDefault="00796093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796093" w:rsidRDefault="00796093" w:rsidP="00047F0C">
            <w:pPr>
              <w:ind w:firstLine="0"/>
            </w:pPr>
            <w:r>
              <w:t>Cập nhật thông tin danh mục thu, chi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796093" w:rsidRDefault="00796093" w:rsidP="008C3404">
            <w:pPr>
              <w:ind w:firstLine="0"/>
            </w:pPr>
            <w:r>
              <w:t>GetREByID(_id)</w:t>
            </w:r>
            <w:r>
              <w:br/>
              <w:t>UpdateRE</w:t>
            </w:r>
          </w:p>
        </w:tc>
      </w:tr>
      <w:tr w:rsidR="00796093" w:rsidTr="00521DC0">
        <w:tc>
          <w:tcPr>
            <w:tcW w:w="625" w:type="dxa"/>
            <w:vMerge/>
            <w:shd w:val="clear" w:color="auto" w:fill="F2F2F2" w:themeFill="background1" w:themeFillShade="F2"/>
          </w:tcPr>
          <w:p w:rsidR="00796093" w:rsidRDefault="00796093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796093" w:rsidRDefault="00796093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796093" w:rsidRDefault="00796093" w:rsidP="00047F0C">
            <w:pPr>
              <w:ind w:firstLine="0"/>
            </w:pPr>
            <w:r>
              <w:t>Thay đổi trạng thái danh mục thu chi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796093" w:rsidRDefault="00796093" w:rsidP="008C3404">
            <w:pPr>
              <w:ind w:firstLine="0"/>
            </w:pPr>
            <w:r>
              <w:t>ChangeREStatus</w:t>
            </w:r>
          </w:p>
        </w:tc>
      </w:tr>
      <w:tr w:rsidR="00796093" w:rsidTr="00521DC0">
        <w:tc>
          <w:tcPr>
            <w:tcW w:w="625" w:type="dxa"/>
            <w:vMerge/>
            <w:shd w:val="clear" w:color="auto" w:fill="F2F2F2" w:themeFill="background1" w:themeFillShade="F2"/>
          </w:tcPr>
          <w:p w:rsidR="00796093" w:rsidRDefault="00796093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  <w:shd w:val="clear" w:color="auto" w:fill="F2F2F2" w:themeFill="background1" w:themeFillShade="F2"/>
          </w:tcPr>
          <w:p w:rsidR="00796093" w:rsidRDefault="00796093" w:rsidP="008C3404">
            <w:pPr>
              <w:ind w:firstLine="0"/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:rsidR="00796093" w:rsidRDefault="00796093" w:rsidP="00047F0C">
            <w:pPr>
              <w:ind w:firstLine="0"/>
            </w:pPr>
            <w:r>
              <w:t>Tìm kiếm, sắp xếp</w:t>
            </w:r>
          </w:p>
        </w:tc>
        <w:tc>
          <w:tcPr>
            <w:tcW w:w="3383" w:type="dxa"/>
            <w:shd w:val="clear" w:color="auto" w:fill="F2F2F2" w:themeFill="background1" w:themeFillShade="F2"/>
          </w:tcPr>
          <w:p w:rsidR="00796093" w:rsidRDefault="00796093" w:rsidP="008C3404">
            <w:pPr>
              <w:ind w:firstLine="0"/>
            </w:pPr>
          </w:p>
        </w:tc>
      </w:tr>
      <w:tr w:rsidR="002D017A" w:rsidTr="00D74E8B">
        <w:tc>
          <w:tcPr>
            <w:tcW w:w="625" w:type="dxa"/>
            <w:vMerge w:val="restart"/>
          </w:tcPr>
          <w:p w:rsidR="002D017A" w:rsidRDefault="002D017A" w:rsidP="00D74E8B">
            <w:pPr>
              <w:ind w:firstLine="0"/>
              <w:jc w:val="center"/>
            </w:pPr>
            <w:r>
              <w:t>9</w:t>
            </w:r>
          </w:p>
        </w:tc>
        <w:tc>
          <w:tcPr>
            <w:tcW w:w="1980" w:type="dxa"/>
            <w:vMerge w:val="restart"/>
          </w:tcPr>
          <w:p w:rsidR="002D017A" w:rsidRDefault="002D017A" w:rsidP="00D92C21">
            <w:pPr>
              <w:ind w:firstLine="0"/>
            </w:pPr>
            <w:r>
              <w:t>Nhập kho</w:t>
            </w:r>
          </w:p>
        </w:tc>
        <w:tc>
          <w:tcPr>
            <w:tcW w:w="2790" w:type="dxa"/>
          </w:tcPr>
          <w:p w:rsidR="002D017A" w:rsidRDefault="002D017A" w:rsidP="00761907">
            <w:pPr>
              <w:ind w:firstLine="0"/>
            </w:pPr>
            <w:r>
              <w:t xml:space="preserve">Hiển thị lịch sử nhập kho </w:t>
            </w:r>
            <w:r>
              <w:rPr>
                <w:i/>
              </w:rPr>
              <w:t>(Thời gian, số phiếu nhập, nhà cung cấp, tổng tiền, miêu tả, tình trạng thanh toán)</w:t>
            </w:r>
            <w:r>
              <w:t xml:space="preserve"> theo đơn vị thời gian ngày tháng năm</w:t>
            </w:r>
          </w:p>
        </w:tc>
        <w:tc>
          <w:tcPr>
            <w:tcW w:w="3383" w:type="dxa"/>
          </w:tcPr>
          <w:p w:rsidR="002D017A" w:rsidRDefault="00CA6B09" w:rsidP="00816871">
            <w:pPr>
              <w:ind w:firstLine="0"/>
            </w:pPr>
            <w:r>
              <w:t>ListReceiptForGoods</w:t>
            </w:r>
            <w:bookmarkStart w:id="1" w:name="_GoBack"/>
            <w:bookmarkEnd w:id="1"/>
          </w:p>
        </w:tc>
      </w:tr>
      <w:tr w:rsidR="002D017A" w:rsidTr="00D74E8B">
        <w:tc>
          <w:tcPr>
            <w:tcW w:w="625" w:type="dxa"/>
            <w:vMerge/>
          </w:tcPr>
          <w:p w:rsidR="002D017A" w:rsidRDefault="002D017A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2D017A" w:rsidRDefault="002D017A" w:rsidP="008C3404">
            <w:pPr>
              <w:ind w:firstLine="0"/>
            </w:pPr>
          </w:p>
        </w:tc>
        <w:tc>
          <w:tcPr>
            <w:tcW w:w="2790" w:type="dxa"/>
          </w:tcPr>
          <w:p w:rsidR="002D017A" w:rsidRDefault="002D017A" w:rsidP="00C36D58">
            <w:pPr>
              <w:ind w:firstLine="0"/>
            </w:pPr>
            <w:r>
              <w:t>Thêm sản phẩm vào bản nháp nhập kho</w:t>
            </w:r>
          </w:p>
        </w:tc>
        <w:tc>
          <w:tcPr>
            <w:tcW w:w="3383" w:type="dxa"/>
          </w:tcPr>
          <w:p w:rsidR="002D017A" w:rsidRDefault="002D017A" w:rsidP="00EE6BE0">
            <w:pPr>
              <w:ind w:firstLine="0"/>
            </w:pPr>
            <w:r>
              <w:t>ListProductCategories</w:t>
            </w:r>
            <w:r>
              <w:br/>
              <w:t>ListProdu</w:t>
            </w:r>
            <w:r w:rsidR="007131CF">
              <w:t>cts</w:t>
            </w:r>
            <w:r w:rsidR="007131CF">
              <w:br/>
              <w:t>ListSuppliers</w:t>
            </w:r>
            <w:r w:rsidR="007131CF">
              <w:br/>
              <w:t>ListEmployees</w:t>
            </w:r>
          </w:p>
        </w:tc>
      </w:tr>
      <w:tr w:rsidR="002D017A" w:rsidTr="00D74E8B">
        <w:tc>
          <w:tcPr>
            <w:tcW w:w="625" w:type="dxa"/>
            <w:vMerge/>
          </w:tcPr>
          <w:p w:rsidR="002D017A" w:rsidRDefault="002D017A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2D017A" w:rsidRDefault="002D017A" w:rsidP="008C3404">
            <w:pPr>
              <w:ind w:firstLine="0"/>
            </w:pPr>
          </w:p>
        </w:tc>
        <w:tc>
          <w:tcPr>
            <w:tcW w:w="2790" w:type="dxa"/>
          </w:tcPr>
          <w:p w:rsidR="002D017A" w:rsidRDefault="002D017A" w:rsidP="00EE6BE0">
            <w:pPr>
              <w:ind w:firstLine="0"/>
            </w:pPr>
            <w:r>
              <w:t>Xóa sản phẩm từ bản nháp nhập kho</w:t>
            </w:r>
          </w:p>
        </w:tc>
        <w:tc>
          <w:tcPr>
            <w:tcW w:w="3383" w:type="dxa"/>
          </w:tcPr>
          <w:p w:rsidR="002D017A" w:rsidRPr="0001379D" w:rsidRDefault="002D017A" w:rsidP="008C3404">
            <w:pPr>
              <w:ind w:firstLine="0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2D017A" w:rsidTr="00D74E8B">
        <w:tc>
          <w:tcPr>
            <w:tcW w:w="625" w:type="dxa"/>
            <w:vMerge/>
          </w:tcPr>
          <w:p w:rsidR="002D017A" w:rsidRDefault="002D017A" w:rsidP="00D74E8B">
            <w:pPr>
              <w:ind w:firstLine="0"/>
              <w:jc w:val="center"/>
            </w:pPr>
          </w:p>
        </w:tc>
        <w:tc>
          <w:tcPr>
            <w:tcW w:w="1980" w:type="dxa"/>
            <w:vMerge/>
          </w:tcPr>
          <w:p w:rsidR="002D017A" w:rsidRDefault="002D017A" w:rsidP="008C3404">
            <w:pPr>
              <w:ind w:firstLine="0"/>
            </w:pPr>
          </w:p>
        </w:tc>
        <w:tc>
          <w:tcPr>
            <w:tcW w:w="2790" w:type="dxa"/>
          </w:tcPr>
          <w:p w:rsidR="002D017A" w:rsidRDefault="002D017A" w:rsidP="00047F0C">
            <w:pPr>
              <w:ind w:firstLine="0"/>
            </w:pPr>
            <w:r>
              <w:t>Thêm mới phiếu nhập kho</w:t>
            </w:r>
          </w:p>
        </w:tc>
        <w:tc>
          <w:tcPr>
            <w:tcW w:w="3383" w:type="dxa"/>
          </w:tcPr>
          <w:p w:rsidR="002D017A" w:rsidRPr="00515621" w:rsidRDefault="002D017A" w:rsidP="00784839">
            <w:pPr>
              <w:ind w:firstLine="0"/>
              <w:jc w:val="left"/>
            </w:pPr>
            <w:r>
              <w:t>UpdateProductQuantity</w:t>
            </w:r>
            <w:r>
              <w:br/>
              <w:t xml:space="preserve">UpdateProductPrice </w:t>
            </w:r>
            <w:r w:rsidRPr="0020580F">
              <w:rPr>
                <w:i/>
              </w:rPr>
              <w:t>(nếu có)</w:t>
            </w:r>
            <w:r>
              <w:rPr>
                <w:i/>
              </w:rPr>
              <w:br/>
            </w:r>
            <w:r>
              <w:t>CreateReceiptForGoods</w:t>
            </w:r>
          </w:p>
        </w:tc>
      </w:tr>
      <w:tr w:rsidR="00DF7D2D" w:rsidTr="00D74E8B">
        <w:tc>
          <w:tcPr>
            <w:tcW w:w="625" w:type="dxa"/>
          </w:tcPr>
          <w:p w:rsidR="00DF7D2D" w:rsidRDefault="00DF7D2D" w:rsidP="00D74E8B">
            <w:pPr>
              <w:ind w:firstLine="0"/>
              <w:jc w:val="center"/>
            </w:pPr>
          </w:p>
        </w:tc>
        <w:tc>
          <w:tcPr>
            <w:tcW w:w="1980" w:type="dxa"/>
          </w:tcPr>
          <w:p w:rsidR="00DF7D2D" w:rsidRDefault="00DF7D2D" w:rsidP="008C3404">
            <w:pPr>
              <w:ind w:firstLine="0"/>
            </w:pPr>
          </w:p>
        </w:tc>
        <w:tc>
          <w:tcPr>
            <w:tcW w:w="2790" w:type="dxa"/>
          </w:tcPr>
          <w:p w:rsidR="00DF7D2D" w:rsidRDefault="003F6BC9" w:rsidP="00047F0C">
            <w:pPr>
              <w:ind w:firstLine="0"/>
            </w:pPr>
            <w:r>
              <w:t>Trả hàng</w:t>
            </w:r>
          </w:p>
        </w:tc>
        <w:tc>
          <w:tcPr>
            <w:tcW w:w="3383" w:type="dxa"/>
          </w:tcPr>
          <w:p w:rsidR="00DF7D2D" w:rsidRDefault="00DF7D2D" w:rsidP="008C3404">
            <w:pPr>
              <w:ind w:firstLine="0"/>
            </w:pPr>
          </w:p>
        </w:tc>
      </w:tr>
      <w:tr w:rsidR="00DF7D2D" w:rsidTr="00D74E8B">
        <w:tc>
          <w:tcPr>
            <w:tcW w:w="625" w:type="dxa"/>
          </w:tcPr>
          <w:p w:rsidR="00DF7D2D" w:rsidRDefault="00DF7D2D" w:rsidP="00D74E8B">
            <w:pPr>
              <w:ind w:firstLine="0"/>
              <w:jc w:val="center"/>
            </w:pPr>
          </w:p>
        </w:tc>
        <w:tc>
          <w:tcPr>
            <w:tcW w:w="1980" w:type="dxa"/>
          </w:tcPr>
          <w:p w:rsidR="00DF7D2D" w:rsidRDefault="00DF7D2D" w:rsidP="008C3404">
            <w:pPr>
              <w:ind w:firstLine="0"/>
            </w:pPr>
          </w:p>
        </w:tc>
        <w:tc>
          <w:tcPr>
            <w:tcW w:w="2790" w:type="dxa"/>
          </w:tcPr>
          <w:p w:rsidR="00DF7D2D" w:rsidRDefault="00DF7D2D" w:rsidP="00047F0C">
            <w:pPr>
              <w:ind w:firstLine="0"/>
            </w:pPr>
          </w:p>
        </w:tc>
        <w:tc>
          <w:tcPr>
            <w:tcW w:w="3383" w:type="dxa"/>
          </w:tcPr>
          <w:p w:rsidR="00DF7D2D" w:rsidRDefault="00DF7D2D" w:rsidP="008C3404">
            <w:pPr>
              <w:ind w:firstLine="0"/>
            </w:pPr>
          </w:p>
        </w:tc>
      </w:tr>
      <w:tr w:rsidR="00521DC0" w:rsidTr="00D74E8B">
        <w:tc>
          <w:tcPr>
            <w:tcW w:w="625" w:type="dxa"/>
          </w:tcPr>
          <w:p w:rsidR="00521DC0" w:rsidRDefault="00521DC0" w:rsidP="00D74E8B">
            <w:pPr>
              <w:ind w:firstLine="0"/>
              <w:jc w:val="center"/>
            </w:pPr>
          </w:p>
        </w:tc>
        <w:tc>
          <w:tcPr>
            <w:tcW w:w="1980" w:type="dxa"/>
          </w:tcPr>
          <w:p w:rsidR="00521DC0" w:rsidRDefault="00521DC0" w:rsidP="008C3404">
            <w:pPr>
              <w:ind w:firstLine="0"/>
            </w:pPr>
          </w:p>
        </w:tc>
        <w:tc>
          <w:tcPr>
            <w:tcW w:w="2790" w:type="dxa"/>
          </w:tcPr>
          <w:p w:rsidR="00521DC0" w:rsidRDefault="00521DC0" w:rsidP="00047F0C">
            <w:pPr>
              <w:ind w:firstLine="0"/>
            </w:pPr>
          </w:p>
        </w:tc>
        <w:tc>
          <w:tcPr>
            <w:tcW w:w="3383" w:type="dxa"/>
          </w:tcPr>
          <w:p w:rsidR="00521DC0" w:rsidRDefault="00521DC0" w:rsidP="008C3404">
            <w:pPr>
              <w:ind w:firstLine="0"/>
            </w:pPr>
          </w:p>
        </w:tc>
      </w:tr>
      <w:tr w:rsidR="00521DC0" w:rsidTr="00D74E8B">
        <w:tc>
          <w:tcPr>
            <w:tcW w:w="625" w:type="dxa"/>
          </w:tcPr>
          <w:p w:rsidR="00521DC0" w:rsidRDefault="00521DC0" w:rsidP="00D74E8B">
            <w:pPr>
              <w:ind w:firstLine="0"/>
              <w:jc w:val="center"/>
            </w:pPr>
          </w:p>
        </w:tc>
        <w:tc>
          <w:tcPr>
            <w:tcW w:w="1980" w:type="dxa"/>
          </w:tcPr>
          <w:p w:rsidR="00521DC0" w:rsidRDefault="00521DC0" w:rsidP="008C3404">
            <w:pPr>
              <w:ind w:firstLine="0"/>
            </w:pPr>
          </w:p>
        </w:tc>
        <w:tc>
          <w:tcPr>
            <w:tcW w:w="2790" w:type="dxa"/>
          </w:tcPr>
          <w:p w:rsidR="00521DC0" w:rsidRDefault="00521DC0" w:rsidP="00047F0C">
            <w:pPr>
              <w:ind w:firstLine="0"/>
            </w:pPr>
          </w:p>
        </w:tc>
        <w:tc>
          <w:tcPr>
            <w:tcW w:w="3383" w:type="dxa"/>
          </w:tcPr>
          <w:p w:rsidR="00521DC0" w:rsidRDefault="00521DC0" w:rsidP="008C3404">
            <w:pPr>
              <w:ind w:firstLine="0"/>
            </w:pPr>
          </w:p>
        </w:tc>
      </w:tr>
      <w:tr w:rsidR="00521DC0" w:rsidTr="00D74E8B">
        <w:tc>
          <w:tcPr>
            <w:tcW w:w="625" w:type="dxa"/>
          </w:tcPr>
          <w:p w:rsidR="00521DC0" w:rsidRDefault="00521DC0" w:rsidP="00D74E8B">
            <w:pPr>
              <w:ind w:firstLine="0"/>
              <w:jc w:val="center"/>
            </w:pPr>
          </w:p>
        </w:tc>
        <w:tc>
          <w:tcPr>
            <w:tcW w:w="1980" w:type="dxa"/>
          </w:tcPr>
          <w:p w:rsidR="00521DC0" w:rsidRDefault="00521DC0" w:rsidP="008C3404">
            <w:pPr>
              <w:ind w:firstLine="0"/>
            </w:pPr>
          </w:p>
        </w:tc>
        <w:tc>
          <w:tcPr>
            <w:tcW w:w="2790" w:type="dxa"/>
          </w:tcPr>
          <w:p w:rsidR="00521DC0" w:rsidRDefault="00521DC0" w:rsidP="00047F0C">
            <w:pPr>
              <w:ind w:firstLine="0"/>
            </w:pPr>
          </w:p>
        </w:tc>
        <w:tc>
          <w:tcPr>
            <w:tcW w:w="3383" w:type="dxa"/>
          </w:tcPr>
          <w:p w:rsidR="00521DC0" w:rsidRDefault="00521DC0" w:rsidP="008C3404">
            <w:pPr>
              <w:ind w:firstLine="0"/>
            </w:pPr>
          </w:p>
        </w:tc>
      </w:tr>
      <w:tr w:rsidR="00521DC0" w:rsidTr="00D74E8B">
        <w:tc>
          <w:tcPr>
            <w:tcW w:w="625" w:type="dxa"/>
          </w:tcPr>
          <w:p w:rsidR="00521DC0" w:rsidRDefault="00521DC0" w:rsidP="00D74E8B">
            <w:pPr>
              <w:ind w:firstLine="0"/>
              <w:jc w:val="center"/>
            </w:pPr>
          </w:p>
        </w:tc>
        <w:tc>
          <w:tcPr>
            <w:tcW w:w="1980" w:type="dxa"/>
          </w:tcPr>
          <w:p w:rsidR="00521DC0" w:rsidRDefault="00521DC0" w:rsidP="008C3404">
            <w:pPr>
              <w:ind w:firstLine="0"/>
            </w:pPr>
          </w:p>
        </w:tc>
        <w:tc>
          <w:tcPr>
            <w:tcW w:w="2790" w:type="dxa"/>
          </w:tcPr>
          <w:p w:rsidR="00521DC0" w:rsidRDefault="00521DC0" w:rsidP="00047F0C">
            <w:pPr>
              <w:ind w:firstLine="0"/>
            </w:pPr>
          </w:p>
        </w:tc>
        <w:tc>
          <w:tcPr>
            <w:tcW w:w="3383" w:type="dxa"/>
          </w:tcPr>
          <w:p w:rsidR="00521DC0" w:rsidRDefault="00521DC0" w:rsidP="008C3404">
            <w:pPr>
              <w:ind w:firstLine="0"/>
            </w:pPr>
          </w:p>
        </w:tc>
      </w:tr>
      <w:tr w:rsidR="00521DC0" w:rsidTr="00D74E8B">
        <w:tc>
          <w:tcPr>
            <w:tcW w:w="625" w:type="dxa"/>
          </w:tcPr>
          <w:p w:rsidR="00521DC0" w:rsidRDefault="00521DC0" w:rsidP="00D74E8B">
            <w:pPr>
              <w:ind w:firstLine="0"/>
              <w:jc w:val="center"/>
            </w:pPr>
          </w:p>
        </w:tc>
        <w:tc>
          <w:tcPr>
            <w:tcW w:w="1980" w:type="dxa"/>
          </w:tcPr>
          <w:p w:rsidR="00521DC0" w:rsidRDefault="00521DC0" w:rsidP="008C3404">
            <w:pPr>
              <w:ind w:firstLine="0"/>
            </w:pPr>
          </w:p>
        </w:tc>
        <w:tc>
          <w:tcPr>
            <w:tcW w:w="2790" w:type="dxa"/>
          </w:tcPr>
          <w:p w:rsidR="00521DC0" w:rsidRDefault="00521DC0" w:rsidP="00047F0C">
            <w:pPr>
              <w:ind w:firstLine="0"/>
            </w:pPr>
          </w:p>
        </w:tc>
        <w:tc>
          <w:tcPr>
            <w:tcW w:w="3383" w:type="dxa"/>
          </w:tcPr>
          <w:p w:rsidR="00521DC0" w:rsidRDefault="00521DC0" w:rsidP="008C3404">
            <w:pPr>
              <w:ind w:firstLine="0"/>
            </w:pPr>
          </w:p>
        </w:tc>
      </w:tr>
      <w:tr w:rsidR="00521DC0" w:rsidTr="00D74E8B">
        <w:tc>
          <w:tcPr>
            <w:tcW w:w="625" w:type="dxa"/>
          </w:tcPr>
          <w:p w:rsidR="00521DC0" w:rsidRDefault="00521DC0" w:rsidP="00D74E8B">
            <w:pPr>
              <w:ind w:firstLine="0"/>
              <w:jc w:val="center"/>
            </w:pPr>
          </w:p>
        </w:tc>
        <w:tc>
          <w:tcPr>
            <w:tcW w:w="1980" w:type="dxa"/>
          </w:tcPr>
          <w:p w:rsidR="00521DC0" w:rsidRDefault="00521DC0" w:rsidP="008C3404">
            <w:pPr>
              <w:ind w:firstLine="0"/>
            </w:pPr>
          </w:p>
        </w:tc>
        <w:tc>
          <w:tcPr>
            <w:tcW w:w="2790" w:type="dxa"/>
          </w:tcPr>
          <w:p w:rsidR="00521DC0" w:rsidRDefault="00521DC0" w:rsidP="00047F0C">
            <w:pPr>
              <w:ind w:firstLine="0"/>
            </w:pPr>
          </w:p>
        </w:tc>
        <w:tc>
          <w:tcPr>
            <w:tcW w:w="3383" w:type="dxa"/>
          </w:tcPr>
          <w:p w:rsidR="00521DC0" w:rsidRDefault="00521DC0" w:rsidP="008C3404">
            <w:pPr>
              <w:ind w:firstLine="0"/>
            </w:pPr>
          </w:p>
        </w:tc>
      </w:tr>
      <w:tr w:rsidR="00521DC0" w:rsidTr="00D74E8B">
        <w:tc>
          <w:tcPr>
            <w:tcW w:w="625" w:type="dxa"/>
          </w:tcPr>
          <w:p w:rsidR="00521DC0" w:rsidRDefault="00521DC0" w:rsidP="00D74E8B">
            <w:pPr>
              <w:ind w:firstLine="0"/>
              <w:jc w:val="center"/>
            </w:pPr>
          </w:p>
        </w:tc>
        <w:tc>
          <w:tcPr>
            <w:tcW w:w="1980" w:type="dxa"/>
          </w:tcPr>
          <w:p w:rsidR="00521DC0" w:rsidRDefault="00521DC0" w:rsidP="008C3404">
            <w:pPr>
              <w:ind w:firstLine="0"/>
            </w:pPr>
          </w:p>
        </w:tc>
        <w:tc>
          <w:tcPr>
            <w:tcW w:w="2790" w:type="dxa"/>
          </w:tcPr>
          <w:p w:rsidR="00521DC0" w:rsidRDefault="00521DC0" w:rsidP="00047F0C">
            <w:pPr>
              <w:ind w:firstLine="0"/>
            </w:pPr>
          </w:p>
        </w:tc>
        <w:tc>
          <w:tcPr>
            <w:tcW w:w="3383" w:type="dxa"/>
          </w:tcPr>
          <w:p w:rsidR="00521DC0" w:rsidRDefault="00521DC0" w:rsidP="008C3404">
            <w:pPr>
              <w:ind w:firstLine="0"/>
            </w:pPr>
          </w:p>
        </w:tc>
      </w:tr>
      <w:tr w:rsidR="00521DC0" w:rsidTr="00D74E8B">
        <w:tc>
          <w:tcPr>
            <w:tcW w:w="625" w:type="dxa"/>
          </w:tcPr>
          <w:p w:rsidR="00521DC0" w:rsidRDefault="00521DC0" w:rsidP="00D74E8B">
            <w:pPr>
              <w:ind w:firstLine="0"/>
              <w:jc w:val="center"/>
            </w:pPr>
          </w:p>
        </w:tc>
        <w:tc>
          <w:tcPr>
            <w:tcW w:w="1980" w:type="dxa"/>
          </w:tcPr>
          <w:p w:rsidR="00521DC0" w:rsidRDefault="00521DC0" w:rsidP="008C3404">
            <w:pPr>
              <w:ind w:firstLine="0"/>
            </w:pPr>
          </w:p>
        </w:tc>
        <w:tc>
          <w:tcPr>
            <w:tcW w:w="2790" w:type="dxa"/>
          </w:tcPr>
          <w:p w:rsidR="00521DC0" w:rsidRDefault="00521DC0" w:rsidP="00047F0C">
            <w:pPr>
              <w:ind w:firstLine="0"/>
            </w:pPr>
          </w:p>
        </w:tc>
        <w:tc>
          <w:tcPr>
            <w:tcW w:w="3383" w:type="dxa"/>
          </w:tcPr>
          <w:p w:rsidR="00521DC0" w:rsidRDefault="00521DC0" w:rsidP="008C3404">
            <w:pPr>
              <w:ind w:firstLine="0"/>
            </w:pPr>
          </w:p>
        </w:tc>
      </w:tr>
    </w:tbl>
    <w:p w:rsidR="008C3404" w:rsidRPr="008C3404" w:rsidRDefault="008C3404" w:rsidP="008C3404"/>
    <w:p w:rsidR="00117256" w:rsidRPr="00A16910" w:rsidRDefault="00117256" w:rsidP="00117256">
      <w:pPr>
        <w:pStyle w:val="Heading3"/>
      </w:pPr>
      <w:r>
        <w:t>Chăm sóc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980"/>
        <w:gridCol w:w="2790"/>
        <w:gridCol w:w="3383"/>
      </w:tblGrid>
      <w:tr w:rsidR="00E9418F" w:rsidTr="00E9418F">
        <w:tc>
          <w:tcPr>
            <w:tcW w:w="625" w:type="dxa"/>
            <w:shd w:val="clear" w:color="auto" w:fill="595959" w:themeFill="text1" w:themeFillTint="A6"/>
          </w:tcPr>
          <w:p w:rsidR="00E9418F" w:rsidRPr="00E9418F" w:rsidRDefault="00E9418F" w:rsidP="00E9418F">
            <w:pPr>
              <w:ind w:firstLine="0"/>
              <w:jc w:val="center"/>
              <w:rPr>
                <w:color w:val="FFFFFF" w:themeColor="background1"/>
                <w:szCs w:val="26"/>
              </w:rPr>
            </w:pPr>
            <w:r w:rsidRPr="00E9418F">
              <w:rPr>
                <w:color w:val="FFFFFF" w:themeColor="background1"/>
                <w:szCs w:val="26"/>
              </w:rPr>
              <w:t>STT</w:t>
            </w:r>
          </w:p>
        </w:tc>
        <w:tc>
          <w:tcPr>
            <w:tcW w:w="1980" w:type="dxa"/>
            <w:shd w:val="clear" w:color="auto" w:fill="595959" w:themeFill="text1" w:themeFillTint="A6"/>
          </w:tcPr>
          <w:p w:rsidR="00E9418F" w:rsidRPr="00E9418F" w:rsidRDefault="00E9418F" w:rsidP="00E9418F">
            <w:pPr>
              <w:ind w:firstLine="0"/>
              <w:jc w:val="center"/>
              <w:rPr>
                <w:color w:val="FFFFFF" w:themeColor="background1"/>
                <w:szCs w:val="26"/>
              </w:rPr>
            </w:pPr>
            <w:r w:rsidRPr="00E9418F">
              <w:rPr>
                <w:color w:val="FFFFFF" w:themeColor="background1"/>
                <w:szCs w:val="26"/>
              </w:rPr>
              <w:t>Nhóm chức năng</w:t>
            </w:r>
          </w:p>
        </w:tc>
        <w:tc>
          <w:tcPr>
            <w:tcW w:w="2790" w:type="dxa"/>
            <w:shd w:val="clear" w:color="auto" w:fill="595959" w:themeFill="text1" w:themeFillTint="A6"/>
          </w:tcPr>
          <w:p w:rsidR="00E9418F" w:rsidRPr="00E9418F" w:rsidRDefault="00E9418F" w:rsidP="00E9418F">
            <w:pPr>
              <w:ind w:firstLine="0"/>
              <w:jc w:val="center"/>
              <w:rPr>
                <w:color w:val="FFFFFF" w:themeColor="background1"/>
                <w:szCs w:val="26"/>
              </w:rPr>
            </w:pPr>
            <w:r w:rsidRPr="00E9418F">
              <w:rPr>
                <w:color w:val="FFFFFF" w:themeColor="background1"/>
                <w:szCs w:val="26"/>
              </w:rPr>
              <w:t>Chức năng</w:t>
            </w:r>
          </w:p>
        </w:tc>
        <w:tc>
          <w:tcPr>
            <w:tcW w:w="3383" w:type="dxa"/>
            <w:shd w:val="clear" w:color="auto" w:fill="595959" w:themeFill="text1" w:themeFillTint="A6"/>
          </w:tcPr>
          <w:p w:rsidR="00E9418F" w:rsidRPr="00E9418F" w:rsidRDefault="00E9418F" w:rsidP="00E9418F">
            <w:pPr>
              <w:ind w:firstLine="0"/>
              <w:jc w:val="center"/>
              <w:rPr>
                <w:color w:val="FFFFFF" w:themeColor="background1"/>
                <w:szCs w:val="26"/>
              </w:rPr>
            </w:pPr>
            <w:r w:rsidRPr="00E9418F">
              <w:rPr>
                <w:color w:val="FFFFFF" w:themeColor="background1"/>
                <w:szCs w:val="26"/>
              </w:rPr>
              <w:t>API(s) yêu cầu</w:t>
            </w:r>
          </w:p>
        </w:tc>
      </w:tr>
      <w:tr w:rsidR="00E9418F" w:rsidTr="00E9418F">
        <w:tc>
          <w:tcPr>
            <w:tcW w:w="625" w:type="dxa"/>
          </w:tcPr>
          <w:p w:rsidR="00E9418F" w:rsidRDefault="005E68B9" w:rsidP="00E9418F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980" w:type="dxa"/>
          </w:tcPr>
          <w:p w:rsidR="00E9418F" w:rsidRDefault="00E9418F" w:rsidP="00E76491">
            <w:pPr>
              <w:ind w:firstLine="0"/>
              <w:rPr>
                <w:szCs w:val="26"/>
              </w:rPr>
            </w:pPr>
          </w:p>
        </w:tc>
        <w:tc>
          <w:tcPr>
            <w:tcW w:w="2790" w:type="dxa"/>
          </w:tcPr>
          <w:p w:rsidR="00E9418F" w:rsidRDefault="00E9418F" w:rsidP="00E76491">
            <w:pPr>
              <w:ind w:firstLine="0"/>
              <w:rPr>
                <w:szCs w:val="26"/>
              </w:rPr>
            </w:pPr>
          </w:p>
        </w:tc>
        <w:tc>
          <w:tcPr>
            <w:tcW w:w="3383" w:type="dxa"/>
          </w:tcPr>
          <w:p w:rsidR="00E9418F" w:rsidRDefault="00E9418F" w:rsidP="00E76491">
            <w:pPr>
              <w:ind w:firstLine="0"/>
              <w:rPr>
                <w:szCs w:val="26"/>
              </w:rPr>
            </w:pPr>
          </w:p>
        </w:tc>
      </w:tr>
      <w:tr w:rsidR="00E9418F" w:rsidTr="00E9418F">
        <w:tc>
          <w:tcPr>
            <w:tcW w:w="625" w:type="dxa"/>
          </w:tcPr>
          <w:p w:rsidR="00E9418F" w:rsidRDefault="00E9418F" w:rsidP="00E9418F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1980" w:type="dxa"/>
          </w:tcPr>
          <w:p w:rsidR="00E9418F" w:rsidRDefault="00E9418F" w:rsidP="00E76491">
            <w:pPr>
              <w:ind w:firstLine="0"/>
              <w:rPr>
                <w:szCs w:val="26"/>
              </w:rPr>
            </w:pPr>
          </w:p>
        </w:tc>
        <w:tc>
          <w:tcPr>
            <w:tcW w:w="2790" w:type="dxa"/>
          </w:tcPr>
          <w:p w:rsidR="00E9418F" w:rsidRDefault="00E9418F" w:rsidP="00E76491">
            <w:pPr>
              <w:ind w:firstLine="0"/>
              <w:rPr>
                <w:szCs w:val="26"/>
              </w:rPr>
            </w:pPr>
          </w:p>
        </w:tc>
        <w:tc>
          <w:tcPr>
            <w:tcW w:w="3383" w:type="dxa"/>
          </w:tcPr>
          <w:p w:rsidR="00E9418F" w:rsidRDefault="00E9418F" w:rsidP="00E76491">
            <w:pPr>
              <w:ind w:firstLine="0"/>
              <w:rPr>
                <w:szCs w:val="26"/>
              </w:rPr>
            </w:pPr>
          </w:p>
        </w:tc>
      </w:tr>
      <w:tr w:rsidR="00E9418F" w:rsidTr="00E9418F">
        <w:tc>
          <w:tcPr>
            <w:tcW w:w="625" w:type="dxa"/>
          </w:tcPr>
          <w:p w:rsidR="00E9418F" w:rsidRDefault="00E9418F" w:rsidP="00E9418F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1980" w:type="dxa"/>
          </w:tcPr>
          <w:p w:rsidR="00E9418F" w:rsidRDefault="00E9418F" w:rsidP="00E76491">
            <w:pPr>
              <w:ind w:firstLine="0"/>
              <w:rPr>
                <w:szCs w:val="26"/>
              </w:rPr>
            </w:pPr>
          </w:p>
        </w:tc>
        <w:tc>
          <w:tcPr>
            <w:tcW w:w="2790" w:type="dxa"/>
          </w:tcPr>
          <w:p w:rsidR="00E9418F" w:rsidRDefault="00E9418F" w:rsidP="00E76491">
            <w:pPr>
              <w:ind w:firstLine="0"/>
              <w:rPr>
                <w:szCs w:val="26"/>
              </w:rPr>
            </w:pPr>
          </w:p>
        </w:tc>
        <w:tc>
          <w:tcPr>
            <w:tcW w:w="3383" w:type="dxa"/>
          </w:tcPr>
          <w:p w:rsidR="00E9418F" w:rsidRDefault="00E9418F" w:rsidP="00E76491">
            <w:pPr>
              <w:ind w:firstLine="0"/>
              <w:rPr>
                <w:szCs w:val="26"/>
              </w:rPr>
            </w:pPr>
          </w:p>
        </w:tc>
      </w:tr>
      <w:tr w:rsidR="00E9418F" w:rsidTr="00E9418F">
        <w:tc>
          <w:tcPr>
            <w:tcW w:w="625" w:type="dxa"/>
          </w:tcPr>
          <w:p w:rsidR="00E9418F" w:rsidRDefault="00E9418F" w:rsidP="00E9418F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1980" w:type="dxa"/>
          </w:tcPr>
          <w:p w:rsidR="00E9418F" w:rsidRDefault="00E9418F" w:rsidP="00E76491">
            <w:pPr>
              <w:ind w:firstLine="0"/>
              <w:rPr>
                <w:szCs w:val="26"/>
              </w:rPr>
            </w:pPr>
          </w:p>
        </w:tc>
        <w:tc>
          <w:tcPr>
            <w:tcW w:w="2790" w:type="dxa"/>
          </w:tcPr>
          <w:p w:rsidR="00E9418F" w:rsidRDefault="00E9418F" w:rsidP="00E76491">
            <w:pPr>
              <w:ind w:firstLine="0"/>
              <w:rPr>
                <w:szCs w:val="26"/>
              </w:rPr>
            </w:pPr>
          </w:p>
        </w:tc>
        <w:tc>
          <w:tcPr>
            <w:tcW w:w="3383" w:type="dxa"/>
          </w:tcPr>
          <w:p w:rsidR="00E9418F" w:rsidRDefault="00E9418F" w:rsidP="00E76491">
            <w:pPr>
              <w:ind w:firstLine="0"/>
              <w:rPr>
                <w:szCs w:val="26"/>
              </w:rPr>
            </w:pPr>
          </w:p>
        </w:tc>
      </w:tr>
    </w:tbl>
    <w:p w:rsidR="00801EAF" w:rsidRDefault="00801EAF" w:rsidP="00E76491">
      <w:pPr>
        <w:rPr>
          <w:szCs w:val="26"/>
        </w:rPr>
      </w:pPr>
    </w:p>
    <w:p w:rsidR="009D36F0" w:rsidRPr="009D36F0" w:rsidRDefault="009D36F0" w:rsidP="009D36F0">
      <w:pPr>
        <w:ind w:firstLine="0"/>
        <w:rPr>
          <w:szCs w:val="26"/>
        </w:rPr>
      </w:pPr>
    </w:p>
    <w:p w:rsidR="001C77DD" w:rsidRDefault="001C77DD" w:rsidP="001561B7"/>
    <w:sectPr w:rsidR="001C77DD" w:rsidSect="006106AF">
      <w:headerReference w:type="even" r:id="rId8"/>
      <w:pgSz w:w="11907" w:h="16840" w:code="9"/>
      <w:pgMar w:top="1701" w:right="1134" w:bottom="1701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30A" w:rsidRDefault="00EC530A">
      <w:r>
        <w:separator/>
      </w:r>
    </w:p>
    <w:p w:rsidR="00EC530A" w:rsidRDefault="00EC530A"/>
  </w:endnote>
  <w:endnote w:type="continuationSeparator" w:id="0">
    <w:p w:rsidR="00EC530A" w:rsidRDefault="00EC530A">
      <w:r>
        <w:continuationSeparator/>
      </w:r>
    </w:p>
    <w:p w:rsidR="00EC530A" w:rsidRDefault="00EC53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30A" w:rsidRDefault="00EC530A">
      <w:r>
        <w:separator/>
      </w:r>
    </w:p>
    <w:p w:rsidR="00EC530A" w:rsidRDefault="00EC530A"/>
  </w:footnote>
  <w:footnote w:type="continuationSeparator" w:id="0">
    <w:p w:rsidR="00EC530A" w:rsidRDefault="00EC530A">
      <w:r>
        <w:continuationSeparator/>
      </w:r>
    </w:p>
    <w:p w:rsidR="00EC530A" w:rsidRDefault="00EC530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625" w:rsidRDefault="007A26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BFC08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BA1683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3712FB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E2D821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20EB6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D105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C2C467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436C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2861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3E36F1"/>
    <w:multiLevelType w:val="hybridMultilevel"/>
    <w:tmpl w:val="CDD84EDC"/>
    <w:lvl w:ilvl="0" w:tplc="C5F01D34">
      <w:start w:val="1"/>
      <w:numFmt w:val="decimal"/>
      <w:lvlText w:val="[%1]."/>
      <w:lvlJc w:val="left"/>
      <w:pPr>
        <w:tabs>
          <w:tab w:val="num" w:pos="510"/>
        </w:tabs>
        <w:ind w:left="510" w:hanging="51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3F63042"/>
    <w:multiLevelType w:val="multilevel"/>
    <w:tmpl w:val="24F2BA42"/>
    <w:lvl w:ilvl="0">
      <w:start w:val="1"/>
      <w:numFmt w:val="decimal"/>
      <w:pStyle w:val="Heading1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E017A51"/>
    <w:multiLevelType w:val="hybridMultilevel"/>
    <w:tmpl w:val="7C96E580"/>
    <w:lvl w:ilvl="0" w:tplc="B9127EE8">
      <w:start w:val="1"/>
      <w:numFmt w:val="lowerLetter"/>
      <w:pStyle w:val="Heading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161DC"/>
    <w:multiLevelType w:val="multilevel"/>
    <w:tmpl w:val="E592AD0E"/>
    <w:lvl w:ilvl="0">
      <w:start w:val="1"/>
      <w:numFmt w:val="decimal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BD85BC8"/>
    <w:multiLevelType w:val="hybridMultilevel"/>
    <w:tmpl w:val="541E96DA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571022"/>
    <w:multiLevelType w:val="hybridMultilevel"/>
    <w:tmpl w:val="18C238A6"/>
    <w:lvl w:ilvl="0" w:tplc="9C004C44">
      <w:start w:val="1"/>
      <w:numFmt w:val="upp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0599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14B7EA6"/>
    <w:multiLevelType w:val="multilevel"/>
    <w:tmpl w:val="DA569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CD720B"/>
    <w:multiLevelType w:val="hybridMultilevel"/>
    <w:tmpl w:val="0E0AEB98"/>
    <w:lvl w:ilvl="0" w:tplc="D48E070C">
      <w:start w:val="1"/>
      <w:numFmt w:val="decimal"/>
      <w:lvlText w:val="Phô lôc %1"/>
      <w:lvlJc w:val="left"/>
      <w:pPr>
        <w:tabs>
          <w:tab w:val="num" w:pos="360"/>
        </w:tabs>
        <w:ind w:left="360" w:hanging="360"/>
      </w:pPr>
      <w:rPr>
        <w:rFonts w:ascii=".VnTimeH" w:hAnsi=".VnTimeH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12EB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5FD6A82"/>
    <w:multiLevelType w:val="hybridMultilevel"/>
    <w:tmpl w:val="2C089F96"/>
    <w:lvl w:ilvl="0" w:tplc="A544B6E0">
      <w:numFmt w:val="bullet"/>
      <w:lvlText w:val="-"/>
      <w:lvlJc w:val="left"/>
      <w:pPr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70D1A"/>
    <w:multiLevelType w:val="multilevel"/>
    <w:tmpl w:val="06AC32C8"/>
    <w:lvl w:ilvl="0">
      <w:start w:val="1"/>
      <w:numFmt w:val="decimal"/>
      <w:suff w:val="nothing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F7F3DA7"/>
    <w:multiLevelType w:val="multilevel"/>
    <w:tmpl w:val="54FEF91E"/>
    <w:lvl w:ilvl="0">
      <w:start w:val="1"/>
      <w:numFmt w:val="decimal"/>
      <w:suff w:val="nothing"/>
      <w:lvlText w:val="Ch­¬ng %1"/>
      <w:lvlJc w:val="left"/>
      <w:pPr>
        <w:ind w:left="1296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72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172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72"/>
        </w:tabs>
        <w:ind w:left="187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24" w15:restartNumberingAfterBreak="0">
    <w:nsid w:val="77C4595A"/>
    <w:multiLevelType w:val="multilevel"/>
    <w:tmpl w:val="0E0AEB98"/>
    <w:lvl w:ilvl="0">
      <w:start w:val="1"/>
      <w:numFmt w:val="decimal"/>
      <w:lvlText w:val="Phô lôc %1"/>
      <w:lvlJc w:val="left"/>
      <w:pPr>
        <w:tabs>
          <w:tab w:val="num" w:pos="360"/>
        </w:tabs>
        <w:ind w:left="360" w:hanging="360"/>
      </w:pPr>
      <w:rPr>
        <w:rFonts w:ascii=".VnTimeH" w:hAnsi=".VnTimeH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36072A"/>
    <w:multiLevelType w:val="hybridMultilevel"/>
    <w:tmpl w:val="F236AF48"/>
    <w:lvl w:ilvl="0" w:tplc="359C26EA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B4E86"/>
    <w:multiLevelType w:val="hybridMultilevel"/>
    <w:tmpl w:val="B756DAD8"/>
    <w:lvl w:ilvl="0" w:tplc="BB36AF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604F098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9"/>
  </w:num>
  <w:num w:numId="4">
    <w:abstractNumId w:val="18"/>
  </w:num>
  <w:num w:numId="5">
    <w:abstractNumId w:val="17"/>
  </w:num>
  <w:num w:numId="6">
    <w:abstractNumId w:val="24"/>
  </w:num>
  <w:num w:numId="7">
    <w:abstractNumId w:val="12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7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23"/>
  </w:num>
  <w:num w:numId="19">
    <w:abstractNumId w:val="22"/>
  </w:num>
  <w:num w:numId="20">
    <w:abstractNumId w:val="15"/>
  </w:num>
  <w:num w:numId="21">
    <w:abstractNumId w:val="10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10"/>
  </w:num>
  <w:num w:numId="28">
    <w:abstractNumId w:val="10"/>
  </w:num>
  <w:num w:numId="29">
    <w:abstractNumId w:val="10"/>
  </w:num>
  <w:num w:numId="30">
    <w:abstractNumId w:val="16"/>
  </w:num>
  <w:num w:numId="31">
    <w:abstractNumId w:val="16"/>
    <w:lvlOverride w:ilvl="0">
      <w:startOverride w:val="1"/>
    </w:lvlOverride>
  </w:num>
  <w:num w:numId="32">
    <w:abstractNumId w:val="10"/>
  </w:num>
  <w:num w:numId="33">
    <w:abstractNumId w:val="21"/>
  </w:num>
  <w:num w:numId="34">
    <w:abstractNumId w:val="25"/>
  </w:num>
  <w:num w:numId="35">
    <w:abstractNumId w:val="26"/>
  </w:num>
  <w:num w:numId="36">
    <w:abstractNumId w:val="13"/>
  </w:num>
  <w:num w:numId="37">
    <w:abstractNumId w:val="1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55"/>
    <w:rsid w:val="0000420E"/>
    <w:rsid w:val="00005ADF"/>
    <w:rsid w:val="0001166D"/>
    <w:rsid w:val="00011F79"/>
    <w:rsid w:val="00012E46"/>
    <w:rsid w:val="0001379D"/>
    <w:rsid w:val="00024BA3"/>
    <w:rsid w:val="00024F8B"/>
    <w:rsid w:val="00030EE0"/>
    <w:rsid w:val="00032E6B"/>
    <w:rsid w:val="0003559F"/>
    <w:rsid w:val="0004147B"/>
    <w:rsid w:val="00045B0E"/>
    <w:rsid w:val="00047F0C"/>
    <w:rsid w:val="00051BFA"/>
    <w:rsid w:val="00057206"/>
    <w:rsid w:val="000617CC"/>
    <w:rsid w:val="00061855"/>
    <w:rsid w:val="00061C26"/>
    <w:rsid w:val="00066321"/>
    <w:rsid w:val="00066A27"/>
    <w:rsid w:val="00067232"/>
    <w:rsid w:val="000718AD"/>
    <w:rsid w:val="0007281B"/>
    <w:rsid w:val="0007352A"/>
    <w:rsid w:val="00076599"/>
    <w:rsid w:val="00082919"/>
    <w:rsid w:val="000903E4"/>
    <w:rsid w:val="00091FA3"/>
    <w:rsid w:val="000936DA"/>
    <w:rsid w:val="00093723"/>
    <w:rsid w:val="000944C7"/>
    <w:rsid w:val="000968D4"/>
    <w:rsid w:val="000A1971"/>
    <w:rsid w:val="000A2C93"/>
    <w:rsid w:val="000B1BAC"/>
    <w:rsid w:val="000B3A87"/>
    <w:rsid w:val="000B41F8"/>
    <w:rsid w:val="000B4584"/>
    <w:rsid w:val="000B540B"/>
    <w:rsid w:val="000B66C0"/>
    <w:rsid w:val="000C004F"/>
    <w:rsid w:val="000C2871"/>
    <w:rsid w:val="000C4B98"/>
    <w:rsid w:val="000C5F09"/>
    <w:rsid w:val="000D0769"/>
    <w:rsid w:val="000D156E"/>
    <w:rsid w:val="000D25AA"/>
    <w:rsid w:val="000D3391"/>
    <w:rsid w:val="000D719D"/>
    <w:rsid w:val="000E7699"/>
    <w:rsid w:val="000F1BA2"/>
    <w:rsid w:val="000F1E18"/>
    <w:rsid w:val="000F3061"/>
    <w:rsid w:val="000F73DA"/>
    <w:rsid w:val="001028A1"/>
    <w:rsid w:val="001044DB"/>
    <w:rsid w:val="001110BC"/>
    <w:rsid w:val="00111E99"/>
    <w:rsid w:val="00117256"/>
    <w:rsid w:val="00121144"/>
    <w:rsid w:val="00122F80"/>
    <w:rsid w:val="0012654E"/>
    <w:rsid w:val="00127E42"/>
    <w:rsid w:val="00130546"/>
    <w:rsid w:val="0013527E"/>
    <w:rsid w:val="001367ED"/>
    <w:rsid w:val="00136D67"/>
    <w:rsid w:val="001410DD"/>
    <w:rsid w:val="00141A81"/>
    <w:rsid w:val="0014267A"/>
    <w:rsid w:val="00144410"/>
    <w:rsid w:val="0014594F"/>
    <w:rsid w:val="00147FE1"/>
    <w:rsid w:val="00151AC7"/>
    <w:rsid w:val="00151D21"/>
    <w:rsid w:val="0015347B"/>
    <w:rsid w:val="00155C1D"/>
    <w:rsid w:val="001561B7"/>
    <w:rsid w:val="00157257"/>
    <w:rsid w:val="00157382"/>
    <w:rsid w:val="00162939"/>
    <w:rsid w:val="00163AA6"/>
    <w:rsid w:val="00165EDB"/>
    <w:rsid w:val="00166109"/>
    <w:rsid w:val="00166596"/>
    <w:rsid w:val="00166D49"/>
    <w:rsid w:val="00167348"/>
    <w:rsid w:val="00167C39"/>
    <w:rsid w:val="00172B49"/>
    <w:rsid w:val="00174DD5"/>
    <w:rsid w:val="00175FB0"/>
    <w:rsid w:val="00180C8C"/>
    <w:rsid w:val="0018354F"/>
    <w:rsid w:val="00185F72"/>
    <w:rsid w:val="00190AA4"/>
    <w:rsid w:val="00191FC3"/>
    <w:rsid w:val="00192969"/>
    <w:rsid w:val="001947A4"/>
    <w:rsid w:val="001955A6"/>
    <w:rsid w:val="001A08FA"/>
    <w:rsid w:val="001A225F"/>
    <w:rsid w:val="001A2304"/>
    <w:rsid w:val="001B0181"/>
    <w:rsid w:val="001C20AE"/>
    <w:rsid w:val="001C493E"/>
    <w:rsid w:val="001C536F"/>
    <w:rsid w:val="001C6057"/>
    <w:rsid w:val="001C77DD"/>
    <w:rsid w:val="001D0D77"/>
    <w:rsid w:val="001D5809"/>
    <w:rsid w:val="001D58FF"/>
    <w:rsid w:val="001D730B"/>
    <w:rsid w:val="001E1E49"/>
    <w:rsid w:val="001E2C81"/>
    <w:rsid w:val="001F10A0"/>
    <w:rsid w:val="001F142E"/>
    <w:rsid w:val="001F259A"/>
    <w:rsid w:val="001F351F"/>
    <w:rsid w:val="001F3997"/>
    <w:rsid w:val="001F7860"/>
    <w:rsid w:val="002003CA"/>
    <w:rsid w:val="0020580F"/>
    <w:rsid w:val="002075F7"/>
    <w:rsid w:val="0021066F"/>
    <w:rsid w:val="00213E4E"/>
    <w:rsid w:val="002154C9"/>
    <w:rsid w:val="00222D64"/>
    <w:rsid w:val="002254C6"/>
    <w:rsid w:val="0022666D"/>
    <w:rsid w:val="00227D14"/>
    <w:rsid w:val="00231229"/>
    <w:rsid w:val="00234263"/>
    <w:rsid w:val="00240277"/>
    <w:rsid w:val="002406F3"/>
    <w:rsid w:val="00240746"/>
    <w:rsid w:val="00242378"/>
    <w:rsid w:val="00242C3E"/>
    <w:rsid w:val="00242CF0"/>
    <w:rsid w:val="00243BE7"/>
    <w:rsid w:val="00243DCD"/>
    <w:rsid w:val="00244D9C"/>
    <w:rsid w:val="002469BF"/>
    <w:rsid w:val="00250AD9"/>
    <w:rsid w:val="00253413"/>
    <w:rsid w:val="002546A5"/>
    <w:rsid w:val="00256D04"/>
    <w:rsid w:val="002615FC"/>
    <w:rsid w:val="00261F6F"/>
    <w:rsid w:val="0026378F"/>
    <w:rsid w:val="00266945"/>
    <w:rsid w:val="002703A5"/>
    <w:rsid w:val="002720A7"/>
    <w:rsid w:val="00272D18"/>
    <w:rsid w:val="002733A3"/>
    <w:rsid w:val="0028004F"/>
    <w:rsid w:val="00280CDD"/>
    <w:rsid w:val="00281DF8"/>
    <w:rsid w:val="00284797"/>
    <w:rsid w:val="00292141"/>
    <w:rsid w:val="00297314"/>
    <w:rsid w:val="002A01FE"/>
    <w:rsid w:val="002A2058"/>
    <w:rsid w:val="002A38F2"/>
    <w:rsid w:val="002A3C11"/>
    <w:rsid w:val="002A78F5"/>
    <w:rsid w:val="002B131E"/>
    <w:rsid w:val="002B1FB8"/>
    <w:rsid w:val="002B48A7"/>
    <w:rsid w:val="002B5A8E"/>
    <w:rsid w:val="002B7EFA"/>
    <w:rsid w:val="002C252D"/>
    <w:rsid w:val="002C3177"/>
    <w:rsid w:val="002C680C"/>
    <w:rsid w:val="002D017A"/>
    <w:rsid w:val="002D16F4"/>
    <w:rsid w:val="002D19FE"/>
    <w:rsid w:val="002D3A44"/>
    <w:rsid w:val="002D5C16"/>
    <w:rsid w:val="002D5DDE"/>
    <w:rsid w:val="002D6479"/>
    <w:rsid w:val="002D6CE8"/>
    <w:rsid w:val="002E28A5"/>
    <w:rsid w:val="002E4CE7"/>
    <w:rsid w:val="002E6C36"/>
    <w:rsid w:val="002F04BC"/>
    <w:rsid w:val="002F15C5"/>
    <w:rsid w:val="002F2C7A"/>
    <w:rsid w:val="002F5093"/>
    <w:rsid w:val="002F5E39"/>
    <w:rsid w:val="002F64B5"/>
    <w:rsid w:val="00301729"/>
    <w:rsid w:val="00302A1B"/>
    <w:rsid w:val="00304ECE"/>
    <w:rsid w:val="00311728"/>
    <w:rsid w:val="003147E5"/>
    <w:rsid w:val="003175F2"/>
    <w:rsid w:val="00321369"/>
    <w:rsid w:val="00321B6E"/>
    <w:rsid w:val="00322A9F"/>
    <w:rsid w:val="00322B91"/>
    <w:rsid w:val="003248EB"/>
    <w:rsid w:val="00327216"/>
    <w:rsid w:val="00330CF0"/>
    <w:rsid w:val="00331E07"/>
    <w:rsid w:val="0033237F"/>
    <w:rsid w:val="00332B2A"/>
    <w:rsid w:val="00332D24"/>
    <w:rsid w:val="003376EC"/>
    <w:rsid w:val="00337B4C"/>
    <w:rsid w:val="00337C58"/>
    <w:rsid w:val="00341D97"/>
    <w:rsid w:val="0034391F"/>
    <w:rsid w:val="00345571"/>
    <w:rsid w:val="00345652"/>
    <w:rsid w:val="003510E3"/>
    <w:rsid w:val="003537D8"/>
    <w:rsid w:val="00355576"/>
    <w:rsid w:val="00355A56"/>
    <w:rsid w:val="003571E0"/>
    <w:rsid w:val="00357427"/>
    <w:rsid w:val="00360EE5"/>
    <w:rsid w:val="00366214"/>
    <w:rsid w:val="00367E92"/>
    <w:rsid w:val="00371F3F"/>
    <w:rsid w:val="00372545"/>
    <w:rsid w:val="003843E5"/>
    <w:rsid w:val="00386B32"/>
    <w:rsid w:val="003900DF"/>
    <w:rsid w:val="00390F88"/>
    <w:rsid w:val="003918B2"/>
    <w:rsid w:val="00395895"/>
    <w:rsid w:val="003970FA"/>
    <w:rsid w:val="003A0879"/>
    <w:rsid w:val="003A4ACB"/>
    <w:rsid w:val="003A6197"/>
    <w:rsid w:val="003B05AA"/>
    <w:rsid w:val="003B30C7"/>
    <w:rsid w:val="003C1390"/>
    <w:rsid w:val="003C7DF3"/>
    <w:rsid w:val="003D451D"/>
    <w:rsid w:val="003D474A"/>
    <w:rsid w:val="003E51C3"/>
    <w:rsid w:val="003E64EF"/>
    <w:rsid w:val="003E677A"/>
    <w:rsid w:val="003E7AF7"/>
    <w:rsid w:val="003F3052"/>
    <w:rsid w:val="003F38F4"/>
    <w:rsid w:val="003F6BC9"/>
    <w:rsid w:val="004038DE"/>
    <w:rsid w:val="004044A0"/>
    <w:rsid w:val="00404E9A"/>
    <w:rsid w:val="00405CA0"/>
    <w:rsid w:val="004071AC"/>
    <w:rsid w:val="00411618"/>
    <w:rsid w:val="00412F64"/>
    <w:rsid w:val="0041556C"/>
    <w:rsid w:val="00417928"/>
    <w:rsid w:val="00422363"/>
    <w:rsid w:val="00423222"/>
    <w:rsid w:val="0042704E"/>
    <w:rsid w:val="00427E98"/>
    <w:rsid w:val="004305C7"/>
    <w:rsid w:val="0043277A"/>
    <w:rsid w:val="0043434F"/>
    <w:rsid w:val="00434E50"/>
    <w:rsid w:val="00440C11"/>
    <w:rsid w:val="004426FA"/>
    <w:rsid w:val="004500E2"/>
    <w:rsid w:val="00453007"/>
    <w:rsid w:val="004531B5"/>
    <w:rsid w:val="00456A0B"/>
    <w:rsid w:val="00460A3E"/>
    <w:rsid w:val="00463DE3"/>
    <w:rsid w:val="00466B47"/>
    <w:rsid w:val="004675DC"/>
    <w:rsid w:val="0046767F"/>
    <w:rsid w:val="00470F9C"/>
    <w:rsid w:val="00477BB5"/>
    <w:rsid w:val="00477D40"/>
    <w:rsid w:val="00480EC7"/>
    <w:rsid w:val="004813B5"/>
    <w:rsid w:val="004875D3"/>
    <w:rsid w:val="00492277"/>
    <w:rsid w:val="00495AE5"/>
    <w:rsid w:val="004A3046"/>
    <w:rsid w:val="004A6D1B"/>
    <w:rsid w:val="004A708B"/>
    <w:rsid w:val="004A713F"/>
    <w:rsid w:val="004B274E"/>
    <w:rsid w:val="004B32DA"/>
    <w:rsid w:val="004B4BF6"/>
    <w:rsid w:val="004C4897"/>
    <w:rsid w:val="004C49ED"/>
    <w:rsid w:val="004D0210"/>
    <w:rsid w:val="004D570E"/>
    <w:rsid w:val="004D6001"/>
    <w:rsid w:val="004D7026"/>
    <w:rsid w:val="004E3B36"/>
    <w:rsid w:val="004E4952"/>
    <w:rsid w:val="004E7CDB"/>
    <w:rsid w:val="004E7D56"/>
    <w:rsid w:val="004F129B"/>
    <w:rsid w:val="004F14A1"/>
    <w:rsid w:val="004F15FD"/>
    <w:rsid w:val="0050292A"/>
    <w:rsid w:val="00502CE0"/>
    <w:rsid w:val="00505902"/>
    <w:rsid w:val="0050764E"/>
    <w:rsid w:val="00510001"/>
    <w:rsid w:val="00511502"/>
    <w:rsid w:val="00511681"/>
    <w:rsid w:val="00511C02"/>
    <w:rsid w:val="00515621"/>
    <w:rsid w:val="00516E79"/>
    <w:rsid w:val="00517B6F"/>
    <w:rsid w:val="00520BCB"/>
    <w:rsid w:val="00521DC0"/>
    <w:rsid w:val="00525458"/>
    <w:rsid w:val="00526DC0"/>
    <w:rsid w:val="00531F29"/>
    <w:rsid w:val="00535167"/>
    <w:rsid w:val="00535532"/>
    <w:rsid w:val="005367B9"/>
    <w:rsid w:val="0054070C"/>
    <w:rsid w:val="00540C27"/>
    <w:rsid w:val="00543614"/>
    <w:rsid w:val="005540E6"/>
    <w:rsid w:val="00556E5E"/>
    <w:rsid w:val="00561AF9"/>
    <w:rsid w:val="00567F60"/>
    <w:rsid w:val="00570EF4"/>
    <w:rsid w:val="005719FB"/>
    <w:rsid w:val="00572A19"/>
    <w:rsid w:val="00572FB8"/>
    <w:rsid w:val="00576C9F"/>
    <w:rsid w:val="00585F4E"/>
    <w:rsid w:val="0058610B"/>
    <w:rsid w:val="00590290"/>
    <w:rsid w:val="00591085"/>
    <w:rsid w:val="00591579"/>
    <w:rsid w:val="005948E8"/>
    <w:rsid w:val="00597ACF"/>
    <w:rsid w:val="005A1515"/>
    <w:rsid w:val="005A1DF8"/>
    <w:rsid w:val="005B7357"/>
    <w:rsid w:val="005B7E33"/>
    <w:rsid w:val="005C2261"/>
    <w:rsid w:val="005C2477"/>
    <w:rsid w:val="005C29A7"/>
    <w:rsid w:val="005C5341"/>
    <w:rsid w:val="005C5F89"/>
    <w:rsid w:val="005D5119"/>
    <w:rsid w:val="005D58F5"/>
    <w:rsid w:val="005D68FF"/>
    <w:rsid w:val="005D6AC9"/>
    <w:rsid w:val="005D6CF1"/>
    <w:rsid w:val="005E5094"/>
    <w:rsid w:val="005E68B9"/>
    <w:rsid w:val="005F7A41"/>
    <w:rsid w:val="00604FE1"/>
    <w:rsid w:val="00607962"/>
    <w:rsid w:val="006106AF"/>
    <w:rsid w:val="006149CC"/>
    <w:rsid w:val="0061598A"/>
    <w:rsid w:val="00616572"/>
    <w:rsid w:val="00620688"/>
    <w:rsid w:val="006208DA"/>
    <w:rsid w:val="00622D71"/>
    <w:rsid w:val="00625D4A"/>
    <w:rsid w:val="00625E8F"/>
    <w:rsid w:val="006322F7"/>
    <w:rsid w:val="00632D4C"/>
    <w:rsid w:val="00633E4B"/>
    <w:rsid w:val="0063430F"/>
    <w:rsid w:val="006354F5"/>
    <w:rsid w:val="0063561E"/>
    <w:rsid w:val="00641168"/>
    <w:rsid w:val="0064180F"/>
    <w:rsid w:val="00646385"/>
    <w:rsid w:val="006529D1"/>
    <w:rsid w:val="00661C7C"/>
    <w:rsid w:val="00662211"/>
    <w:rsid w:val="0066625C"/>
    <w:rsid w:val="00674E7A"/>
    <w:rsid w:val="006771CD"/>
    <w:rsid w:val="00680E20"/>
    <w:rsid w:val="00683AFD"/>
    <w:rsid w:val="00685A63"/>
    <w:rsid w:val="00686042"/>
    <w:rsid w:val="00687D1A"/>
    <w:rsid w:val="00690D36"/>
    <w:rsid w:val="0069113E"/>
    <w:rsid w:val="0069127A"/>
    <w:rsid w:val="00691AA0"/>
    <w:rsid w:val="006922B0"/>
    <w:rsid w:val="006924B5"/>
    <w:rsid w:val="0069639E"/>
    <w:rsid w:val="006A0F8F"/>
    <w:rsid w:val="006A2727"/>
    <w:rsid w:val="006A4FFB"/>
    <w:rsid w:val="006A64C4"/>
    <w:rsid w:val="006B2A3E"/>
    <w:rsid w:val="006B35BC"/>
    <w:rsid w:val="006B4A82"/>
    <w:rsid w:val="006B6CA9"/>
    <w:rsid w:val="006C09F5"/>
    <w:rsid w:val="006C47ED"/>
    <w:rsid w:val="006D1040"/>
    <w:rsid w:val="006D122E"/>
    <w:rsid w:val="006D28C5"/>
    <w:rsid w:val="006D3175"/>
    <w:rsid w:val="006D62DD"/>
    <w:rsid w:val="006E6EEB"/>
    <w:rsid w:val="006E745E"/>
    <w:rsid w:val="006E7DA6"/>
    <w:rsid w:val="006F009A"/>
    <w:rsid w:val="006F3CA2"/>
    <w:rsid w:val="0070253A"/>
    <w:rsid w:val="00710E61"/>
    <w:rsid w:val="007131CF"/>
    <w:rsid w:val="00715016"/>
    <w:rsid w:val="00717F03"/>
    <w:rsid w:val="00720138"/>
    <w:rsid w:val="00720182"/>
    <w:rsid w:val="007207A2"/>
    <w:rsid w:val="0072774D"/>
    <w:rsid w:val="0073001F"/>
    <w:rsid w:val="00732B0C"/>
    <w:rsid w:val="00733206"/>
    <w:rsid w:val="007336F3"/>
    <w:rsid w:val="00734C2E"/>
    <w:rsid w:val="0074238E"/>
    <w:rsid w:val="007446FC"/>
    <w:rsid w:val="00753684"/>
    <w:rsid w:val="0075566E"/>
    <w:rsid w:val="00760E25"/>
    <w:rsid w:val="00761907"/>
    <w:rsid w:val="00761C4E"/>
    <w:rsid w:val="007630B7"/>
    <w:rsid w:val="00766548"/>
    <w:rsid w:val="0077247B"/>
    <w:rsid w:val="00775E92"/>
    <w:rsid w:val="007761EB"/>
    <w:rsid w:val="00776D5B"/>
    <w:rsid w:val="007809DF"/>
    <w:rsid w:val="00782E61"/>
    <w:rsid w:val="00782ED9"/>
    <w:rsid w:val="00783E6D"/>
    <w:rsid w:val="00784839"/>
    <w:rsid w:val="00785B9E"/>
    <w:rsid w:val="00790D97"/>
    <w:rsid w:val="00791320"/>
    <w:rsid w:val="00791A3E"/>
    <w:rsid w:val="007934C6"/>
    <w:rsid w:val="00793E43"/>
    <w:rsid w:val="00795346"/>
    <w:rsid w:val="00795FB9"/>
    <w:rsid w:val="00796093"/>
    <w:rsid w:val="00796241"/>
    <w:rsid w:val="00796A92"/>
    <w:rsid w:val="00796B5B"/>
    <w:rsid w:val="007A2625"/>
    <w:rsid w:val="007A26AA"/>
    <w:rsid w:val="007A377D"/>
    <w:rsid w:val="007A37BD"/>
    <w:rsid w:val="007A663A"/>
    <w:rsid w:val="007A748E"/>
    <w:rsid w:val="007A7D82"/>
    <w:rsid w:val="007B01F8"/>
    <w:rsid w:val="007B0A35"/>
    <w:rsid w:val="007B0DBA"/>
    <w:rsid w:val="007B3DAE"/>
    <w:rsid w:val="007B4681"/>
    <w:rsid w:val="007B562C"/>
    <w:rsid w:val="007C28B3"/>
    <w:rsid w:val="007C4446"/>
    <w:rsid w:val="007C67D8"/>
    <w:rsid w:val="007D3B7B"/>
    <w:rsid w:val="007D5E8E"/>
    <w:rsid w:val="007D71BD"/>
    <w:rsid w:val="007D7F57"/>
    <w:rsid w:val="007E2098"/>
    <w:rsid w:val="007E51C9"/>
    <w:rsid w:val="007F0419"/>
    <w:rsid w:val="007F2B91"/>
    <w:rsid w:val="007F4373"/>
    <w:rsid w:val="007F5043"/>
    <w:rsid w:val="008009B2"/>
    <w:rsid w:val="00801EAF"/>
    <w:rsid w:val="00802482"/>
    <w:rsid w:val="008129E1"/>
    <w:rsid w:val="00813C19"/>
    <w:rsid w:val="00816871"/>
    <w:rsid w:val="008219E0"/>
    <w:rsid w:val="00830555"/>
    <w:rsid w:val="00830C28"/>
    <w:rsid w:val="00832E9E"/>
    <w:rsid w:val="00832F2F"/>
    <w:rsid w:val="00833757"/>
    <w:rsid w:val="00835751"/>
    <w:rsid w:val="00840290"/>
    <w:rsid w:val="008405FF"/>
    <w:rsid w:val="00841662"/>
    <w:rsid w:val="00841761"/>
    <w:rsid w:val="008448EB"/>
    <w:rsid w:val="00846CA6"/>
    <w:rsid w:val="00851C20"/>
    <w:rsid w:val="008544B3"/>
    <w:rsid w:val="008571E6"/>
    <w:rsid w:val="0086713A"/>
    <w:rsid w:val="008722B5"/>
    <w:rsid w:val="0087245C"/>
    <w:rsid w:val="0087260B"/>
    <w:rsid w:val="00873E0F"/>
    <w:rsid w:val="00874002"/>
    <w:rsid w:val="00875B5C"/>
    <w:rsid w:val="008774F7"/>
    <w:rsid w:val="00881ABA"/>
    <w:rsid w:val="0088297A"/>
    <w:rsid w:val="00884DE9"/>
    <w:rsid w:val="0088598A"/>
    <w:rsid w:val="00887D0C"/>
    <w:rsid w:val="008902DB"/>
    <w:rsid w:val="0089077B"/>
    <w:rsid w:val="00891A97"/>
    <w:rsid w:val="00891AE1"/>
    <w:rsid w:val="0089225C"/>
    <w:rsid w:val="00893F78"/>
    <w:rsid w:val="0089452C"/>
    <w:rsid w:val="0089546F"/>
    <w:rsid w:val="008956B8"/>
    <w:rsid w:val="00896757"/>
    <w:rsid w:val="00897B44"/>
    <w:rsid w:val="008A4D25"/>
    <w:rsid w:val="008A6F0A"/>
    <w:rsid w:val="008B0308"/>
    <w:rsid w:val="008B7315"/>
    <w:rsid w:val="008C0679"/>
    <w:rsid w:val="008C2D3B"/>
    <w:rsid w:val="008C3404"/>
    <w:rsid w:val="008C3DA0"/>
    <w:rsid w:val="008C52C4"/>
    <w:rsid w:val="008C6800"/>
    <w:rsid w:val="008C7C10"/>
    <w:rsid w:val="008D080A"/>
    <w:rsid w:val="008E02BC"/>
    <w:rsid w:val="008E0C0A"/>
    <w:rsid w:val="008E29DD"/>
    <w:rsid w:val="008E3013"/>
    <w:rsid w:val="008E48FC"/>
    <w:rsid w:val="008F0A40"/>
    <w:rsid w:val="008F1DAC"/>
    <w:rsid w:val="008F3A79"/>
    <w:rsid w:val="008F4ADB"/>
    <w:rsid w:val="008F6358"/>
    <w:rsid w:val="008F6806"/>
    <w:rsid w:val="008F7CAA"/>
    <w:rsid w:val="00903474"/>
    <w:rsid w:val="009051CF"/>
    <w:rsid w:val="00912B77"/>
    <w:rsid w:val="009165B5"/>
    <w:rsid w:val="00916D44"/>
    <w:rsid w:val="00916E7E"/>
    <w:rsid w:val="00917B6F"/>
    <w:rsid w:val="0092047C"/>
    <w:rsid w:val="00923BA5"/>
    <w:rsid w:val="0092412F"/>
    <w:rsid w:val="00927237"/>
    <w:rsid w:val="00927623"/>
    <w:rsid w:val="009325AE"/>
    <w:rsid w:val="00932D2C"/>
    <w:rsid w:val="009338DC"/>
    <w:rsid w:val="009345E4"/>
    <w:rsid w:val="00934D6C"/>
    <w:rsid w:val="00934F9E"/>
    <w:rsid w:val="009405F1"/>
    <w:rsid w:val="00941149"/>
    <w:rsid w:val="009434DD"/>
    <w:rsid w:val="0094496E"/>
    <w:rsid w:val="009463A8"/>
    <w:rsid w:val="00947124"/>
    <w:rsid w:val="009471DE"/>
    <w:rsid w:val="00950C86"/>
    <w:rsid w:val="0095236D"/>
    <w:rsid w:val="0095468B"/>
    <w:rsid w:val="00954E23"/>
    <w:rsid w:val="0095686A"/>
    <w:rsid w:val="009625C0"/>
    <w:rsid w:val="009673C1"/>
    <w:rsid w:val="00971D0B"/>
    <w:rsid w:val="00976214"/>
    <w:rsid w:val="00976CB1"/>
    <w:rsid w:val="00982FFA"/>
    <w:rsid w:val="0098347C"/>
    <w:rsid w:val="00983CC8"/>
    <w:rsid w:val="00984898"/>
    <w:rsid w:val="009927CC"/>
    <w:rsid w:val="0099280A"/>
    <w:rsid w:val="009944C9"/>
    <w:rsid w:val="00996DED"/>
    <w:rsid w:val="00996DFB"/>
    <w:rsid w:val="00997A12"/>
    <w:rsid w:val="00997C90"/>
    <w:rsid w:val="009A2215"/>
    <w:rsid w:val="009A30FC"/>
    <w:rsid w:val="009B1460"/>
    <w:rsid w:val="009B2305"/>
    <w:rsid w:val="009B42F9"/>
    <w:rsid w:val="009B79B7"/>
    <w:rsid w:val="009C181C"/>
    <w:rsid w:val="009C6746"/>
    <w:rsid w:val="009C6954"/>
    <w:rsid w:val="009C7087"/>
    <w:rsid w:val="009D3201"/>
    <w:rsid w:val="009D36F0"/>
    <w:rsid w:val="009D49F7"/>
    <w:rsid w:val="009E5610"/>
    <w:rsid w:val="009E5C9E"/>
    <w:rsid w:val="009E64C2"/>
    <w:rsid w:val="009E77CD"/>
    <w:rsid w:val="009E7B82"/>
    <w:rsid w:val="009E7E43"/>
    <w:rsid w:val="009F3088"/>
    <w:rsid w:val="009F4664"/>
    <w:rsid w:val="00A002C0"/>
    <w:rsid w:val="00A01451"/>
    <w:rsid w:val="00A03445"/>
    <w:rsid w:val="00A03E3D"/>
    <w:rsid w:val="00A05860"/>
    <w:rsid w:val="00A12DDA"/>
    <w:rsid w:val="00A144E9"/>
    <w:rsid w:val="00A14D85"/>
    <w:rsid w:val="00A16910"/>
    <w:rsid w:val="00A20A02"/>
    <w:rsid w:val="00A211B0"/>
    <w:rsid w:val="00A23A2A"/>
    <w:rsid w:val="00A275DC"/>
    <w:rsid w:val="00A27A33"/>
    <w:rsid w:val="00A33BF0"/>
    <w:rsid w:val="00A33E11"/>
    <w:rsid w:val="00A33F5D"/>
    <w:rsid w:val="00A501EF"/>
    <w:rsid w:val="00A5021F"/>
    <w:rsid w:val="00A520AB"/>
    <w:rsid w:val="00A52256"/>
    <w:rsid w:val="00A533FE"/>
    <w:rsid w:val="00A54EB5"/>
    <w:rsid w:val="00A569DB"/>
    <w:rsid w:val="00A57645"/>
    <w:rsid w:val="00A60D86"/>
    <w:rsid w:val="00A64047"/>
    <w:rsid w:val="00A65CE1"/>
    <w:rsid w:val="00A65EB7"/>
    <w:rsid w:val="00A7054B"/>
    <w:rsid w:val="00A755D9"/>
    <w:rsid w:val="00A75FA2"/>
    <w:rsid w:val="00A77777"/>
    <w:rsid w:val="00A80B52"/>
    <w:rsid w:val="00A80F87"/>
    <w:rsid w:val="00A873BC"/>
    <w:rsid w:val="00A8796B"/>
    <w:rsid w:val="00A87A9C"/>
    <w:rsid w:val="00A904DB"/>
    <w:rsid w:val="00A93577"/>
    <w:rsid w:val="00A95E7B"/>
    <w:rsid w:val="00A964DE"/>
    <w:rsid w:val="00A96F4B"/>
    <w:rsid w:val="00AA1E73"/>
    <w:rsid w:val="00AA5117"/>
    <w:rsid w:val="00AB428E"/>
    <w:rsid w:val="00AB4446"/>
    <w:rsid w:val="00AB4DB9"/>
    <w:rsid w:val="00AB4DE3"/>
    <w:rsid w:val="00AC4081"/>
    <w:rsid w:val="00AD04DA"/>
    <w:rsid w:val="00AD518C"/>
    <w:rsid w:val="00AD7F88"/>
    <w:rsid w:val="00AE02ED"/>
    <w:rsid w:val="00AE0BCE"/>
    <w:rsid w:val="00AE25A8"/>
    <w:rsid w:val="00AE3BA8"/>
    <w:rsid w:val="00AE4FCB"/>
    <w:rsid w:val="00AF3236"/>
    <w:rsid w:val="00AF66B3"/>
    <w:rsid w:val="00B00B96"/>
    <w:rsid w:val="00B01D9F"/>
    <w:rsid w:val="00B0390E"/>
    <w:rsid w:val="00B05077"/>
    <w:rsid w:val="00B0593A"/>
    <w:rsid w:val="00B05D64"/>
    <w:rsid w:val="00B10D56"/>
    <w:rsid w:val="00B11C20"/>
    <w:rsid w:val="00B120E9"/>
    <w:rsid w:val="00B12399"/>
    <w:rsid w:val="00B15543"/>
    <w:rsid w:val="00B16BC7"/>
    <w:rsid w:val="00B21046"/>
    <w:rsid w:val="00B21555"/>
    <w:rsid w:val="00B23337"/>
    <w:rsid w:val="00B25F15"/>
    <w:rsid w:val="00B33603"/>
    <w:rsid w:val="00B364BD"/>
    <w:rsid w:val="00B3755E"/>
    <w:rsid w:val="00B37CF8"/>
    <w:rsid w:val="00B41A05"/>
    <w:rsid w:val="00B43BD0"/>
    <w:rsid w:val="00B44C8A"/>
    <w:rsid w:val="00B47689"/>
    <w:rsid w:val="00B51F19"/>
    <w:rsid w:val="00B5211E"/>
    <w:rsid w:val="00B535F2"/>
    <w:rsid w:val="00B57E92"/>
    <w:rsid w:val="00B63762"/>
    <w:rsid w:val="00B65E39"/>
    <w:rsid w:val="00B7077B"/>
    <w:rsid w:val="00B73F92"/>
    <w:rsid w:val="00B74BF1"/>
    <w:rsid w:val="00B7646C"/>
    <w:rsid w:val="00B76495"/>
    <w:rsid w:val="00B82C5C"/>
    <w:rsid w:val="00B82DCC"/>
    <w:rsid w:val="00B84A0F"/>
    <w:rsid w:val="00B85C59"/>
    <w:rsid w:val="00B86125"/>
    <w:rsid w:val="00B86E0A"/>
    <w:rsid w:val="00B8774C"/>
    <w:rsid w:val="00B877CC"/>
    <w:rsid w:val="00BA2ABF"/>
    <w:rsid w:val="00BA2CC9"/>
    <w:rsid w:val="00BA2E4B"/>
    <w:rsid w:val="00BA3C0C"/>
    <w:rsid w:val="00BA7A41"/>
    <w:rsid w:val="00BB05FD"/>
    <w:rsid w:val="00BB71A4"/>
    <w:rsid w:val="00BC234D"/>
    <w:rsid w:val="00BC2CA7"/>
    <w:rsid w:val="00BD063F"/>
    <w:rsid w:val="00BD079D"/>
    <w:rsid w:val="00BD2C10"/>
    <w:rsid w:val="00BD6EB5"/>
    <w:rsid w:val="00BF4DED"/>
    <w:rsid w:val="00BF7C8E"/>
    <w:rsid w:val="00C04B83"/>
    <w:rsid w:val="00C04F04"/>
    <w:rsid w:val="00C055DC"/>
    <w:rsid w:val="00C05E06"/>
    <w:rsid w:val="00C06CF1"/>
    <w:rsid w:val="00C075B5"/>
    <w:rsid w:val="00C07964"/>
    <w:rsid w:val="00C11DED"/>
    <w:rsid w:val="00C1624A"/>
    <w:rsid w:val="00C1658A"/>
    <w:rsid w:val="00C16687"/>
    <w:rsid w:val="00C24DC5"/>
    <w:rsid w:val="00C25E15"/>
    <w:rsid w:val="00C278C5"/>
    <w:rsid w:val="00C27AA3"/>
    <w:rsid w:val="00C36695"/>
    <w:rsid w:val="00C36D58"/>
    <w:rsid w:val="00C400E4"/>
    <w:rsid w:val="00C44166"/>
    <w:rsid w:val="00C449CA"/>
    <w:rsid w:val="00C46462"/>
    <w:rsid w:val="00C46580"/>
    <w:rsid w:val="00C55CBB"/>
    <w:rsid w:val="00C568E4"/>
    <w:rsid w:val="00C60716"/>
    <w:rsid w:val="00C665DC"/>
    <w:rsid w:val="00C678E5"/>
    <w:rsid w:val="00C7118E"/>
    <w:rsid w:val="00C71DF6"/>
    <w:rsid w:val="00C761A1"/>
    <w:rsid w:val="00C80634"/>
    <w:rsid w:val="00C80DA8"/>
    <w:rsid w:val="00C90046"/>
    <w:rsid w:val="00C90587"/>
    <w:rsid w:val="00C913CC"/>
    <w:rsid w:val="00CA13DD"/>
    <w:rsid w:val="00CA2F6B"/>
    <w:rsid w:val="00CA6B09"/>
    <w:rsid w:val="00CB3C93"/>
    <w:rsid w:val="00CC23E9"/>
    <w:rsid w:val="00CC68E0"/>
    <w:rsid w:val="00CD0B9D"/>
    <w:rsid w:val="00CD0FB6"/>
    <w:rsid w:val="00CD2AA9"/>
    <w:rsid w:val="00CE0FB8"/>
    <w:rsid w:val="00CE71DB"/>
    <w:rsid w:val="00CF0B23"/>
    <w:rsid w:val="00CF106E"/>
    <w:rsid w:val="00CF20AB"/>
    <w:rsid w:val="00D022D5"/>
    <w:rsid w:val="00D02337"/>
    <w:rsid w:val="00D02589"/>
    <w:rsid w:val="00D053BA"/>
    <w:rsid w:val="00D0572A"/>
    <w:rsid w:val="00D12EF1"/>
    <w:rsid w:val="00D14CD1"/>
    <w:rsid w:val="00D15634"/>
    <w:rsid w:val="00D1641A"/>
    <w:rsid w:val="00D22FAE"/>
    <w:rsid w:val="00D275B1"/>
    <w:rsid w:val="00D27EF5"/>
    <w:rsid w:val="00D4069A"/>
    <w:rsid w:val="00D40C5A"/>
    <w:rsid w:val="00D43DB0"/>
    <w:rsid w:val="00D444E2"/>
    <w:rsid w:val="00D45438"/>
    <w:rsid w:val="00D47BE2"/>
    <w:rsid w:val="00D514AE"/>
    <w:rsid w:val="00D530AC"/>
    <w:rsid w:val="00D5388C"/>
    <w:rsid w:val="00D550B7"/>
    <w:rsid w:val="00D5566C"/>
    <w:rsid w:val="00D55E00"/>
    <w:rsid w:val="00D569A3"/>
    <w:rsid w:val="00D56C08"/>
    <w:rsid w:val="00D57858"/>
    <w:rsid w:val="00D57A87"/>
    <w:rsid w:val="00D6150A"/>
    <w:rsid w:val="00D62E59"/>
    <w:rsid w:val="00D6353C"/>
    <w:rsid w:val="00D64947"/>
    <w:rsid w:val="00D71646"/>
    <w:rsid w:val="00D744AC"/>
    <w:rsid w:val="00D74E8B"/>
    <w:rsid w:val="00D75386"/>
    <w:rsid w:val="00D76D25"/>
    <w:rsid w:val="00D80B3D"/>
    <w:rsid w:val="00D80DAB"/>
    <w:rsid w:val="00D81B7A"/>
    <w:rsid w:val="00D864C2"/>
    <w:rsid w:val="00D86B0B"/>
    <w:rsid w:val="00D92C21"/>
    <w:rsid w:val="00D9695D"/>
    <w:rsid w:val="00DA7316"/>
    <w:rsid w:val="00DB14CF"/>
    <w:rsid w:val="00DB57E9"/>
    <w:rsid w:val="00DB5A6A"/>
    <w:rsid w:val="00DB5BD9"/>
    <w:rsid w:val="00DB5FB8"/>
    <w:rsid w:val="00DB65CF"/>
    <w:rsid w:val="00DB75F1"/>
    <w:rsid w:val="00DC0852"/>
    <w:rsid w:val="00DC53B1"/>
    <w:rsid w:val="00DC6120"/>
    <w:rsid w:val="00DC667C"/>
    <w:rsid w:val="00DD09BA"/>
    <w:rsid w:val="00DD4324"/>
    <w:rsid w:val="00DD440E"/>
    <w:rsid w:val="00DE0BB2"/>
    <w:rsid w:val="00DE17FC"/>
    <w:rsid w:val="00DE1BC7"/>
    <w:rsid w:val="00DE270A"/>
    <w:rsid w:val="00DE2A12"/>
    <w:rsid w:val="00DF2BC9"/>
    <w:rsid w:val="00DF50D3"/>
    <w:rsid w:val="00DF7D2D"/>
    <w:rsid w:val="00E0140F"/>
    <w:rsid w:val="00E06D00"/>
    <w:rsid w:val="00E12758"/>
    <w:rsid w:val="00E14AE7"/>
    <w:rsid w:val="00E15C52"/>
    <w:rsid w:val="00E16C6E"/>
    <w:rsid w:val="00E16E41"/>
    <w:rsid w:val="00E2207E"/>
    <w:rsid w:val="00E266A6"/>
    <w:rsid w:val="00E34FCF"/>
    <w:rsid w:val="00E36664"/>
    <w:rsid w:val="00E37A6B"/>
    <w:rsid w:val="00E37D4D"/>
    <w:rsid w:val="00E419C2"/>
    <w:rsid w:val="00E43225"/>
    <w:rsid w:val="00E43F0E"/>
    <w:rsid w:val="00E442E1"/>
    <w:rsid w:val="00E47999"/>
    <w:rsid w:val="00E50864"/>
    <w:rsid w:val="00E65BBE"/>
    <w:rsid w:val="00E67D4D"/>
    <w:rsid w:val="00E71DF0"/>
    <w:rsid w:val="00E723F6"/>
    <w:rsid w:val="00E73373"/>
    <w:rsid w:val="00E76491"/>
    <w:rsid w:val="00E7767D"/>
    <w:rsid w:val="00E800F6"/>
    <w:rsid w:val="00E92083"/>
    <w:rsid w:val="00E92699"/>
    <w:rsid w:val="00E927F1"/>
    <w:rsid w:val="00E928AE"/>
    <w:rsid w:val="00E9418F"/>
    <w:rsid w:val="00E94A58"/>
    <w:rsid w:val="00E977C5"/>
    <w:rsid w:val="00E97FF8"/>
    <w:rsid w:val="00EA1A76"/>
    <w:rsid w:val="00EA7CFA"/>
    <w:rsid w:val="00EB0E56"/>
    <w:rsid w:val="00EB460B"/>
    <w:rsid w:val="00EB57EC"/>
    <w:rsid w:val="00EB69FF"/>
    <w:rsid w:val="00EC1FA6"/>
    <w:rsid w:val="00EC28ED"/>
    <w:rsid w:val="00EC530A"/>
    <w:rsid w:val="00EC5915"/>
    <w:rsid w:val="00ED0400"/>
    <w:rsid w:val="00ED04CE"/>
    <w:rsid w:val="00ED19E2"/>
    <w:rsid w:val="00ED5A8C"/>
    <w:rsid w:val="00ED6814"/>
    <w:rsid w:val="00EE2600"/>
    <w:rsid w:val="00EE2F77"/>
    <w:rsid w:val="00EE3200"/>
    <w:rsid w:val="00EE4D22"/>
    <w:rsid w:val="00EE5A68"/>
    <w:rsid w:val="00EE6BE0"/>
    <w:rsid w:val="00EF0059"/>
    <w:rsid w:val="00EF29B0"/>
    <w:rsid w:val="00EF4012"/>
    <w:rsid w:val="00EF4E75"/>
    <w:rsid w:val="00EF6BF2"/>
    <w:rsid w:val="00F0046F"/>
    <w:rsid w:val="00F008FA"/>
    <w:rsid w:val="00F013CC"/>
    <w:rsid w:val="00F022CD"/>
    <w:rsid w:val="00F0459E"/>
    <w:rsid w:val="00F059D9"/>
    <w:rsid w:val="00F061B9"/>
    <w:rsid w:val="00F102A9"/>
    <w:rsid w:val="00F15B44"/>
    <w:rsid w:val="00F15C2E"/>
    <w:rsid w:val="00F20A64"/>
    <w:rsid w:val="00F22934"/>
    <w:rsid w:val="00F23211"/>
    <w:rsid w:val="00F26923"/>
    <w:rsid w:val="00F27578"/>
    <w:rsid w:val="00F30B1B"/>
    <w:rsid w:val="00F3403C"/>
    <w:rsid w:val="00F34DB0"/>
    <w:rsid w:val="00F40FA3"/>
    <w:rsid w:val="00F41E08"/>
    <w:rsid w:val="00F4294A"/>
    <w:rsid w:val="00F43525"/>
    <w:rsid w:val="00F56448"/>
    <w:rsid w:val="00F57B21"/>
    <w:rsid w:val="00F6055A"/>
    <w:rsid w:val="00F60826"/>
    <w:rsid w:val="00F64DEE"/>
    <w:rsid w:val="00F658C7"/>
    <w:rsid w:val="00F7241D"/>
    <w:rsid w:val="00F72B2A"/>
    <w:rsid w:val="00F744B0"/>
    <w:rsid w:val="00F75F4B"/>
    <w:rsid w:val="00F84CD0"/>
    <w:rsid w:val="00F872BE"/>
    <w:rsid w:val="00F87388"/>
    <w:rsid w:val="00F921EF"/>
    <w:rsid w:val="00F9506E"/>
    <w:rsid w:val="00F95AFA"/>
    <w:rsid w:val="00F962C7"/>
    <w:rsid w:val="00F977F0"/>
    <w:rsid w:val="00FA089C"/>
    <w:rsid w:val="00FA3CEF"/>
    <w:rsid w:val="00FA3E66"/>
    <w:rsid w:val="00FA5D21"/>
    <w:rsid w:val="00FA6FD5"/>
    <w:rsid w:val="00FA78BB"/>
    <w:rsid w:val="00FB4CB8"/>
    <w:rsid w:val="00FC3C43"/>
    <w:rsid w:val="00FC3F49"/>
    <w:rsid w:val="00FC4E2C"/>
    <w:rsid w:val="00FD1148"/>
    <w:rsid w:val="00FD4259"/>
    <w:rsid w:val="00FE0B14"/>
    <w:rsid w:val="00FE24C8"/>
    <w:rsid w:val="00FE5128"/>
    <w:rsid w:val="00FF0FE8"/>
    <w:rsid w:val="00FF3EDE"/>
    <w:rsid w:val="00FF5792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664AF"/>
  <w15:docId w15:val="{06C85856-C28B-466C-B49F-F26333A2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4F5"/>
    <w:pPr>
      <w:spacing w:before="120" w:line="312" w:lineRule="auto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ACF"/>
    <w:pPr>
      <w:keepNext/>
      <w:numPr>
        <w:numId w:val="21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16D44"/>
    <w:pPr>
      <w:keepNext/>
      <w:numPr>
        <w:ilvl w:val="1"/>
        <w:numId w:val="21"/>
      </w:numPr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511C02"/>
    <w:pPr>
      <w:keepNext/>
      <w:numPr>
        <w:ilvl w:val="2"/>
        <w:numId w:val="2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autoRedefine/>
    <w:qFormat/>
    <w:rsid w:val="00CD0B9D"/>
    <w:pPr>
      <w:keepNext/>
      <w:numPr>
        <w:numId w:val="37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FC4E2C"/>
    <w:pPr>
      <w:numPr>
        <w:numId w:val="38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597ACF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97ACF"/>
    <w:pPr>
      <w:numPr>
        <w:ilvl w:val="6"/>
        <w:numId w:val="2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97ACF"/>
    <w:pPr>
      <w:numPr>
        <w:ilvl w:val="7"/>
        <w:numId w:val="2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597ACF"/>
    <w:pPr>
      <w:numPr>
        <w:ilvl w:val="8"/>
        <w:numId w:val="2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3A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3A79"/>
  </w:style>
  <w:style w:type="paragraph" w:styleId="TOC1">
    <w:name w:val="toc 1"/>
    <w:basedOn w:val="Normal"/>
    <w:next w:val="Normal"/>
    <w:uiPriority w:val="39"/>
    <w:rsid w:val="00511681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3510E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11681"/>
    <w:pPr>
      <w:tabs>
        <w:tab w:val="right" w:leader="dot" w:pos="8778"/>
      </w:tabs>
      <w:spacing w:before="60" w:line="288" w:lineRule="auto"/>
      <w:ind w:left="284" w:firstLine="0"/>
    </w:pPr>
  </w:style>
  <w:style w:type="paragraph" w:styleId="TOC3">
    <w:name w:val="toc 3"/>
    <w:basedOn w:val="Normal"/>
    <w:next w:val="Normal"/>
    <w:autoRedefine/>
    <w:uiPriority w:val="39"/>
    <w:rsid w:val="00511681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337C58"/>
    <w:pPr>
      <w:tabs>
        <w:tab w:val="num" w:pos="510"/>
      </w:tabs>
      <w:spacing w:before="60"/>
      <w:ind w:left="510" w:hanging="510"/>
    </w:pPr>
    <w:rPr>
      <w:lang w:val="fr-FR"/>
    </w:rPr>
  </w:style>
  <w:style w:type="table" w:styleId="TableGrid">
    <w:name w:val="Table Grid"/>
    <w:basedOn w:val="TableNormal"/>
    <w:rsid w:val="00B41A05"/>
    <w:pPr>
      <w:spacing w:before="100" w:beforeAutospacing="1" w:after="100" w:afterAutospacing="1"/>
    </w:pPr>
    <w:rPr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C06CF1"/>
    <w:pPr>
      <w:jc w:val="center"/>
    </w:pPr>
    <w:rPr>
      <w:bCs/>
      <w:sz w:val="26"/>
    </w:rPr>
  </w:style>
  <w:style w:type="paragraph" w:customStyle="1" w:styleId="MTDisplayEquation">
    <w:name w:val="MTDisplayEquation"/>
    <w:basedOn w:val="Normal"/>
    <w:next w:val="Normal"/>
    <w:rsid w:val="00395895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395895"/>
    <w:rPr>
      <w:vanish/>
      <w:color w:val="FF0000"/>
    </w:rPr>
  </w:style>
  <w:style w:type="paragraph" w:styleId="Header">
    <w:name w:val="header"/>
    <w:basedOn w:val="Normal"/>
    <w:link w:val="HeaderChar"/>
    <w:rsid w:val="005029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0292A"/>
    <w:rPr>
      <w:rFonts w:ascii=".VnTime" w:hAnsi=".VnTime"/>
      <w:sz w:val="28"/>
      <w:szCs w:val="24"/>
      <w:lang w:val="en-US" w:eastAsia="en-US"/>
    </w:rPr>
  </w:style>
  <w:style w:type="character" w:customStyle="1" w:styleId="atitle">
    <w:name w:val="atitle"/>
    <w:basedOn w:val="DefaultParagraphFont"/>
    <w:semiHidden/>
    <w:rsid w:val="00690D36"/>
  </w:style>
  <w:style w:type="paragraph" w:customStyle="1" w:styleId="NumberingStyle">
    <w:name w:val="Numbering Style"/>
    <w:next w:val="Normal"/>
    <w:link w:val="NumberingStyleChar"/>
    <w:qFormat/>
    <w:rsid w:val="00061855"/>
    <w:pPr>
      <w:numPr>
        <w:numId w:val="30"/>
      </w:numPr>
      <w:spacing w:before="120" w:line="312" w:lineRule="auto"/>
      <w:ind w:left="0" w:firstLine="0"/>
    </w:pPr>
    <w:rPr>
      <w:b/>
      <w:sz w:val="28"/>
      <w:szCs w:val="24"/>
    </w:rPr>
  </w:style>
  <w:style w:type="paragraph" w:styleId="ListParagraph">
    <w:name w:val="List Paragraph"/>
    <w:basedOn w:val="Normal"/>
    <w:qFormat/>
    <w:rsid w:val="00A65EB7"/>
    <w:pPr>
      <w:ind w:left="720"/>
      <w:contextualSpacing/>
    </w:pPr>
  </w:style>
  <w:style w:type="paragraph" w:customStyle="1" w:styleId="StyleBefore3pt">
    <w:name w:val="Style Before:  3 pt"/>
    <w:basedOn w:val="Normal"/>
    <w:rsid w:val="00753684"/>
    <w:pPr>
      <w:spacing w:before="60"/>
    </w:pPr>
    <w:rPr>
      <w:szCs w:val="20"/>
    </w:rPr>
  </w:style>
  <w:style w:type="character" w:customStyle="1" w:styleId="NumberingStyleChar">
    <w:name w:val="Numbering Style Char"/>
    <w:basedOn w:val="DefaultParagraphFont"/>
    <w:link w:val="NumberingStyle"/>
    <w:rsid w:val="00061855"/>
    <w:rPr>
      <w:b/>
      <w:sz w:val="28"/>
      <w:szCs w:val="24"/>
    </w:rPr>
  </w:style>
  <w:style w:type="paragraph" w:styleId="TOC4">
    <w:name w:val="toc 4"/>
    <w:basedOn w:val="Normal"/>
    <w:next w:val="Normal"/>
    <w:autoRedefine/>
    <w:rsid w:val="002E6C36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rsid w:val="002E6C36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rsid w:val="002E6C36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rsid w:val="002E6C36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rsid w:val="002E6C36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rsid w:val="002E6C36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A54EB5"/>
    <w:pPr>
      <w:spacing w:before="120" w:line="312" w:lineRule="auto"/>
    </w:pPr>
    <w:rPr>
      <w:b/>
      <w:sz w:val="26"/>
      <w:szCs w:val="24"/>
    </w:rPr>
  </w:style>
  <w:style w:type="paragraph" w:styleId="BalloonText">
    <w:name w:val="Balloon Text"/>
    <w:basedOn w:val="Normal"/>
    <w:link w:val="BalloonTextChar"/>
    <w:rsid w:val="000F1E1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Like-NumberingChar">
    <w:name w:val="Like-Numbering Char"/>
    <w:basedOn w:val="DefaultParagraphFont"/>
    <w:link w:val="Like-Numbering"/>
    <w:rsid w:val="00A54EB5"/>
    <w:rPr>
      <w:b/>
      <w:sz w:val="26"/>
      <w:szCs w:val="24"/>
    </w:rPr>
  </w:style>
  <w:style w:type="character" w:customStyle="1" w:styleId="BalloonTextChar">
    <w:name w:val="Balloon Text Char"/>
    <w:basedOn w:val="DefaultParagraphFont"/>
    <w:link w:val="BalloonText"/>
    <w:rsid w:val="000F1E18"/>
    <w:rPr>
      <w:rFonts w:ascii="Tahoma" w:hAnsi="Tahoma" w:cs="Tahoma"/>
      <w:sz w:val="16"/>
      <w:szCs w:val="16"/>
    </w:rPr>
  </w:style>
  <w:style w:type="table" w:styleId="TableTheme">
    <w:name w:val="Table Theme"/>
    <w:basedOn w:val="TableNormal"/>
    <w:rsid w:val="00625D4A"/>
    <w:pPr>
      <w:spacing w:before="120" w:line="312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511681"/>
    <w:pPr>
      <w:spacing w:before="60"/>
      <w:ind w:firstLine="0"/>
    </w:pPr>
  </w:style>
  <w:style w:type="character" w:styleId="PlaceholderText">
    <w:name w:val="Placeholder Text"/>
    <w:basedOn w:val="DefaultParagraphFont"/>
    <w:uiPriority w:val="99"/>
    <w:semiHidden/>
    <w:rsid w:val="00B11C20"/>
    <w:rPr>
      <w:color w:val="808080"/>
    </w:rPr>
  </w:style>
  <w:style w:type="paragraph" w:customStyle="1" w:styleId="Tailieuthamkhao">
    <w:name w:val="Tai lieu tham khao"/>
    <w:basedOn w:val="RefList"/>
    <w:link w:val="TailieuthamkhaoChar"/>
    <w:qFormat/>
    <w:rsid w:val="0000420E"/>
    <w:pPr>
      <w:numPr>
        <w:numId w:val="33"/>
      </w:numPr>
      <w:ind w:left="0" w:firstLine="0"/>
    </w:pPr>
  </w:style>
  <w:style w:type="character" w:customStyle="1" w:styleId="RefListChar">
    <w:name w:val="RefList Char"/>
    <w:basedOn w:val="DefaultParagraphFont"/>
    <w:link w:val="RefList"/>
    <w:rsid w:val="0000420E"/>
    <w:rPr>
      <w:sz w:val="26"/>
      <w:szCs w:val="24"/>
      <w:lang w:val="fr-FR"/>
    </w:rPr>
  </w:style>
  <w:style w:type="character" w:customStyle="1" w:styleId="TailieuthamkhaoChar">
    <w:name w:val="Tai lieu tham khao Char"/>
    <w:basedOn w:val="RefListChar"/>
    <w:link w:val="Tailieuthamkhao"/>
    <w:rsid w:val="0000420E"/>
    <w:rPr>
      <w:sz w:val="26"/>
      <w:szCs w:val="24"/>
      <w:lang w:val="fr-FR"/>
    </w:rPr>
  </w:style>
  <w:style w:type="paragraph" w:styleId="NoSpacing">
    <w:name w:val="No Spacing"/>
    <w:qFormat/>
    <w:rsid w:val="007F2B91"/>
    <w:pPr>
      <w:spacing w:before="60" w:after="60" w:line="288" w:lineRule="auto"/>
      <w:ind w:firstLine="426"/>
      <w:jc w:val="both"/>
    </w:pPr>
    <w:rPr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1C77DD"/>
    <w:rPr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C1FA6"/>
    <w:rPr>
      <w:rFonts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C1FA6"/>
  </w:style>
  <w:style w:type="character" w:styleId="IntenseEmphasis">
    <w:name w:val="Intense Emphasis"/>
    <w:uiPriority w:val="21"/>
    <w:qFormat/>
    <w:rsid w:val="004044A0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-DATN_(Unicode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And06</b:Tag>
    <b:SourceType>Book</b:SourceType>
    <b:Guid>{4145CDD1-2704-43CC-AA59-187161F0042B}</b:Guid>
    <b:Author>
      <b:Author>
        <b:NameList>
          <b:Person>
            <b:Last>Tuner</b:Last>
            <b:First>Andrew</b:First>
          </b:Person>
        </b:NameList>
      </b:Author>
    </b:Author>
    <b:Title>Introduction to Neogeography</b:Title>
    <b:Year>2006</b:Year>
    <b:City>Sebastopol, CA USA</b:City>
    <b:Publisher>O'Reilly Media</b:Publisher>
    <b:RefOrder>1</b:RefOrder>
  </b:Source>
  <b:Source>
    <b:Tag>Hoà15</b:Tag>
    <b:SourceType>Book</b:SourceType>
    <b:Guid>{552151CB-EE9E-4196-A27A-8535E562875C}</b:Guid>
    <b:Author>
      <b:Author>
        <b:NameList>
          <b:Person>
            <b:Last>Đức</b:Last>
            <b:First>Hoàng</b:First>
            <b:Middle>Anh</b:Middle>
          </b:Person>
        </b:NameList>
      </b:Author>
    </b:Author>
    <b:Title>Phát triển ứng dụng web</b:Title>
    <b:Year>2015</b:Year>
    <b:City>Hanoi</b:City>
    <b:Publisher>Tự biên tập</b:Publisher>
    <b:RefOrder>3</b:RefOrder>
  </b:Source>
  <b:Source>
    <b:Tag>Exc15</b:Tag>
    <b:SourceType>InternetSite</b:SourceType>
    <b:Guid>{05B19A94-805A-41F6-A6AC-7232FBCF3243}</b:Guid>
    <b:Title>Google Maps API V3: Get Location (Latitude and Longitude) from Zip Code (Pin Code) using JavaScript</b:Title>
    <b:Year>2015</b:Year>
    <b:Author>
      <b:Author>
        <b:NameList>
          <b:Person>
            <b:Last>Solutions</b:Last>
            <b:First>Excelasoft</b:First>
          </b:Person>
        </b:NameList>
      </b:Author>
    </b:Author>
    <b:InternetSiteTitle>ASP snippets</b:InternetSiteTitle>
    <b:Month>07</b:Month>
    <b:Day>03</b:Day>
    <b:YearAccessed>2016</b:YearAccessed>
    <b:MonthAccessed>05</b:MonthAccessed>
    <b:DayAccessed>10</b:DayAccessed>
    <b:URL>http://www.aspsnippets.com/Articles/Google-Maps-API-V3-Get-Location-Latitude-and-Longitude-from-Zip-Code-Pin-Code-using-JavaScript.aspx</b:URL>
    <b:RefOrder>4</b:RefOrder>
  </b:Source>
  <b:Source>
    <b:Tag>Pha14</b:Tag>
    <b:SourceType>InternetSite</b:SourceType>
    <b:Guid>{2BD6D0CB-00F4-4BA0-88AB-9AF3E9E84D00}</b:Guid>
    <b:Title>TỘI PHẠM VÀ CÁC LOẠI TỘI PHẠM MÁY TÍNH</b:Title>
    <b:Year>2014</b:Year>
    <b:Author>
      <b:Author>
        <b:NameList>
          <b:Person>
            <b:Last>Ho</b:Last>
            <b:First>Phat</b:First>
          </b:Person>
        </b:NameList>
      </b:Author>
    </b:Author>
    <b:ProductionCompany>Prezi</b:ProductionCompany>
    <b:Month>10</b:Month>
    <b:Day>17</b:Day>
    <b:YearAccessed>2017</b:YearAccessed>
    <b:MonthAccessed>03</b:MonthAccessed>
    <b:DayAccessed>20</b:DayAccessed>
    <b:URL>https://prezi.com/bmf8ptctjyuj/toi-pham-va-cac-loai-toi-pham-may-tinh/?webgl=0</b:URL>
    <b:RefOrder>2</b:RefOrder>
  </b:Source>
</b:Sources>
</file>

<file path=customXml/itemProps1.xml><?xml version="1.0" encoding="utf-8"?>
<ds:datastoreItem xmlns:ds="http://schemas.openxmlformats.org/officeDocument/2006/customXml" ds:itemID="{B901BA52-1738-46B2-B44E-913059D1B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Mau-DATN_(Unicode)</Template>
  <TotalTime>896</TotalTime>
  <Pages>14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Bài Tập Lớn</vt:lpstr>
    </vt:vector>
  </TitlesOfParts>
  <Manager>PGS.TS. Lê Văn Hưng</Manager>
  <Company>Bộ môn Công nghệ Phần mềm - Khoa Công nghệ thông tin, Trường Đại học Mỏ-Địa chất</Company>
  <LinksUpToDate>false</LinksUpToDate>
  <CharactersWithSpaces>11167</CharactersWithSpaces>
  <SharedDoc>false</SharedDoc>
  <HyperlinkBase>http://www.humg.edu.vn/cntt</HyperlinkBase>
  <HLinks>
    <vt:vector size="132" baseType="variant">
      <vt:variant>
        <vt:i4>7667771</vt:i4>
      </vt:variant>
      <vt:variant>
        <vt:i4>179</vt:i4>
      </vt:variant>
      <vt:variant>
        <vt:i4>0</vt:i4>
      </vt:variant>
      <vt:variant>
        <vt:i4>5</vt:i4>
      </vt:variant>
      <vt:variant>
        <vt:lpwstr>http://gis.chinhphu.vn/</vt:lpwstr>
      </vt:variant>
      <vt:variant>
        <vt:lpwstr/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_Toc169425035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_Toc169425034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_Toc169425033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_Toc169425032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_Toc169425031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_Toc169425030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_Toc169425029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_Toc169425028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_Toc169425027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_Toc169425026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_Toc169425025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_Toc169425024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_Toc169425023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_Toc169425022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_Toc169425021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_Toc169425020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_Toc169425019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_Toc169425018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_Toc169425017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_Toc169425016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_Toc169425015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Bài Tập Lớn</dc:title>
  <dc:subject>Van ban mau</dc:subject>
  <dc:creator>Hoàng Anh Đức</dc:creator>
  <dc:description>Văn bản này do Bộ môn Công nghệ phần mềm, Trường ĐH Mỏ-Địa chất cung cấp cho sinh viên làm Bài tập lớn</dc:description>
  <cp:lastModifiedBy>Tran Duc Hung</cp:lastModifiedBy>
  <cp:revision>646</cp:revision>
  <dcterms:created xsi:type="dcterms:W3CDTF">2019-05-11T03:44:00Z</dcterms:created>
  <dcterms:modified xsi:type="dcterms:W3CDTF">2019-05-13T14:36:00Z</dcterms:modified>
  <cp:category>Van ban &amp; Mau</cp:category>
  <cp:contentStatus>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